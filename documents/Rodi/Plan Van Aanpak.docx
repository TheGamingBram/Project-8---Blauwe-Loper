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A795" w14:textId="77777777" w:rsidR="0043119D" w:rsidRDefault="007B4C9E" w:rsidP="0043119D">
      <w:pPr>
        <w:jc w:val="center"/>
        <w:rPr>
          <w:sz w:val="48"/>
          <w:szCs w:val="48"/>
        </w:rPr>
      </w:pPr>
      <w:bookmarkStart w:id="0" w:name="_Hlk119059053"/>
      <w:r>
        <w:rPr>
          <w:sz w:val="48"/>
          <w:szCs w:val="48"/>
        </w:rPr>
        <w:t>Plan Van Aanpak</w:t>
      </w:r>
    </w:p>
    <w:p w14:paraId="6454D465" w14:textId="786531D8" w:rsidR="0043119D" w:rsidRDefault="0043119D" w:rsidP="00083CB8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Project: </w:t>
      </w:r>
      <w:r w:rsidR="00776473">
        <w:rPr>
          <w:i/>
          <w:iCs/>
          <w:sz w:val="48"/>
          <w:szCs w:val="48"/>
        </w:rPr>
        <w:t>Schaakclub De Blauwe Loper</w:t>
      </w:r>
    </w:p>
    <w:p w14:paraId="25651BA8" w14:textId="77777777" w:rsidR="001D3296" w:rsidRDefault="001913F0" w:rsidP="001913F0">
      <w:pPr>
        <w:spacing w:after="160" w:line="259" w:lineRule="auto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12BAF7A" wp14:editId="23F79B9C">
            <wp:simplePos x="0" y="0"/>
            <wp:positionH relativeFrom="margin">
              <wp:align>center</wp:align>
            </wp:positionH>
            <wp:positionV relativeFrom="paragraph">
              <wp:posOffset>2332661</wp:posOffset>
            </wp:positionV>
            <wp:extent cx="2667600" cy="2203200"/>
            <wp:effectExtent l="0" t="0" r="0" b="6985"/>
            <wp:wrapTopAndBottom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2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296" w:rsidRPr="00EA58C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983AA" wp14:editId="06DD025A">
                <wp:simplePos x="0" y="0"/>
                <wp:positionH relativeFrom="margin">
                  <wp:posOffset>1729105</wp:posOffset>
                </wp:positionH>
                <wp:positionV relativeFrom="paragraph">
                  <wp:posOffset>7439025</wp:posOffset>
                </wp:positionV>
                <wp:extent cx="2514600" cy="917575"/>
                <wp:effectExtent l="0" t="0" r="19050" b="1587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4C064" w14:textId="57AA6FDA" w:rsidR="00083CB8" w:rsidRDefault="00083CB8" w:rsidP="00083CB8">
                            <w:r>
                              <w:t>Naam:</w:t>
                            </w:r>
                            <w:r w:rsidR="0043119D">
                              <w:t xml:space="preserve"> </w:t>
                            </w:r>
                            <w:fldSimple w:instr=" AUTHOR   \* MERGEFORMAT ">
                              <w:r w:rsidR="008D03F9">
                                <w:rPr>
                                  <w:noProof/>
                                </w:rPr>
                                <w:t>R</w:t>
                              </w:r>
                              <w:r w:rsidR="00776473">
                                <w:rPr>
                                  <w:noProof/>
                                </w:rPr>
                                <w:t xml:space="preserve">odi </w:t>
                              </w:r>
                              <w:r w:rsidR="008D03F9">
                                <w:rPr>
                                  <w:noProof/>
                                </w:rPr>
                                <w:t>J</w:t>
                              </w:r>
                              <w:r w:rsidR="00776473">
                                <w:rPr>
                                  <w:noProof/>
                                </w:rPr>
                                <w:t>anssen</w:t>
                              </w:r>
                            </w:fldSimple>
                          </w:p>
                          <w:p w14:paraId="4075B078" w14:textId="3F4BCF7D" w:rsidR="00083CB8" w:rsidRDefault="0043119D" w:rsidP="00083CB8">
                            <w:r>
                              <w:t>Student</w:t>
                            </w:r>
                            <w:r w:rsidR="00083CB8">
                              <w:t>nummer:</w:t>
                            </w:r>
                            <w:r>
                              <w:t xml:space="preserve"> </w:t>
                            </w:r>
                            <w:r w:rsidR="00776473">
                              <w:rPr>
                                <w:i/>
                                <w:iCs/>
                              </w:rPr>
                              <w:t>0085403</w:t>
                            </w:r>
                          </w:p>
                          <w:p w14:paraId="7DFFB40C" w14:textId="77777777" w:rsidR="00083CB8" w:rsidRDefault="00083CB8" w:rsidP="00083CB8">
                            <w:r>
                              <w:t>Datum:</w:t>
                            </w:r>
                            <w:r w:rsidR="0043119D">
                              <w:t xml:space="preserve"> </w:t>
                            </w:r>
                            <w:r w:rsidR="0043119D">
                              <w:fldChar w:fldCharType="begin"/>
                            </w:r>
                            <w:r w:rsidR="0043119D">
                              <w:instrText xml:space="preserve"> CREATEDATE  \@ "dddd d MMMM yyyy"  \* MERGEFORMAT </w:instrText>
                            </w:r>
                            <w:r w:rsidR="0043119D">
                              <w:fldChar w:fldCharType="separate"/>
                            </w:r>
                            <w:r w:rsidR="00776473">
                              <w:rPr>
                                <w:noProof/>
                              </w:rPr>
                              <w:t>donderdag 17 november 2022</w:t>
                            </w:r>
                            <w:r w:rsidR="0043119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1983A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6.15pt;margin-top:585.75pt;width:198pt;height:72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">
                <v:textbox style="mso-fit-shape-to-text:t">
                  <w:txbxContent>
                    <w:p w14:paraId="79A4C064" w14:textId="57AA6FDA" w:rsidR="00083CB8" w:rsidRDefault="00083CB8" w:rsidP="00083CB8">
                      <w:r>
                        <w:t>Naam:</w:t>
                      </w:r>
                      <w:r w:rsidR="0043119D">
                        <w:t xml:space="preserve"> </w:t>
                      </w:r>
                      <w:fldSimple w:instr=" AUTHOR   \* MERGEFORMAT ">
                        <w:r w:rsidR="008D03F9">
                          <w:rPr>
                            <w:noProof/>
                          </w:rPr>
                          <w:t>R</w:t>
                        </w:r>
                        <w:r w:rsidR="00776473">
                          <w:rPr>
                            <w:noProof/>
                          </w:rPr>
                          <w:t xml:space="preserve">odi </w:t>
                        </w:r>
                        <w:r w:rsidR="008D03F9">
                          <w:rPr>
                            <w:noProof/>
                          </w:rPr>
                          <w:t>J</w:t>
                        </w:r>
                        <w:r w:rsidR="00776473">
                          <w:rPr>
                            <w:noProof/>
                          </w:rPr>
                          <w:t>anssen</w:t>
                        </w:r>
                      </w:fldSimple>
                    </w:p>
                    <w:p w14:paraId="4075B078" w14:textId="3F4BCF7D" w:rsidR="00083CB8" w:rsidRDefault="0043119D" w:rsidP="00083CB8">
                      <w:r>
                        <w:t>Student</w:t>
                      </w:r>
                      <w:r w:rsidR="00083CB8">
                        <w:t>nummer:</w:t>
                      </w:r>
                      <w:r>
                        <w:t xml:space="preserve"> </w:t>
                      </w:r>
                      <w:r w:rsidR="00776473">
                        <w:rPr>
                          <w:i/>
                          <w:iCs/>
                        </w:rPr>
                        <w:t>0085403</w:t>
                      </w:r>
                    </w:p>
                    <w:p w14:paraId="7DFFB40C" w14:textId="77777777" w:rsidR="00083CB8" w:rsidRDefault="00083CB8" w:rsidP="00083CB8">
                      <w:r>
                        <w:t>Datum:</w:t>
                      </w:r>
                      <w:r w:rsidR="0043119D">
                        <w:t xml:space="preserve"> </w:t>
                      </w:r>
                      <w:r w:rsidR="0043119D">
                        <w:fldChar w:fldCharType="begin"/>
                      </w:r>
                      <w:r w:rsidR="0043119D">
                        <w:instrText xml:space="preserve"> CREATEDATE  \@ "dddd d MMMM yyyy"  \* MERGEFORMAT </w:instrText>
                      </w:r>
                      <w:r w:rsidR="0043119D">
                        <w:fldChar w:fldCharType="separate"/>
                      </w:r>
                      <w:r w:rsidR="00776473">
                        <w:rPr>
                          <w:noProof/>
                        </w:rPr>
                        <w:t>donderdag 17 november 2022</w:t>
                      </w:r>
                      <w:r w:rsidR="0043119D"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E2C443" w14:textId="77777777" w:rsidR="00673034" w:rsidRDefault="00673034">
      <w:pPr>
        <w:pStyle w:val="Kopvaninhoudsopgave"/>
        <w:rPr>
          <w:rFonts w:asciiTheme="minorHAnsi" w:eastAsiaTheme="minorHAnsi" w:hAnsiTheme="minorHAnsi" w:cstheme="minorBidi"/>
          <w:sz w:val="22"/>
          <w:szCs w:val="22"/>
          <w:lang w:eastAsia="en-US"/>
        </w:rPr>
        <w:sectPr w:rsidR="00673034" w:rsidSect="00376571">
          <w:headerReference w:type="default" r:id="rId9"/>
          <w:footerReference w:type="default" r:id="rId10"/>
          <w:type w:val="evenPage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bookmarkEnd w:id="0" w:displacedByCustomXml="next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723989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901C13" w14:textId="77777777" w:rsidR="00854D00" w:rsidRDefault="00854D00">
          <w:pPr>
            <w:pStyle w:val="Kopvaninhoudsopgave"/>
          </w:pPr>
          <w:r>
            <w:t>Inhoudsopgave</w:t>
          </w:r>
        </w:p>
        <w:p w14:paraId="0059E692" w14:textId="5230F29C" w:rsidR="00582212" w:rsidRDefault="00D1133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54325" w:history="1">
            <w:r w:rsidR="00582212" w:rsidRPr="00715F79">
              <w:rPr>
                <w:rStyle w:val="Hyperlink"/>
                <w:noProof/>
              </w:rPr>
              <w:t>Inleiding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_Toc119654325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13EF2703" w14:textId="1C61AFE4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26" w:history="1">
            <w:r w:rsidR="00582212" w:rsidRPr="00715F79">
              <w:rPr>
                <w:rStyle w:val="Hyperlink"/>
                <w:noProof/>
              </w:rPr>
              <w:t>Het bedrijf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_Toc119654326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2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58B86BDE" w14:textId="00B2C1DB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27" w:history="1">
            <w:r w:rsidR="00582212" w:rsidRPr="00715F79">
              <w:rPr>
                <w:rStyle w:val="Hyperlink"/>
                <w:noProof/>
              </w:rPr>
              <w:t>Probleemstelling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_Toc119654327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3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360EFA53" w14:textId="56C2A504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28" w:history="1">
            <w:r w:rsidR="00582212" w:rsidRPr="00715F79">
              <w:rPr>
                <w:rStyle w:val="Hyperlink"/>
                <w:noProof/>
              </w:rPr>
              <w:t>Doelgroep(en)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_Toc119654328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4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77A60390" w14:textId="0558548F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29" w:history="1">
            <w:r w:rsidR="00582212" w:rsidRPr="00715F79">
              <w:rPr>
                <w:rStyle w:val="Hyperlink"/>
                <w:noProof/>
              </w:rPr>
              <w:t>De vormgeving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_Toc119654329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5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36E39B1B" w14:textId="33B7C453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0" w:history="1">
            <w:r w:rsidR="00582212" w:rsidRPr="00715F79">
              <w:rPr>
                <w:rStyle w:val="Hyperlink"/>
                <w:noProof/>
              </w:rPr>
              <w:t>Informatie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_Toc119654330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6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54C234F2" w14:textId="76EF9D8D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1" w:history="1">
            <w:r w:rsidR="00582212" w:rsidRPr="00715F79">
              <w:rPr>
                <w:rStyle w:val="Hyperlink"/>
                <w:noProof/>
              </w:rPr>
              <w:t>Overig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_Toc119654331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7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39761576" w14:textId="05564FA9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2" w:history="1">
            <w:r w:rsidR="00582212" w:rsidRPr="00715F79">
              <w:rPr>
                <w:rStyle w:val="Hyperlink"/>
                <w:noProof/>
              </w:rPr>
              <w:t>Doelstellingen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_Toc119654332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8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022218C7" w14:textId="762481B6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3" w:history="1">
            <w:r w:rsidR="00582212" w:rsidRPr="00715F79">
              <w:rPr>
                <w:rStyle w:val="Hyperlink"/>
                <w:noProof/>
              </w:rPr>
              <w:t>Betrokkenen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_Toc119654333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9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711D33A7" w14:textId="4FB0E7C9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4" w:history="1">
            <w:r w:rsidR="00582212" w:rsidRPr="00715F79">
              <w:rPr>
                <w:rStyle w:val="Hyperlink"/>
                <w:noProof/>
              </w:rPr>
              <w:t>Benodigdheden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_Toc119654334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10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085371B4" w14:textId="46D9DF62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5" w:history="1">
            <w:r w:rsidR="00582212" w:rsidRPr="00715F79">
              <w:rPr>
                <w:rStyle w:val="Hyperlink"/>
                <w:noProof/>
              </w:rPr>
              <w:t>Te gebruiken hardware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_Toc119654335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10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043DBD51" w14:textId="06DB8B62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6" w:history="1">
            <w:r w:rsidR="00582212" w:rsidRPr="00715F79">
              <w:rPr>
                <w:rStyle w:val="Hyperlink"/>
                <w:noProof/>
              </w:rPr>
              <w:t>Te gebruiken software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_Toc119654336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10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4F94855F" w14:textId="406B3571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7" w:history="1">
            <w:r w:rsidR="00582212" w:rsidRPr="00715F79">
              <w:rPr>
                <w:rStyle w:val="Hyperlink"/>
                <w:noProof/>
              </w:rPr>
              <w:t>Takenlijst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_Toc119654337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11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0FCD6927" w14:textId="3F59AE4C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8" w:history="1">
            <w:r w:rsidR="00582212" w:rsidRPr="00715F79">
              <w:rPr>
                <w:rStyle w:val="Hyperlink"/>
                <w:noProof/>
              </w:rPr>
              <w:t>ProductBacklog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_Toc119654338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5647B643" w14:textId="0EA58A1B" w:rsidR="00582212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39" w:history="1">
            <w:r w:rsidR="00582212" w:rsidRPr="00715F79">
              <w:rPr>
                <w:rStyle w:val="Hyperlink"/>
                <w:noProof/>
              </w:rPr>
              <w:t>User stories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_Toc119654339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182811EB" w14:textId="784BE359" w:rsidR="00582212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40" w:history="1">
            <w:r w:rsidR="00582212" w:rsidRPr="00715F79">
              <w:rPr>
                <w:rStyle w:val="Hyperlink"/>
                <w:noProof/>
              </w:rPr>
              <w:t>1.1 Inloggen op Mijn Donkey Travel account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_Toc119654340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54441539" w14:textId="55AC6858" w:rsidR="00582212" w:rsidRDefault="0000000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41" w:history="1">
            <w:r w:rsidR="00582212" w:rsidRPr="00715F79">
              <w:rPr>
                <w:rStyle w:val="Hyperlink"/>
                <w:noProof/>
              </w:rPr>
              <w:t>1.1.1 Inloggen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_Toc119654341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1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52EF1608" w14:textId="4A3BC540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42" w:history="1">
            <w:r w:rsidR="00582212" w:rsidRPr="00715F79">
              <w:rPr>
                <w:rStyle w:val="Hyperlink"/>
                <w:noProof/>
              </w:rPr>
              <w:t>Planning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_Toc119654342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2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392D0115" w14:textId="28490227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43" w:history="1">
            <w:r w:rsidR="00582212" w:rsidRPr="00715F79">
              <w:rPr>
                <w:rStyle w:val="Hyperlink"/>
                <w:noProof/>
              </w:rPr>
              <w:t>Risicoanalyse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_Toc119654343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2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0E8F43BF" w14:textId="31D3455C" w:rsidR="0058221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9654344" w:history="1">
            <w:r w:rsidR="00582212" w:rsidRPr="00715F79">
              <w:rPr>
                <w:rStyle w:val="Hyperlink"/>
                <w:noProof/>
              </w:rPr>
              <w:t>Projectgrenzen</w:t>
            </w:r>
            <w:r w:rsidR="00582212">
              <w:rPr>
                <w:noProof/>
                <w:webHidden/>
              </w:rPr>
              <w:tab/>
            </w:r>
            <w:r w:rsidR="00582212">
              <w:rPr>
                <w:noProof/>
                <w:webHidden/>
              </w:rPr>
              <w:fldChar w:fldCharType="begin"/>
            </w:r>
            <w:r w:rsidR="00582212">
              <w:rPr>
                <w:noProof/>
                <w:webHidden/>
              </w:rPr>
              <w:instrText xml:space="preserve"> PAGEREF _Toc119654344 \h </w:instrText>
            </w:r>
            <w:r w:rsidR="00582212">
              <w:rPr>
                <w:noProof/>
                <w:webHidden/>
              </w:rPr>
            </w:r>
            <w:r w:rsidR="00582212">
              <w:rPr>
                <w:noProof/>
                <w:webHidden/>
              </w:rPr>
              <w:fldChar w:fldCharType="separate"/>
            </w:r>
            <w:r w:rsidR="00582212">
              <w:rPr>
                <w:noProof/>
                <w:webHidden/>
              </w:rPr>
              <w:t>2</w:t>
            </w:r>
            <w:r w:rsidR="00582212">
              <w:rPr>
                <w:noProof/>
                <w:webHidden/>
              </w:rPr>
              <w:fldChar w:fldCharType="end"/>
            </w:r>
          </w:hyperlink>
        </w:p>
        <w:p w14:paraId="071026B7" w14:textId="2926A3F2" w:rsidR="00854D00" w:rsidRDefault="00D11339">
          <w:r>
            <w:rPr>
              <w:b/>
              <w:bCs/>
              <w:noProof/>
            </w:rPr>
            <w:fldChar w:fldCharType="end"/>
          </w:r>
        </w:p>
      </w:sdtContent>
    </w:sdt>
    <w:p w14:paraId="11A9DC0D" w14:textId="77777777" w:rsidR="00C95600" w:rsidRDefault="00C95600" w:rsidP="00AD13CA">
      <w:pPr>
        <w:pStyle w:val="Kop1"/>
        <w:sectPr w:rsidR="00C95600" w:rsidSect="00673034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C6BA096" w14:textId="77777777" w:rsidR="00CA4E5C" w:rsidRDefault="00AD13CA" w:rsidP="00AD13CA">
      <w:pPr>
        <w:pStyle w:val="Kop1"/>
      </w:pPr>
      <w:bookmarkStart w:id="1" w:name="_Toc119654325"/>
      <w:r>
        <w:lastRenderedPageBreak/>
        <w:t>Inleiding</w:t>
      </w:r>
      <w:bookmarkEnd w:id="1"/>
    </w:p>
    <w:p w14:paraId="16DF7531" w14:textId="4E977D09" w:rsidR="00325CBF" w:rsidRDefault="00325CBF" w:rsidP="00BF4F4F">
      <w:r>
        <w:t xml:space="preserve">De </w:t>
      </w:r>
      <w:r w:rsidR="004F6A3A">
        <w:t>S</w:t>
      </w:r>
      <w:r>
        <w:t xml:space="preserve">chaakclub </w:t>
      </w:r>
      <w:r w:rsidR="004F6A3A">
        <w:t>D</w:t>
      </w:r>
      <w:r>
        <w:t xml:space="preserve">e </w:t>
      </w:r>
      <w:r w:rsidR="004F6A3A">
        <w:t>B</w:t>
      </w:r>
      <w:r>
        <w:t xml:space="preserve">lauwe </w:t>
      </w:r>
      <w:r w:rsidR="004F6A3A">
        <w:t>L</w:t>
      </w:r>
      <w:r>
        <w:t xml:space="preserve">oper </w:t>
      </w:r>
      <w:r w:rsidR="009D310D">
        <w:t>heeft ons gevraagd om een website voor hun</w:t>
      </w:r>
      <w:r w:rsidR="00A500FB">
        <w:t xml:space="preserve"> te maken</w:t>
      </w:r>
      <w:r w:rsidR="00426157">
        <w:t>. Op de website kunnen de</w:t>
      </w:r>
      <w:r w:rsidR="009D310D">
        <w:t xml:space="preserve"> </w:t>
      </w:r>
      <w:r w:rsidR="00426157">
        <w:t xml:space="preserve">geïnteresseerden </w:t>
      </w:r>
      <w:r w:rsidR="00544C51">
        <w:t xml:space="preserve">lezen over </w:t>
      </w:r>
      <w:r w:rsidR="00203630">
        <w:t xml:space="preserve">de recente </w:t>
      </w:r>
      <w:r w:rsidR="00544C51">
        <w:t>activiteiten van de club.</w:t>
      </w:r>
      <w:r w:rsidR="00215757">
        <w:t xml:space="preserve"> En ook de </w:t>
      </w:r>
      <w:r w:rsidR="006860A6">
        <w:t xml:space="preserve">medewerkers van de schaakclub hebben toegang nodig tot de site hiervoor moeten ze inloggen en </w:t>
      </w:r>
      <w:r w:rsidR="00BF4F4F">
        <w:t>kunnen ze bijvoorbeeld de leden informatie zien en tornooien organiseren.</w:t>
      </w:r>
    </w:p>
    <w:p w14:paraId="39B18918" w14:textId="7F9B4F9B" w:rsidR="00922DDE" w:rsidRDefault="00922DDE" w:rsidP="00922DDE">
      <w:pPr>
        <w:spacing w:after="160" w:line="259" w:lineRule="auto"/>
      </w:pPr>
      <w:r>
        <w:br w:type="page"/>
      </w:r>
    </w:p>
    <w:p w14:paraId="395CC834" w14:textId="3E8BA41E" w:rsidR="00480D00" w:rsidRDefault="00274951" w:rsidP="005D0731">
      <w:pPr>
        <w:pStyle w:val="Kop1"/>
      </w:pPr>
      <w:bookmarkStart w:id="2" w:name="_Toc119654326"/>
      <w:r>
        <w:lastRenderedPageBreak/>
        <w:t>Het bedrijf</w:t>
      </w:r>
      <w:bookmarkEnd w:id="2"/>
    </w:p>
    <w:p w14:paraId="41CC8743" w14:textId="5A875B64" w:rsidR="00480D00" w:rsidRDefault="00480D00" w:rsidP="007A23BE">
      <w:r>
        <w:t>Rond 1980 is de schaakclub opgericht door een groep schaaklie</w:t>
      </w:r>
      <w:r w:rsidR="00B922D1">
        <w:t xml:space="preserve">fhebbers. </w:t>
      </w:r>
      <w:r w:rsidR="00E459B0">
        <w:t xml:space="preserve">Er werd toen een bestuur </w:t>
      </w:r>
      <w:r w:rsidR="00D17E02">
        <w:t>gekozen en het plaatselijke café heeft deze club onderdak aangeboden.</w:t>
      </w:r>
      <w:r w:rsidR="001F3E98">
        <w:t xml:space="preserve"> De groep schaakliefhebbers </w:t>
      </w:r>
      <w:r w:rsidR="00B56386">
        <w:t xml:space="preserve">waren zo </w:t>
      </w:r>
      <w:r w:rsidR="00366CB9">
        <w:t>enthousiast</w:t>
      </w:r>
      <w:r w:rsidR="00B56386">
        <w:t xml:space="preserve"> dat ze de vereniging ook </w:t>
      </w:r>
      <w:r w:rsidR="00366CB9">
        <w:t>financieel</w:t>
      </w:r>
      <w:r w:rsidR="00B56386">
        <w:t xml:space="preserve"> op </w:t>
      </w:r>
      <w:r w:rsidR="00366CB9">
        <w:t xml:space="preserve">poten hadden gezet. </w:t>
      </w:r>
      <w:r w:rsidR="00264F8F">
        <w:t>Het begon toen</w:t>
      </w:r>
      <w:r w:rsidR="005E128C">
        <w:t xml:space="preserve"> </w:t>
      </w:r>
      <w:r w:rsidR="00264F8F">
        <w:t xml:space="preserve">pas echt </w:t>
      </w:r>
      <w:r w:rsidR="005E128C">
        <w:t>met de schaakclub</w:t>
      </w:r>
      <w:r w:rsidR="002941CF">
        <w:t>, maar</w:t>
      </w:r>
      <w:r w:rsidR="004E78D6">
        <w:t xml:space="preserve"> </w:t>
      </w:r>
      <w:r w:rsidR="00264F8F">
        <w:t xml:space="preserve">de leden moesten allen hun </w:t>
      </w:r>
      <w:r w:rsidR="008F0E8F">
        <w:t>eigen</w:t>
      </w:r>
      <w:r w:rsidR="00264F8F">
        <w:t xml:space="preserve"> </w:t>
      </w:r>
      <w:r w:rsidR="008F0E8F">
        <w:t>schaak bord meenemen</w:t>
      </w:r>
      <w:r w:rsidR="002941CF">
        <w:t>.</w:t>
      </w:r>
      <w:r w:rsidR="008F0E8F">
        <w:t xml:space="preserve"> dit </w:t>
      </w:r>
      <w:r w:rsidR="00D27D99">
        <w:t>veranderde</w:t>
      </w:r>
      <w:r w:rsidR="008F0E8F">
        <w:t xml:space="preserve"> al snel </w:t>
      </w:r>
      <w:r w:rsidR="00D27D99">
        <w:t>want de club kon toen hun eigen schaakborden betalen</w:t>
      </w:r>
      <w:r w:rsidR="00885B7F">
        <w:t>. In 1981 werd de schaakclub officieel opgericht en kreeg deze de naam</w:t>
      </w:r>
      <w:r w:rsidR="0036355E">
        <w:t>:</w:t>
      </w:r>
      <w:r w:rsidR="00885B7F">
        <w:t xml:space="preserve"> </w:t>
      </w:r>
      <w:r w:rsidR="0036355E">
        <w:t>S</w:t>
      </w:r>
      <w:r w:rsidR="00885B7F">
        <w:t xml:space="preserve">chaakvereniging </w:t>
      </w:r>
      <w:r w:rsidR="0036355E">
        <w:t>D</w:t>
      </w:r>
      <w:r w:rsidR="00885B7F">
        <w:t xml:space="preserve">e </w:t>
      </w:r>
      <w:r w:rsidR="0036355E">
        <w:t>B</w:t>
      </w:r>
      <w:r w:rsidR="00885B7F">
        <w:t xml:space="preserve">lauwe </w:t>
      </w:r>
      <w:r w:rsidR="0036355E">
        <w:t>L</w:t>
      </w:r>
      <w:r w:rsidR="00885B7F">
        <w:t>oper.</w:t>
      </w:r>
    </w:p>
    <w:p w14:paraId="2500F721" w14:textId="311575AC" w:rsidR="00922DDE" w:rsidRDefault="00922DDE" w:rsidP="007A23BE"/>
    <w:p w14:paraId="3A66BF4F" w14:textId="570D8F94" w:rsidR="00922DDE" w:rsidRDefault="00922DDE" w:rsidP="00922DDE">
      <w:pPr>
        <w:spacing w:after="160" w:line="259" w:lineRule="auto"/>
      </w:pPr>
      <w:r>
        <w:br w:type="page"/>
      </w:r>
    </w:p>
    <w:p w14:paraId="03E7C937" w14:textId="6C31F711" w:rsidR="00F03BAA" w:rsidRDefault="00274951" w:rsidP="0045672C">
      <w:pPr>
        <w:pStyle w:val="Kop1"/>
        <w:rPr>
          <w:i/>
          <w:iCs/>
        </w:rPr>
      </w:pPr>
      <w:bookmarkStart w:id="3" w:name="_Toc119654327"/>
      <w:r>
        <w:lastRenderedPageBreak/>
        <w:t>Probleemstelling</w:t>
      </w:r>
      <w:bookmarkEnd w:id="3"/>
    </w:p>
    <w:p w14:paraId="60F7B689" w14:textId="51176ECC" w:rsidR="003000AF" w:rsidRDefault="003000AF" w:rsidP="00274951">
      <w:r w:rsidRPr="0045672C">
        <w:t>Dat er te weinig jongeren naar de club toe komen.</w:t>
      </w:r>
      <w:r w:rsidR="000F3D19">
        <w:t xml:space="preserve"> Dit wil de club oplossen door een website te maken</w:t>
      </w:r>
      <w:r w:rsidR="007353E6">
        <w:t xml:space="preserve">. Ook is de website een goede plaats om </w:t>
      </w:r>
      <w:r w:rsidR="009101E5">
        <w:t xml:space="preserve">alle </w:t>
      </w:r>
      <w:r w:rsidR="00513B7D">
        <w:t xml:space="preserve">toekomstige </w:t>
      </w:r>
      <w:r w:rsidR="009101E5">
        <w:t>gebeurtenissen op een plek te kunnen zien.</w:t>
      </w:r>
    </w:p>
    <w:p w14:paraId="6A997410" w14:textId="23F9A2B3" w:rsidR="00513B7D" w:rsidRPr="0045672C" w:rsidRDefault="00513B7D" w:rsidP="00513B7D">
      <w:pPr>
        <w:spacing w:after="160" w:line="259" w:lineRule="auto"/>
      </w:pPr>
      <w:r>
        <w:br w:type="page"/>
      </w:r>
    </w:p>
    <w:p w14:paraId="612FBCC0" w14:textId="77777777" w:rsidR="00274951" w:rsidRDefault="00274951" w:rsidP="00274951">
      <w:pPr>
        <w:pStyle w:val="Kop1"/>
      </w:pPr>
      <w:bookmarkStart w:id="4" w:name="_Toc119654328"/>
      <w:r>
        <w:lastRenderedPageBreak/>
        <w:t>Doelgroep(en)</w:t>
      </w:r>
      <w:bookmarkEnd w:id="4"/>
    </w:p>
    <w:p w14:paraId="1F040AB9" w14:textId="3AE37183" w:rsidR="008B5380" w:rsidRDefault="00B42792" w:rsidP="00274951">
      <w:r w:rsidRPr="008A5ECC">
        <w:t>De doelgroep zijn de leden van de schaakclub</w:t>
      </w:r>
      <w:r w:rsidR="000721F4" w:rsidRPr="008A5ECC">
        <w:t xml:space="preserve"> en het aantrekken van jongeren om ook </w:t>
      </w:r>
      <w:r w:rsidR="00C06D88" w:rsidRPr="008A5ECC">
        <w:t>lid</w:t>
      </w:r>
      <w:r w:rsidR="000721F4" w:rsidRPr="008A5ECC">
        <w:t xml:space="preserve"> te worden van deze schaakclub.</w:t>
      </w:r>
    </w:p>
    <w:p w14:paraId="68165C31" w14:textId="25411683" w:rsidR="00513B7D" w:rsidRPr="008A5ECC" w:rsidRDefault="00513B7D" w:rsidP="00513B7D">
      <w:pPr>
        <w:spacing w:after="160" w:line="259" w:lineRule="auto"/>
      </w:pPr>
      <w:r>
        <w:br w:type="page"/>
      </w:r>
    </w:p>
    <w:p w14:paraId="08CDFA02" w14:textId="6B8BE0FE" w:rsidR="004B4B66" w:rsidRPr="00837B00" w:rsidRDefault="00274951" w:rsidP="00837B00">
      <w:pPr>
        <w:pStyle w:val="Kop1"/>
      </w:pPr>
      <w:bookmarkStart w:id="5" w:name="_Toc119654329"/>
      <w:r>
        <w:lastRenderedPageBreak/>
        <w:t>De vormgeving</w:t>
      </w:r>
      <w:bookmarkEnd w:id="5"/>
    </w:p>
    <w:p w14:paraId="5D02131B" w14:textId="0DD04777" w:rsidR="004B4B66" w:rsidRDefault="002105DB" w:rsidP="00274951">
      <w:r w:rsidRPr="00293C21">
        <w:t xml:space="preserve">De vormgeving </w:t>
      </w:r>
      <w:r w:rsidR="00837B00">
        <w:t>heeft een</w:t>
      </w:r>
      <w:r w:rsidRPr="00293C21">
        <w:t xml:space="preserve"> gro</w:t>
      </w:r>
      <w:r w:rsidR="00837B00">
        <w:t>ot</w:t>
      </w:r>
      <w:r w:rsidRPr="00293C21">
        <w:t xml:space="preserve"> lettertype </w:t>
      </w:r>
      <w:r w:rsidR="007A6E88" w:rsidRPr="00293C21">
        <w:t>zodat de oudere leden de tekst goed kunnen lezen.</w:t>
      </w:r>
      <w:r w:rsidR="00293C21" w:rsidRPr="00293C21">
        <w:t xml:space="preserve"> Ook moet de site kleurrijk om jongeren aan te trekken</w:t>
      </w:r>
      <w:r w:rsidR="00EC203D">
        <w:t>.</w:t>
      </w:r>
    </w:p>
    <w:p w14:paraId="6A1F51FE" w14:textId="3DCD573B" w:rsidR="00EC203D" w:rsidRPr="00293C21" w:rsidRDefault="00EC203D" w:rsidP="00EC203D">
      <w:pPr>
        <w:spacing w:after="160" w:line="259" w:lineRule="auto"/>
      </w:pPr>
      <w:r>
        <w:br w:type="page"/>
      </w:r>
    </w:p>
    <w:p w14:paraId="32B9AEEB" w14:textId="77777777" w:rsidR="00274951" w:rsidRDefault="00274951" w:rsidP="00274951">
      <w:pPr>
        <w:pStyle w:val="Kop1"/>
      </w:pPr>
      <w:bookmarkStart w:id="6" w:name="_Toc119654330"/>
      <w:r>
        <w:lastRenderedPageBreak/>
        <w:t>Informatie</w:t>
      </w:r>
      <w:bookmarkEnd w:id="6"/>
    </w:p>
    <w:p w14:paraId="15621648" w14:textId="71E9B419" w:rsidR="008975FD" w:rsidRPr="00C0239F" w:rsidRDefault="008975FD" w:rsidP="00274951">
      <w:r w:rsidRPr="00C0239F">
        <w:t xml:space="preserve">Voor de leden moet er een pagina komen waar </w:t>
      </w:r>
      <w:r w:rsidR="00D3361E" w:rsidRPr="00C0239F">
        <w:t xml:space="preserve">meer te weten kunnen komen over de schaakclub </w:t>
      </w:r>
      <w:r w:rsidR="0056049E" w:rsidRPr="00C0239F">
        <w:t>en over</w:t>
      </w:r>
      <w:r w:rsidR="00140B06" w:rsidRPr="00C0239F">
        <w:t xml:space="preserve"> de activiteiten </w:t>
      </w:r>
      <w:r w:rsidR="00A9731A" w:rsidRPr="00C0239F">
        <w:t xml:space="preserve">die ze </w:t>
      </w:r>
      <w:r w:rsidR="00183E7C" w:rsidRPr="00C0239F">
        <w:t>de komen de weken hebben.</w:t>
      </w:r>
      <w:r w:rsidR="00530ADA">
        <w:t xml:space="preserve"> Ook moet er een </w:t>
      </w:r>
      <w:r w:rsidR="00AE4D86">
        <w:t>pagina komen waar ze de spelregels kunnen downloaden.</w:t>
      </w:r>
    </w:p>
    <w:p w14:paraId="30D89110" w14:textId="09984E39" w:rsidR="00AE4D86" w:rsidRDefault="002570DA" w:rsidP="00274951">
      <w:r w:rsidRPr="00C0239F">
        <w:t xml:space="preserve">Voor de medewerkers moet er een </w:t>
      </w:r>
      <w:r w:rsidR="00FD6E92" w:rsidRPr="00C0239F">
        <w:t>pagina komen waar ze de informatie over de leden kunnen zien</w:t>
      </w:r>
      <w:r w:rsidR="009425E1" w:rsidRPr="00C0239F">
        <w:t>.</w:t>
      </w:r>
      <w:r w:rsidR="00A23E9B">
        <w:t xml:space="preserve"> Ook moet er een pagina komen waar de </w:t>
      </w:r>
      <w:r w:rsidR="007C4C1F">
        <w:t xml:space="preserve">scheidsrechters </w:t>
      </w:r>
      <w:r w:rsidR="00A23E9B">
        <w:t>een tornooi kunn</w:t>
      </w:r>
      <w:r w:rsidR="007C4C1F">
        <w:t>en aanmaken en veranderen/verwijderen</w:t>
      </w:r>
      <w:r w:rsidR="00537804">
        <w:t>.</w:t>
      </w:r>
    </w:p>
    <w:p w14:paraId="0F54C574" w14:textId="6ECE7294" w:rsidR="00EC203D" w:rsidRDefault="00EC203D" w:rsidP="00EC203D">
      <w:pPr>
        <w:spacing w:after="160" w:line="259" w:lineRule="auto"/>
      </w:pPr>
      <w:r>
        <w:br w:type="page"/>
      </w:r>
    </w:p>
    <w:p w14:paraId="55098590" w14:textId="5CEAD0A6" w:rsidR="00274951" w:rsidRDefault="00274951" w:rsidP="00274951">
      <w:pPr>
        <w:pStyle w:val="Kop1"/>
      </w:pPr>
      <w:bookmarkStart w:id="7" w:name="_Toc119654331"/>
      <w:r>
        <w:lastRenderedPageBreak/>
        <w:t>Overig</w:t>
      </w:r>
      <w:bookmarkEnd w:id="7"/>
    </w:p>
    <w:p w14:paraId="51C2BF74" w14:textId="62603EE1" w:rsidR="00EC203D" w:rsidRDefault="005C2994" w:rsidP="00274951">
      <w:pPr>
        <w:rPr>
          <w:i/>
          <w:iCs/>
        </w:rPr>
      </w:pPr>
      <w:r>
        <w:rPr>
          <w:i/>
          <w:iCs/>
        </w:rPr>
        <w:t>Schaak spel maken</w:t>
      </w:r>
      <w:r w:rsidR="000C1658">
        <w:rPr>
          <w:i/>
          <w:iCs/>
        </w:rPr>
        <w:t xml:space="preserve"> met werkende ia als tegenstander</w:t>
      </w:r>
      <w:r>
        <w:rPr>
          <w:i/>
          <w:iCs/>
        </w:rPr>
        <w:t>.</w:t>
      </w:r>
    </w:p>
    <w:p w14:paraId="31B06BDC" w14:textId="0F4BB8EC" w:rsidR="00E4383A" w:rsidRPr="00842556" w:rsidRDefault="00E4383A" w:rsidP="00E4383A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338CA433" w14:textId="43A51B9A" w:rsidR="00765C0E" w:rsidRDefault="00765C0E" w:rsidP="009267BC">
      <w:pPr>
        <w:pStyle w:val="Kop1"/>
        <w:rPr>
          <w:i/>
          <w:iCs/>
        </w:rPr>
      </w:pPr>
      <w:bookmarkStart w:id="8" w:name="_Toc119654332"/>
      <w:r>
        <w:lastRenderedPageBreak/>
        <w:t>Doelstellingen</w:t>
      </w:r>
      <w:bookmarkEnd w:id="8"/>
    </w:p>
    <w:p w14:paraId="0DC96530" w14:textId="490928CB" w:rsidR="00BB15D7" w:rsidRDefault="00BB15D7" w:rsidP="00765C0E">
      <w:r w:rsidRPr="009267BC">
        <w:t xml:space="preserve">De doelstelling is een website </w:t>
      </w:r>
      <w:r w:rsidR="00430335" w:rsidRPr="009267BC">
        <w:t xml:space="preserve">waar mensen kunnen zien of er </w:t>
      </w:r>
      <w:r w:rsidR="009B5060" w:rsidRPr="009267BC">
        <w:t xml:space="preserve">de komende </w:t>
      </w:r>
      <w:r w:rsidR="00430335" w:rsidRPr="009267BC">
        <w:t>tijd</w:t>
      </w:r>
      <w:r w:rsidR="009B5060" w:rsidRPr="009267BC">
        <w:t xml:space="preserve"> een activiteit is</w:t>
      </w:r>
      <w:r w:rsidR="00A259C5">
        <w:t xml:space="preserve"> </w:t>
      </w:r>
      <w:r w:rsidR="00DE7467">
        <w:t>op de schaakclub</w:t>
      </w:r>
      <w:r w:rsidR="00DC769B" w:rsidRPr="009267BC">
        <w:t>.</w:t>
      </w:r>
      <w:r w:rsidR="009B5060" w:rsidRPr="009267BC">
        <w:t xml:space="preserve"> </w:t>
      </w:r>
      <w:r w:rsidR="00797046">
        <w:t>ook is het doel om meer</w:t>
      </w:r>
      <w:r w:rsidR="00085350">
        <w:t xml:space="preserve"> mensen bij de club te krijgen</w:t>
      </w:r>
      <w:r w:rsidR="007D47FE">
        <w:t xml:space="preserve"> dit zouden voornamelijk jongeren </w:t>
      </w:r>
      <w:r w:rsidR="00560EF8">
        <w:t>moeten zijn</w:t>
      </w:r>
      <w:r w:rsidR="00DE7467">
        <w:t>.</w:t>
      </w:r>
    </w:p>
    <w:p w14:paraId="6CEDAD6F" w14:textId="068963A6" w:rsidR="00393228" w:rsidRPr="009267BC" w:rsidRDefault="00393228" w:rsidP="00393228">
      <w:pPr>
        <w:spacing w:after="160" w:line="259" w:lineRule="auto"/>
      </w:pPr>
      <w:r>
        <w:br w:type="page"/>
      </w:r>
    </w:p>
    <w:p w14:paraId="3583F6A5" w14:textId="77777777" w:rsidR="00765C0E" w:rsidRDefault="00765C0E" w:rsidP="0043119D">
      <w:pPr>
        <w:pStyle w:val="Kop1"/>
      </w:pPr>
      <w:bookmarkStart w:id="9" w:name="_Toc119654333"/>
      <w:bookmarkStart w:id="10" w:name="_Hlk119056076"/>
      <w:r>
        <w:lastRenderedPageBreak/>
        <w:t>Betrokkenen</w:t>
      </w:r>
      <w:bookmarkEnd w:id="9"/>
    </w:p>
    <w:p w14:paraId="2299E1AC" w14:textId="77777777" w:rsidR="00765C0E" w:rsidRPr="00182BE1" w:rsidRDefault="00765C0E" w:rsidP="00765C0E">
      <w:pPr>
        <w:rPr>
          <w:i/>
          <w:iCs/>
        </w:rPr>
      </w:pPr>
      <w:r w:rsidRPr="00182BE1">
        <w:rPr>
          <w:i/>
          <w:iCs/>
        </w:rPr>
        <w:t>Benoem in een lijst de personen die meewerken aan het project. Neem in deze lijst ook op hoe je contact houdt met de betrokkenen (e-mail, telefoon).</w:t>
      </w: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97"/>
        <w:gridCol w:w="1556"/>
        <w:gridCol w:w="2778"/>
        <w:gridCol w:w="1941"/>
      </w:tblGrid>
      <w:tr w:rsidR="00C203FE" w14:paraId="437D7A47" w14:textId="77777777" w:rsidTr="00596F5B">
        <w:tc>
          <w:tcPr>
            <w:tcW w:w="2835" w:type="dxa"/>
            <w:shd w:val="clear" w:color="auto" w:fill="E7E6E6" w:themeFill="background2"/>
          </w:tcPr>
          <w:p w14:paraId="04735323" w14:textId="77777777" w:rsidR="00C203FE" w:rsidRDefault="00C203FE" w:rsidP="006003A9">
            <w:r>
              <w:t>Naam</w:t>
            </w:r>
          </w:p>
        </w:tc>
        <w:tc>
          <w:tcPr>
            <w:tcW w:w="1485" w:type="dxa"/>
            <w:shd w:val="clear" w:color="auto" w:fill="E7E6E6" w:themeFill="background2"/>
          </w:tcPr>
          <w:p w14:paraId="57491C69" w14:textId="77777777" w:rsidR="00C203FE" w:rsidRDefault="00C203FE" w:rsidP="006003A9">
            <w:r>
              <w:t>Rol</w:t>
            </w:r>
          </w:p>
        </w:tc>
        <w:tc>
          <w:tcPr>
            <w:tcW w:w="2797" w:type="dxa"/>
            <w:shd w:val="clear" w:color="auto" w:fill="E7E6E6" w:themeFill="background2"/>
          </w:tcPr>
          <w:p w14:paraId="2AD3D8EA" w14:textId="77777777" w:rsidR="00C203FE" w:rsidRDefault="00C203FE" w:rsidP="006003A9">
            <w:r>
              <w:t>Email</w:t>
            </w:r>
          </w:p>
        </w:tc>
        <w:tc>
          <w:tcPr>
            <w:tcW w:w="1955" w:type="dxa"/>
            <w:shd w:val="clear" w:color="auto" w:fill="E7E6E6" w:themeFill="background2"/>
          </w:tcPr>
          <w:p w14:paraId="1C354AA6" w14:textId="77777777" w:rsidR="00C203FE" w:rsidRDefault="00C203FE" w:rsidP="006003A9">
            <w:r>
              <w:t>Telefoon</w:t>
            </w:r>
          </w:p>
        </w:tc>
      </w:tr>
      <w:tr w:rsidR="00C203FE" w14:paraId="50FD3F84" w14:textId="77777777" w:rsidTr="00596F5B">
        <w:tc>
          <w:tcPr>
            <w:tcW w:w="2835" w:type="dxa"/>
          </w:tcPr>
          <w:p w14:paraId="3FC8C392" w14:textId="6DBDA101" w:rsidR="00C203FE" w:rsidRPr="008B732A" w:rsidRDefault="00596F5B" w:rsidP="006003A9">
            <w:r>
              <w:t>S</w:t>
            </w:r>
            <w:r w:rsidR="00390AA2">
              <w:t xml:space="preserve">chaakclub </w:t>
            </w:r>
            <w:r>
              <w:t>D</w:t>
            </w:r>
            <w:r w:rsidR="00390AA2">
              <w:t xml:space="preserve">e </w:t>
            </w:r>
            <w:r>
              <w:t>B</w:t>
            </w:r>
            <w:r w:rsidR="00390AA2">
              <w:t xml:space="preserve">lauwe </w:t>
            </w:r>
            <w:r>
              <w:t>L</w:t>
            </w:r>
            <w:r w:rsidR="00390AA2">
              <w:t>oper</w:t>
            </w:r>
          </w:p>
          <w:p w14:paraId="14038059" w14:textId="77777777" w:rsidR="00C203FE" w:rsidRPr="00D96829" w:rsidRDefault="00C203FE" w:rsidP="006003A9">
            <w:pPr>
              <w:rPr>
                <w:i/>
                <w:iCs/>
              </w:rPr>
            </w:pPr>
            <w:r w:rsidRPr="00D96829">
              <w:rPr>
                <w:i/>
                <w:iCs/>
              </w:rPr>
              <w:t>&lt;&lt;Naam</w:t>
            </w:r>
            <w:r>
              <w:rPr>
                <w:i/>
                <w:iCs/>
              </w:rPr>
              <w:t xml:space="preserve"> Pro</w:t>
            </w:r>
            <w:r w:rsidRPr="00D96829">
              <w:rPr>
                <w:i/>
                <w:iCs/>
              </w:rPr>
              <w:t>&gt;&gt;</w:t>
            </w:r>
          </w:p>
          <w:p w14:paraId="655F94AC" w14:textId="68A7946D" w:rsidR="00C203FE" w:rsidRPr="00D96829" w:rsidRDefault="00DE3542" w:rsidP="006003A9">
            <w:pPr>
              <w:rPr>
                <w:i/>
                <w:iCs/>
              </w:rPr>
            </w:pPr>
            <w:r>
              <w:rPr>
                <w:i/>
                <w:iCs/>
              </w:rPr>
              <w:t>Rodi janssen</w:t>
            </w:r>
          </w:p>
          <w:p w14:paraId="1ED7691F" w14:textId="77777777" w:rsidR="00C203FE" w:rsidRPr="00D96829" w:rsidRDefault="00C203FE" w:rsidP="006003A9">
            <w:pPr>
              <w:rPr>
                <w:i/>
                <w:iCs/>
              </w:rPr>
            </w:pPr>
            <w:r w:rsidRPr="00D96829">
              <w:rPr>
                <w:i/>
                <w:iCs/>
              </w:rPr>
              <w:t>&lt;&lt;Naam 2&gt;&gt;</w:t>
            </w:r>
          </w:p>
          <w:p w14:paraId="48E88D8C" w14:textId="77777777" w:rsidR="00C203FE" w:rsidRPr="00D96829" w:rsidRDefault="00C203FE" w:rsidP="006003A9">
            <w:pPr>
              <w:rPr>
                <w:i/>
                <w:iCs/>
              </w:rPr>
            </w:pPr>
            <w:r w:rsidRPr="00D96829">
              <w:rPr>
                <w:i/>
                <w:iCs/>
              </w:rPr>
              <w:t>&lt;&lt;Naam 3&gt;&gt;</w:t>
            </w:r>
          </w:p>
          <w:p w14:paraId="1C8B120C" w14:textId="77777777" w:rsidR="00C203FE" w:rsidRPr="00D96829" w:rsidRDefault="00C203FE" w:rsidP="006003A9">
            <w:pPr>
              <w:rPr>
                <w:i/>
                <w:iCs/>
              </w:rPr>
            </w:pPr>
            <w:r w:rsidRPr="00D96829">
              <w:rPr>
                <w:i/>
                <w:iCs/>
              </w:rPr>
              <w:t>&lt;&lt;Naam 4&gt;&gt;</w:t>
            </w:r>
          </w:p>
          <w:p w14:paraId="1E401633" w14:textId="77777777" w:rsidR="00C203FE" w:rsidRPr="00D96829" w:rsidRDefault="00C203FE" w:rsidP="006003A9">
            <w:pPr>
              <w:rPr>
                <w:i/>
                <w:iCs/>
              </w:rPr>
            </w:pPr>
          </w:p>
        </w:tc>
        <w:tc>
          <w:tcPr>
            <w:tcW w:w="1485" w:type="dxa"/>
          </w:tcPr>
          <w:p w14:paraId="1BA07314" w14:textId="77777777" w:rsidR="00C203FE" w:rsidRDefault="00C203FE" w:rsidP="006003A9">
            <w:r>
              <w:t>Opdrachtgever</w:t>
            </w:r>
          </w:p>
          <w:p w14:paraId="756B83DB" w14:textId="77777777" w:rsidR="00C203FE" w:rsidRDefault="00C203FE" w:rsidP="006003A9">
            <w:r>
              <w:t>Projectleider</w:t>
            </w:r>
          </w:p>
          <w:p w14:paraId="38AE4E3D" w14:textId="77777777" w:rsidR="00C203FE" w:rsidRDefault="00C203FE" w:rsidP="006003A9">
            <w:r>
              <w:t>Ontwikkelaar</w:t>
            </w:r>
          </w:p>
          <w:p w14:paraId="11FC405F" w14:textId="77777777" w:rsidR="00C203FE" w:rsidRDefault="00C203FE" w:rsidP="006003A9">
            <w:r>
              <w:t>Ontwikkelaar</w:t>
            </w:r>
          </w:p>
          <w:p w14:paraId="153E378F" w14:textId="77777777" w:rsidR="00C203FE" w:rsidRDefault="00C203FE" w:rsidP="006003A9">
            <w:r>
              <w:t>Ontwikkelaar</w:t>
            </w:r>
          </w:p>
          <w:p w14:paraId="0EE62186" w14:textId="77777777" w:rsidR="00C203FE" w:rsidRDefault="00C203FE" w:rsidP="006003A9">
            <w:r>
              <w:t>Ontwikkelaar</w:t>
            </w:r>
          </w:p>
        </w:tc>
        <w:tc>
          <w:tcPr>
            <w:tcW w:w="2797" w:type="dxa"/>
          </w:tcPr>
          <w:p w14:paraId="1A52184F" w14:textId="77777777" w:rsidR="00BE26D8" w:rsidRDefault="00BE26D8" w:rsidP="0052481C"/>
          <w:p w14:paraId="48586AFB" w14:textId="77777777" w:rsidR="00DE3542" w:rsidRDefault="00DE3542" w:rsidP="0052481C"/>
          <w:p w14:paraId="2DA0CA7A" w14:textId="2CEA3E15" w:rsidR="00DE3542" w:rsidRDefault="00DE3542" w:rsidP="0052481C">
            <w:r>
              <w:t>rodijanssen@live.nl</w:t>
            </w:r>
          </w:p>
        </w:tc>
        <w:tc>
          <w:tcPr>
            <w:tcW w:w="1955" w:type="dxa"/>
          </w:tcPr>
          <w:p w14:paraId="425A0238" w14:textId="77777777" w:rsidR="00C203FE" w:rsidRDefault="00C203FE" w:rsidP="006003A9"/>
          <w:p w14:paraId="224A7E94" w14:textId="77777777" w:rsidR="00DE3542" w:rsidRDefault="00DE3542" w:rsidP="006003A9"/>
          <w:p w14:paraId="0C847806" w14:textId="14C19109" w:rsidR="00DE3542" w:rsidRDefault="00DE3542" w:rsidP="006003A9">
            <w:r>
              <w:t>0651032407</w:t>
            </w:r>
          </w:p>
        </w:tc>
      </w:tr>
      <w:bookmarkEnd w:id="10"/>
    </w:tbl>
    <w:p w14:paraId="1E7A93C8" w14:textId="720934DB" w:rsidR="00E4383A" w:rsidRDefault="00E4383A" w:rsidP="00765C0E"/>
    <w:p w14:paraId="4D73E446" w14:textId="505B147E" w:rsidR="00182BE1" w:rsidRDefault="00E4383A" w:rsidP="00E4383A">
      <w:pPr>
        <w:spacing w:after="160" w:line="259" w:lineRule="auto"/>
      </w:pPr>
      <w:r>
        <w:br w:type="page"/>
      </w:r>
    </w:p>
    <w:p w14:paraId="5F84178D" w14:textId="77777777" w:rsidR="00765C0E" w:rsidRDefault="00765C0E" w:rsidP="0043119D">
      <w:pPr>
        <w:pStyle w:val="Kop1"/>
      </w:pPr>
      <w:bookmarkStart w:id="11" w:name="_Toc119654334"/>
      <w:r>
        <w:lastRenderedPageBreak/>
        <w:t>Benodigdheden</w:t>
      </w:r>
      <w:bookmarkEnd w:id="11"/>
    </w:p>
    <w:p w14:paraId="2FCC61A0" w14:textId="165C1E06" w:rsidR="00E3108D" w:rsidRPr="00842556" w:rsidRDefault="00765C0E" w:rsidP="00F76E95">
      <w:pPr>
        <w:rPr>
          <w:i/>
          <w:iCs/>
        </w:rPr>
      </w:pPr>
      <w:r w:rsidRPr="00842556">
        <w:rPr>
          <w:i/>
          <w:iCs/>
        </w:rPr>
        <w:t xml:space="preserve">Benoem in een lijst welke middelen nodig zijn om de werkzaamheden binnen dit project te kunnen verrichten. In de lijst kunnen kantoorartikelen staan, hardware, software, beschikbare ruimtes en dergelijke. </w:t>
      </w:r>
    </w:p>
    <w:p w14:paraId="3140141F" w14:textId="77777777" w:rsidR="00462517" w:rsidRPr="000F7EB8" w:rsidRDefault="00462517" w:rsidP="0043119D">
      <w:pPr>
        <w:pStyle w:val="Kop1"/>
      </w:pPr>
      <w:bookmarkStart w:id="12" w:name="_Toc446066731"/>
      <w:bookmarkStart w:id="13" w:name="_Toc119654335"/>
      <w:r w:rsidRPr="000F7EB8">
        <w:t>Te gebruiken hardware</w:t>
      </w:r>
      <w:bookmarkEnd w:id="12"/>
      <w:bookmarkEnd w:id="13"/>
    </w:p>
    <w:p w14:paraId="0250A73B" w14:textId="77777777" w:rsidR="00462517" w:rsidRPr="00842556" w:rsidRDefault="00462517" w:rsidP="00462517">
      <w:pPr>
        <w:rPr>
          <w:rFonts w:ascii="Calibri" w:hAnsi="Calibri"/>
          <w:i/>
          <w:iCs/>
        </w:rPr>
      </w:pPr>
      <w:r w:rsidRPr="00842556">
        <w:rPr>
          <w:rFonts w:ascii="Calibri" w:hAnsi="Calibri"/>
          <w:i/>
          <w:iCs/>
        </w:rPr>
        <w:t>Beschrijf welke hardware nodig is om de applicatie te bouwen. Gebruik onderstaande tabel.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922DDE" w:rsidRPr="00852371" w14:paraId="35B6E6AF" w14:textId="77777777" w:rsidTr="00182BE1"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2C3E39" w14:textId="77777777" w:rsidR="00462517" w:rsidRPr="00182BE1" w:rsidRDefault="00462517" w:rsidP="00182BE1">
            <w:r w:rsidRPr="00182BE1"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hideMark/>
          </w:tcPr>
          <w:p w14:paraId="1B5C0EF7" w14:textId="77777777" w:rsidR="00462517" w:rsidRPr="00182BE1" w:rsidRDefault="00462517" w:rsidP="00182BE1">
            <w:r w:rsidRPr="00182BE1">
              <w:t>Vereisten</w:t>
            </w:r>
          </w:p>
        </w:tc>
      </w:tr>
      <w:tr w:rsidR="00922DDE" w:rsidRPr="00182BE1" w14:paraId="331A2A94" w14:textId="77777777" w:rsidTr="00182BE1"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BC8FF4" w14:textId="77777777" w:rsidR="00462517" w:rsidRPr="00182BE1" w:rsidRDefault="00462517" w:rsidP="000D0B35">
            <w:pPr>
              <w:spacing w:after="200"/>
              <w:rPr>
                <w:i/>
                <w:iCs/>
              </w:rPr>
            </w:pPr>
            <w:r w:rsidRPr="00182BE1">
              <w:rPr>
                <w:i/>
                <w:iCs/>
              </w:rPr>
              <w:t>Welke apparaten zijn nodig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0EB6F51" w14:textId="77777777" w:rsidR="00462517" w:rsidRPr="00182BE1" w:rsidRDefault="00462517" w:rsidP="000D0B35">
            <w:pPr>
              <w:spacing w:after="200"/>
              <w:rPr>
                <w:i/>
                <w:iCs/>
              </w:rPr>
            </w:pPr>
            <w:r w:rsidRPr="00182BE1">
              <w:rPr>
                <w:i/>
                <w:iCs/>
              </w:rPr>
              <w:t>Aan welke eisen moet het apparaat voldoen (denk aan snelheid, opslag e.d.)</w:t>
            </w:r>
          </w:p>
        </w:tc>
      </w:tr>
      <w:tr w:rsidR="00922DDE" w:rsidRPr="00587EE8" w14:paraId="418056F0" w14:textId="77777777" w:rsidTr="00182BE1"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E0336E" w14:textId="1EB21F61" w:rsidR="00462517" w:rsidRPr="00587EE8" w:rsidRDefault="00922DDE" w:rsidP="000D0B35">
            <w:pPr>
              <w:spacing w:after="200"/>
              <w:rPr>
                <w:b/>
              </w:rPr>
            </w:pPr>
            <w:r>
              <w:rPr>
                <w:b/>
              </w:rPr>
              <w:t>L</w:t>
            </w:r>
            <w:r w:rsidR="004743E3">
              <w:rPr>
                <w:b/>
              </w:rPr>
              <w:t>aptop</w:t>
            </w:r>
            <w:r>
              <w:rPr>
                <w:b/>
              </w:rPr>
              <w:t>/pc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21B742" w14:textId="5B3CD191" w:rsidR="00462517" w:rsidRPr="00587EE8" w:rsidRDefault="00CE0EED" w:rsidP="000D0B35">
            <w:pPr>
              <w:spacing w:after="200"/>
              <w:rPr>
                <w:b/>
              </w:rPr>
            </w:pPr>
            <w:r>
              <w:rPr>
                <w:b/>
              </w:rPr>
              <w:t>Een snelle laptop met voldoende ruimte om het project in te maken.</w:t>
            </w:r>
          </w:p>
        </w:tc>
      </w:tr>
    </w:tbl>
    <w:p w14:paraId="739407AE" w14:textId="77777777" w:rsidR="00462517" w:rsidRPr="000F7EB8" w:rsidRDefault="00462517" w:rsidP="0043119D">
      <w:pPr>
        <w:pStyle w:val="Kop1"/>
      </w:pPr>
      <w:bookmarkStart w:id="14" w:name="_Toc446066732"/>
      <w:bookmarkStart w:id="15" w:name="_Toc119654336"/>
      <w:r w:rsidRPr="000F7EB8">
        <w:t>Te gebruiken software</w:t>
      </w:r>
      <w:bookmarkEnd w:id="14"/>
      <w:bookmarkEnd w:id="15"/>
    </w:p>
    <w:p w14:paraId="10F79DE4" w14:textId="77777777" w:rsidR="00462517" w:rsidRPr="00842556" w:rsidRDefault="00462517" w:rsidP="00462517">
      <w:pPr>
        <w:rPr>
          <w:rFonts w:ascii="Calibri" w:hAnsi="Calibri"/>
          <w:i/>
          <w:iCs/>
        </w:rPr>
      </w:pPr>
      <w:r w:rsidRPr="00842556">
        <w:rPr>
          <w:rFonts w:ascii="Calibri" w:hAnsi="Calibri"/>
          <w:i/>
          <w:iCs/>
        </w:rPr>
        <w:t>Beschrijf welke software nodig is om de applicatie te bouwen. Gebruik onderstaande tabel.</w:t>
      </w:r>
    </w:p>
    <w:tbl>
      <w:tblPr>
        <w:tblW w:w="49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968"/>
        <w:gridCol w:w="5262"/>
      </w:tblGrid>
      <w:tr w:rsidR="00462517" w:rsidRPr="00852371" w14:paraId="5F1365A7" w14:textId="77777777" w:rsidTr="00182BE1">
        <w:tc>
          <w:tcPr>
            <w:tcW w:w="1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70FB17" w14:textId="77777777" w:rsidR="00462517" w:rsidRPr="00842556" w:rsidRDefault="00462517" w:rsidP="000D0B35">
            <w:r w:rsidRPr="00842556">
              <w:t>Software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5D4ADE" w14:textId="77777777" w:rsidR="00462517" w:rsidRPr="00842556" w:rsidRDefault="00462517" w:rsidP="000D0B35">
            <w:r w:rsidRPr="00842556">
              <w:t>Versie</w:t>
            </w: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hideMark/>
          </w:tcPr>
          <w:p w14:paraId="110DF241" w14:textId="77777777" w:rsidR="00462517" w:rsidRPr="00842556" w:rsidRDefault="00462517" w:rsidP="000D0B35">
            <w:r w:rsidRPr="00842556">
              <w:t>Opmerkingen</w:t>
            </w:r>
          </w:p>
        </w:tc>
      </w:tr>
      <w:tr w:rsidR="00462517" w:rsidRPr="00182BE1" w14:paraId="45BE8C94" w14:textId="77777777" w:rsidTr="00182BE1">
        <w:tc>
          <w:tcPr>
            <w:tcW w:w="1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2FA0CC" w14:textId="77777777" w:rsidR="00462517" w:rsidRPr="00182BE1" w:rsidRDefault="00182BE1" w:rsidP="000D0B35">
            <w:pPr>
              <w:rPr>
                <w:rFonts w:ascii="Calibri" w:hAnsi="Calibri"/>
                <w:i/>
                <w:iCs/>
              </w:rPr>
            </w:pPr>
            <w:r w:rsidRPr="00182BE1">
              <w:rPr>
                <w:rFonts w:ascii="Calibri" w:hAnsi="Calibri"/>
                <w:i/>
                <w:iCs/>
              </w:rPr>
              <w:t>Naam programma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5F83" w14:textId="77777777" w:rsidR="00462517" w:rsidRPr="00182BE1" w:rsidRDefault="00182BE1" w:rsidP="000D0B35">
            <w:pPr>
              <w:rPr>
                <w:rFonts w:ascii="Calibri" w:hAnsi="Calibri"/>
                <w:i/>
                <w:iCs/>
              </w:rPr>
            </w:pPr>
            <w:r w:rsidRPr="00182BE1">
              <w:rPr>
                <w:rFonts w:ascii="Calibri" w:hAnsi="Calibri"/>
                <w:i/>
                <w:iCs/>
              </w:rPr>
              <w:t>Versie</w:t>
            </w: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9B527A4" w14:textId="77777777" w:rsidR="00462517" w:rsidRPr="00182BE1" w:rsidRDefault="00182BE1" w:rsidP="000D0B35">
            <w:pPr>
              <w:rPr>
                <w:rFonts w:ascii="Calibri" w:hAnsi="Calibri"/>
                <w:i/>
                <w:iCs/>
              </w:rPr>
            </w:pPr>
            <w:r w:rsidRPr="00182BE1">
              <w:rPr>
                <w:rFonts w:ascii="Calibri" w:hAnsi="Calibri"/>
                <w:i/>
                <w:iCs/>
              </w:rPr>
              <w:t>Opmerkingen</w:t>
            </w:r>
          </w:p>
        </w:tc>
      </w:tr>
      <w:tr w:rsidR="00FA3536" w:rsidRPr="00182BE1" w14:paraId="44AEF8A3" w14:textId="77777777" w:rsidTr="00182BE1">
        <w:tc>
          <w:tcPr>
            <w:tcW w:w="1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D2809A" w14:textId="3603EA30" w:rsidR="00FA3536" w:rsidRPr="00182BE1" w:rsidRDefault="008C5590" w:rsidP="000D0B35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VS</w:t>
            </w:r>
            <w:r w:rsidR="00FA3536">
              <w:rPr>
                <w:rFonts w:ascii="Calibri" w:hAnsi="Calibri"/>
                <w:i/>
                <w:iCs/>
              </w:rPr>
              <w:t>code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3C7C" w14:textId="2631BAE1" w:rsidR="00FA3536" w:rsidRPr="00182BE1" w:rsidRDefault="00A45A12" w:rsidP="000D0B35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-</w:t>
            </w: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C91ECA" w14:textId="33F05997" w:rsidR="00FA3536" w:rsidRPr="00182BE1" w:rsidRDefault="008C5590" w:rsidP="000D0B35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Code editor</w:t>
            </w:r>
          </w:p>
        </w:tc>
      </w:tr>
      <w:tr w:rsidR="003E5F42" w:rsidRPr="00182BE1" w14:paraId="5DE0511A" w14:textId="77777777" w:rsidTr="00182BE1">
        <w:tc>
          <w:tcPr>
            <w:tcW w:w="1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06D887" w14:textId="13EFBF11" w:rsidR="003E5F42" w:rsidRDefault="00F27613" w:rsidP="000D0B35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mysql</w:t>
            </w:r>
            <w:proofErr w:type="spellEnd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1D4" w14:textId="1296A3A0" w:rsidR="003E5F42" w:rsidRDefault="003E5F42" w:rsidP="000D0B35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-</w:t>
            </w: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C0433E" w14:textId="78CA3249" w:rsidR="003E5F42" w:rsidRDefault="00F27613" w:rsidP="000D0B35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De database om informatie op te slaan</w:t>
            </w:r>
          </w:p>
        </w:tc>
      </w:tr>
      <w:tr w:rsidR="003E5F42" w:rsidRPr="00182BE1" w14:paraId="2BA737BE" w14:textId="77777777" w:rsidTr="00182BE1">
        <w:tc>
          <w:tcPr>
            <w:tcW w:w="1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A5C88" w14:textId="4A025A65" w:rsidR="003E5F42" w:rsidRDefault="003E5F42" w:rsidP="000D0B35">
            <w:pPr>
              <w:rPr>
                <w:rFonts w:ascii="Calibri" w:hAnsi="Calibri"/>
                <w:i/>
                <w:iCs/>
              </w:rPr>
            </w:pPr>
            <w:proofErr w:type="spellStart"/>
            <w:r>
              <w:rPr>
                <w:rFonts w:ascii="Calibri" w:hAnsi="Calibri"/>
                <w:i/>
                <w:iCs/>
              </w:rPr>
              <w:t>Wamp</w:t>
            </w:r>
            <w:proofErr w:type="spellEnd"/>
            <w:r>
              <w:rPr>
                <w:rFonts w:ascii="Calibri" w:hAnsi="Calibri"/>
                <w:i/>
                <w:iCs/>
              </w:rPr>
              <w:t xml:space="preserve"> server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7FE9" w14:textId="380FFCBA" w:rsidR="003E5F42" w:rsidRDefault="003E5F42" w:rsidP="000D0B35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-</w:t>
            </w:r>
          </w:p>
        </w:tc>
        <w:tc>
          <w:tcPr>
            <w:tcW w:w="2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3D174" w14:textId="33F2706C" w:rsidR="003E5F42" w:rsidRDefault="00C86350" w:rsidP="000D0B35">
            <w:pPr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Server om code te laten werken</w:t>
            </w:r>
          </w:p>
        </w:tc>
      </w:tr>
    </w:tbl>
    <w:p w14:paraId="3A23E6FA" w14:textId="7F060410" w:rsidR="00E4383A" w:rsidRDefault="00E4383A" w:rsidP="00765C0E"/>
    <w:p w14:paraId="6CEA993F" w14:textId="01BFE3B2" w:rsidR="00462517" w:rsidRDefault="00E4383A" w:rsidP="00E4383A">
      <w:pPr>
        <w:spacing w:after="160" w:line="259" w:lineRule="auto"/>
      </w:pPr>
      <w:r>
        <w:br w:type="page"/>
      </w:r>
    </w:p>
    <w:p w14:paraId="4E197223" w14:textId="06F438B3" w:rsidR="00386DFA" w:rsidRPr="00432A06" w:rsidRDefault="00765C0E" w:rsidP="00432A06">
      <w:pPr>
        <w:pStyle w:val="Kop1"/>
      </w:pPr>
      <w:bookmarkStart w:id="16" w:name="_Toc119654337"/>
      <w:r>
        <w:lastRenderedPageBreak/>
        <w:t>Takenlijst</w:t>
      </w:r>
      <w:bookmarkEnd w:id="16"/>
    </w:p>
    <w:p w14:paraId="7EE13BF0" w14:textId="7787DC7F" w:rsidR="00BD1255" w:rsidRDefault="003D13DD" w:rsidP="00765C0E">
      <w:pPr>
        <w:rPr>
          <w:i/>
          <w:iCs/>
        </w:rPr>
      </w:pPr>
      <w:r w:rsidRPr="003D13DD">
        <w:rPr>
          <w:i/>
          <w:iCs/>
        </w:rPr>
        <w:t>Home pagina met info over alle</w:t>
      </w:r>
      <w:r w:rsidR="00BD1255">
        <w:rPr>
          <w:i/>
          <w:iCs/>
        </w:rPr>
        <w:t xml:space="preserve"> activiteiten</w:t>
      </w:r>
      <w:r w:rsidR="00CE1EC1">
        <w:rPr>
          <w:i/>
          <w:iCs/>
        </w:rPr>
        <w:t>.</w:t>
      </w:r>
    </w:p>
    <w:p w14:paraId="74E2811E" w14:textId="17E6423D" w:rsidR="00BD1255" w:rsidRDefault="00BD1255" w:rsidP="00765C0E">
      <w:pPr>
        <w:rPr>
          <w:i/>
          <w:iCs/>
        </w:rPr>
      </w:pPr>
      <w:r>
        <w:rPr>
          <w:i/>
          <w:iCs/>
        </w:rPr>
        <w:t>Login pagina om in te loggen</w:t>
      </w:r>
      <w:r w:rsidR="00CE1EC1">
        <w:rPr>
          <w:i/>
          <w:iCs/>
        </w:rPr>
        <w:t>.</w:t>
      </w:r>
    </w:p>
    <w:p w14:paraId="06BF86DE" w14:textId="35E3F05F" w:rsidR="00BF2395" w:rsidRDefault="00480C70" w:rsidP="00765C0E">
      <w:pPr>
        <w:rPr>
          <w:i/>
          <w:iCs/>
        </w:rPr>
      </w:pPr>
      <w:r>
        <w:rPr>
          <w:i/>
          <w:iCs/>
        </w:rPr>
        <w:t>Registratie</w:t>
      </w:r>
      <w:r w:rsidR="00BD1255">
        <w:rPr>
          <w:i/>
          <w:iCs/>
        </w:rPr>
        <w:t xml:space="preserve"> pagina </w:t>
      </w:r>
      <w:r>
        <w:rPr>
          <w:i/>
          <w:iCs/>
        </w:rPr>
        <w:t xml:space="preserve"> om te registreren als je geen account hebt</w:t>
      </w:r>
      <w:r w:rsidR="00CE1EC1">
        <w:rPr>
          <w:i/>
          <w:iCs/>
        </w:rPr>
        <w:t>.</w:t>
      </w:r>
    </w:p>
    <w:p w14:paraId="66301F04" w14:textId="77777777" w:rsidR="00BF2395" w:rsidRDefault="00BF2395" w:rsidP="00BF2395">
      <w:r>
        <w:t xml:space="preserve">Schaken voor </w:t>
      </w:r>
      <w:proofErr w:type="spellStart"/>
      <w:r>
        <w:t>kids</w:t>
      </w:r>
      <w:proofErr w:type="spellEnd"/>
    </w:p>
    <w:p w14:paraId="5F22D34A" w14:textId="77777777" w:rsidR="00BF2395" w:rsidRDefault="00BF2395" w:rsidP="00BF2395">
      <w:r>
        <w:t>Ledenlijstpagina (weergave ledeninfo naam, email en telefoon alleen zichtbaar voorleden na login)</w:t>
      </w:r>
    </w:p>
    <w:p w14:paraId="56109ADE" w14:textId="77777777" w:rsidR="00BF2395" w:rsidRDefault="00BF2395" w:rsidP="00BF2395">
      <w:r>
        <w:t>Ledenlijstpagina (weergave en aanpasbaar alle ledeninfo alleen zichtbaar het secretariaat en het bestuur)</w:t>
      </w:r>
    </w:p>
    <w:p w14:paraId="56122072" w14:textId="77777777" w:rsidR="00BF2395" w:rsidRDefault="00BF2395" w:rsidP="00BF2395">
      <w:r>
        <w:t>Wedstrijdpagina (weergave voor alle leden na login)</w:t>
      </w:r>
    </w:p>
    <w:p w14:paraId="1073A18A" w14:textId="77777777" w:rsidR="00BF2395" w:rsidRDefault="00BF2395" w:rsidP="00BF2395">
      <w:r>
        <w:t>Wedstrijdpagina (weergave en aanpasbaar scheidsrechters na login)</w:t>
      </w:r>
    </w:p>
    <w:p w14:paraId="3F08E2BB" w14:textId="77777777" w:rsidR="00BF2395" w:rsidRDefault="00BF2395" w:rsidP="00BF2395">
      <w:r>
        <w:t>Contactpagina (Verzin wat gegevens van het bestuur).</w:t>
      </w:r>
    </w:p>
    <w:p w14:paraId="73DCDEC0" w14:textId="7CA5A200" w:rsidR="00BF2395" w:rsidRPr="003D13DD" w:rsidRDefault="00BF2395" w:rsidP="00765C0E">
      <w:pPr>
        <w:rPr>
          <w:i/>
          <w:iCs/>
        </w:rPr>
        <w:sectPr w:rsidR="00BF2395" w:rsidRPr="003D13DD" w:rsidSect="00C95600">
          <w:headerReference w:type="even" r:id="rId13"/>
          <w:headerReference w:type="default" r:id="rId14"/>
          <w:footerReference w:type="even" r:id="rId15"/>
          <w:footerReference w:type="default" r:id="rId16"/>
          <w:type w:val="oddPage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7B5A58D8" w14:textId="77777777" w:rsidR="006A5026" w:rsidRPr="003D13DD" w:rsidRDefault="006A5026" w:rsidP="00765C0E">
      <w:pPr>
        <w:rPr>
          <w:i/>
          <w:iCs/>
        </w:rPr>
      </w:pPr>
    </w:p>
    <w:p w14:paraId="0462F389" w14:textId="2FA64401" w:rsidR="0043119D" w:rsidRDefault="006A5026" w:rsidP="00F71543">
      <w:pPr>
        <w:pStyle w:val="Kop1"/>
      </w:pPr>
      <w:bookmarkStart w:id="18" w:name="_Toc119654338"/>
      <w:proofErr w:type="spellStart"/>
      <w:r>
        <w:t>ProductBacklog</w:t>
      </w:r>
      <w:bookmarkEnd w:id="18"/>
      <w:proofErr w:type="spellEnd"/>
    </w:p>
    <w:p w14:paraId="188BB9F9" w14:textId="77777777" w:rsidR="00F71543" w:rsidRPr="00F71543" w:rsidRDefault="00F71543" w:rsidP="00F71543"/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6A5026" w14:paraId="30A0C0F5" w14:textId="77777777" w:rsidTr="000D5888">
        <w:tc>
          <w:tcPr>
            <w:tcW w:w="14470" w:type="dxa"/>
            <w:gridSpan w:val="4"/>
            <w:shd w:val="clear" w:color="auto" w:fill="3366FF"/>
          </w:tcPr>
          <w:p w14:paraId="63257FB2" w14:textId="79DEA80B" w:rsidR="006A5026" w:rsidRDefault="006A5026" w:rsidP="00622D6E">
            <w:pPr>
              <w:pStyle w:val="Kop3"/>
            </w:pPr>
            <w:bookmarkStart w:id="19" w:name="_Toc54810047"/>
            <w:bookmarkStart w:id="20" w:name="_Toc119654340"/>
            <w:r>
              <w:t xml:space="preserve">1.1 Inloggen op </w:t>
            </w:r>
            <w:bookmarkEnd w:id="19"/>
            <w:bookmarkEnd w:id="20"/>
            <w:r w:rsidR="00596F5B">
              <w:t>S</w:t>
            </w:r>
            <w:r w:rsidR="00793F55">
              <w:t xml:space="preserve">chaakclub </w:t>
            </w:r>
            <w:r w:rsidR="00596F5B">
              <w:t>D</w:t>
            </w:r>
            <w:r w:rsidR="00793F55">
              <w:t xml:space="preserve">e </w:t>
            </w:r>
            <w:r w:rsidR="00596F5B">
              <w:t>B</w:t>
            </w:r>
            <w:r w:rsidR="00793F55">
              <w:t xml:space="preserve">lauwe </w:t>
            </w:r>
            <w:r w:rsidR="00596F5B">
              <w:t>L</w:t>
            </w:r>
            <w:r w:rsidR="00793F55">
              <w:t>oper</w:t>
            </w:r>
          </w:p>
        </w:tc>
      </w:tr>
      <w:tr w:rsidR="006A5026" w14:paraId="717457EF" w14:textId="77777777" w:rsidTr="000D5888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2217430F" w14:textId="1C2AE86D" w:rsidR="006A5026" w:rsidRDefault="006A5026" w:rsidP="000D5888">
            <w:r>
              <w:t xml:space="preserve">Als een geregistreerde </w:t>
            </w:r>
            <w:r w:rsidR="009C3B51">
              <w:t>lid</w:t>
            </w:r>
            <w:r>
              <w:t xml:space="preserve"> van </w:t>
            </w:r>
            <w:r w:rsidR="00596F5B">
              <w:t>S</w:t>
            </w:r>
            <w:r w:rsidR="0035622E">
              <w:t xml:space="preserve">chaakclub </w:t>
            </w:r>
            <w:r w:rsidR="00596F5B">
              <w:t>D</w:t>
            </w:r>
            <w:r w:rsidR="0035622E">
              <w:t xml:space="preserve">e </w:t>
            </w:r>
            <w:r w:rsidR="00596F5B">
              <w:t>B</w:t>
            </w:r>
            <w:r w:rsidR="0035622E">
              <w:t xml:space="preserve">lauwe </w:t>
            </w:r>
            <w:r w:rsidR="00596F5B">
              <w:t>L</w:t>
            </w:r>
            <w:r w:rsidR="0035622E">
              <w:t xml:space="preserve">oper </w:t>
            </w:r>
            <w:r>
              <w:t xml:space="preserve">wil ik inloggen met mijn </w:t>
            </w:r>
            <w:r w:rsidR="0035622E">
              <w:t xml:space="preserve">naam </w:t>
            </w:r>
            <w:r>
              <w:t xml:space="preserve">/ wachtwoord combinatie die bij mijn account hoort. </w:t>
            </w:r>
          </w:p>
        </w:tc>
      </w:tr>
      <w:tr w:rsidR="006A5026" w14:paraId="1E63A120" w14:textId="77777777" w:rsidTr="000D5888">
        <w:tc>
          <w:tcPr>
            <w:tcW w:w="5110" w:type="dxa"/>
            <w:shd w:val="clear" w:color="auto" w:fill="F3F3F3"/>
          </w:tcPr>
          <w:p w14:paraId="175E6297" w14:textId="77777777" w:rsidR="006A5026" w:rsidRDefault="006A5026" w:rsidP="000D5888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1AF8EA96" w14:textId="77777777" w:rsidR="006A5026" w:rsidRDefault="006A5026" w:rsidP="000D58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5A4C4B04" w14:textId="77777777" w:rsidR="006A5026" w:rsidRDefault="006A5026" w:rsidP="000D588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3BE6C014" w14:textId="77777777" w:rsidR="006A5026" w:rsidRDefault="006A5026" w:rsidP="000D58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6A5026" w14:paraId="52187DFD" w14:textId="77777777" w:rsidTr="000D5888">
        <w:tc>
          <w:tcPr>
            <w:tcW w:w="5110" w:type="dxa"/>
          </w:tcPr>
          <w:p w14:paraId="6F2904A4" w14:textId="77777777" w:rsidR="006A5026" w:rsidRDefault="006A5026" w:rsidP="000D5888">
            <w:pPr>
              <w:pStyle w:val="Kop3"/>
            </w:pPr>
            <w:bookmarkStart w:id="21" w:name="_Toc54810048"/>
            <w:bookmarkStart w:id="22" w:name="_Toc119654341"/>
            <w:r>
              <w:t>1.1.1 Inloggen</w:t>
            </w:r>
            <w:bookmarkEnd w:id="21"/>
            <w:bookmarkEnd w:id="22"/>
          </w:p>
        </w:tc>
        <w:tc>
          <w:tcPr>
            <w:tcW w:w="7666" w:type="dxa"/>
          </w:tcPr>
          <w:p w14:paraId="13A3F461" w14:textId="77777777" w:rsidR="006A5026" w:rsidRDefault="006A5026" w:rsidP="000D5888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13E2D6D4" w14:textId="77777777" w:rsidR="006A5026" w:rsidRDefault="006A5026" w:rsidP="000D5888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0582F3A" w14:textId="77777777" w:rsidR="006A5026" w:rsidRDefault="006A5026" w:rsidP="000D5888">
            <w:pPr>
              <w:pStyle w:val="Plattetekst"/>
              <w:rPr>
                <w:rStyle w:val="Nadruk"/>
              </w:rPr>
            </w:pPr>
          </w:p>
        </w:tc>
      </w:tr>
      <w:tr w:rsidR="006A5026" w14:paraId="6E8C127F" w14:textId="77777777" w:rsidTr="00E40703">
        <w:trPr>
          <w:cantSplit/>
          <w:trHeight w:val="988"/>
        </w:trPr>
        <w:tc>
          <w:tcPr>
            <w:tcW w:w="5110" w:type="dxa"/>
            <w:vMerge w:val="restart"/>
          </w:tcPr>
          <w:p w14:paraId="10A63C6A" w14:textId="4D90004A" w:rsidR="006A5026" w:rsidRDefault="006A5026" w:rsidP="000D5888">
            <w:r>
              <w:t xml:space="preserve">Als geregistreerde </w:t>
            </w:r>
            <w:r w:rsidR="009C3B51">
              <w:t>lid</w:t>
            </w:r>
            <w:r>
              <w:t xml:space="preserve"> wil ik inloggen om </w:t>
            </w:r>
            <w:r w:rsidR="0084580F">
              <w:t xml:space="preserve">deel te kunnen nemen aan tornooien en zodat de schaakclub </w:t>
            </w:r>
            <w:r w:rsidR="00B244C6">
              <w:t>een beter overzicht heeft van alle club leden</w:t>
            </w:r>
            <w:r>
              <w:t>.</w:t>
            </w:r>
          </w:p>
        </w:tc>
        <w:tc>
          <w:tcPr>
            <w:tcW w:w="7666" w:type="dxa"/>
          </w:tcPr>
          <w:p w14:paraId="546866C7" w14:textId="122796BD" w:rsidR="006A5026" w:rsidRDefault="009C3B51" w:rsidP="006A502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lid</w:t>
            </w:r>
            <w:r w:rsidR="006A5026">
              <w:t xml:space="preserve"> ziet scherm </w:t>
            </w:r>
            <w:r w:rsidR="006A5026">
              <w:rPr>
                <w:i/>
                <w:iCs/>
              </w:rPr>
              <w:t>1.1.1 Inloggen</w:t>
            </w:r>
          </w:p>
        </w:tc>
        <w:tc>
          <w:tcPr>
            <w:tcW w:w="580" w:type="dxa"/>
          </w:tcPr>
          <w:p w14:paraId="443BC9F1" w14:textId="77777777" w:rsidR="006A5026" w:rsidRDefault="006A5026" w:rsidP="000D5888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4BF00BC" w14:textId="77777777" w:rsidR="006A5026" w:rsidRDefault="006A5026" w:rsidP="000D5888"/>
        </w:tc>
      </w:tr>
      <w:tr w:rsidR="006A5026" w14:paraId="5C9D9334" w14:textId="77777777" w:rsidTr="000D5888">
        <w:trPr>
          <w:cantSplit/>
          <w:trHeight w:val="828"/>
        </w:trPr>
        <w:tc>
          <w:tcPr>
            <w:tcW w:w="5110" w:type="dxa"/>
            <w:vMerge/>
          </w:tcPr>
          <w:p w14:paraId="0EAE890D" w14:textId="77777777" w:rsidR="006A5026" w:rsidRDefault="006A5026" w:rsidP="000D5888"/>
        </w:tc>
        <w:tc>
          <w:tcPr>
            <w:tcW w:w="7666" w:type="dxa"/>
          </w:tcPr>
          <w:p w14:paraId="58CC7563" w14:textId="28B6D193" w:rsidR="006A5026" w:rsidRDefault="006A5026" w:rsidP="000D5888">
            <w:pPr>
              <w:ind w:left="-70"/>
            </w:pPr>
            <w:r>
              <w:t xml:space="preserve">Als geregistreerde </w:t>
            </w:r>
            <w:r w:rsidR="009C3B51">
              <w:t>lid</w:t>
            </w:r>
          </w:p>
          <w:p w14:paraId="36C0439D" w14:textId="6510F3C7" w:rsidR="006A5026" w:rsidRDefault="009C3B51" w:rsidP="006A502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6A5026">
              <w:t xml:space="preserve"> kan </w:t>
            </w:r>
            <w:r w:rsidR="00D92835">
              <w:t>naam</w:t>
            </w:r>
            <w:r w:rsidR="006A5026">
              <w:t xml:space="preserve"> en Wachtwoord invullen.</w:t>
            </w:r>
          </w:p>
          <w:p w14:paraId="08EEA00D" w14:textId="5D176905" w:rsidR="006A5026" w:rsidRDefault="009C3B51" w:rsidP="006A502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6A5026">
              <w:t xml:space="preserve"> kan op </w:t>
            </w:r>
            <w:r w:rsidR="00665102">
              <w:t>“</w:t>
            </w:r>
            <w:r w:rsidR="006A5026">
              <w:t>Inloggen</w:t>
            </w:r>
            <w:r w:rsidR="00665102">
              <w:t>”</w:t>
            </w:r>
            <w:r w:rsidR="006A5026">
              <w:t xml:space="preserve"> klikken</w:t>
            </w:r>
          </w:p>
          <w:p w14:paraId="457EC72C" w14:textId="77777777" w:rsidR="006A5026" w:rsidRDefault="006A5026" w:rsidP="006A502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checkt inloggegevens</w:t>
            </w:r>
          </w:p>
          <w:p w14:paraId="2BABC285" w14:textId="7497259E" w:rsidR="006A5026" w:rsidRDefault="006A5026" w:rsidP="006A502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</w:t>
            </w:r>
            <w:r w:rsidR="001F6E7A">
              <w:t>home pagina</w:t>
            </w:r>
            <w:r w:rsidR="004D4737">
              <w:t xml:space="preserve"> met meer pagina’s in de </w:t>
            </w:r>
            <w:proofErr w:type="spellStart"/>
            <w:r w:rsidR="004D4737">
              <w:t>nav</w:t>
            </w:r>
            <w:proofErr w:type="spellEnd"/>
            <w:r w:rsidR="004D4737">
              <w:t xml:space="preserve"> bar</w:t>
            </w:r>
          </w:p>
        </w:tc>
        <w:tc>
          <w:tcPr>
            <w:tcW w:w="580" w:type="dxa"/>
          </w:tcPr>
          <w:p w14:paraId="7752327E" w14:textId="77777777" w:rsidR="006A5026" w:rsidRDefault="006A5026" w:rsidP="000D5888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768053C" w14:textId="77777777" w:rsidR="006A5026" w:rsidRDefault="006A5026" w:rsidP="000D5888"/>
        </w:tc>
      </w:tr>
      <w:tr w:rsidR="006A5026" w14:paraId="2AE61FC6" w14:textId="77777777" w:rsidTr="000D5888">
        <w:trPr>
          <w:cantSplit/>
          <w:trHeight w:val="1380"/>
        </w:trPr>
        <w:tc>
          <w:tcPr>
            <w:tcW w:w="5110" w:type="dxa"/>
            <w:vMerge/>
          </w:tcPr>
          <w:p w14:paraId="24252BE0" w14:textId="77777777" w:rsidR="006A5026" w:rsidRDefault="006A5026" w:rsidP="000D5888"/>
        </w:tc>
        <w:tc>
          <w:tcPr>
            <w:tcW w:w="7666" w:type="dxa"/>
          </w:tcPr>
          <w:p w14:paraId="4110FF20" w14:textId="77777777" w:rsidR="006A5026" w:rsidRDefault="006A5026" w:rsidP="000D5888">
            <w:pPr>
              <w:ind w:left="-70"/>
            </w:pPr>
            <w:r>
              <w:t>Anders</w:t>
            </w:r>
          </w:p>
          <w:p w14:paraId="441844CB" w14:textId="7082B2FD" w:rsidR="006A5026" w:rsidRDefault="009C3B51" w:rsidP="006A502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6A5026">
              <w:t xml:space="preserve"> kan op </w:t>
            </w:r>
            <w:r w:rsidR="0065225A">
              <w:rPr>
                <w:i/>
                <w:iCs/>
              </w:rPr>
              <w:t>registreren</w:t>
            </w:r>
            <w:r w:rsidR="006A5026">
              <w:rPr>
                <w:i/>
                <w:iCs/>
              </w:rPr>
              <w:t xml:space="preserve"> aan</w:t>
            </w:r>
            <w:r w:rsidR="006A5026">
              <w:t xml:space="preserve"> klikken.</w:t>
            </w:r>
          </w:p>
          <w:p w14:paraId="7213F53D" w14:textId="77777777" w:rsidR="006A5026" w:rsidRDefault="006A5026" w:rsidP="006A502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scherm </w:t>
            </w:r>
            <w:r>
              <w:rPr>
                <w:i/>
                <w:iCs/>
              </w:rPr>
              <w:t>1.2.1 Registreren</w:t>
            </w:r>
          </w:p>
        </w:tc>
        <w:tc>
          <w:tcPr>
            <w:tcW w:w="580" w:type="dxa"/>
          </w:tcPr>
          <w:p w14:paraId="02B408AB" w14:textId="77777777" w:rsidR="006A5026" w:rsidRDefault="006A5026" w:rsidP="000D5888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FBD43FD" w14:textId="77777777" w:rsidR="006A5026" w:rsidRDefault="006A5026" w:rsidP="000D5888"/>
        </w:tc>
      </w:tr>
    </w:tbl>
    <w:p w14:paraId="595DB7C2" w14:textId="77777777" w:rsidR="006A5026" w:rsidRDefault="006A5026" w:rsidP="006A5026"/>
    <w:p w14:paraId="7B5F7C98" w14:textId="4F66A327" w:rsidR="006A5026" w:rsidRDefault="006A5026" w:rsidP="0043119D"/>
    <w:p w14:paraId="2F8DF752" w14:textId="7455CAB2" w:rsidR="004F6FED" w:rsidRDefault="004F6FED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F6FED" w14:paraId="1885C6F2" w14:textId="77777777" w:rsidTr="00811556">
        <w:tc>
          <w:tcPr>
            <w:tcW w:w="14470" w:type="dxa"/>
            <w:gridSpan w:val="4"/>
            <w:shd w:val="clear" w:color="auto" w:fill="3366FF"/>
          </w:tcPr>
          <w:p w14:paraId="00820EFE" w14:textId="1AED5B6F" w:rsidR="004F6FED" w:rsidRDefault="004F6FED" w:rsidP="00811556">
            <w:pPr>
              <w:pStyle w:val="Kop3"/>
            </w:pPr>
            <w:r>
              <w:lastRenderedPageBreak/>
              <w:t xml:space="preserve">1.2 </w:t>
            </w:r>
            <w:r w:rsidR="003A2730">
              <w:t>registreren</w:t>
            </w:r>
            <w:r>
              <w:t xml:space="preserve"> op </w:t>
            </w:r>
            <w:r w:rsidR="00596F5B">
              <w:t>S</w:t>
            </w:r>
            <w:r>
              <w:t xml:space="preserve">chaakclub </w:t>
            </w:r>
            <w:r w:rsidR="00596F5B">
              <w:t>D</w:t>
            </w:r>
            <w:r>
              <w:t xml:space="preserve">e </w:t>
            </w:r>
            <w:r w:rsidR="00596F5B">
              <w:t>B</w:t>
            </w:r>
            <w:r>
              <w:t xml:space="preserve">lauwe </w:t>
            </w:r>
            <w:r w:rsidR="00596F5B">
              <w:t>L</w:t>
            </w:r>
            <w:r>
              <w:t>oper</w:t>
            </w:r>
          </w:p>
        </w:tc>
      </w:tr>
      <w:tr w:rsidR="004F6FED" w14:paraId="7FE57D91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5F2DECE2" w14:textId="4F5532AE" w:rsidR="004F6FED" w:rsidRDefault="00093721" w:rsidP="00811556">
            <w:r>
              <w:t xml:space="preserve">Als nieuwe </w:t>
            </w:r>
            <w:r w:rsidR="009C3B51">
              <w:t>lid</w:t>
            </w:r>
            <w:r>
              <w:t xml:space="preserve"> wil ik kunnen registreren zodat ik later kan inloggen.</w:t>
            </w:r>
          </w:p>
        </w:tc>
      </w:tr>
      <w:tr w:rsidR="004F6FED" w14:paraId="18BF70EA" w14:textId="77777777" w:rsidTr="00811556">
        <w:tc>
          <w:tcPr>
            <w:tcW w:w="5110" w:type="dxa"/>
            <w:shd w:val="clear" w:color="auto" w:fill="F3F3F3"/>
          </w:tcPr>
          <w:p w14:paraId="220F1592" w14:textId="77777777" w:rsidR="004F6FED" w:rsidRDefault="004F6FED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7BB391D" w14:textId="77777777" w:rsidR="004F6FED" w:rsidRDefault="004F6FED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48AD46B" w14:textId="77777777" w:rsidR="004F6FED" w:rsidRDefault="004F6FED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7D03E043" w14:textId="77777777" w:rsidR="004F6FED" w:rsidRDefault="004F6FED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F6FED" w14:paraId="183DE2BD" w14:textId="77777777" w:rsidTr="00811556">
        <w:tc>
          <w:tcPr>
            <w:tcW w:w="5110" w:type="dxa"/>
          </w:tcPr>
          <w:p w14:paraId="035B7D2E" w14:textId="5C42AEBF" w:rsidR="004F6FED" w:rsidRDefault="004F6FED" w:rsidP="00811556">
            <w:pPr>
              <w:pStyle w:val="Kop3"/>
            </w:pPr>
            <w:r>
              <w:t>1.2.1 registreren</w:t>
            </w:r>
          </w:p>
        </w:tc>
        <w:tc>
          <w:tcPr>
            <w:tcW w:w="7666" w:type="dxa"/>
          </w:tcPr>
          <w:p w14:paraId="67DDFBB7" w14:textId="77777777" w:rsidR="004F6FED" w:rsidRDefault="004F6FED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4A0E898D" w14:textId="77777777" w:rsidR="004F6FED" w:rsidRDefault="004F6FED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ABFB98B" w14:textId="77777777" w:rsidR="004F6FED" w:rsidRDefault="004F6FED" w:rsidP="00811556">
            <w:pPr>
              <w:pStyle w:val="Plattetekst"/>
              <w:rPr>
                <w:rStyle w:val="Nadruk"/>
              </w:rPr>
            </w:pPr>
          </w:p>
        </w:tc>
      </w:tr>
      <w:tr w:rsidR="004F6FED" w14:paraId="58DC7C72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19302CF4" w14:textId="1EE4BECE" w:rsidR="00FD37AA" w:rsidRDefault="007210F3" w:rsidP="00811556">
            <w:r>
              <w:t xml:space="preserve">Als nieuw </w:t>
            </w:r>
            <w:r w:rsidR="008746CD">
              <w:t>lid</w:t>
            </w:r>
            <w:r>
              <w:t xml:space="preserve"> wil ik </w:t>
            </w:r>
            <w:r w:rsidR="00512B90">
              <w:t xml:space="preserve">kunnen registreren om </w:t>
            </w:r>
            <w:r w:rsidR="00A1028B">
              <w:t xml:space="preserve">zodat ik  </w:t>
            </w:r>
            <w:r w:rsidR="00B71373">
              <w:t>gebruik</w:t>
            </w:r>
            <w:r w:rsidR="00A1028B">
              <w:t xml:space="preserve"> kan maken van </w:t>
            </w:r>
            <w:r w:rsidR="006075C7">
              <w:t>de functies van de site</w:t>
            </w:r>
            <w:r w:rsidR="00FD37AA">
              <w:t xml:space="preserve"> en later ook</w:t>
            </w:r>
            <w:r w:rsidR="001550DE">
              <w:t xml:space="preserve"> kan inloggen.</w:t>
            </w:r>
          </w:p>
        </w:tc>
        <w:tc>
          <w:tcPr>
            <w:tcW w:w="7666" w:type="dxa"/>
          </w:tcPr>
          <w:p w14:paraId="68393A45" w14:textId="40605595" w:rsidR="004F6FED" w:rsidRDefault="008746CD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lid</w:t>
            </w:r>
            <w:r w:rsidR="004F6FED">
              <w:t xml:space="preserve"> ziet scherm </w:t>
            </w:r>
            <w:r w:rsidR="004F6FED">
              <w:rPr>
                <w:i/>
                <w:iCs/>
              </w:rPr>
              <w:t>1.</w:t>
            </w:r>
            <w:r w:rsidR="00EF0485">
              <w:rPr>
                <w:i/>
                <w:iCs/>
              </w:rPr>
              <w:t>2</w:t>
            </w:r>
            <w:r w:rsidR="004F6FED">
              <w:rPr>
                <w:i/>
                <w:iCs/>
              </w:rPr>
              <w:t xml:space="preserve">.1 </w:t>
            </w:r>
            <w:r w:rsidR="00EF0485">
              <w:rPr>
                <w:i/>
                <w:iCs/>
              </w:rPr>
              <w:t>registreren</w:t>
            </w:r>
          </w:p>
        </w:tc>
        <w:tc>
          <w:tcPr>
            <w:tcW w:w="580" w:type="dxa"/>
          </w:tcPr>
          <w:p w14:paraId="767D5AA8" w14:textId="77777777" w:rsidR="004F6FED" w:rsidRDefault="004F6FED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20BC6F5" w14:textId="77777777" w:rsidR="004F6FED" w:rsidRDefault="004F6FED" w:rsidP="00811556"/>
        </w:tc>
      </w:tr>
      <w:tr w:rsidR="004F6FED" w14:paraId="2EE6F4EF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1D9EFA48" w14:textId="77777777" w:rsidR="004F6FED" w:rsidRDefault="004F6FED" w:rsidP="00811556"/>
        </w:tc>
        <w:tc>
          <w:tcPr>
            <w:tcW w:w="7666" w:type="dxa"/>
          </w:tcPr>
          <w:p w14:paraId="76F45FF7" w14:textId="0D4282C3" w:rsidR="004F6FED" w:rsidRDefault="004F6FED" w:rsidP="00811556">
            <w:pPr>
              <w:ind w:left="-70"/>
            </w:pPr>
            <w:r>
              <w:t xml:space="preserve">Als </w:t>
            </w:r>
            <w:r w:rsidR="008746CD">
              <w:t>lid</w:t>
            </w:r>
          </w:p>
          <w:p w14:paraId="18126F55" w14:textId="1147F5EE" w:rsidR="004F6FED" w:rsidRDefault="008746C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4F6FED">
              <w:t xml:space="preserve"> kan</w:t>
            </w:r>
            <w:r w:rsidR="00D92835">
              <w:t xml:space="preserve"> naam</w:t>
            </w:r>
            <w:r w:rsidR="000A10E3">
              <w:t xml:space="preserve">, </w:t>
            </w:r>
            <w:r w:rsidR="004F6FED">
              <w:t xml:space="preserve">Wachtwoord </w:t>
            </w:r>
            <w:r w:rsidR="000A10E3">
              <w:t xml:space="preserve">email, telefoonnummer en adresgegevens </w:t>
            </w:r>
            <w:r w:rsidR="004F6FED">
              <w:t>invullen</w:t>
            </w:r>
            <w:r w:rsidR="000A10E3">
              <w:t>.</w:t>
            </w:r>
          </w:p>
          <w:p w14:paraId="1645D93D" w14:textId="6964602A" w:rsidR="004F6FED" w:rsidRDefault="008746C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4F6FED">
              <w:t xml:space="preserve"> kan op </w:t>
            </w:r>
            <w:r w:rsidR="00665102">
              <w:t>“</w:t>
            </w:r>
            <w:r w:rsidR="00D92835">
              <w:t>registreren</w:t>
            </w:r>
            <w:r w:rsidR="00665102">
              <w:t>”</w:t>
            </w:r>
            <w:r w:rsidR="004F6FED">
              <w:t xml:space="preserve"> klikken</w:t>
            </w:r>
          </w:p>
          <w:p w14:paraId="10ABA5F8" w14:textId="7842A2F7" w:rsidR="004F6FED" w:rsidRDefault="004F6FE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D92835">
              <w:t xml:space="preserve">registreert </w:t>
            </w:r>
            <w:r>
              <w:t xml:space="preserve"> inloggegevens</w:t>
            </w:r>
            <w:r w:rsidR="005A4B24">
              <w:t xml:space="preserve"> en andere nodige info</w:t>
            </w:r>
          </w:p>
          <w:p w14:paraId="240AE666" w14:textId="77777777" w:rsidR="004F6FED" w:rsidRDefault="004F6FE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51359F96" w14:textId="77777777" w:rsidR="004F6FED" w:rsidRDefault="004F6FED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13810BE" w14:textId="77777777" w:rsidR="004F6FED" w:rsidRDefault="004F6FED" w:rsidP="00811556"/>
        </w:tc>
      </w:tr>
      <w:tr w:rsidR="004F6FED" w14:paraId="1D9F2AAD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6D4F393B" w14:textId="77777777" w:rsidR="004F6FED" w:rsidRDefault="004F6FED" w:rsidP="00811556"/>
        </w:tc>
        <w:tc>
          <w:tcPr>
            <w:tcW w:w="7666" w:type="dxa"/>
          </w:tcPr>
          <w:p w14:paraId="0D0AFAEF" w14:textId="5FDCFC86" w:rsidR="004F6FED" w:rsidRDefault="004F6FED" w:rsidP="00EF5AB6">
            <w:pPr>
              <w:ind w:left="-70"/>
            </w:pPr>
          </w:p>
        </w:tc>
        <w:tc>
          <w:tcPr>
            <w:tcW w:w="580" w:type="dxa"/>
          </w:tcPr>
          <w:p w14:paraId="794951F3" w14:textId="77777777" w:rsidR="004F6FED" w:rsidRDefault="004F6FED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CD9E126" w14:textId="77777777" w:rsidR="004F6FED" w:rsidRDefault="004F6FED" w:rsidP="00811556"/>
        </w:tc>
      </w:tr>
    </w:tbl>
    <w:p w14:paraId="7E34E757" w14:textId="2B9CA2F6" w:rsidR="00F20FF7" w:rsidRDefault="00F20FF7" w:rsidP="004F6FED"/>
    <w:p w14:paraId="3324890A" w14:textId="77777777" w:rsidR="00F20FF7" w:rsidRDefault="00F20FF7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F20FF7" w14:paraId="684E9A67" w14:textId="77777777" w:rsidTr="00811556">
        <w:tc>
          <w:tcPr>
            <w:tcW w:w="14470" w:type="dxa"/>
            <w:gridSpan w:val="4"/>
            <w:shd w:val="clear" w:color="auto" w:fill="3366FF"/>
          </w:tcPr>
          <w:p w14:paraId="1BAA1E06" w14:textId="21BB8657" w:rsidR="00F20FF7" w:rsidRDefault="00F20FF7" w:rsidP="00811556">
            <w:pPr>
              <w:pStyle w:val="Kop3"/>
            </w:pPr>
            <w:r>
              <w:lastRenderedPageBreak/>
              <w:t xml:space="preserve">1.3 </w:t>
            </w:r>
            <w:r w:rsidR="002060DF">
              <w:t>lid</w:t>
            </w:r>
            <w:r>
              <w:t xml:space="preserve"> gegevens wijzigen</w:t>
            </w:r>
            <w:r w:rsidR="007011D5">
              <w:t xml:space="preserve"> op</w:t>
            </w:r>
            <w:r>
              <w:t xml:space="preserve"> </w:t>
            </w:r>
            <w:r w:rsidR="00211241">
              <w:t>S</w:t>
            </w:r>
            <w:r>
              <w:t xml:space="preserve">chaakclub </w:t>
            </w:r>
            <w:r w:rsidR="00211241">
              <w:t>D</w:t>
            </w:r>
            <w:r>
              <w:t xml:space="preserve">e </w:t>
            </w:r>
            <w:r w:rsidR="00211241">
              <w:t>B</w:t>
            </w:r>
            <w:r>
              <w:t xml:space="preserve">lauwe </w:t>
            </w:r>
            <w:r w:rsidR="00211241">
              <w:t>L</w:t>
            </w:r>
            <w:r>
              <w:t>oper</w:t>
            </w:r>
          </w:p>
        </w:tc>
      </w:tr>
      <w:tr w:rsidR="00F20FF7" w14:paraId="7E3F7ABE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2A865389" w14:textId="31251F42" w:rsidR="00F20FF7" w:rsidRDefault="00093721" w:rsidP="00811556">
            <w:r>
              <w:t xml:space="preserve">Als </w:t>
            </w:r>
            <w:r w:rsidR="002060DF">
              <w:t>lid</w:t>
            </w:r>
            <w:r>
              <w:t xml:space="preserve"> wil ik mijn gegevens kunnen wijzigen als ik bijvoorbeeld een nieuw telefoon nummer heb.</w:t>
            </w:r>
          </w:p>
        </w:tc>
      </w:tr>
      <w:tr w:rsidR="00F20FF7" w14:paraId="0DEDF404" w14:textId="77777777" w:rsidTr="00811556">
        <w:tc>
          <w:tcPr>
            <w:tcW w:w="5110" w:type="dxa"/>
            <w:shd w:val="clear" w:color="auto" w:fill="F3F3F3"/>
          </w:tcPr>
          <w:p w14:paraId="6454D244" w14:textId="77777777" w:rsidR="00F20FF7" w:rsidRDefault="00F20FF7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251375AA" w14:textId="77777777" w:rsidR="00F20FF7" w:rsidRDefault="00F20FF7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7695B101" w14:textId="77777777" w:rsidR="00F20FF7" w:rsidRDefault="00F20FF7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67B460AE" w14:textId="77777777" w:rsidR="00F20FF7" w:rsidRDefault="00F20FF7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F20FF7" w14:paraId="0EECA748" w14:textId="77777777" w:rsidTr="00811556">
        <w:tc>
          <w:tcPr>
            <w:tcW w:w="5110" w:type="dxa"/>
          </w:tcPr>
          <w:p w14:paraId="7CB6FA24" w14:textId="21D71B9E" w:rsidR="00F20FF7" w:rsidRDefault="00F20FF7" w:rsidP="00811556">
            <w:pPr>
              <w:pStyle w:val="Kop3"/>
            </w:pPr>
            <w:r>
              <w:t>1.</w:t>
            </w:r>
            <w:r w:rsidR="00E84298">
              <w:t>3</w:t>
            </w:r>
            <w:r>
              <w:t xml:space="preserve">.1 </w:t>
            </w:r>
            <w:r w:rsidR="007011D5">
              <w:t>wijzigen</w:t>
            </w:r>
            <w:r w:rsidR="00093721">
              <w:t xml:space="preserve"> lid gegevens</w:t>
            </w:r>
          </w:p>
        </w:tc>
        <w:tc>
          <w:tcPr>
            <w:tcW w:w="7666" w:type="dxa"/>
          </w:tcPr>
          <w:p w14:paraId="12A73C3B" w14:textId="77777777" w:rsidR="00F20FF7" w:rsidRDefault="00F20FF7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34BE4E5E" w14:textId="77777777" w:rsidR="00F20FF7" w:rsidRDefault="00F20FF7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3D14910" w14:textId="77777777" w:rsidR="00F20FF7" w:rsidRDefault="00F20FF7" w:rsidP="00811556">
            <w:pPr>
              <w:pStyle w:val="Plattetekst"/>
              <w:rPr>
                <w:rStyle w:val="Nadruk"/>
              </w:rPr>
            </w:pPr>
          </w:p>
        </w:tc>
      </w:tr>
      <w:tr w:rsidR="00F20FF7" w14:paraId="42E4345C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27DA3F0A" w14:textId="3D3C3891" w:rsidR="00F20FF7" w:rsidRDefault="00F20FF7" w:rsidP="00811556">
            <w:r>
              <w:t xml:space="preserve">Als </w:t>
            </w:r>
            <w:r w:rsidR="008746CD">
              <w:t>lid</w:t>
            </w:r>
            <w:r>
              <w:t xml:space="preserve"> wil ik </w:t>
            </w:r>
            <w:r w:rsidR="00093721">
              <w:t>mijn gegevens kunnen wijzigen</w:t>
            </w:r>
            <w:r>
              <w:t xml:space="preserve"> zodat ik</w:t>
            </w:r>
            <w:r w:rsidR="00BE4747">
              <w:t xml:space="preserve"> </w:t>
            </w:r>
            <w:r w:rsidR="00E84298">
              <w:t xml:space="preserve">als er iets </w:t>
            </w:r>
            <w:r w:rsidR="003B48C4">
              <w:t>gebeurt</w:t>
            </w:r>
            <w:r w:rsidR="00E84298">
              <w:t xml:space="preserve"> zoals een nieuw telefoonnummer </w:t>
            </w:r>
            <w:r w:rsidR="003B48C4">
              <w:t xml:space="preserve">of een nieuw adres ik dit kan wijzigen op de site van de </w:t>
            </w:r>
            <w:r w:rsidR="00211241">
              <w:t>S</w:t>
            </w:r>
            <w:r w:rsidR="003B48C4">
              <w:t xml:space="preserve">chaakclub </w:t>
            </w:r>
            <w:r w:rsidR="00211241">
              <w:t>D</w:t>
            </w:r>
            <w:r w:rsidR="003B48C4">
              <w:t xml:space="preserve">e </w:t>
            </w:r>
            <w:r w:rsidR="00211241">
              <w:t>B</w:t>
            </w:r>
            <w:r w:rsidR="003B48C4">
              <w:t xml:space="preserve">lauwe </w:t>
            </w:r>
            <w:r w:rsidR="00211241">
              <w:t>L</w:t>
            </w:r>
            <w:r w:rsidR="003B48C4">
              <w:t>oper</w:t>
            </w:r>
            <w:r>
              <w:t>.</w:t>
            </w:r>
          </w:p>
        </w:tc>
        <w:tc>
          <w:tcPr>
            <w:tcW w:w="7666" w:type="dxa"/>
          </w:tcPr>
          <w:p w14:paraId="7AB119DA" w14:textId="352279E7" w:rsidR="00F20FF7" w:rsidRDefault="008746CD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lid</w:t>
            </w:r>
            <w:r w:rsidR="00F20FF7">
              <w:t xml:space="preserve"> ziet scherm </w:t>
            </w:r>
            <w:r w:rsidR="00F20FF7">
              <w:rPr>
                <w:i/>
                <w:iCs/>
              </w:rPr>
              <w:t>1.</w:t>
            </w:r>
            <w:r w:rsidR="003B48C4">
              <w:rPr>
                <w:i/>
                <w:iCs/>
              </w:rPr>
              <w:t>3</w:t>
            </w:r>
            <w:r w:rsidR="00F20FF7">
              <w:rPr>
                <w:i/>
                <w:iCs/>
              </w:rPr>
              <w:t xml:space="preserve">.1 </w:t>
            </w:r>
            <w:r w:rsidR="003B48C4">
              <w:rPr>
                <w:i/>
                <w:iCs/>
              </w:rPr>
              <w:t>gegevens</w:t>
            </w:r>
            <w:r w:rsidR="00E262AD">
              <w:rPr>
                <w:i/>
                <w:iCs/>
              </w:rPr>
              <w:t xml:space="preserve"> </w:t>
            </w:r>
            <w:r w:rsidR="003B48C4">
              <w:rPr>
                <w:i/>
                <w:iCs/>
              </w:rPr>
              <w:t>wijzigen</w:t>
            </w:r>
          </w:p>
        </w:tc>
        <w:tc>
          <w:tcPr>
            <w:tcW w:w="580" w:type="dxa"/>
          </w:tcPr>
          <w:p w14:paraId="7739BB60" w14:textId="77777777" w:rsidR="00F20FF7" w:rsidRDefault="00F20FF7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CD64363" w14:textId="77777777" w:rsidR="00F20FF7" w:rsidRDefault="00F20FF7" w:rsidP="00811556"/>
        </w:tc>
      </w:tr>
      <w:tr w:rsidR="00F20FF7" w14:paraId="413C7E1C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47B98FF4" w14:textId="77777777" w:rsidR="00F20FF7" w:rsidRDefault="00F20FF7" w:rsidP="00811556"/>
        </w:tc>
        <w:tc>
          <w:tcPr>
            <w:tcW w:w="7666" w:type="dxa"/>
          </w:tcPr>
          <w:p w14:paraId="34D45803" w14:textId="08FB4C6A" w:rsidR="00F20FF7" w:rsidRDefault="00E40703" w:rsidP="00E40703">
            <w:pPr>
              <w:ind w:left="-70"/>
            </w:pPr>
            <w:r>
              <w:t xml:space="preserve">Als geregistreerde </w:t>
            </w:r>
            <w:r w:rsidR="008746CD">
              <w:t>lid</w:t>
            </w:r>
          </w:p>
          <w:p w14:paraId="514132CC" w14:textId="1DB6E1A9" w:rsidR="00F20FF7" w:rsidRDefault="008746C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F20FF7">
              <w:t xml:space="preserve"> kan naam, Wachtwoord email, telefoonnummer en adresgegevens i</w:t>
            </w:r>
            <w:r w:rsidR="00665102">
              <w:t>nvullen</w:t>
            </w:r>
            <w:r w:rsidR="00F20FF7">
              <w:t>.</w:t>
            </w:r>
          </w:p>
          <w:p w14:paraId="4D468F6E" w14:textId="0F1F9388" w:rsidR="00F20FF7" w:rsidRDefault="008746C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F20FF7">
              <w:t xml:space="preserve"> kan op </w:t>
            </w:r>
            <w:r w:rsidR="00665102">
              <w:t>“wijzig gegevens”</w:t>
            </w:r>
            <w:r w:rsidR="00F20FF7">
              <w:t xml:space="preserve"> klikken</w:t>
            </w:r>
          </w:p>
          <w:p w14:paraId="26F94834" w14:textId="5E4B10A6" w:rsidR="00F20FF7" w:rsidRDefault="00F20FF7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1576E5">
              <w:t>wijzigt de</w:t>
            </w:r>
            <w:r>
              <w:t xml:space="preserve"> inloggegevens</w:t>
            </w:r>
            <w:r w:rsidR="001576E5">
              <w:t xml:space="preserve"> en </w:t>
            </w:r>
            <w:r w:rsidR="005A4B24">
              <w:t>andere info</w:t>
            </w:r>
          </w:p>
          <w:p w14:paraId="4453B32E" w14:textId="77777777" w:rsidR="00F20FF7" w:rsidRDefault="00F20FF7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5A0DBFB4" w14:textId="77777777" w:rsidR="00F20FF7" w:rsidRDefault="00F20FF7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C804DFB" w14:textId="77777777" w:rsidR="00F20FF7" w:rsidRDefault="00F20FF7" w:rsidP="00811556"/>
        </w:tc>
      </w:tr>
      <w:tr w:rsidR="00F20FF7" w14:paraId="79C134F8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48BECF8A" w14:textId="77777777" w:rsidR="00F20FF7" w:rsidRDefault="00F20FF7" w:rsidP="00811556"/>
        </w:tc>
        <w:tc>
          <w:tcPr>
            <w:tcW w:w="7666" w:type="dxa"/>
          </w:tcPr>
          <w:p w14:paraId="5B2CB307" w14:textId="77777777" w:rsidR="00F20FF7" w:rsidRDefault="00F20FF7" w:rsidP="00811556">
            <w:pPr>
              <w:ind w:left="-70"/>
            </w:pPr>
          </w:p>
        </w:tc>
        <w:tc>
          <w:tcPr>
            <w:tcW w:w="580" w:type="dxa"/>
          </w:tcPr>
          <w:p w14:paraId="5CDD01D6" w14:textId="77777777" w:rsidR="00F20FF7" w:rsidRDefault="00F20FF7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59C56F8" w14:textId="77777777" w:rsidR="00F20FF7" w:rsidRDefault="00F20FF7" w:rsidP="00811556"/>
        </w:tc>
      </w:tr>
    </w:tbl>
    <w:p w14:paraId="4B7A3DAB" w14:textId="77777777" w:rsidR="004F6FED" w:rsidRPr="00F20FF7" w:rsidRDefault="004F6FED" w:rsidP="004F6FED">
      <w:pPr>
        <w:rPr>
          <w:b/>
          <w:bCs/>
        </w:rPr>
      </w:pPr>
    </w:p>
    <w:p w14:paraId="2B7B59F9" w14:textId="77777777" w:rsidR="003C27FF" w:rsidRPr="0043119D" w:rsidRDefault="004F6FED" w:rsidP="004F6FED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3C27FF" w14:paraId="06EAFD03" w14:textId="77777777" w:rsidTr="00811556">
        <w:tc>
          <w:tcPr>
            <w:tcW w:w="14470" w:type="dxa"/>
            <w:gridSpan w:val="4"/>
            <w:shd w:val="clear" w:color="auto" w:fill="3366FF"/>
          </w:tcPr>
          <w:p w14:paraId="36376A04" w14:textId="48FE4E63" w:rsidR="003C27FF" w:rsidRDefault="003C27FF" w:rsidP="00811556">
            <w:pPr>
              <w:pStyle w:val="Kop3"/>
            </w:pPr>
            <w:r>
              <w:lastRenderedPageBreak/>
              <w:t xml:space="preserve">1.4 </w:t>
            </w:r>
            <w:r w:rsidR="002060DF">
              <w:t>lid</w:t>
            </w:r>
            <w:r>
              <w:t xml:space="preserve"> gegevens </w:t>
            </w:r>
            <w:r w:rsidR="00165E45">
              <w:t>verwijderen</w:t>
            </w:r>
            <w:r>
              <w:t xml:space="preserve"> op </w:t>
            </w:r>
            <w:r w:rsidR="00211241">
              <w:t>S</w:t>
            </w:r>
            <w:r>
              <w:t xml:space="preserve">chaakclub </w:t>
            </w:r>
            <w:r w:rsidR="00211241">
              <w:t>D</w:t>
            </w:r>
            <w:r>
              <w:t xml:space="preserve">e </w:t>
            </w:r>
            <w:r w:rsidR="00211241">
              <w:t>B</w:t>
            </w:r>
            <w:r>
              <w:t xml:space="preserve">lauwe </w:t>
            </w:r>
            <w:r w:rsidR="00211241">
              <w:t>L</w:t>
            </w:r>
            <w:r>
              <w:t>oper</w:t>
            </w:r>
          </w:p>
        </w:tc>
      </w:tr>
      <w:tr w:rsidR="003C27FF" w14:paraId="13B11E80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7FF92298" w14:textId="691F90E1" w:rsidR="003C27FF" w:rsidRDefault="003C27FF" w:rsidP="00811556">
            <w:r>
              <w:t xml:space="preserve">Als </w:t>
            </w:r>
            <w:r w:rsidR="002060DF">
              <w:t>lid</w:t>
            </w:r>
            <w:r>
              <w:t xml:space="preserve"> wil ik mijn gegevens kunnen</w:t>
            </w:r>
            <w:r w:rsidR="00B30E98">
              <w:t xml:space="preserve"> verwijderen</w:t>
            </w:r>
            <w:r>
              <w:t>.</w:t>
            </w:r>
          </w:p>
        </w:tc>
      </w:tr>
      <w:tr w:rsidR="003C27FF" w14:paraId="48B704A3" w14:textId="77777777" w:rsidTr="00811556">
        <w:tc>
          <w:tcPr>
            <w:tcW w:w="5110" w:type="dxa"/>
            <w:shd w:val="clear" w:color="auto" w:fill="F3F3F3"/>
          </w:tcPr>
          <w:p w14:paraId="0CEBE2F4" w14:textId="77777777" w:rsidR="003C27FF" w:rsidRDefault="003C27FF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506E64EF" w14:textId="77777777" w:rsidR="003C27FF" w:rsidRDefault="003C27F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36230ACD" w14:textId="77777777" w:rsidR="003C27FF" w:rsidRDefault="003C27FF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79623C7A" w14:textId="77777777" w:rsidR="003C27FF" w:rsidRDefault="003C27F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3C27FF" w14:paraId="2CF1CC44" w14:textId="77777777" w:rsidTr="00811556">
        <w:tc>
          <w:tcPr>
            <w:tcW w:w="5110" w:type="dxa"/>
          </w:tcPr>
          <w:p w14:paraId="3039C5D8" w14:textId="575673D6" w:rsidR="003C27FF" w:rsidRDefault="003C27FF" w:rsidP="00811556">
            <w:pPr>
              <w:pStyle w:val="Kop3"/>
            </w:pPr>
            <w:r>
              <w:t>1.4.1 verwijderen lid</w:t>
            </w:r>
          </w:p>
        </w:tc>
        <w:tc>
          <w:tcPr>
            <w:tcW w:w="7666" w:type="dxa"/>
          </w:tcPr>
          <w:p w14:paraId="3367C723" w14:textId="77777777" w:rsidR="003C27FF" w:rsidRDefault="003C27FF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2F4F511F" w14:textId="77777777" w:rsidR="003C27FF" w:rsidRDefault="003C27FF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10E7F013" w14:textId="77777777" w:rsidR="003C27FF" w:rsidRDefault="003C27FF" w:rsidP="00811556">
            <w:pPr>
              <w:pStyle w:val="Plattetekst"/>
              <w:rPr>
                <w:rStyle w:val="Nadruk"/>
              </w:rPr>
            </w:pPr>
          </w:p>
        </w:tc>
      </w:tr>
      <w:tr w:rsidR="003C27FF" w14:paraId="1F1BFEF9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53360B7E" w14:textId="762AC2FC" w:rsidR="003C27FF" w:rsidRDefault="003C27FF" w:rsidP="00811556">
            <w:r>
              <w:t xml:space="preserve">Als </w:t>
            </w:r>
            <w:r w:rsidR="00817EF3">
              <w:t>ingelogde</w:t>
            </w:r>
            <w:r>
              <w:t xml:space="preserve"> </w:t>
            </w:r>
            <w:r w:rsidR="008746CD">
              <w:t>lid</w:t>
            </w:r>
            <w:r>
              <w:t xml:space="preserve"> wil ik mijn gegevens kunnen </w:t>
            </w:r>
            <w:r w:rsidR="00817EF3">
              <w:t>verwijderen</w:t>
            </w:r>
            <w:r>
              <w:t xml:space="preserve"> zodat </w:t>
            </w:r>
            <w:r w:rsidR="004358FD">
              <w:t xml:space="preserve">ik </w:t>
            </w:r>
            <w:r w:rsidR="00B30E98">
              <w:t>geen lid meer ben van deze vereniging</w:t>
            </w:r>
            <w:r>
              <w:t>.</w:t>
            </w:r>
          </w:p>
        </w:tc>
        <w:tc>
          <w:tcPr>
            <w:tcW w:w="7666" w:type="dxa"/>
          </w:tcPr>
          <w:p w14:paraId="5B63C2DA" w14:textId="48ABA948" w:rsidR="003C27FF" w:rsidRDefault="008746CD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lid</w:t>
            </w:r>
            <w:r w:rsidR="003C27FF">
              <w:t xml:space="preserve"> ziet scherm </w:t>
            </w:r>
            <w:r w:rsidR="003C27FF">
              <w:rPr>
                <w:i/>
                <w:iCs/>
              </w:rPr>
              <w:t>1.</w:t>
            </w:r>
            <w:r w:rsidR="00E262AD">
              <w:rPr>
                <w:i/>
                <w:iCs/>
              </w:rPr>
              <w:t>4</w:t>
            </w:r>
            <w:r w:rsidR="003C27FF">
              <w:rPr>
                <w:i/>
                <w:iCs/>
              </w:rPr>
              <w:t>.1 gegevens</w:t>
            </w:r>
            <w:r w:rsidR="00E262AD">
              <w:rPr>
                <w:i/>
                <w:iCs/>
              </w:rPr>
              <w:t xml:space="preserve"> verwijderen</w:t>
            </w:r>
          </w:p>
        </w:tc>
        <w:tc>
          <w:tcPr>
            <w:tcW w:w="580" w:type="dxa"/>
          </w:tcPr>
          <w:p w14:paraId="1D371C7C" w14:textId="77777777" w:rsidR="003C27FF" w:rsidRDefault="003C27F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64C7B1D" w14:textId="77777777" w:rsidR="003C27FF" w:rsidRDefault="003C27FF" w:rsidP="00811556"/>
        </w:tc>
      </w:tr>
      <w:tr w:rsidR="003C27FF" w14:paraId="57D0E056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10115E77" w14:textId="77777777" w:rsidR="003C27FF" w:rsidRDefault="003C27FF" w:rsidP="00811556"/>
        </w:tc>
        <w:tc>
          <w:tcPr>
            <w:tcW w:w="7666" w:type="dxa"/>
          </w:tcPr>
          <w:p w14:paraId="0561C411" w14:textId="162BE263" w:rsidR="003C27FF" w:rsidRDefault="003C27FF" w:rsidP="00811556">
            <w:pPr>
              <w:ind w:left="-70"/>
            </w:pPr>
            <w:r>
              <w:t xml:space="preserve">Als geregistreerde </w:t>
            </w:r>
            <w:r w:rsidR="008746CD">
              <w:t>lid</w:t>
            </w:r>
          </w:p>
          <w:p w14:paraId="53F13CD3" w14:textId="291704F1" w:rsidR="003C27FF" w:rsidRDefault="008746C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3C27FF">
              <w:t xml:space="preserve"> kan op “gegevens</w:t>
            </w:r>
            <w:r w:rsidR="00E262AD">
              <w:t xml:space="preserve"> verwijderen</w:t>
            </w:r>
            <w:r w:rsidR="003C27FF">
              <w:t>” klikken</w:t>
            </w:r>
          </w:p>
          <w:p w14:paraId="68B756EC" w14:textId="2F5804DE" w:rsidR="003C27FF" w:rsidRDefault="003C27F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E262AD">
              <w:t>verwijdert</w:t>
            </w:r>
            <w:r>
              <w:t xml:space="preserve"> de inloggegevens en andere info</w:t>
            </w:r>
          </w:p>
          <w:p w14:paraId="5C8E87A1" w14:textId="23D8783E" w:rsidR="003C27FF" w:rsidRDefault="003C27F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</w:t>
            </w:r>
            <w:r w:rsidR="00165E45">
              <w:t xml:space="preserve">normale </w:t>
            </w:r>
            <w:r>
              <w:t xml:space="preserve">home pagina </w:t>
            </w:r>
          </w:p>
        </w:tc>
        <w:tc>
          <w:tcPr>
            <w:tcW w:w="580" w:type="dxa"/>
          </w:tcPr>
          <w:p w14:paraId="62F61AE8" w14:textId="77777777" w:rsidR="003C27FF" w:rsidRDefault="003C27F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67313F2" w14:textId="77777777" w:rsidR="003C27FF" w:rsidRDefault="003C27FF" w:rsidP="00811556"/>
        </w:tc>
      </w:tr>
      <w:tr w:rsidR="003C27FF" w14:paraId="76D88B72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33B30A4" w14:textId="77777777" w:rsidR="003C27FF" w:rsidRDefault="003C27FF" w:rsidP="00811556"/>
        </w:tc>
        <w:tc>
          <w:tcPr>
            <w:tcW w:w="7666" w:type="dxa"/>
          </w:tcPr>
          <w:p w14:paraId="10C5BE8D" w14:textId="77777777" w:rsidR="003C27FF" w:rsidRDefault="003C27FF" w:rsidP="00811556">
            <w:pPr>
              <w:ind w:left="-70"/>
            </w:pPr>
          </w:p>
        </w:tc>
        <w:tc>
          <w:tcPr>
            <w:tcW w:w="580" w:type="dxa"/>
          </w:tcPr>
          <w:p w14:paraId="0D2BD8D5" w14:textId="77777777" w:rsidR="003C27FF" w:rsidRDefault="003C27F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62A10EF" w14:textId="77777777" w:rsidR="003C27FF" w:rsidRDefault="003C27FF" w:rsidP="00811556"/>
        </w:tc>
      </w:tr>
    </w:tbl>
    <w:p w14:paraId="6C6A8075" w14:textId="77777777" w:rsidR="003C27FF" w:rsidRPr="00F20FF7" w:rsidRDefault="003C27FF" w:rsidP="003C27FF">
      <w:pPr>
        <w:rPr>
          <w:b/>
          <w:bCs/>
        </w:rPr>
      </w:pPr>
    </w:p>
    <w:p w14:paraId="730DE45D" w14:textId="45878E90" w:rsidR="00AC4300" w:rsidRDefault="003C27FF" w:rsidP="003C27FF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91583D" w14:paraId="3FD3AF68" w14:textId="77777777" w:rsidTr="0091583D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1B9CBFE" w14:textId="7AADEDC4" w:rsidR="0091583D" w:rsidRDefault="0091583D" w:rsidP="00811556">
            <w:pPr>
              <w:pStyle w:val="Kop3"/>
            </w:pPr>
            <w:r>
              <w:lastRenderedPageBreak/>
              <w:t>1.</w:t>
            </w:r>
            <w:r w:rsidR="00F110AB">
              <w:t>5</w:t>
            </w:r>
            <w:r>
              <w:t xml:space="preserve"> </w:t>
            </w:r>
            <w:r w:rsidR="002060DF">
              <w:t>lid</w:t>
            </w:r>
            <w:r>
              <w:t xml:space="preserve"> uitloggen op </w:t>
            </w:r>
            <w:r w:rsidR="00211241">
              <w:t>S</w:t>
            </w:r>
            <w:r>
              <w:t xml:space="preserve">chaakclub </w:t>
            </w:r>
            <w:r w:rsidR="00211241">
              <w:t>D</w:t>
            </w:r>
            <w:r>
              <w:t xml:space="preserve">e </w:t>
            </w:r>
            <w:r w:rsidR="00211241">
              <w:t>B</w:t>
            </w:r>
            <w:r>
              <w:t xml:space="preserve">lauwe </w:t>
            </w:r>
            <w:r w:rsidR="00211241">
              <w:t>L</w:t>
            </w:r>
            <w:r>
              <w:t>oper</w:t>
            </w:r>
          </w:p>
        </w:tc>
      </w:tr>
      <w:tr w:rsidR="0091583D" w14:paraId="239C7C76" w14:textId="77777777" w:rsidTr="0091583D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6FD0458" w14:textId="125411CE" w:rsidR="0091583D" w:rsidRDefault="0091583D" w:rsidP="0091583D">
            <w:pPr>
              <w:pStyle w:val="Kop3"/>
            </w:pPr>
            <w:r>
              <w:t xml:space="preserve">Als </w:t>
            </w:r>
            <w:r w:rsidR="002060DF">
              <w:t>lid</w:t>
            </w:r>
            <w:r>
              <w:t xml:space="preserve"> wil ik mijn kunnen uitloggen.</w:t>
            </w:r>
          </w:p>
        </w:tc>
      </w:tr>
      <w:tr w:rsidR="0091583D" w14:paraId="3C277D24" w14:textId="77777777" w:rsidTr="00811556">
        <w:tc>
          <w:tcPr>
            <w:tcW w:w="5110" w:type="dxa"/>
            <w:shd w:val="clear" w:color="auto" w:fill="F3F3F3"/>
          </w:tcPr>
          <w:p w14:paraId="455F8233" w14:textId="77777777" w:rsidR="0091583D" w:rsidRDefault="0091583D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7C12B55E" w14:textId="77777777" w:rsidR="0091583D" w:rsidRDefault="0091583D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74C4C4FE" w14:textId="77777777" w:rsidR="0091583D" w:rsidRDefault="0091583D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3BC62934" w14:textId="77777777" w:rsidR="0091583D" w:rsidRDefault="0091583D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91583D" w14:paraId="2C19E2D8" w14:textId="77777777" w:rsidTr="00811556">
        <w:tc>
          <w:tcPr>
            <w:tcW w:w="5110" w:type="dxa"/>
          </w:tcPr>
          <w:p w14:paraId="51F8B255" w14:textId="7E5D6FA7" w:rsidR="0091583D" w:rsidRDefault="0091583D" w:rsidP="00811556">
            <w:pPr>
              <w:pStyle w:val="Kop3"/>
            </w:pPr>
            <w:r>
              <w:t>1.</w:t>
            </w:r>
            <w:r w:rsidR="00F110AB">
              <w:t>5</w:t>
            </w:r>
            <w:r>
              <w:t xml:space="preserve">.1 </w:t>
            </w:r>
            <w:r w:rsidR="00273175">
              <w:t xml:space="preserve">uitloggen </w:t>
            </w:r>
            <w:r>
              <w:t>lid</w:t>
            </w:r>
          </w:p>
        </w:tc>
        <w:tc>
          <w:tcPr>
            <w:tcW w:w="7666" w:type="dxa"/>
          </w:tcPr>
          <w:p w14:paraId="4CDE4211" w14:textId="77777777" w:rsidR="0091583D" w:rsidRDefault="0091583D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05996231" w14:textId="77777777" w:rsidR="0091583D" w:rsidRDefault="0091583D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6858A75F" w14:textId="77777777" w:rsidR="0091583D" w:rsidRDefault="0091583D" w:rsidP="00811556">
            <w:pPr>
              <w:pStyle w:val="Plattetekst"/>
              <w:rPr>
                <w:rStyle w:val="Nadruk"/>
              </w:rPr>
            </w:pPr>
          </w:p>
        </w:tc>
      </w:tr>
      <w:tr w:rsidR="0091583D" w14:paraId="4AECE081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7820518E" w14:textId="33156CCA" w:rsidR="0091583D" w:rsidRDefault="0091583D" w:rsidP="00811556">
            <w:r>
              <w:t xml:space="preserve">Als ingelogde </w:t>
            </w:r>
            <w:r w:rsidR="009C3B51">
              <w:t xml:space="preserve">lid </w:t>
            </w:r>
            <w:r>
              <w:t xml:space="preserve">wil ik </w:t>
            </w:r>
            <w:r w:rsidR="00F110AB">
              <w:t xml:space="preserve">kunnen uitloggen zodat ik een ander </w:t>
            </w:r>
            <w:r w:rsidR="005E2F15">
              <w:t>persoon</w:t>
            </w:r>
            <w:r w:rsidR="00F110AB">
              <w:t xml:space="preserve"> ook op mijn apparaat kan inloggen</w:t>
            </w:r>
          </w:p>
        </w:tc>
        <w:tc>
          <w:tcPr>
            <w:tcW w:w="7666" w:type="dxa"/>
          </w:tcPr>
          <w:p w14:paraId="0AE5B3AB" w14:textId="578CA15C" w:rsidR="0091583D" w:rsidRDefault="008746CD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lid</w:t>
            </w:r>
            <w:r w:rsidR="0091583D">
              <w:t xml:space="preserve"> ziet scherm </w:t>
            </w:r>
            <w:r w:rsidR="0091583D">
              <w:rPr>
                <w:i/>
                <w:iCs/>
              </w:rPr>
              <w:t>1.</w:t>
            </w:r>
            <w:r w:rsidR="00F110AB">
              <w:rPr>
                <w:i/>
                <w:iCs/>
              </w:rPr>
              <w:t>5</w:t>
            </w:r>
            <w:r w:rsidR="0091583D">
              <w:rPr>
                <w:i/>
                <w:iCs/>
              </w:rPr>
              <w:t>.1 gegevens verwijderen</w:t>
            </w:r>
          </w:p>
        </w:tc>
        <w:tc>
          <w:tcPr>
            <w:tcW w:w="580" w:type="dxa"/>
          </w:tcPr>
          <w:p w14:paraId="292A5CFF" w14:textId="77777777" w:rsidR="0091583D" w:rsidRDefault="0091583D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93E6D1D" w14:textId="77777777" w:rsidR="0091583D" w:rsidRDefault="0091583D" w:rsidP="00811556"/>
        </w:tc>
      </w:tr>
      <w:tr w:rsidR="0091583D" w14:paraId="39F17B96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7C6D8F13" w14:textId="77777777" w:rsidR="0091583D" w:rsidRDefault="0091583D" w:rsidP="00811556"/>
        </w:tc>
        <w:tc>
          <w:tcPr>
            <w:tcW w:w="7666" w:type="dxa"/>
          </w:tcPr>
          <w:p w14:paraId="1216C06B" w14:textId="19C7ECDB" w:rsidR="0091583D" w:rsidRDefault="0091583D" w:rsidP="00811556">
            <w:pPr>
              <w:ind w:left="-70"/>
            </w:pPr>
            <w:r>
              <w:t xml:space="preserve">Als geregistreerde </w:t>
            </w:r>
            <w:r w:rsidR="008746CD">
              <w:t>lid</w:t>
            </w:r>
          </w:p>
          <w:p w14:paraId="0DE08DBC" w14:textId="7C966CCE" w:rsidR="0091583D" w:rsidRDefault="008746C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</w:t>
            </w:r>
            <w:r w:rsidR="0091583D">
              <w:t xml:space="preserve"> kan op “</w:t>
            </w:r>
            <w:r w:rsidR="00F110AB">
              <w:t>uitloggen</w:t>
            </w:r>
            <w:r w:rsidR="0091583D">
              <w:t>” klikken</w:t>
            </w:r>
          </w:p>
          <w:p w14:paraId="7AAA15FF" w14:textId="4AB50855" w:rsidR="0091583D" w:rsidRDefault="0091583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F110AB">
              <w:t>lo</w:t>
            </w:r>
            <w:r w:rsidR="009A077F">
              <w:t>gt de gebruiker uit</w:t>
            </w:r>
          </w:p>
          <w:p w14:paraId="6A1ADA62" w14:textId="77777777" w:rsidR="0091583D" w:rsidRDefault="0091583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2338E075" w14:textId="77777777" w:rsidR="0091583D" w:rsidRDefault="0091583D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807AFD6" w14:textId="77777777" w:rsidR="0091583D" w:rsidRDefault="0091583D" w:rsidP="00811556"/>
        </w:tc>
      </w:tr>
      <w:tr w:rsidR="0091583D" w14:paraId="6B5703EE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01EF0FA" w14:textId="77777777" w:rsidR="0091583D" w:rsidRDefault="0091583D" w:rsidP="00811556"/>
        </w:tc>
        <w:tc>
          <w:tcPr>
            <w:tcW w:w="7666" w:type="dxa"/>
          </w:tcPr>
          <w:p w14:paraId="3E0F653C" w14:textId="77777777" w:rsidR="0091583D" w:rsidRDefault="0091583D" w:rsidP="00811556">
            <w:pPr>
              <w:ind w:left="-70"/>
            </w:pPr>
          </w:p>
        </w:tc>
        <w:tc>
          <w:tcPr>
            <w:tcW w:w="580" w:type="dxa"/>
          </w:tcPr>
          <w:p w14:paraId="6FAB9466" w14:textId="77777777" w:rsidR="0091583D" w:rsidRDefault="0091583D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46900F9" w14:textId="77777777" w:rsidR="0091583D" w:rsidRDefault="0091583D" w:rsidP="00811556"/>
        </w:tc>
      </w:tr>
    </w:tbl>
    <w:p w14:paraId="1D26FA48" w14:textId="09D42638" w:rsidR="00C7646E" w:rsidRDefault="0091583D">
      <w:r>
        <w:br w:type="page"/>
      </w:r>
    </w:p>
    <w:p w14:paraId="2ACAF961" w14:textId="77777777" w:rsidR="00C7646E" w:rsidRDefault="00C7646E"/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C7646E" w14:paraId="5C0344C9" w14:textId="77777777" w:rsidTr="00C7646E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DBCB89D" w14:textId="4ECF3275" w:rsidR="00C7646E" w:rsidRDefault="00C7646E" w:rsidP="00811556">
            <w:pPr>
              <w:pStyle w:val="Kop3"/>
            </w:pPr>
            <w:r>
              <w:t>1.</w:t>
            </w:r>
            <w:r w:rsidR="00501665">
              <w:t>6</w:t>
            </w:r>
            <w:r>
              <w:t xml:space="preserve"> </w:t>
            </w:r>
            <w:r w:rsidR="002060DF">
              <w:t>lid</w:t>
            </w:r>
            <w:r>
              <w:t xml:space="preserve"> </w:t>
            </w:r>
            <w:r w:rsidR="00A567E9">
              <w:t xml:space="preserve">tornooi uitlag </w:t>
            </w:r>
            <w:r>
              <w:t xml:space="preserve">op </w:t>
            </w:r>
            <w:r w:rsidR="00211241">
              <w:t>S</w:t>
            </w:r>
            <w:r>
              <w:t xml:space="preserve">chaakclub </w:t>
            </w:r>
            <w:r w:rsidR="00211241">
              <w:t>D</w:t>
            </w:r>
            <w:r>
              <w:t xml:space="preserve">e </w:t>
            </w:r>
            <w:r w:rsidR="00211241">
              <w:t>B</w:t>
            </w:r>
            <w:r>
              <w:t xml:space="preserve">lauwe </w:t>
            </w:r>
            <w:r w:rsidR="00211241">
              <w:t>L</w:t>
            </w:r>
            <w:r>
              <w:t>oper</w:t>
            </w:r>
          </w:p>
        </w:tc>
      </w:tr>
      <w:tr w:rsidR="00C7646E" w14:paraId="4235595D" w14:textId="77777777" w:rsidTr="00C7646E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0472C67D" w14:textId="37A17D7A" w:rsidR="00C7646E" w:rsidRDefault="00C7646E" w:rsidP="00811556">
            <w:pPr>
              <w:pStyle w:val="Kop3"/>
            </w:pPr>
            <w:r>
              <w:t xml:space="preserve">Als </w:t>
            </w:r>
            <w:r w:rsidR="002060DF">
              <w:t>lid</w:t>
            </w:r>
            <w:r>
              <w:t xml:space="preserve"> wil ik mijn kunnen</w:t>
            </w:r>
            <w:r w:rsidR="00A567E9">
              <w:t xml:space="preserve"> de uitlagen van mij tornooien willen zien.</w:t>
            </w:r>
          </w:p>
        </w:tc>
      </w:tr>
      <w:tr w:rsidR="00C7646E" w14:paraId="537D5E8E" w14:textId="77777777" w:rsidTr="00811556">
        <w:tc>
          <w:tcPr>
            <w:tcW w:w="5110" w:type="dxa"/>
            <w:shd w:val="clear" w:color="auto" w:fill="F3F3F3"/>
          </w:tcPr>
          <w:p w14:paraId="13B22838" w14:textId="77777777" w:rsidR="00C7646E" w:rsidRDefault="00C7646E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4BDA13F" w14:textId="77777777" w:rsidR="00C7646E" w:rsidRDefault="00C7646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69DFAA80" w14:textId="77777777" w:rsidR="00C7646E" w:rsidRDefault="00C7646E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449CEEAE" w14:textId="77777777" w:rsidR="00C7646E" w:rsidRDefault="00C7646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C7646E" w14:paraId="650C85A7" w14:textId="77777777" w:rsidTr="00811556">
        <w:tc>
          <w:tcPr>
            <w:tcW w:w="5110" w:type="dxa"/>
          </w:tcPr>
          <w:p w14:paraId="0BA14328" w14:textId="5CEDF26C" w:rsidR="00C7646E" w:rsidRDefault="00C7646E" w:rsidP="00811556">
            <w:pPr>
              <w:pStyle w:val="Kop3"/>
            </w:pPr>
            <w:r>
              <w:t>1.</w:t>
            </w:r>
            <w:r w:rsidR="00501665">
              <w:t>6</w:t>
            </w:r>
            <w:r>
              <w:t xml:space="preserve">.1 </w:t>
            </w:r>
            <w:r w:rsidR="00A567E9">
              <w:t>tornooi info</w:t>
            </w:r>
            <w:r>
              <w:t xml:space="preserve"> lid</w:t>
            </w:r>
          </w:p>
        </w:tc>
        <w:tc>
          <w:tcPr>
            <w:tcW w:w="7666" w:type="dxa"/>
          </w:tcPr>
          <w:p w14:paraId="449A19A4" w14:textId="77777777" w:rsidR="00C7646E" w:rsidRDefault="00C7646E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6D686B0" w14:textId="77777777" w:rsidR="00C7646E" w:rsidRDefault="00C7646E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4EF9ED2C" w14:textId="77777777" w:rsidR="00C7646E" w:rsidRDefault="00C7646E" w:rsidP="00811556">
            <w:pPr>
              <w:pStyle w:val="Plattetekst"/>
              <w:rPr>
                <w:rStyle w:val="Nadruk"/>
              </w:rPr>
            </w:pPr>
          </w:p>
        </w:tc>
      </w:tr>
      <w:tr w:rsidR="00C7646E" w14:paraId="0AC565CE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2C703B40" w14:textId="08971B40" w:rsidR="00C7646E" w:rsidRDefault="00C7646E" w:rsidP="00811556">
            <w:r>
              <w:t xml:space="preserve">Als ingelogde lid wil ik </w:t>
            </w:r>
            <w:r w:rsidR="00A567E9">
              <w:t>de uitslagen van mijn tornooien terug willen zien.</w:t>
            </w:r>
          </w:p>
        </w:tc>
        <w:tc>
          <w:tcPr>
            <w:tcW w:w="7666" w:type="dxa"/>
          </w:tcPr>
          <w:p w14:paraId="689DC915" w14:textId="77297225" w:rsidR="00C7646E" w:rsidRDefault="00C7646E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lid ziet scherm </w:t>
            </w:r>
            <w:r>
              <w:rPr>
                <w:i/>
                <w:iCs/>
              </w:rPr>
              <w:t>1.</w:t>
            </w:r>
            <w:r w:rsidR="00501665">
              <w:rPr>
                <w:i/>
                <w:iCs/>
              </w:rPr>
              <w:t>6</w:t>
            </w:r>
            <w:r>
              <w:rPr>
                <w:i/>
                <w:iCs/>
              </w:rPr>
              <w:t xml:space="preserve">.1 </w:t>
            </w:r>
            <w:r w:rsidR="00B1172A">
              <w:rPr>
                <w:i/>
                <w:iCs/>
              </w:rPr>
              <w:t xml:space="preserve">tornooi </w:t>
            </w:r>
            <w:r>
              <w:rPr>
                <w:i/>
                <w:iCs/>
              </w:rPr>
              <w:t xml:space="preserve">gegevens </w:t>
            </w:r>
            <w:r w:rsidR="00B1172A">
              <w:rPr>
                <w:i/>
                <w:iCs/>
              </w:rPr>
              <w:t>ophalen</w:t>
            </w:r>
          </w:p>
        </w:tc>
        <w:tc>
          <w:tcPr>
            <w:tcW w:w="580" w:type="dxa"/>
          </w:tcPr>
          <w:p w14:paraId="08382BBC" w14:textId="77777777" w:rsidR="00C7646E" w:rsidRDefault="00C7646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DF27D7F" w14:textId="77777777" w:rsidR="00C7646E" w:rsidRDefault="00C7646E" w:rsidP="00811556"/>
        </w:tc>
      </w:tr>
      <w:tr w:rsidR="00C7646E" w14:paraId="65E89B6F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51DF3C45" w14:textId="77777777" w:rsidR="00C7646E" w:rsidRDefault="00C7646E" w:rsidP="00811556"/>
        </w:tc>
        <w:tc>
          <w:tcPr>
            <w:tcW w:w="7666" w:type="dxa"/>
          </w:tcPr>
          <w:p w14:paraId="7C17F1E3" w14:textId="77777777" w:rsidR="00C7646E" w:rsidRDefault="00C7646E" w:rsidP="00811556">
            <w:pPr>
              <w:ind w:left="-70"/>
            </w:pPr>
            <w:r>
              <w:t>Als geregistreerde lid</w:t>
            </w:r>
          </w:p>
          <w:p w14:paraId="3DA794F7" w14:textId="06F97C76" w:rsidR="00C7646E" w:rsidRDefault="00C7646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 kan op “</w:t>
            </w:r>
            <w:r w:rsidR="00B1172A">
              <w:t>tornooi gegevens ophalen</w:t>
            </w:r>
            <w:r>
              <w:t>” klikken</w:t>
            </w:r>
          </w:p>
          <w:p w14:paraId="610A992D" w14:textId="0B3E78F8" w:rsidR="00C7646E" w:rsidRDefault="00C7646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B1172A">
              <w:t>haalt tornooi gegevens op</w:t>
            </w:r>
          </w:p>
          <w:p w14:paraId="6EA33E31" w14:textId="02922260" w:rsidR="00C7646E" w:rsidRDefault="00C7646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</w:t>
            </w:r>
            <w:r w:rsidR="00B1172A">
              <w:t xml:space="preserve">de </w:t>
            </w:r>
            <w:r w:rsidR="00501665">
              <w:t>opgehaalde tornooi gegevens</w:t>
            </w:r>
          </w:p>
        </w:tc>
        <w:tc>
          <w:tcPr>
            <w:tcW w:w="580" w:type="dxa"/>
          </w:tcPr>
          <w:p w14:paraId="0795DEC2" w14:textId="77777777" w:rsidR="00C7646E" w:rsidRDefault="00C7646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B8F5CD2" w14:textId="77777777" w:rsidR="00C7646E" w:rsidRDefault="00C7646E" w:rsidP="00811556"/>
        </w:tc>
      </w:tr>
      <w:tr w:rsidR="00C7646E" w14:paraId="4BEF33DF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279FE58A" w14:textId="77777777" w:rsidR="00C7646E" w:rsidRDefault="00C7646E" w:rsidP="00811556"/>
        </w:tc>
        <w:tc>
          <w:tcPr>
            <w:tcW w:w="7666" w:type="dxa"/>
          </w:tcPr>
          <w:p w14:paraId="3C35AE68" w14:textId="77777777" w:rsidR="00C7646E" w:rsidRDefault="00C7646E" w:rsidP="00811556">
            <w:pPr>
              <w:ind w:left="-70"/>
            </w:pPr>
          </w:p>
        </w:tc>
        <w:tc>
          <w:tcPr>
            <w:tcW w:w="580" w:type="dxa"/>
          </w:tcPr>
          <w:p w14:paraId="7270AC5C" w14:textId="77777777" w:rsidR="00C7646E" w:rsidRDefault="00C7646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7914ACB" w14:textId="77777777" w:rsidR="00C7646E" w:rsidRDefault="00C7646E" w:rsidP="00811556"/>
        </w:tc>
      </w:tr>
    </w:tbl>
    <w:p w14:paraId="644AF2AC" w14:textId="19EC44AA" w:rsidR="00C7646E" w:rsidRDefault="00C7646E">
      <w:r>
        <w:br w:type="page"/>
      </w:r>
    </w:p>
    <w:p w14:paraId="1812E50F" w14:textId="27EA25E0" w:rsidR="00501665" w:rsidRDefault="00501665"/>
    <w:p w14:paraId="5CBBC968" w14:textId="2B2A7C1D" w:rsidR="00501665" w:rsidRDefault="00501665"/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501665" w14:paraId="35FA0EFC" w14:textId="77777777" w:rsidTr="00501665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365DDC8" w14:textId="078EFAF6" w:rsidR="00501665" w:rsidRDefault="00501665" w:rsidP="00811556">
            <w:pPr>
              <w:pStyle w:val="Kop3"/>
            </w:pPr>
            <w:r>
              <w:t xml:space="preserve">1.7 </w:t>
            </w:r>
            <w:r w:rsidR="00DF0302">
              <w:t>lid</w:t>
            </w:r>
            <w:r>
              <w:t xml:space="preserve"> </w:t>
            </w:r>
            <w:r w:rsidR="005C369B">
              <w:t>contact opnemen</w:t>
            </w:r>
            <w:r>
              <w:t xml:space="preserve"> op </w:t>
            </w:r>
            <w:r w:rsidR="00211241">
              <w:t>S</w:t>
            </w:r>
            <w:r>
              <w:t xml:space="preserve">chaakclub </w:t>
            </w:r>
            <w:r w:rsidR="00211241">
              <w:t>D</w:t>
            </w:r>
            <w:r>
              <w:t xml:space="preserve">e </w:t>
            </w:r>
            <w:r w:rsidR="00211241">
              <w:t>B</w:t>
            </w:r>
            <w:r>
              <w:t xml:space="preserve">lauwe </w:t>
            </w:r>
            <w:r w:rsidR="00211241">
              <w:t>L</w:t>
            </w:r>
            <w:r>
              <w:t>oper</w:t>
            </w:r>
          </w:p>
        </w:tc>
      </w:tr>
      <w:tr w:rsidR="00501665" w14:paraId="6C52D2D8" w14:textId="77777777" w:rsidTr="00501665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51D9E68" w14:textId="0EF9F901" w:rsidR="00501665" w:rsidRDefault="00501665" w:rsidP="00811556">
            <w:pPr>
              <w:pStyle w:val="Kop3"/>
            </w:pPr>
            <w:r>
              <w:t xml:space="preserve">Als </w:t>
            </w:r>
            <w:r w:rsidR="00DF0302">
              <w:t>lid</w:t>
            </w:r>
            <w:r>
              <w:t xml:space="preserve"> wil ik </w:t>
            </w:r>
            <w:r w:rsidR="005C369B">
              <w:t xml:space="preserve">contact kunnen </w:t>
            </w:r>
            <w:r w:rsidR="00D7432D">
              <w:t>opnemen met de schaakclub</w:t>
            </w:r>
          </w:p>
        </w:tc>
      </w:tr>
      <w:tr w:rsidR="00501665" w14:paraId="188321DF" w14:textId="77777777" w:rsidTr="00811556">
        <w:tc>
          <w:tcPr>
            <w:tcW w:w="5110" w:type="dxa"/>
            <w:shd w:val="clear" w:color="auto" w:fill="F3F3F3"/>
          </w:tcPr>
          <w:p w14:paraId="406FAB38" w14:textId="77777777" w:rsidR="00501665" w:rsidRDefault="00501665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17085BD6" w14:textId="77777777" w:rsidR="00501665" w:rsidRDefault="00501665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36B7E813" w14:textId="77777777" w:rsidR="00501665" w:rsidRDefault="00501665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484EF7BE" w14:textId="77777777" w:rsidR="00501665" w:rsidRDefault="00501665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501665" w14:paraId="58BBF5B3" w14:textId="77777777" w:rsidTr="00811556">
        <w:tc>
          <w:tcPr>
            <w:tcW w:w="5110" w:type="dxa"/>
          </w:tcPr>
          <w:p w14:paraId="79B7266C" w14:textId="31CB496A" w:rsidR="00501665" w:rsidRDefault="00501665" w:rsidP="00811556">
            <w:pPr>
              <w:pStyle w:val="Kop3"/>
            </w:pPr>
            <w:r>
              <w:t>1.</w:t>
            </w:r>
            <w:r w:rsidR="005C369B">
              <w:t>7</w:t>
            </w:r>
            <w:r>
              <w:t>.1 tornooi info lid</w:t>
            </w:r>
          </w:p>
        </w:tc>
        <w:tc>
          <w:tcPr>
            <w:tcW w:w="7666" w:type="dxa"/>
          </w:tcPr>
          <w:p w14:paraId="024A0934" w14:textId="77777777" w:rsidR="00501665" w:rsidRDefault="00501665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D4FCF0E" w14:textId="77777777" w:rsidR="00501665" w:rsidRDefault="00501665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9C72AA6" w14:textId="77777777" w:rsidR="00501665" w:rsidRDefault="00501665" w:rsidP="00811556">
            <w:pPr>
              <w:pStyle w:val="Plattetekst"/>
              <w:rPr>
                <w:rStyle w:val="Nadruk"/>
              </w:rPr>
            </w:pPr>
          </w:p>
        </w:tc>
      </w:tr>
      <w:tr w:rsidR="00501665" w14:paraId="045B154F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3DCDB43C" w14:textId="77777777" w:rsidR="00501665" w:rsidRDefault="00501665" w:rsidP="00811556">
            <w:r>
              <w:t>Als ingelogde lid wil ik de uitslagen van mijn tornooien terug willen zien.</w:t>
            </w:r>
          </w:p>
        </w:tc>
        <w:tc>
          <w:tcPr>
            <w:tcW w:w="7666" w:type="dxa"/>
          </w:tcPr>
          <w:p w14:paraId="17884455" w14:textId="5DABBCBA" w:rsidR="00501665" w:rsidRDefault="00501665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lid ziet scherm </w:t>
            </w:r>
            <w:r>
              <w:rPr>
                <w:i/>
                <w:iCs/>
              </w:rPr>
              <w:t>1.</w:t>
            </w:r>
            <w:r w:rsidR="005C369B">
              <w:rPr>
                <w:i/>
                <w:iCs/>
              </w:rPr>
              <w:t>7</w:t>
            </w:r>
            <w:r>
              <w:rPr>
                <w:i/>
                <w:iCs/>
              </w:rPr>
              <w:t>.1 tornooi gegevens ophalen</w:t>
            </w:r>
          </w:p>
        </w:tc>
        <w:tc>
          <w:tcPr>
            <w:tcW w:w="580" w:type="dxa"/>
          </w:tcPr>
          <w:p w14:paraId="61B21EE2" w14:textId="77777777" w:rsidR="00501665" w:rsidRDefault="00501665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957B22D" w14:textId="77777777" w:rsidR="00501665" w:rsidRDefault="00501665" w:rsidP="00811556"/>
        </w:tc>
      </w:tr>
      <w:tr w:rsidR="00501665" w14:paraId="033B0B16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354D2A94" w14:textId="77777777" w:rsidR="00501665" w:rsidRDefault="00501665" w:rsidP="00811556"/>
        </w:tc>
        <w:tc>
          <w:tcPr>
            <w:tcW w:w="7666" w:type="dxa"/>
          </w:tcPr>
          <w:p w14:paraId="6C67300D" w14:textId="77777777" w:rsidR="00501665" w:rsidRDefault="00501665" w:rsidP="00811556">
            <w:pPr>
              <w:ind w:left="-70"/>
            </w:pPr>
            <w:r>
              <w:t>Als geregistreerde lid</w:t>
            </w:r>
          </w:p>
          <w:p w14:paraId="4DAB5D14" w14:textId="77777777" w:rsidR="00501665" w:rsidRDefault="0050166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lid kan op “tornooi gegevens ophalen” klikken</w:t>
            </w:r>
          </w:p>
          <w:p w14:paraId="421EB9EF" w14:textId="77777777" w:rsidR="00501665" w:rsidRDefault="0050166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haalt tornooi gegevens op</w:t>
            </w:r>
          </w:p>
          <w:p w14:paraId="2FCFCE5B" w14:textId="77777777" w:rsidR="00501665" w:rsidRDefault="0050166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de opgehaalde tornooi gegevens</w:t>
            </w:r>
          </w:p>
        </w:tc>
        <w:tc>
          <w:tcPr>
            <w:tcW w:w="580" w:type="dxa"/>
          </w:tcPr>
          <w:p w14:paraId="522C4C4E" w14:textId="77777777" w:rsidR="00501665" w:rsidRDefault="00501665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8781E9C" w14:textId="77777777" w:rsidR="00501665" w:rsidRDefault="00501665" w:rsidP="00811556"/>
        </w:tc>
      </w:tr>
      <w:tr w:rsidR="00501665" w14:paraId="716D0E41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B24F841" w14:textId="77777777" w:rsidR="00501665" w:rsidRDefault="00501665" w:rsidP="00811556"/>
        </w:tc>
        <w:tc>
          <w:tcPr>
            <w:tcW w:w="7666" w:type="dxa"/>
          </w:tcPr>
          <w:p w14:paraId="24547E01" w14:textId="77777777" w:rsidR="00501665" w:rsidRDefault="00501665" w:rsidP="00811556">
            <w:pPr>
              <w:ind w:left="-70"/>
            </w:pPr>
          </w:p>
        </w:tc>
        <w:tc>
          <w:tcPr>
            <w:tcW w:w="580" w:type="dxa"/>
          </w:tcPr>
          <w:p w14:paraId="5872B329" w14:textId="77777777" w:rsidR="00501665" w:rsidRDefault="00501665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3500F70" w14:textId="77777777" w:rsidR="00501665" w:rsidRDefault="00501665" w:rsidP="00811556"/>
        </w:tc>
      </w:tr>
    </w:tbl>
    <w:p w14:paraId="25C3E1E2" w14:textId="77777777" w:rsidR="00501665" w:rsidRDefault="00501665"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B0A4A" w14:paraId="7EF2F261" w14:textId="77777777" w:rsidTr="00811556">
        <w:tc>
          <w:tcPr>
            <w:tcW w:w="14470" w:type="dxa"/>
            <w:gridSpan w:val="4"/>
            <w:shd w:val="clear" w:color="auto" w:fill="3366FF"/>
          </w:tcPr>
          <w:p w14:paraId="66E51F69" w14:textId="53216261" w:rsidR="008B0A4A" w:rsidRDefault="008B0A4A" w:rsidP="00811556">
            <w:pPr>
              <w:pStyle w:val="Kop3"/>
            </w:pPr>
            <w:r>
              <w:lastRenderedPageBreak/>
              <w:t xml:space="preserve">2.1 Inloggen als admin op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</w:t>
            </w:r>
          </w:p>
        </w:tc>
      </w:tr>
      <w:tr w:rsidR="008B0A4A" w14:paraId="23F52FBF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49498161" w14:textId="298334DB" w:rsidR="008B0A4A" w:rsidRDefault="008B0A4A" w:rsidP="00811556">
            <w:r>
              <w:t xml:space="preserve">Als een geregistreerde </w:t>
            </w:r>
            <w:r w:rsidR="000520B0">
              <w:t>admin</w:t>
            </w:r>
            <w:r>
              <w:t xml:space="preserve"> van </w:t>
            </w:r>
            <w:r w:rsidR="0098343C">
              <w:t>S</w:t>
            </w:r>
            <w:r w:rsidR="0035622E">
              <w:t xml:space="preserve">chaakclub </w:t>
            </w:r>
            <w:r w:rsidR="0098343C">
              <w:t>D</w:t>
            </w:r>
            <w:r w:rsidR="0035622E">
              <w:t xml:space="preserve">e </w:t>
            </w:r>
            <w:r w:rsidR="0098343C">
              <w:t>B</w:t>
            </w:r>
            <w:r w:rsidR="0035622E">
              <w:t xml:space="preserve">lauwe </w:t>
            </w:r>
            <w:r w:rsidR="0098343C">
              <w:t>L</w:t>
            </w:r>
            <w:r w:rsidR="0035622E">
              <w:t xml:space="preserve">oper </w:t>
            </w:r>
            <w:r>
              <w:t xml:space="preserve">wil ik inloggen met mijn </w:t>
            </w:r>
            <w:r w:rsidR="0035622E">
              <w:t>naam</w:t>
            </w:r>
            <w:r>
              <w:t xml:space="preserve"> / wachtwoord combinatie die bij mijn account hoort. </w:t>
            </w:r>
          </w:p>
        </w:tc>
      </w:tr>
      <w:tr w:rsidR="008B0A4A" w14:paraId="3CFFBDA8" w14:textId="77777777" w:rsidTr="00811556">
        <w:tc>
          <w:tcPr>
            <w:tcW w:w="5110" w:type="dxa"/>
            <w:shd w:val="clear" w:color="auto" w:fill="F3F3F3"/>
          </w:tcPr>
          <w:p w14:paraId="10356D22" w14:textId="77777777" w:rsidR="008B0A4A" w:rsidRDefault="008B0A4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6CA87469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1586CFCA" w14:textId="77777777" w:rsidR="008B0A4A" w:rsidRDefault="008B0A4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6FDE44BB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B0A4A" w14:paraId="619EF2BF" w14:textId="77777777" w:rsidTr="00811556">
        <w:tc>
          <w:tcPr>
            <w:tcW w:w="5110" w:type="dxa"/>
          </w:tcPr>
          <w:p w14:paraId="3A1BBC75" w14:textId="135FA84F" w:rsidR="008B0A4A" w:rsidRDefault="008B0A4A" w:rsidP="00811556">
            <w:pPr>
              <w:pStyle w:val="Kop3"/>
            </w:pPr>
            <w:r>
              <w:t>2.1.1 Inloggen</w:t>
            </w:r>
            <w:r w:rsidR="00164D75">
              <w:t xml:space="preserve"> als admin</w:t>
            </w:r>
          </w:p>
        </w:tc>
        <w:tc>
          <w:tcPr>
            <w:tcW w:w="7666" w:type="dxa"/>
          </w:tcPr>
          <w:p w14:paraId="5519B9F5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56FFC398" w14:textId="77777777" w:rsidR="008B0A4A" w:rsidRDefault="008B0A4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CFF8506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</w:tr>
      <w:tr w:rsidR="008B0A4A" w14:paraId="2322CC6F" w14:textId="77777777" w:rsidTr="00811556">
        <w:trPr>
          <w:cantSplit/>
          <w:trHeight w:val="988"/>
        </w:trPr>
        <w:tc>
          <w:tcPr>
            <w:tcW w:w="5110" w:type="dxa"/>
            <w:vMerge w:val="restart"/>
          </w:tcPr>
          <w:p w14:paraId="29D372BD" w14:textId="4F831134" w:rsidR="008B0A4A" w:rsidRDefault="008B0A4A" w:rsidP="00811556">
            <w:r>
              <w:t xml:space="preserve">Als geregistreerde </w:t>
            </w:r>
            <w:r w:rsidR="00164D75">
              <w:t>admin</w:t>
            </w:r>
            <w:r>
              <w:t xml:space="preserve"> wil ik inloggen om tornooien</w:t>
            </w:r>
            <w:r w:rsidR="00343319">
              <w:t xml:space="preserve"> te kunnen aanmaken en de info </w:t>
            </w:r>
            <w:r w:rsidR="004D0486">
              <w:t>van de leden kan bekijken</w:t>
            </w:r>
            <w:r>
              <w:t>.</w:t>
            </w:r>
          </w:p>
        </w:tc>
        <w:tc>
          <w:tcPr>
            <w:tcW w:w="7666" w:type="dxa"/>
          </w:tcPr>
          <w:p w14:paraId="2FE57EF9" w14:textId="35AC2453" w:rsidR="008B0A4A" w:rsidRDefault="004D0486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8B0A4A">
              <w:t xml:space="preserve"> ziet scherm 2</w:t>
            </w:r>
            <w:r w:rsidR="008B0A4A">
              <w:rPr>
                <w:i/>
                <w:iCs/>
              </w:rPr>
              <w:t>.1.1 Inloggen</w:t>
            </w:r>
          </w:p>
        </w:tc>
        <w:tc>
          <w:tcPr>
            <w:tcW w:w="580" w:type="dxa"/>
          </w:tcPr>
          <w:p w14:paraId="1244E6C9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85655B4" w14:textId="77777777" w:rsidR="008B0A4A" w:rsidRDefault="008B0A4A" w:rsidP="00811556"/>
        </w:tc>
      </w:tr>
      <w:tr w:rsidR="008B0A4A" w14:paraId="6DE926A3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0909837D" w14:textId="77777777" w:rsidR="008B0A4A" w:rsidRDefault="008B0A4A" w:rsidP="00811556"/>
        </w:tc>
        <w:tc>
          <w:tcPr>
            <w:tcW w:w="7666" w:type="dxa"/>
          </w:tcPr>
          <w:p w14:paraId="4D05F8A0" w14:textId="02439F7B" w:rsidR="008B0A4A" w:rsidRDefault="008B0A4A" w:rsidP="00811556">
            <w:pPr>
              <w:ind w:left="-70"/>
            </w:pPr>
            <w:r>
              <w:t xml:space="preserve">Als geregistreerde </w:t>
            </w:r>
            <w:r w:rsidR="004D0486">
              <w:t>admin</w:t>
            </w:r>
          </w:p>
          <w:p w14:paraId="791FDE06" w14:textId="6EE0162E" w:rsidR="008B0A4A" w:rsidRDefault="004D0486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naam en Wachtwoord invullen.</w:t>
            </w:r>
          </w:p>
          <w:p w14:paraId="56958C75" w14:textId="0EFA2C3F" w:rsidR="008B0A4A" w:rsidRDefault="004D0486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op “Inloggen” klikken</w:t>
            </w:r>
          </w:p>
          <w:p w14:paraId="423A3D25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checkt inloggegevens</w:t>
            </w:r>
          </w:p>
          <w:p w14:paraId="4F4889B6" w14:textId="3B3E60C1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  <w:r w:rsidR="00AA441D">
              <w:t xml:space="preserve"> en admin opties.</w:t>
            </w:r>
          </w:p>
        </w:tc>
        <w:tc>
          <w:tcPr>
            <w:tcW w:w="580" w:type="dxa"/>
          </w:tcPr>
          <w:p w14:paraId="2CD7D9B8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FC83012" w14:textId="77777777" w:rsidR="008B0A4A" w:rsidRDefault="008B0A4A" w:rsidP="00811556"/>
        </w:tc>
      </w:tr>
      <w:tr w:rsidR="008B0A4A" w14:paraId="1F72CC22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247C1E0C" w14:textId="77777777" w:rsidR="008B0A4A" w:rsidRDefault="008B0A4A" w:rsidP="00811556"/>
        </w:tc>
        <w:tc>
          <w:tcPr>
            <w:tcW w:w="7666" w:type="dxa"/>
          </w:tcPr>
          <w:p w14:paraId="48997C50" w14:textId="77777777" w:rsidR="008B0A4A" w:rsidRDefault="008B0A4A" w:rsidP="00811556">
            <w:pPr>
              <w:ind w:left="-70"/>
            </w:pPr>
            <w:r>
              <w:t>Anders</w:t>
            </w:r>
          </w:p>
          <w:p w14:paraId="4342ED9E" w14:textId="28D08002" w:rsidR="008B0A4A" w:rsidRDefault="00AA441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Admin </w:t>
            </w:r>
            <w:r w:rsidR="008B0A4A">
              <w:t xml:space="preserve">kan op </w:t>
            </w:r>
            <w:r w:rsidR="008B0A4A">
              <w:rPr>
                <w:i/>
                <w:iCs/>
              </w:rPr>
              <w:t>registreren aan</w:t>
            </w:r>
            <w:r w:rsidR="008B0A4A">
              <w:t xml:space="preserve"> klikken.</w:t>
            </w:r>
          </w:p>
          <w:p w14:paraId="79A29718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scherm </w:t>
            </w:r>
            <w:r>
              <w:rPr>
                <w:i/>
                <w:iCs/>
              </w:rPr>
              <w:t>1.2.1 Registreren</w:t>
            </w:r>
          </w:p>
        </w:tc>
        <w:tc>
          <w:tcPr>
            <w:tcW w:w="580" w:type="dxa"/>
          </w:tcPr>
          <w:p w14:paraId="6D8B659B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7C5EF1C" w14:textId="77777777" w:rsidR="008B0A4A" w:rsidRDefault="008B0A4A" w:rsidP="00811556"/>
        </w:tc>
      </w:tr>
    </w:tbl>
    <w:p w14:paraId="120DE85B" w14:textId="77777777" w:rsidR="008B0A4A" w:rsidRDefault="008B0A4A" w:rsidP="008B0A4A"/>
    <w:p w14:paraId="3A97A0C8" w14:textId="77777777" w:rsidR="008B0A4A" w:rsidRDefault="008B0A4A" w:rsidP="008B0A4A"/>
    <w:p w14:paraId="65FFFB8F" w14:textId="77777777" w:rsidR="008B0A4A" w:rsidRDefault="008B0A4A" w:rsidP="008B0A4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B0A4A" w14:paraId="68DAC25B" w14:textId="77777777" w:rsidTr="00811556">
        <w:tc>
          <w:tcPr>
            <w:tcW w:w="14470" w:type="dxa"/>
            <w:gridSpan w:val="4"/>
            <w:shd w:val="clear" w:color="auto" w:fill="3366FF"/>
          </w:tcPr>
          <w:p w14:paraId="28629429" w14:textId="0CB50255" w:rsidR="008B0A4A" w:rsidRDefault="008B0A4A" w:rsidP="00811556">
            <w:pPr>
              <w:pStyle w:val="Kop3"/>
            </w:pPr>
            <w:r>
              <w:lastRenderedPageBreak/>
              <w:t>2.2 registreren</w:t>
            </w:r>
            <w:r w:rsidR="00CA2E4F">
              <w:t xml:space="preserve"> als admin</w:t>
            </w:r>
            <w:r>
              <w:t xml:space="preserve"> op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</w:t>
            </w:r>
          </w:p>
        </w:tc>
      </w:tr>
      <w:tr w:rsidR="008B0A4A" w14:paraId="7A402D07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2B5F189E" w14:textId="37A3EF6F" w:rsidR="008B0A4A" w:rsidRDefault="008B0A4A" w:rsidP="00811556">
            <w:r>
              <w:t xml:space="preserve">Als nieuwe </w:t>
            </w:r>
            <w:r w:rsidR="00221852">
              <w:t xml:space="preserve">admin </w:t>
            </w:r>
            <w:r>
              <w:t>wil ik kunnen registreren zodat ik later kan inloggen.</w:t>
            </w:r>
          </w:p>
        </w:tc>
      </w:tr>
      <w:tr w:rsidR="008B0A4A" w14:paraId="7BFDDA27" w14:textId="77777777" w:rsidTr="00811556">
        <w:tc>
          <w:tcPr>
            <w:tcW w:w="5110" w:type="dxa"/>
            <w:shd w:val="clear" w:color="auto" w:fill="F3F3F3"/>
          </w:tcPr>
          <w:p w14:paraId="0B0C5843" w14:textId="77777777" w:rsidR="008B0A4A" w:rsidRDefault="008B0A4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73A2B969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44AFDE64" w14:textId="77777777" w:rsidR="008B0A4A" w:rsidRDefault="008B0A4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29F375E0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B0A4A" w14:paraId="00515BAD" w14:textId="77777777" w:rsidTr="00811556">
        <w:tc>
          <w:tcPr>
            <w:tcW w:w="5110" w:type="dxa"/>
          </w:tcPr>
          <w:p w14:paraId="54A70AD2" w14:textId="42C33B67" w:rsidR="008B0A4A" w:rsidRDefault="008B0A4A" w:rsidP="00811556">
            <w:pPr>
              <w:pStyle w:val="Kop3"/>
            </w:pPr>
            <w:r>
              <w:t>2.2.1 registreren</w:t>
            </w:r>
            <w:r w:rsidR="00CA2E4F">
              <w:t xml:space="preserve"> als admin</w:t>
            </w:r>
          </w:p>
        </w:tc>
        <w:tc>
          <w:tcPr>
            <w:tcW w:w="7666" w:type="dxa"/>
          </w:tcPr>
          <w:p w14:paraId="2756EF7C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4D2E2FAE" w14:textId="77777777" w:rsidR="008B0A4A" w:rsidRDefault="008B0A4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7FE7F28F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</w:tr>
      <w:tr w:rsidR="008B0A4A" w14:paraId="43C37754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4C36BBE9" w14:textId="5566915B" w:rsidR="008B0A4A" w:rsidRDefault="008B0A4A" w:rsidP="00811556">
            <w:r>
              <w:t xml:space="preserve">Als nieuwe </w:t>
            </w:r>
            <w:r w:rsidR="00CA2E4F">
              <w:t xml:space="preserve">admin </w:t>
            </w:r>
            <w:r>
              <w:t>wil ik kunnen registreren om zodat ik  gebruik kan maken van de functies van de site en later ook kan inloggen.</w:t>
            </w:r>
          </w:p>
        </w:tc>
        <w:tc>
          <w:tcPr>
            <w:tcW w:w="7666" w:type="dxa"/>
          </w:tcPr>
          <w:p w14:paraId="6AD3BF19" w14:textId="7C64FA59" w:rsidR="008B0A4A" w:rsidRDefault="00A848AE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admin </w:t>
            </w:r>
            <w:r w:rsidR="008B0A4A">
              <w:t>ziet scherm 2</w:t>
            </w:r>
            <w:r w:rsidR="008B0A4A">
              <w:rPr>
                <w:i/>
                <w:iCs/>
              </w:rPr>
              <w:t>.2.1 registreren</w:t>
            </w:r>
          </w:p>
        </w:tc>
        <w:tc>
          <w:tcPr>
            <w:tcW w:w="580" w:type="dxa"/>
          </w:tcPr>
          <w:p w14:paraId="5857080F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DDD0988" w14:textId="77777777" w:rsidR="008B0A4A" w:rsidRDefault="008B0A4A" w:rsidP="00811556"/>
        </w:tc>
      </w:tr>
      <w:tr w:rsidR="008B0A4A" w14:paraId="66824EDD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3CC5B1F3" w14:textId="77777777" w:rsidR="008B0A4A" w:rsidRDefault="008B0A4A" w:rsidP="00811556"/>
        </w:tc>
        <w:tc>
          <w:tcPr>
            <w:tcW w:w="7666" w:type="dxa"/>
          </w:tcPr>
          <w:p w14:paraId="0748885B" w14:textId="6C838188" w:rsidR="008B0A4A" w:rsidRDefault="00A848AE" w:rsidP="00811556">
            <w:pPr>
              <w:ind w:left="-70"/>
            </w:pPr>
            <w:r>
              <w:t>als admin</w:t>
            </w:r>
          </w:p>
          <w:p w14:paraId="04A3ACB5" w14:textId="7CB18E7E" w:rsidR="008B0A4A" w:rsidRDefault="00A848A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naam, Wachtwoord email, telefoonnummer en adresgegevens invullen.</w:t>
            </w:r>
          </w:p>
          <w:p w14:paraId="16253E39" w14:textId="56272D3D" w:rsidR="008B0A4A" w:rsidRDefault="008464E0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op “registreren” klikken</w:t>
            </w:r>
          </w:p>
          <w:p w14:paraId="2DD0D977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registreert  inloggegevens en andere nodige info</w:t>
            </w:r>
          </w:p>
          <w:p w14:paraId="40336C05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0FC3C1BA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3EBC21A" w14:textId="77777777" w:rsidR="008B0A4A" w:rsidRDefault="008B0A4A" w:rsidP="00811556"/>
        </w:tc>
      </w:tr>
      <w:tr w:rsidR="008B0A4A" w14:paraId="51A5DEB7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301851F2" w14:textId="77777777" w:rsidR="008B0A4A" w:rsidRDefault="008B0A4A" w:rsidP="00811556"/>
        </w:tc>
        <w:tc>
          <w:tcPr>
            <w:tcW w:w="7666" w:type="dxa"/>
          </w:tcPr>
          <w:p w14:paraId="300C8CB4" w14:textId="77777777" w:rsidR="008B0A4A" w:rsidRDefault="008B0A4A" w:rsidP="00811556">
            <w:pPr>
              <w:ind w:left="-70"/>
            </w:pPr>
          </w:p>
        </w:tc>
        <w:tc>
          <w:tcPr>
            <w:tcW w:w="580" w:type="dxa"/>
          </w:tcPr>
          <w:p w14:paraId="6C7E9C6C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043BC91" w14:textId="77777777" w:rsidR="008B0A4A" w:rsidRDefault="008B0A4A" w:rsidP="00811556"/>
        </w:tc>
      </w:tr>
    </w:tbl>
    <w:p w14:paraId="635DFCBA" w14:textId="77777777" w:rsidR="008B0A4A" w:rsidRDefault="008B0A4A" w:rsidP="008B0A4A"/>
    <w:p w14:paraId="27B55B24" w14:textId="77777777" w:rsidR="008B0A4A" w:rsidRDefault="008B0A4A" w:rsidP="008B0A4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B0A4A" w14:paraId="1981859C" w14:textId="77777777" w:rsidTr="00811556">
        <w:tc>
          <w:tcPr>
            <w:tcW w:w="14470" w:type="dxa"/>
            <w:gridSpan w:val="4"/>
            <w:shd w:val="clear" w:color="auto" w:fill="3366FF"/>
          </w:tcPr>
          <w:p w14:paraId="7376394F" w14:textId="139E60CB" w:rsidR="008B0A4A" w:rsidRDefault="008B0A4A" w:rsidP="00811556">
            <w:pPr>
              <w:pStyle w:val="Kop3"/>
            </w:pPr>
            <w:r>
              <w:lastRenderedPageBreak/>
              <w:t xml:space="preserve">2.3 </w:t>
            </w:r>
            <w:r w:rsidR="000520B0">
              <w:t>als admin</w:t>
            </w:r>
            <w:r>
              <w:t xml:space="preserve"> gegevens wijzigen op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</w:t>
            </w:r>
          </w:p>
        </w:tc>
      </w:tr>
      <w:tr w:rsidR="008B0A4A" w14:paraId="3616114D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18EF7988" w14:textId="46A5697D" w:rsidR="008B0A4A" w:rsidRDefault="008B0A4A" w:rsidP="00811556">
            <w:r>
              <w:t xml:space="preserve">Als </w:t>
            </w:r>
            <w:r w:rsidR="00221852">
              <w:t>admin</w:t>
            </w:r>
            <w:r>
              <w:t xml:space="preserve"> wil ik mijn gegevens kunnen wijzigen als ik bijvoorbeeld een nieuw telefoon nummer heb.</w:t>
            </w:r>
          </w:p>
        </w:tc>
      </w:tr>
      <w:tr w:rsidR="008B0A4A" w14:paraId="382CFE79" w14:textId="77777777" w:rsidTr="00811556">
        <w:tc>
          <w:tcPr>
            <w:tcW w:w="5110" w:type="dxa"/>
            <w:shd w:val="clear" w:color="auto" w:fill="F3F3F3"/>
          </w:tcPr>
          <w:p w14:paraId="07A287F9" w14:textId="77777777" w:rsidR="008B0A4A" w:rsidRDefault="008B0A4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01471C80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01D0117" w14:textId="77777777" w:rsidR="008B0A4A" w:rsidRDefault="008B0A4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13BF97BE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B0A4A" w14:paraId="33C54054" w14:textId="77777777" w:rsidTr="00811556">
        <w:tc>
          <w:tcPr>
            <w:tcW w:w="5110" w:type="dxa"/>
          </w:tcPr>
          <w:p w14:paraId="312B2AC2" w14:textId="1395B651" w:rsidR="008B0A4A" w:rsidRDefault="008B0A4A" w:rsidP="00811556">
            <w:pPr>
              <w:pStyle w:val="Kop3"/>
            </w:pPr>
            <w:r>
              <w:t xml:space="preserve">2.3.1 wijzigen </w:t>
            </w:r>
            <w:r w:rsidR="00221852">
              <w:t xml:space="preserve">admin </w:t>
            </w:r>
            <w:r>
              <w:t>gegevens</w:t>
            </w:r>
          </w:p>
        </w:tc>
        <w:tc>
          <w:tcPr>
            <w:tcW w:w="7666" w:type="dxa"/>
          </w:tcPr>
          <w:p w14:paraId="60141883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7DFD30BA" w14:textId="77777777" w:rsidR="008B0A4A" w:rsidRDefault="008B0A4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75435949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</w:tr>
      <w:tr w:rsidR="008B0A4A" w14:paraId="30CD6361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3141A544" w14:textId="4D3C4E3D" w:rsidR="008B0A4A" w:rsidRDefault="008B0A4A" w:rsidP="00811556">
            <w:r>
              <w:t xml:space="preserve">Als </w:t>
            </w:r>
            <w:r w:rsidR="00221852">
              <w:t>admin</w:t>
            </w:r>
            <w:r>
              <w:t xml:space="preserve"> wil ik mijn gegevens kunnen wijzigen zodat ik als er iets gebeurt zoals een nieuw telefoonnummer of een nieuw adres ik dit kan wijzigen op de site van de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oper.</w:t>
            </w:r>
          </w:p>
        </w:tc>
        <w:tc>
          <w:tcPr>
            <w:tcW w:w="7666" w:type="dxa"/>
          </w:tcPr>
          <w:p w14:paraId="3E6DF7DF" w14:textId="5707D968" w:rsidR="008B0A4A" w:rsidRDefault="00CC6A0A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Admin </w:t>
            </w:r>
            <w:r w:rsidR="008B0A4A">
              <w:t>ziet scherm 2</w:t>
            </w:r>
            <w:r w:rsidR="008B0A4A">
              <w:rPr>
                <w:i/>
                <w:iCs/>
              </w:rPr>
              <w:t>.3.1 gegevens wijzigen</w:t>
            </w:r>
          </w:p>
        </w:tc>
        <w:tc>
          <w:tcPr>
            <w:tcW w:w="580" w:type="dxa"/>
          </w:tcPr>
          <w:p w14:paraId="1BCAFB82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51F675E" w14:textId="77777777" w:rsidR="008B0A4A" w:rsidRDefault="008B0A4A" w:rsidP="00811556"/>
        </w:tc>
      </w:tr>
      <w:tr w:rsidR="008B0A4A" w14:paraId="1C326F76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526A5F19" w14:textId="77777777" w:rsidR="008B0A4A" w:rsidRDefault="008B0A4A" w:rsidP="00811556"/>
        </w:tc>
        <w:tc>
          <w:tcPr>
            <w:tcW w:w="7666" w:type="dxa"/>
          </w:tcPr>
          <w:p w14:paraId="55CF1A46" w14:textId="2FF85D87" w:rsidR="008B0A4A" w:rsidRDefault="008B0A4A" w:rsidP="00811556">
            <w:pPr>
              <w:ind w:left="-70"/>
            </w:pPr>
            <w:r>
              <w:t xml:space="preserve">Als geregistreerde </w:t>
            </w:r>
            <w:r w:rsidR="00E3042C">
              <w:t>admin</w:t>
            </w:r>
          </w:p>
          <w:p w14:paraId="052FC141" w14:textId="315D487E" w:rsidR="008B0A4A" w:rsidRDefault="00CC6A0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naam, Wachtwoord email, telefoonnummer en adresgegevens invullen.</w:t>
            </w:r>
          </w:p>
          <w:p w14:paraId="14159B94" w14:textId="46968BDD" w:rsidR="008B0A4A" w:rsidRDefault="00CC6A0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op “wijzig gegevens” klikken</w:t>
            </w:r>
          </w:p>
          <w:p w14:paraId="1BFE42C0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wijzigt de inloggegevens en andere info</w:t>
            </w:r>
          </w:p>
          <w:p w14:paraId="04538C41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14385E8D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18FFEE5" w14:textId="77777777" w:rsidR="008B0A4A" w:rsidRDefault="008B0A4A" w:rsidP="00811556"/>
        </w:tc>
      </w:tr>
      <w:tr w:rsidR="008B0A4A" w14:paraId="6E1CFC60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55EAB44B" w14:textId="77777777" w:rsidR="008B0A4A" w:rsidRDefault="008B0A4A" w:rsidP="00811556"/>
        </w:tc>
        <w:tc>
          <w:tcPr>
            <w:tcW w:w="7666" w:type="dxa"/>
          </w:tcPr>
          <w:p w14:paraId="28138474" w14:textId="77777777" w:rsidR="008B0A4A" w:rsidRDefault="008B0A4A" w:rsidP="00811556">
            <w:pPr>
              <w:ind w:left="-70"/>
            </w:pPr>
          </w:p>
        </w:tc>
        <w:tc>
          <w:tcPr>
            <w:tcW w:w="580" w:type="dxa"/>
          </w:tcPr>
          <w:p w14:paraId="0FCD1C80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ACB237B" w14:textId="77777777" w:rsidR="008B0A4A" w:rsidRDefault="008B0A4A" w:rsidP="00811556"/>
        </w:tc>
      </w:tr>
    </w:tbl>
    <w:p w14:paraId="690ACEC8" w14:textId="77777777" w:rsidR="008B0A4A" w:rsidRPr="00F20FF7" w:rsidRDefault="008B0A4A" w:rsidP="008B0A4A">
      <w:pPr>
        <w:rPr>
          <w:b/>
          <w:bCs/>
        </w:rPr>
      </w:pPr>
    </w:p>
    <w:p w14:paraId="5EABBBAD" w14:textId="77777777" w:rsidR="008B0A4A" w:rsidRPr="0043119D" w:rsidRDefault="008B0A4A" w:rsidP="008B0A4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B0A4A" w14:paraId="5E2C7F99" w14:textId="77777777" w:rsidTr="00811556">
        <w:tc>
          <w:tcPr>
            <w:tcW w:w="14470" w:type="dxa"/>
            <w:gridSpan w:val="4"/>
            <w:shd w:val="clear" w:color="auto" w:fill="3366FF"/>
          </w:tcPr>
          <w:p w14:paraId="7D4BC0B3" w14:textId="166569C4" w:rsidR="008B0A4A" w:rsidRDefault="008B0A4A" w:rsidP="00811556">
            <w:pPr>
              <w:pStyle w:val="Kop3"/>
            </w:pPr>
            <w:r>
              <w:lastRenderedPageBreak/>
              <w:t xml:space="preserve">2.4 </w:t>
            </w:r>
            <w:r w:rsidR="003C6E8C">
              <w:t>admin</w:t>
            </w:r>
            <w:r>
              <w:t xml:space="preserve"> gegevens verwijderen op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</w:t>
            </w:r>
          </w:p>
        </w:tc>
      </w:tr>
      <w:tr w:rsidR="008B0A4A" w14:paraId="537E35B7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6C27F210" w14:textId="347CDA30" w:rsidR="008B0A4A" w:rsidRDefault="008B0A4A" w:rsidP="00811556">
            <w:r>
              <w:t xml:space="preserve">Als </w:t>
            </w:r>
            <w:r w:rsidR="003C6E8C">
              <w:t>admin</w:t>
            </w:r>
            <w:r>
              <w:t xml:space="preserve"> wil ik mijn gegevens kunnen verwijderen.</w:t>
            </w:r>
          </w:p>
        </w:tc>
      </w:tr>
      <w:tr w:rsidR="008B0A4A" w14:paraId="0E913C8D" w14:textId="77777777" w:rsidTr="00811556">
        <w:tc>
          <w:tcPr>
            <w:tcW w:w="5110" w:type="dxa"/>
            <w:shd w:val="clear" w:color="auto" w:fill="F3F3F3"/>
          </w:tcPr>
          <w:p w14:paraId="2BDF8885" w14:textId="77777777" w:rsidR="008B0A4A" w:rsidRDefault="008B0A4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9852464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43D1F482" w14:textId="77777777" w:rsidR="008B0A4A" w:rsidRDefault="008B0A4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689DF372" w14:textId="77777777" w:rsidR="008B0A4A" w:rsidRDefault="008B0A4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B0A4A" w14:paraId="0EA54937" w14:textId="77777777" w:rsidTr="00811556">
        <w:tc>
          <w:tcPr>
            <w:tcW w:w="5110" w:type="dxa"/>
          </w:tcPr>
          <w:p w14:paraId="74CCA26B" w14:textId="7EDE7838" w:rsidR="008B0A4A" w:rsidRDefault="008B0A4A" w:rsidP="00811556">
            <w:pPr>
              <w:pStyle w:val="Kop3"/>
            </w:pPr>
            <w:r>
              <w:t xml:space="preserve">2.4.1 verwijderen </w:t>
            </w:r>
            <w:r w:rsidR="003C6E8C">
              <w:t>admin</w:t>
            </w:r>
          </w:p>
        </w:tc>
        <w:tc>
          <w:tcPr>
            <w:tcW w:w="7666" w:type="dxa"/>
          </w:tcPr>
          <w:p w14:paraId="697FE1B9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A0363FA" w14:textId="77777777" w:rsidR="008B0A4A" w:rsidRDefault="008B0A4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1F1F4BA2" w14:textId="77777777" w:rsidR="008B0A4A" w:rsidRDefault="008B0A4A" w:rsidP="00811556">
            <w:pPr>
              <w:pStyle w:val="Plattetekst"/>
              <w:rPr>
                <w:rStyle w:val="Nadruk"/>
              </w:rPr>
            </w:pPr>
          </w:p>
        </w:tc>
      </w:tr>
      <w:tr w:rsidR="008B0A4A" w14:paraId="707989D3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75F681C4" w14:textId="60AF652C" w:rsidR="008B0A4A" w:rsidRDefault="008B0A4A" w:rsidP="00811556">
            <w:r>
              <w:t xml:space="preserve">Als ingelogde </w:t>
            </w:r>
            <w:r w:rsidR="003C6E8C">
              <w:t xml:space="preserve">admin </w:t>
            </w:r>
            <w:r>
              <w:t xml:space="preserve">wil ik mijn gegevens kunnen verwijderen zodat ik geen </w:t>
            </w:r>
            <w:r w:rsidR="00985123">
              <w:t>admin</w:t>
            </w:r>
            <w:r>
              <w:t xml:space="preserve"> meer ben van deze vereniging.</w:t>
            </w:r>
          </w:p>
        </w:tc>
        <w:tc>
          <w:tcPr>
            <w:tcW w:w="7666" w:type="dxa"/>
          </w:tcPr>
          <w:p w14:paraId="0CDD44A7" w14:textId="6CE4F87E" w:rsidR="008B0A4A" w:rsidRDefault="00E3042C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8B0A4A">
              <w:t xml:space="preserve"> ziet scherm 2</w:t>
            </w:r>
            <w:r w:rsidR="008B0A4A">
              <w:rPr>
                <w:i/>
                <w:iCs/>
              </w:rPr>
              <w:t>.4.1 gegevens verwijderen</w:t>
            </w:r>
          </w:p>
        </w:tc>
        <w:tc>
          <w:tcPr>
            <w:tcW w:w="580" w:type="dxa"/>
          </w:tcPr>
          <w:p w14:paraId="1F9F654E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0FE2260" w14:textId="77777777" w:rsidR="008B0A4A" w:rsidRDefault="008B0A4A" w:rsidP="00811556"/>
        </w:tc>
      </w:tr>
      <w:tr w:rsidR="008B0A4A" w14:paraId="5E2BC80D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01A95267" w14:textId="77777777" w:rsidR="008B0A4A" w:rsidRDefault="008B0A4A" w:rsidP="00811556"/>
        </w:tc>
        <w:tc>
          <w:tcPr>
            <w:tcW w:w="7666" w:type="dxa"/>
          </w:tcPr>
          <w:p w14:paraId="57CAD883" w14:textId="31E1C4C4" w:rsidR="008B0A4A" w:rsidRDefault="008B0A4A" w:rsidP="00811556">
            <w:pPr>
              <w:ind w:left="-70"/>
            </w:pPr>
            <w:r>
              <w:t xml:space="preserve">Als geregistreerde </w:t>
            </w:r>
            <w:r w:rsidR="003C6E8C">
              <w:t>admin</w:t>
            </w:r>
          </w:p>
          <w:p w14:paraId="1BE1020B" w14:textId="13DD30B1" w:rsidR="008B0A4A" w:rsidRDefault="003C6E8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B0A4A">
              <w:t xml:space="preserve"> kan op “gegevens verwijderen” klikken</w:t>
            </w:r>
          </w:p>
          <w:p w14:paraId="221826E1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verwijdert de inloggegevens en andere info</w:t>
            </w:r>
          </w:p>
          <w:p w14:paraId="13985923" w14:textId="77777777" w:rsidR="008B0A4A" w:rsidRDefault="008B0A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56A04D8F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ECC497A" w14:textId="77777777" w:rsidR="008B0A4A" w:rsidRDefault="008B0A4A" w:rsidP="00811556"/>
        </w:tc>
      </w:tr>
      <w:tr w:rsidR="008B0A4A" w14:paraId="48C28DE4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50A688CB" w14:textId="77777777" w:rsidR="008B0A4A" w:rsidRDefault="008B0A4A" w:rsidP="00811556"/>
        </w:tc>
        <w:tc>
          <w:tcPr>
            <w:tcW w:w="7666" w:type="dxa"/>
          </w:tcPr>
          <w:p w14:paraId="1FDAA712" w14:textId="77777777" w:rsidR="008B0A4A" w:rsidRDefault="008B0A4A" w:rsidP="00811556">
            <w:pPr>
              <w:ind w:left="-70"/>
            </w:pPr>
          </w:p>
        </w:tc>
        <w:tc>
          <w:tcPr>
            <w:tcW w:w="580" w:type="dxa"/>
          </w:tcPr>
          <w:p w14:paraId="2248106B" w14:textId="77777777" w:rsidR="008B0A4A" w:rsidRDefault="008B0A4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1AA9929" w14:textId="77777777" w:rsidR="008B0A4A" w:rsidRDefault="008B0A4A" w:rsidP="00811556"/>
        </w:tc>
      </w:tr>
    </w:tbl>
    <w:p w14:paraId="6ACA2F0E" w14:textId="77777777" w:rsidR="008B0A4A" w:rsidRPr="00F20FF7" w:rsidRDefault="008B0A4A" w:rsidP="008B0A4A">
      <w:pPr>
        <w:rPr>
          <w:b/>
          <w:bCs/>
        </w:rPr>
      </w:pPr>
    </w:p>
    <w:p w14:paraId="2A435E27" w14:textId="77777777" w:rsidR="009A077F" w:rsidRDefault="008B0A4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9A077F" w14:paraId="408C6491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57FBD41" w14:textId="778BD45F" w:rsidR="009A077F" w:rsidRDefault="009A077F" w:rsidP="00811556">
            <w:pPr>
              <w:pStyle w:val="Kop3"/>
            </w:pPr>
            <w:r>
              <w:lastRenderedPageBreak/>
              <w:t xml:space="preserve">2.5 admin uitloggen op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</w:t>
            </w:r>
          </w:p>
        </w:tc>
      </w:tr>
      <w:tr w:rsidR="009A077F" w14:paraId="0AAB0B20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64FAF58D" w14:textId="0E4AC8BC" w:rsidR="009A077F" w:rsidRDefault="009A077F" w:rsidP="00811556">
            <w:pPr>
              <w:pStyle w:val="Kop3"/>
            </w:pPr>
            <w:r>
              <w:t>Als admin wil ik mijn kunnen uitloggen.</w:t>
            </w:r>
          </w:p>
        </w:tc>
      </w:tr>
      <w:tr w:rsidR="009A077F" w14:paraId="09ED9804" w14:textId="77777777" w:rsidTr="00811556">
        <w:tc>
          <w:tcPr>
            <w:tcW w:w="5110" w:type="dxa"/>
            <w:shd w:val="clear" w:color="auto" w:fill="F3F3F3"/>
          </w:tcPr>
          <w:p w14:paraId="5ED6897D" w14:textId="77777777" w:rsidR="009A077F" w:rsidRDefault="009A077F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67656975" w14:textId="77777777" w:rsidR="009A077F" w:rsidRDefault="009A077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388BA0AB" w14:textId="77777777" w:rsidR="009A077F" w:rsidRDefault="009A077F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5F9FA0ED" w14:textId="77777777" w:rsidR="009A077F" w:rsidRDefault="009A077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9A077F" w14:paraId="591F2986" w14:textId="77777777" w:rsidTr="00811556">
        <w:tc>
          <w:tcPr>
            <w:tcW w:w="5110" w:type="dxa"/>
          </w:tcPr>
          <w:p w14:paraId="7AED84DA" w14:textId="69494857" w:rsidR="009A077F" w:rsidRDefault="00273175" w:rsidP="00811556">
            <w:pPr>
              <w:pStyle w:val="Kop3"/>
            </w:pPr>
            <w:r>
              <w:t>2</w:t>
            </w:r>
            <w:r w:rsidR="009A077F">
              <w:t xml:space="preserve">.5.1 </w:t>
            </w:r>
            <w:r>
              <w:t xml:space="preserve">uitloggen </w:t>
            </w:r>
            <w:r w:rsidR="009A077F">
              <w:t xml:space="preserve"> admin</w:t>
            </w:r>
          </w:p>
        </w:tc>
        <w:tc>
          <w:tcPr>
            <w:tcW w:w="7666" w:type="dxa"/>
          </w:tcPr>
          <w:p w14:paraId="050E9044" w14:textId="77777777" w:rsidR="009A077F" w:rsidRDefault="009A077F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1AC137EE" w14:textId="77777777" w:rsidR="009A077F" w:rsidRDefault="009A077F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18B53EC" w14:textId="77777777" w:rsidR="009A077F" w:rsidRDefault="009A077F" w:rsidP="00811556">
            <w:pPr>
              <w:pStyle w:val="Plattetekst"/>
              <w:rPr>
                <w:rStyle w:val="Nadruk"/>
              </w:rPr>
            </w:pPr>
          </w:p>
        </w:tc>
      </w:tr>
      <w:tr w:rsidR="009A077F" w14:paraId="41923C3B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1B88DAA4" w14:textId="12E8B4F0" w:rsidR="009A077F" w:rsidRDefault="009A077F" w:rsidP="00811556">
            <w:r>
              <w:t xml:space="preserve">Als ingelogde </w:t>
            </w:r>
            <w:r w:rsidR="00273175">
              <w:t>admin</w:t>
            </w:r>
            <w:r>
              <w:t xml:space="preserve"> wil ik kunnen uitloggen zodat ik een ander </w:t>
            </w:r>
            <w:r w:rsidR="005E2F15">
              <w:t xml:space="preserve">persoon </w:t>
            </w:r>
            <w:r>
              <w:t>ook op mijn apparaat kan inloggen</w:t>
            </w:r>
          </w:p>
        </w:tc>
        <w:tc>
          <w:tcPr>
            <w:tcW w:w="7666" w:type="dxa"/>
          </w:tcPr>
          <w:p w14:paraId="6C38862A" w14:textId="7B8237C1" w:rsidR="009A077F" w:rsidRDefault="00AF4DAF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9A077F">
              <w:t xml:space="preserve"> ziet scherm </w:t>
            </w:r>
            <w:r w:rsidR="00273175">
              <w:t>2</w:t>
            </w:r>
            <w:r w:rsidR="009A077F">
              <w:rPr>
                <w:i/>
                <w:iCs/>
              </w:rPr>
              <w:t>.5.1 gegevens verwijderen</w:t>
            </w:r>
          </w:p>
        </w:tc>
        <w:tc>
          <w:tcPr>
            <w:tcW w:w="580" w:type="dxa"/>
          </w:tcPr>
          <w:p w14:paraId="4F7FE920" w14:textId="77777777" w:rsidR="009A077F" w:rsidRDefault="009A077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91F51CE" w14:textId="77777777" w:rsidR="009A077F" w:rsidRDefault="009A077F" w:rsidP="00811556"/>
        </w:tc>
      </w:tr>
      <w:tr w:rsidR="009A077F" w14:paraId="2C1D9F73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21D6898" w14:textId="77777777" w:rsidR="009A077F" w:rsidRDefault="009A077F" w:rsidP="00811556"/>
        </w:tc>
        <w:tc>
          <w:tcPr>
            <w:tcW w:w="7666" w:type="dxa"/>
          </w:tcPr>
          <w:p w14:paraId="5D425BCB" w14:textId="3FDC7090" w:rsidR="009A077F" w:rsidRDefault="009A077F" w:rsidP="00811556">
            <w:pPr>
              <w:ind w:left="-70"/>
            </w:pPr>
            <w:r>
              <w:t>Als geregistreerde</w:t>
            </w:r>
            <w:r w:rsidR="00273175">
              <w:t xml:space="preserve"> admin</w:t>
            </w:r>
          </w:p>
          <w:p w14:paraId="55C86D03" w14:textId="322FB6E6" w:rsidR="009A077F" w:rsidRDefault="0027317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9A077F">
              <w:t xml:space="preserve"> kan op “uitloggen” klikken</w:t>
            </w:r>
          </w:p>
          <w:p w14:paraId="050AE602" w14:textId="77777777" w:rsidR="009A077F" w:rsidRDefault="009A077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logt de gebruiker uit</w:t>
            </w:r>
          </w:p>
          <w:p w14:paraId="0E268D02" w14:textId="77777777" w:rsidR="009A077F" w:rsidRDefault="009A077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77FC34A1" w14:textId="77777777" w:rsidR="009A077F" w:rsidRDefault="009A077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17BF974" w14:textId="77777777" w:rsidR="009A077F" w:rsidRDefault="009A077F" w:rsidP="00811556"/>
        </w:tc>
      </w:tr>
      <w:tr w:rsidR="009A077F" w14:paraId="5AF1F944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77ABD1F" w14:textId="77777777" w:rsidR="009A077F" w:rsidRDefault="009A077F" w:rsidP="00811556"/>
        </w:tc>
        <w:tc>
          <w:tcPr>
            <w:tcW w:w="7666" w:type="dxa"/>
          </w:tcPr>
          <w:p w14:paraId="0AB60689" w14:textId="77777777" w:rsidR="009A077F" w:rsidRDefault="009A077F" w:rsidP="00811556">
            <w:pPr>
              <w:ind w:left="-70"/>
            </w:pPr>
          </w:p>
        </w:tc>
        <w:tc>
          <w:tcPr>
            <w:tcW w:w="580" w:type="dxa"/>
          </w:tcPr>
          <w:p w14:paraId="0425790F" w14:textId="77777777" w:rsidR="009A077F" w:rsidRDefault="009A077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CA1EC46" w14:textId="77777777" w:rsidR="009A077F" w:rsidRDefault="009A077F" w:rsidP="00811556"/>
        </w:tc>
      </w:tr>
    </w:tbl>
    <w:p w14:paraId="1E8137BF" w14:textId="6163CD96" w:rsidR="009A077F" w:rsidRDefault="009A077F">
      <w:pPr>
        <w:spacing w:after="160" w:line="259" w:lineRule="auto"/>
      </w:pPr>
    </w:p>
    <w:p w14:paraId="4CD2DFFD" w14:textId="0A45B05A" w:rsidR="009A077F" w:rsidRDefault="009A077F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65FAA" w14:paraId="37DCF8D7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28C8BBE5" w14:textId="6842EE2E" w:rsidR="00865FAA" w:rsidRDefault="00865FAA" w:rsidP="00811556">
            <w:pPr>
              <w:pStyle w:val="Kop3"/>
            </w:pPr>
            <w:r>
              <w:lastRenderedPageBreak/>
              <w:t xml:space="preserve">2.6 admin leden bekijken op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>oper</w:t>
            </w:r>
          </w:p>
        </w:tc>
      </w:tr>
      <w:tr w:rsidR="00865FAA" w14:paraId="2EC4A798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3430FDF" w14:textId="2DB444FD" w:rsidR="00865FAA" w:rsidRDefault="00865FAA" w:rsidP="00811556">
            <w:pPr>
              <w:pStyle w:val="Kop3"/>
            </w:pPr>
            <w:r>
              <w:t>Als admin wil ik alle leden en hun info kunnen bekijken</w:t>
            </w:r>
          </w:p>
        </w:tc>
      </w:tr>
      <w:tr w:rsidR="00865FAA" w14:paraId="11FB8B21" w14:textId="77777777" w:rsidTr="00811556">
        <w:tc>
          <w:tcPr>
            <w:tcW w:w="5110" w:type="dxa"/>
            <w:shd w:val="clear" w:color="auto" w:fill="F3F3F3"/>
          </w:tcPr>
          <w:p w14:paraId="495E33EE" w14:textId="77777777" w:rsidR="00865FAA" w:rsidRDefault="00865FA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DFB16C4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64A526DB" w14:textId="77777777" w:rsidR="00865FAA" w:rsidRDefault="00865FA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2ED08E9B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65FAA" w14:paraId="790698F5" w14:textId="77777777" w:rsidTr="00811556">
        <w:tc>
          <w:tcPr>
            <w:tcW w:w="5110" w:type="dxa"/>
          </w:tcPr>
          <w:p w14:paraId="7A153B04" w14:textId="621F6330" w:rsidR="00865FAA" w:rsidRDefault="00FC604A" w:rsidP="00811556">
            <w:pPr>
              <w:pStyle w:val="Kop3"/>
            </w:pPr>
            <w:r>
              <w:t>2</w:t>
            </w:r>
            <w:r w:rsidR="00865FAA">
              <w:t>.6.1 admin leden overzicht</w:t>
            </w:r>
          </w:p>
        </w:tc>
        <w:tc>
          <w:tcPr>
            <w:tcW w:w="7666" w:type="dxa"/>
          </w:tcPr>
          <w:p w14:paraId="1B85F3FA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7CED8A78" w14:textId="77777777" w:rsidR="00865FAA" w:rsidRDefault="00865FA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3FE616D4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</w:tr>
      <w:tr w:rsidR="00865FAA" w14:paraId="4D590905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0D26D5F5" w14:textId="0A5C4C7D" w:rsidR="00865FAA" w:rsidRDefault="00865FAA" w:rsidP="00811556">
            <w:r>
              <w:t>Als ingelogde admin wil ik alle info over onze leden zien in een overzicht.</w:t>
            </w:r>
          </w:p>
        </w:tc>
        <w:tc>
          <w:tcPr>
            <w:tcW w:w="7666" w:type="dxa"/>
          </w:tcPr>
          <w:p w14:paraId="25EAE1A9" w14:textId="7F91E5E4" w:rsidR="00865FAA" w:rsidRDefault="00865FAA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admin ziet scherm </w:t>
            </w:r>
            <w:r w:rsidR="00FC604A">
              <w:t>2</w:t>
            </w:r>
            <w:r>
              <w:rPr>
                <w:i/>
                <w:iCs/>
              </w:rPr>
              <w:t>.6.1 leden overzicht</w:t>
            </w:r>
          </w:p>
        </w:tc>
        <w:tc>
          <w:tcPr>
            <w:tcW w:w="580" w:type="dxa"/>
          </w:tcPr>
          <w:p w14:paraId="3EDFD913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C978F16" w14:textId="77777777" w:rsidR="00865FAA" w:rsidRDefault="00865FAA" w:rsidP="00811556"/>
        </w:tc>
      </w:tr>
      <w:tr w:rsidR="00865FAA" w14:paraId="67BF19D7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6BBBF056" w14:textId="77777777" w:rsidR="00865FAA" w:rsidRDefault="00865FAA" w:rsidP="00811556"/>
        </w:tc>
        <w:tc>
          <w:tcPr>
            <w:tcW w:w="7666" w:type="dxa"/>
          </w:tcPr>
          <w:p w14:paraId="2400062F" w14:textId="5AA848E7" w:rsidR="00865FAA" w:rsidRDefault="00865FAA" w:rsidP="00811556">
            <w:pPr>
              <w:ind w:left="-70"/>
            </w:pPr>
            <w:r>
              <w:t>Als geregistreerde admin</w:t>
            </w:r>
          </w:p>
          <w:p w14:paraId="2FFA0521" w14:textId="7D1B4E5B" w:rsidR="00865FAA" w:rsidRDefault="00865F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 kan op “leden info” klikken in var bar</w:t>
            </w:r>
          </w:p>
          <w:p w14:paraId="25A3847A" w14:textId="77777777" w:rsidR="00865FAA" w:rsidRDefault="00865F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</w:p>
        </w:tc>
        <w:tc>
          <w:tcPr>
            <w:tcW w:w="580" w:type="dxa"/>
          </w:tcPr>
          <w:p w14:paraId="0D1E0CB9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4DAC4DC" w14:textId="77777777" w:rsidR="00865FAA" w:rsidRDefault="00865FAA" w:rsidP="00811556"/>
        </w:tc>
      </w:tr>
      <w:tr w:rsidR="00865FAA" w14:paraId="6A078988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294F38DB" w14:textId="77777777" w:rsidR="00865FAA" w:rsidRDefault="00865FAA" w:rsidP="00811556"/>
        </w:tc>
        <w:tc>
          <w:tcPr>
            <w:tcW w:w="7666" w:type="dxa"/>
          </w:tcPr>
          <w:p w14:paraId="5F44E4AD" w14:textId="77777777" w:rsidR="00865FAA" w:rsidRDefault="00865FAA" w:rsidP="00811556">
            <w:pPr>
              <w:ind w:left="-70"/>
            </w:pPr>
          </w:p>
        </w:tc>
        <w:tc>
          <w:tcPr>
            <w:tcW w:w="580" w:type="dxa"/>
          </w:tcPr>
          <w:p w14:paraId="7105A6BF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0DAEECB" w14:textId="77777777" w:rsidR="00865FAA" w:rsidRDefault="00865FAA" w:rsidP="00811556"/>
        </w:tc>
      </w:tr>
    </w:tbl>
    <w:p w14:paraId="3E34118E" w14:textId="77777777" w:rsidR="00865FAA" w:rsidRDefault="00865FAA" w:rsidP="00865FAA">
      <w:pPr>
        <w:spacing w:after="160" w:line="259" w:lineRule="auto"/>
      </w:pPr>
    </w:p>
    <w:p w14:paraId="6E925025" w14:textId="77777777" w:rsidR="00865FAA" w:rsidRDefault="00865FAA" w:rsidP="00865FA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65FAA" w14:paraId="37411D04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E199A4B" w14:textId="1CC4E310" w:rsidR="00865FAA" w:rsidRDefault="00FC604A" w:rsidP="00811556">
            <w:pPr>
              <w:pStyle w:val="Kop3"/>
            </w:pPr>
            <w:r>
              <w:lastRenderedPageBreak/>
              <w:t>2</w:t>
            </w:r>
            <w:r w:rsidR="00865FAA">
              <w:t xml:space="preserve">.7 </w:t>
            </w:r>
            <w:r>
              <w:t>admin</w:t>
            </w:r>
            <w:r w:rsidR="00865FAA">
              <w:t xml:space="preserve"> leden aanmaken op </w:t>
            </w:r>
            <w:r w:rsidR="0098343C">
              <w:t>S</w:t>
            </w:r>
            <w:r w:rsidR="00865FAA">
              <w:t xml:space="preserve">chaakclub </w:t>
            </w:r>
            <w:r w:rsidR="0098343C">
              <w:t>D</w:t>
            </w:r>
            <w:r w:rsidR="00865FAA">
              <w:t xml:space="preserve">e </w:t>
            </w:r>
            <w:r w:rsidR="0098343C">
              <w:t>B</w:t>
            </w:r>
            <w:r w:rsidR="00865FAA">
              <w:t xml:space="preserve">lauwe </w:t>
            </w:r>
            <w:r w:rsidR="0098343C">
              <w:t>L</w:t>
            </w:r>
            <w:r w:rsidR="00865FAA">
              <w:t>oper</w:t>
            </w:r>
          </w:p>
        </w:tc>
      </w:tr>
      <w:tr w:rsidR="00865FAA" w14:paraId="0630D3F0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8030056" w14:textId="33C4CFC6" w:rsidR="00865FAA" w:rsidRDefault="00865FAA" w:rsidP="00811556">
            <w:pPr>
              <w:pStyle w:val="Kop3"/>
            </w:pPr>
            <w:r>
              <w:t xml:space="preserve">Als </w:t>
            </w:r>
            <w:r w:rsidR="00FC604A">
              <w:t>admin</w:t>
            </w:r>
            <w:r>
              <w:t xml:space="preserve"> wil ik alle leden kunnen toevoegen</w:t>
            </w:r>
          </w:p>
        </w:tc>
      </w:tr>
      <w:tr w:rsidR="00865FAA" w14:paraId="7E7223E8" w14:textId="77777777" w:rsidTr="00811556">
        <w:tc>
          <w:tcPr>
            <w:tcW w:w="5110" w:type="dxa"/>
            <w:shd w:val="clear" w:color="auto" w:fill="F3F3F3"/>
          </w:tcPr>
          <w:p w14:paraId="1A3F58DC" w14:textId="77777777" w:rsidR="00865FAA" w:rsidRDefault="00865FA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0B40AC05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4B13E2DB" w14:textId="77777777" w:rsidR="00865FAA" w:rsidRDefault="00865FA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54F2B763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65FAA" w14:paraId="1A9FDC9F" w14:textId="77777777" w:rsidTr="00811556">
        <w:tc>
          <w:tcPr>
            <w:tcW w:w="5110" w:type="dxa"/>
          </w:tcPr>
          <w:p w14:paraId="7BD87E67" w14:textId="5299D670" w:rsidR="00865FAA" w:rsidRDefault="00FC604A" w:rsidP="00811556">
            <w:pPr>
              <w:pStyle w:val="Kop3"/>
            </w:pPr>
            <w:r>
              <w:t>2</w:t>
            </w:r>
            <w:r w:rsidR="00865FAA">
              <w:t xml:space="preserve">.7.1 </w:t>
            </w:r>
            <w:r>
              <w:t>admin</w:t>
            </w:r>
            <w:r w:rsidR="00865FAA">
              <w:t xml:space="preserve"> leden toevoegen</w:t>
            </w:r>
          </w:p>
        </w:tc>
        <w:tc>
          <w:tcPr>
            <w:tcW w:w="7666" w:type="dxa"/>
          </w:tcPr>
          <w:p w14:paraId="3B7630D3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403BEEC9" w14:textId="77777777" w:rsidR="00865FAA" w:rsidRDefault="00865FA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56447095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</w:tr>
      <w:tr w:rsidR="00865FAA" w14:paraId="2D333774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01DF8719" w14:textId="0D305D17" w:rsidR="00865FAA" w:rsidRDefault="00865FAA" w:rsidP="00811556">
            <w:r>
              <w:t xml:space="preserve">Als ingelogde </w:t>
            </w:r>
            <w:r w:rsidR="00FC604A">
              <w:t>admin</w:t>
            </w:r>
            <w:r>
              <w:t xml:space="preserve"> wil ik ook leden kunnen toevoegen als ze dit aan mij vragen.</w:t>
            </w:r>
          </w:p>
        </w:tc>
        <w:tc>
          <w:tcPr>
            <w:tcW w:w="7666" w:type="dxa"/>
          </w:tcPr>
          <w:p w14:paraId="774E7A8F" w14:textId="65C3F7EF" w:rsidR="00865FAA" w:rsidRDefault="00FC604A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Admin </w:t>
            </w:r>
            <w:r w:rsidR="00865FAA">
              <w:t xml:space="preserve">ziet scherm </w:t>
            </w:r>
            <w:r>
              <w:t>2</w:t>
            </w:r>
            <w:r w:rsidR="00865FAA">
              <w:rPr>
                <w:i/>
                <w:iCs/>
              </w:rPr>
              <w:t>.7.1 leden toevoegen</w:t>
            </w:r>
          </w:p>
        </w:tc>
        <w:tc>
          <w:tcPr>
            <w:tcW w:w="580" w:type="dxa"/>
          </w:tcPr>
          <w:p w14:paraId="18C0ADCD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2D8409B" w14:textId="77777777" w:rsidR="00865FAA" w:rsidRDefault="00865FAA" w:rsidP="00811556"/>
        </w:tc>
      </w:tr>
      <w:tr w:rsidR="00865FAA" w14:paraId="243BDEA5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0E31903" w14:textId="77777777" w:rsidR="00865FAA" w:rsidRDefault="00865FAA" w:rsidP="00811556"/>
        </w:tc>
        <w:tc>
          <w:tcPr>
            <w:tcW w:w="7666" w:type="dxa"/>
          </w:tcPr>
          <w:p w14:paraId="43434096" w14:textId="77777777" w:rsidR="00865FAA" w:rsidRDefault="00865FAA" w:rsidP="00811556">
            <w:pPr>
              <w:ind w:left="-70"/>
            </w:pPr>
            <w:r>
              <w:t>Als geregistreerde secretariaat</w:t>
            </w:r>
          </w:p>
          <w:p w14:paraId="061192B0" w14:textId="1205C204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kan op “leden info” klikken in var bar</w:t>
            </w:r>
          </w:p>
          <w:p w14:paraId="6B351565" w14:textId="160BE567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admin </w:t>
            </w:r>
            <w:r w:rsidR="00865FAA">
              <w:t xml:space="preserve">kan op “leden toevoegen” klikken </w:t>
            </w:r>
          </w:p>
          <w:p w14:paraId="6E82AB04" w14:textId="40F870CB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vult lid info in </w:t>
            </w:r>
          </w:p>
          <w:p w14:paraId="25E7A4E0" w14:textId="4FF3C288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drukt op “led toevoegen”</w:t>
            </w:r>
          </w:p>
          <w:p w14:paraId="42ACF8EC" w14:textId="1F34094C" w:rsidR="00865FAA" w:rsidRDefault="00865F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  <w:r w:rsidR="00A9614E">
              <w:t>2.6</w:t>
            </w:r>
          </w:p>
        </w:tc>
        <w:tc>
          <w:tcPr>
            <w:tcW w:w="580" w:type="dxa"/>
          </w:tcPr>
          <w:p w14:paraId="00D63D85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602CB3E" w14:textId="77777777" w:rsidR="00865FAA" w:rsidRDefault="00865FAA" w:rsidP="00811556"/>
        </w:tc>
      </w:tr>
      <w:tr w:rsidR="00865FAA" w14:paraId="2EF1FE74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27D92C12" w14:textId="77777777" w:rsidR="00865FAA" w:rsidRDefault="00865FAA" w:rsidP="00811556"/>
        </w:tc>
        <w:tc>
          <w:tcPr>
            <w:tcW w:w="7666" w:type="dxa"/>
          </w:tcPr>
          <w:p w14:paraId="517C76FE" w14:textId="77777777" w:rsidR="00865FAA" w:rsidRDefault="00865FAA" w:rsidP="00811556">
            <w:pPr>
              <w:ind w:left="-70"/>
            </w:pPr>
          </w:p>
        </w:tc>
        <w:tc>
          <w:tcPr>
            <w:tcW w:w="580" w:type="dxa"/>
          </w:tcPr>
          <w:p w14:paraId="2EEDE0EA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6DA4766" w14:textId="77777777" w:rsidR="00865FAA" w:rsidRDefault="00865FAA" w:rsidP="00811556"/>
        </w:tc>
      </w:tr>
    </w:tbl>
    <w:p w14:paraId="14BB7F49" w14:textId="77777777" w:rsidR="00865FAA" w:rsidRDefault="00865FAA" w:rsidP="00865FAA">
      <w:pPr>
        <w:spacing w:after="160" w:line="259" w:lineRule="auto"/>
      </w:pPr>
    </w:p>
    <w:p w14:paraId="780ED082" w14:textId="77777777" w:rsidR="00865FAA" w:rsidRDefault="00865FAA" w:rsidP="00865FA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65FAA" w14:paraId="2A889648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6B6205E2" w14:textId="6E04E4BF" w:rsidR="00865FAA" w:rsidRDefault="00FC604A" w:rsidP="00811556">
            <w:pPr>
              <w:pStyle w:val="Kop3"/>
            </w:pPr>
            <w:r>
              <w:lastRenderedPageBreak/>
              <w:t>2</w:t>
            </w:r>
            <w:r w:rsidR="00865FAA">
              <w:t xml:space="preserve">.8 </w:t>
            </w:r>
            <w:r>
              <w:t>admin</w:t>
            </w:r>
            <w:r w:rsidR="00865FAA">
              <w:t xml:space="preserve"> leden aanpassen op </w:t>
            </w:r>
            <w:r w:rsidR="0098343C">
              <w:t>S</w:t>
            </w:r>
            <w:r w:rsidR="00865FAA">
              <w:t xml:space="preserve">chaakclub </w:t>
            </w:r>
            <w:r w:rsidR="0098343C">
              <w:t>D</w:t>
            </w:r>
            <w:r w:rsidR="00865FAA">
              <w:t xml:space="preserve">e </w:t>
            </w:r>
            <w:r w:rsidR="0098343C">
              <w:t>B</w:t>
            </w:r>
            <w:r w:rsidR="00865FAA">
              <w:t xml:space="preserve">lauwe </w:t>
            </w:r>
            <w:r w:rsidR="0098343C">
              <w:t>L</w:t>
            </w:r>
            <w:r w:rsidR="00865FAA">
              <w:t>oper</w:t>
            </w:r>
          </w:p>
        </w:tc>
      </w:tr>
      <w:tr w:rsidR="00865FAA" w14:paraId="15E97F82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4FA0047" w14:textId="77777777" w:rsidR="00865FAA" w:rsidRDefault="00865FAA" w:rsidP="00811556">
            <w:pPr>
              <w:pStyle w:val="Kop3"/>
            </w:pPr>
            <w:r>
              <w:t>Als secretariaat wil ik alle leden kunnen aanpassen</w:t>
            </w:r>
          </w:p>
        </w:tc>
      </w:tr>
      <w:tr w:rsidR="00865FAA" w14:paraId="36E0C4A5" w14:textId="77777777" w:rsidTr="00811556">
        <w:tc>
          <w:tcPr>
            <w:tcW w:w="5110" w:type="dxa"/>
            <w:shd w:val="clear" w:color="auto" w:fill="F3F3F3"/>
          </w:tcPr>
          <w:p w14:paraId="39CD5E4A" w14:textId="77777777" w:rsidR="00865FAA" w:rsidRDefault="00865FA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16A72257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4DD14D6" w14:textId="77777777" w:rsidR="00865FAA" w:rsidRDefault="00865FA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5075162E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65FAA" w14:paraId="35DC4970" w14:textId="77777777" w:rsidTr="00811556">
        <w:tc>
          <w:tcPr>
            <w:tcW w:w="5110" w:type="dxa"/>
          </w:tcPr>
          <w:p w14:paraId="67E4B0ED" w14:textId="5F415400" w:rsidR="00865FAA" w:rsidRDefault="00FC604A" w:rsidP="00811556">
            <w:pPr>
              <w:pStyle w:val="Kop3"/>
            </w:pPr>
            <w:r>
              <w:t>2</w:t>
            </w:r>
            <w:r w:rsidR="00865FAA">
              <w:t xml:space="preserve">.8.1 </w:t>
            </w:r>
            <w:r>
              <w:t>admin</w:t>
            </w:r>
            <w:r w:rsidR="00865FAA">
              <w:t xml:space="preserve"> leden aanpassen</w:t>
            </w:r>
          </w:p>
        </w:tc>
        <w:tc>
          <w:tcPr>
            <w:tcW w:w="7666" w:type="dxa"/>
          </w:tcPr>
          <w:p w14:paraId="4B645CC6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447E840" w14:textId="77777777" w:rsidR="00865FAA" w:rsidRDefault="00865FA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35A5D4AA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</w:tr>
      <w:tr w:rsidR="00865FAA" w14:paraId="7A2C047A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5EFA12B2" w14:textId="27B6BD20" w:rsidR="00865FAA" w:rsidRDefault="00865FAA" w:rsidP="00811556">
            <w:r>
              <w:t>Als ingelogde</w:t>
            </w:r>
            <w:r w:rsidR="00FC604A">
              <w:t xml:space="preserve"> admin</w:t>
            </w:r>
            <w:r>
              <w:t xml:space="preserve"> wil ik ook leden kunnen aanpassen als ze dit aan mij vragen.</w:t>
            </w:r>
          </w:p>
        </w:tc>
        <w:tc>
          <w:tcPr>
            <w:tcW w:w="7666" w:type="dxa"/>
          </w:tcPr>
          <w:p w14:paraId="3AAC1BAB" w14:textId="5D97A5AC" w:rsidR="00865FAA" w:rsidRDefault="00FC604A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865FAA">
              <w:t xml:space="preserve"> ziet scherm </w:t>
            </w:r>
            <w:r>
              <w:t>2</w:t>
            </w:r>
            <w:r w:rsidR="00865FAA">
              <w:rPr>
                <w:i/>
                <w:iCs/>
              </w:rPr>
              <w:t>.8.1 leden aanpassen</w:t>
            </w:r>
          </w:p>
        </w:tc>
        <w:tc>
          <w:tcPr>
            <w:tcW w:w="580" w:type="dxa"/>
          </w:tcPr>
          <w:p w14:paraId="77AE4343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35760DD" w14:textId="77777777" w:rsidR="00865FAA" w:rsidRDefault="00865FAA" w:rsidP="00811556"/>
        </w:tc>
      </w:tr>
      <w:tr w:rsidR="00865FAA" w14:paraId="094B8987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05B4C8D1" w14:textId="77777777" w:rsidR="00865FAA" w:rsidRDefault="00865FAA" w:rsidP="00811556"/>
        </w:tc>
        <w:tc>
          <w:tcPr>
            <w:tcW w:w="7666" w:type="dxa"/>
          </w:tcPr>
          <w:p w14:paraId="03889D39" w14:textId="563EDB96" w:rsidR="00865FAA" w:rsidRDefault="00865FAA" w:rsidP="00811556">
            <w:pPr>
              <w:ind w:left="-70"/>
            </w:pPr>
            <w:r>
              <w:t>Als geregistreerde</w:t>
            </w:r>
            <w:r w:rsidR="00FC604A">
              <w:t xml:space="preserve"> admin</w:t>
            </w:r>
          </w:p>
          <w:p w14:paraId="2B043607" w14:textId="49011438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kan op “leden info” klikken in var bar</w:t>
            </w:r>
          </w:p>
          <w:p w14:paraId="5B99655C" w14:textId="2D6917A1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kan op “leden aanpassen” klikken </w:t>
            </w:r>
          </w:p>
          <w:p w14:paraId="26D26AD1" w14:textId="2EC2ACC9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vult lid info aan / verandert de info</w:t>
            </w:r>
          </w:p>
          <w:p w14:paraId="71589915" w14:textId="27C6AD25" w:rsidR="00865FAA" w:rsidRDefault="00FC604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drukt op “led aanpassen”</w:t>
            </w:r>
          </w:p>
          <w:p w14:paraId="6EF5AD91" w14:textId="69DCEE1A" w:rsidR="00865FAA" w:rsidRDefault="00865F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  <w:r w:rsidR="00A9614E">
              <w:t>2.6</w:t>
            </w:r>
          </w:p>
        </w:tc>
        <w:tc>
          <w:tcPr>
            <w:tcW w:w="580" w:type="dxa"/>
          </w:tcPr>
          <w:p w14:paraId="62108617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EF50848" w14:textId="77777777" w:rsidR="00865FAA" w:rsidRDefault="00865FAA" w:rsidP="00811556"/>
        </w:tc>
      </w:tr>
      <w:tr w:rsidR="00865FAA" w14:paraId="043F3452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31E7AB94" w14:textId="77777777" w:rsidR="00865FAA" w:rsidRDefault="00865FAA" w:rsidP="00811556"/>
        </w:tc>
        <w:tc>
          <w:tcPr>
            <w:tcW w:w="7666" w:type="dxa"/>
          </w:tcPr>
          <w:p w14:paraId="1FAE14B3" w14:textId="77777777" w:rsidR="00865FAA" w:rsidRDefault="00865FAA" w:rsidP="00811556">
            <w:pPr>
              <w:ind w:left="-70"/>
            </w:pPr>
          </w:p>
        </w:tc>
        <w:tc>
          <w:tcPr>
            <w:tcW w:w="580" w:type="dxa"/>
          </w:tcPr>
          <w:p w14:paraId="745CD8E3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8F96FB5" w14:textId="77777777" w:rsidR="00865FAA" w:rsidRDefault="00865FAA" w:rsidP="00811556"/>
        </w:tc>
      </w:tr>
    </w:tbl>
    <w:p w14:paraId="07C6DECC" w14:textId="77777777" w:rsidR="00865FAA" w:rsidRDefault="00865FAA" w:rsidP="00865FAA">
      <w:pPr>
        <w:spacing w:after="160" w:line="259" w:lineRule="auto"/>
      </w:pPr>
    </w:p>
    <w:p w14:paraId="735DE3A4" w14:textId="77777777" w:rsidR="00865FAA" w:rsidRDefault="00865FAA" w:rsidP="00865FA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65FAA" w14:paraId="4B426B3D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3F2F8DF" w14:textId="5E7CDF7A" w:rsidR="00865FAA" w:rsidRDefault="00FC604A" w:rsidP="00811556">
            <w:pPr>
              <w:pStyle w:val="Kop3"/>
            </w:pPr>
            <w:r>
              <w:lastRenderedPageBreak/>
              <w:t>2</w:t>
            </w:r>
            <w:r w:rsidR="00865FAA">
              <w:t xml:space="preserve">.8 </w:t>
            </w:r>
            <w:r w:rsidR="00F11DF8">
              <w:t>admin</w:t>
            </w:r>
            <w:r w:rsidR="00865FAA">
              <w:t xml:space="preserve"> leden verwijderen op </w:t>
            </w:r>
            <w:r w:rsidR="0098343C">
              <w:t>S</w:t>
            </w:r>
            <w:r w:rsidR="00865FAA">
              <w:t xml:space="preserve">chaakclub </w:t>
            </w:r>
            <w:r w:rsidR="0098343C">
              <w:t>D</w:t>
            </w:r>
            <w:r w:rsidR="00865FAA">
              <w:t xml:space="preserve">e </w:t>
            </w:r>
            <w:r w:rsidR="0098343C">
              <w:t>B</w:t>
            </w:r>
            <w:r w:rsidR="00865FAA">
              <w:t xml:space="preserve">lauwe </w:t>
            </w:r>
            <w:r w:rsidR="0098343C">
              <w:t>L</w:t>
            </w:r>
            <w:r w:rsidR="00865FAA">
              <w:t>oper</w:t>
            </w:r>
          </w:p>
        </w:tc>
      </w:tr>
      <w:tr w:rsidR="00865FAA" w14:paraId="28F4B0EB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E18D01C" w14:textId="78587D66" w:rsidR="00865FAA" w:rsidRDefault="00865FAA" w:rsidP="00811556">
            <w:pPr>
              <w:pStyle w:val="Kop3"/>
            </w:pPr>
            <w:r>
              <w:t>Als</w:t>
            </w:r>
            <w:r w:rsidR="00F11DF8">
              <w:t xml:space="preserve"> admin</w:t>
            </w:r>
            <w:r>
              <w:t xml:space="preserve"> wil ik alle leden kunnen verwijderen</w:t>
            </w:r>
          </w:p>
        </w:tc>
      </w:tr>
      <w:tr w:rsidR="00865FAA" w14:paraId="1EDF82AE" w14:textId="77777777" w:rsidTr="00811556">
        <w:tc>
          <w:tcPr>
            <w:tcW w:w="5110" w:type="dxa"/>
            <w:shd w:val="clear" w:color="auto" w:fill="F3F3F3"/>
          </w:tcPr>
          <w:p w14:paraId="4E33ECAE" w14:textId="77777777" w:rsidR="00865FAA" w:rsidRDefault="00865FAA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90BA9BA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0F7B083C" w14:textId="77777777" w:rsidR="00865FAA" w:rsidRDefault="00865FAA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7DF79A18" w14:textId="77777777" w:rsidR="00865FAA" w:rsidRDefault="00865FAA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65FAA" w14:paraId="5F6FD905" w14:textId="77777777" w:rsidTr="00811556">
        <w:tc>
          <w:tcPr>
            <w:tcW w:w="5110" w:type="dxa"/>
          </w:tcPr>
          <w:p w14:paraId="7FA51FB4" w14:textId="56E573A7" w:rsidR="00865FAA" w:rsidRDefault="00FC604A" w:rsidP="00811556">
            <w:pPr>
              <w:pStyle w:val="Kop3"/>
            </w:pPr>
            <w:r>
              <w:t>2</w:t>
            </w:r>
            <w:r w:rsidR="00865FAA">
              <w:t xml:space="preserve">.8.1 </w:t>
            </w:r>
            <w:r w:rsidR="00F11DF8">
              <w:t>admin</w:t>
            </w:r>
            <w:r w:rsidR="00865FAA">
              <w:t xml:space="preserve"> leden aanpassen</w:t>
            </w:r>
          </w:p>
        </w:tc>
        <w:tc>
          <w:tcPr>
            <w:tcW w:w="7666" w:type="dxa"/>
          </w:tcPr>
          <w:p w14:paraId="7CBE3C11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291345CC" w14:textId="77777777" w:rsidR="00865FAA" w:rsidRDefault="00865FAA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6369730E" w14:textId="77777777" w:rsidR="00865FAA" w:rsidRDefault="00865FAA" w:rsidP="00811556">
            <w:pPr>
              <w:pStyle w:val="Plattetekst"/>
              <w:rPr>
                <w:rStyle w:val="Nadruk"/>
              </w:rPr>
            </w:pPr>
          </w:p>
        </w:tc>
      </w:tr>
      <w:tr w:rsidR="00865FAA" w14:paraId="2E319797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60E57519" w14:textId="022C97D8" w:rsidR="00865FAA" w:rsidRDefault="00865FAA" w:rsidP="00811556">
            <w:r>
              <w:t xml:space="preserve">Als ingelogde </w:t>
            </w:r>
            <w:r w:rsidR="00F11DF8">
              <w:t>admin</w:t>
            </w:r>
            <w:r>
              <w:t xml:space="preserve"> wil ik ook leden kunnen verwijderen als ze dit aan mij vragen.</w:t>
            </w:r>
          </w:p>
        </w:tc>
        <w:tc>
          <w:tcPr>
            <w:tcW w:w="7666" w:type="dxa"/>
          </w:tcPr>
          <w:p w14:paraId="5DCA2994" w14:textId="6C361305" w:rsidR="00865FAA" w:rsidRDefault="00A9614E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865FAA">
              <w:t xml:space="preserve"> ziet scherm </w:t>
            </w:r>
            <w:r w:rsidR="00FC604A">
              <w:t>2</w:t>
            </w:r>
            <w:r w:rsidR="00865FAA">
              <w:rPr>
                <w:i/>
                <w:iCs/>
              </w:rPr>
              <w:t>.8.1 leden verwijderen</w:t>
            </w:r>
          </w:p>
        </w:tc>
        <w:tc>
          <w:tcPr>
            <w:tcW w:w="580" w:type="dxa"/>
          </w:tcPr>
          <w:p w14:paraId="2FAA0961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9369652" w14:textId="77777777" w:rsidR="00865FAA" w:rsidRDefault="00865FAA" w:rsidP="00811556"/>
        </w:tc>
      </w:tr>
      <w:tr w:rsidR="00865FAA" w14:paraId="4AFCD9A4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3F91407D" w14:textId="77777777" w:rsidR="00865FAA" w:rsidRDefault="00865FAA" w:rsidP="00811556"/>
        </w:tc>
        <w:tc>
          <w:tcPr>
            <w:tcW w:w="7666" w:type="dxa"/>
          </w:tcPr>
          <w:p w14:paraId="4263E3EF" w14:textId="0BDA7706" w:rsidR="00865FAA" w:rsidRDefault="00865FAA" w:rsidP="00811556">
            <w:pPr>
              <w:ind w:left="-70"/>
            </w:pPr>
            <w:r>
              <w:t xml:space="preserve">Als geregistreerde </w:t>
            </w:r>
            <w:r w:rsidR="00A9614E">
              <w:t>admin</w:t>
            </w:r>
          </w:p>
          <w:p w14:paraId="0D2C3094" w14:textId="6FB67F59" w:rsidR="00865FAA" w:rsidRDefault="00A9614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kan op “leden info” klikken in var bar</w:t>
            </w:r>
          </w:p>
          <w:p w14:paraId="73504EB1" w14:textId="207BC548" w:rsidR="00865FAA" w:rsidRDefault="00A9614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865FAA">
              <w:t xml:space="preserve"> kan op “leden verwijderen” klikken </w:t>
            </w:r>
          </w:p>
          <w:p w14:paraId="6AE7CD97" w14:textId="36C59D02" w:rsidR="00865FAA" w:rsidRDefault="00865F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  <w:r w:rsidR="00A9614E">
              <w:t>2.6</w:t>
            </w:r>
          </w:p>
        </w:tc>
        <w:tc>
          <w:tcPr>
            <w:tcW w:w="580" w:type="dxa"/>
          </w:tcPr>
          <w:p w14:paraId="59C70C45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42E9AFE" w14:textId="77777777" w:rsidR="00865FAA" w:rsidRDefault="00865FAA" w:rsidP="00811556"/>
        </w:tc>
      </w:tr>
      <w:tr w:rsidR="00865FAA" w14:paraId="1EA347D0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61363A79" w14:textId="77777777" w:rsidR="00865FAA" w:rsidRDefault="00865FAA" w:rsidP="00811556"/>
        </w:tc>
        <w:tc>
          <w:tcPr>
            <w:tcW w:w="7666" w:type="dxa"/>
          </w:tcPr>
          <w:p w14:paraId="786E2240" w14:textId="77777777" w:rsidR="00865FAA" w:rsidRDefault="00865FAA" w:rsidP="00811556">
            <w:pPr>
              <w:ind w:left="-70"/>
            </w:pPr>
          </w:p>
        </w:tc>
        <w:tc>
          <w:tcPr>
            <w:tcW w:w="580" w:type="dxa"/>
          </w:tcPr>
          <w:p w14:paraId="3424D97A" w14:textId="77777777" w:rsidR="00865FAA" w:rsidRDefault="00865FAA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4B7EA47" w14:textId="77777777" w:rsidR="00865FAA" w:rsidRDefault="00865FAA" w:rsidP="00811556"/>
        </w:tc>
      </w:tr>
    </w:tbl>
    <w:p w14:paraId="2E8B159C" w14:textId="5C85E2B4" w:rsidR="00865FAA" w:rsidRDefault="00865FAA">
      <w:pPr>
        <w:spacing w:after="160" w:line="259" w:lineRule="auto"/>
      </w:pPr>
    </w:p>
    <w:p w14:paraId="1756EE0F" w14:textId="12F56F15" w:rsidR="00865FAA" w:rsidRDefault="00865FAA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687D52" w14:paraId="2C5BAFBA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2F2EAAD0" w14:textId="5090E40D" w:rsidR="00687D52" w:rsidRDefault="00687D52" w:rsidP="00811556">
            <w:pPr>
              <w:pStyle w:val="Kop3"/>
            </w:pPr>
            <w:r>
              <w:lastRenderedPageBreak/>
              <w:t>2.9 admin alle tornooien bekijken op Schaakclub De Blauwe Loper</w:t>
            </w:r>
          </w:p>
        </w:tc>
      </w:tr>
      <w:tr w:rsidR="00687D52" w14:paraId="1609724C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47134F5" w14:textId="66FA8603" w:rsidR="00687D52" w:rsidRDefault="00687D52" w:rsidP="00811556">
            <w:pPr>
              <w:pStyle w:val="Kop3"/>
            </w:pPr>
            <w:r>
              <w:t>Als admin wil ik alle bestaande tornooien bekijken.</w:t>
            </w:r>
          </w:p>
        </w:tc>
      </w:tr>
      <w:tr w:rsidR="00687D52" w14:paraId="5B26DE27" w14:textId="77777777" w:rsidTr="00811556">
        <w:tc>
          <w:tcPr>
            <w:tcW w:w="5110" w:type="dxa"/>
            <w:shd w:val="clear" w:color="auto" w:fill="F3F3F3"/>
          </w:tcPr>
          <w:p w14:paraId="0372988B" w14:textId="77777777" w:rsidR="00687D52" w:rsidRDefault="00687D52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5E52B22F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58A9CED" w14:textId="77777777" w:rsidR="00687D52" w:rsidRDefault="00687D52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51B3007F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687D52" w14:paraId="50684101" w14:textId="77777777" w:rsidTr="00811556">
        <w:tc>
          <w:tcPr>
            <w:tcW w:w="5110" w:type="dxa"/>
          </w:tcPr>
          <w:p w14:paraId="7D256C16" w14:textId="0C112A67" w:rsidR="00687D52" w:rsidRDefault="00687D52" w:rsidP="00811556">
            <w:pPr>
              <w:pStyle w:val="Kop3"/>
            </w:pPr>
            <w:r>
              <w:t>2.9.1 tornooien bekijken scheidsrechter</w:t>
            </w:r>
          </w:p>
        </w:tc>
        <w:tc>
          <w:tcPr>
            <w:tcW w:w="7666" w:type="dxa"/>
          </w:tcPr>
          <w:p w14:paraId="1FB073BE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4F54FB4B" w14:textId="77777777" w:rsidR="00687D52" w:rsidRDefault="00687D52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A3939BA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</w:tr>
      <w:tr w:rsidR="00687D52" w14:paraId="5170A6A6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4A929230" w14:textId="05D6E98E" w:rsidR="00687D52" w:rsidRDefault="00687D52" w:rsidP="00811556">
            <w:r>
              <w:t>Als ingelogde admin wil ik alle bestaan de tornooien kunnen zien in een overzicht.</w:t>
            </w:r>
          </w:p>
        </w:tc>
        <w:tc>
          <w:tcPr>
            <w:tcW w:w="7666" w:type="dxa"/>
          </w:tcPr>
          <w:p w14:paraId="73FF1892" w14:textId="411E58EC" w:rsidR="00687D52" w:rsidRDefault="00687D52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 ziet scherm 2</w:t>
            </w:r>
            <w:r>
              <w:rPr>
                <w:i/>
                <w:iCs/>
              </w:rPr>
              <w:t>.9.1 tornooien bekijken</w:t>
            </w:r>
          </w:p>
        </w:tc>
        <w:tc>
          <w:tcPr>
            <w:tcW w:w="580" w:type="dxa"/>
          </w:tcPr>
          <w:p w14:paraId="1C5E90C7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2E4DFF5" w14:textId="77777777" w:rsidR="00687D52" w:rsidRDefault="00687D52" w:rsidP="00811556"/>
        </w:tc>
      </w:tr>
      <w:tr w:rsidR="00687D52" w14:paraId="58540222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69B616D4" w14:textId="77777777" w:rsidR="00687D52" w:rsidRDefault="00687D52" w:rsidP="00811556"/>
        </w:tc>
        <w:tc>
          <w:tcPr>
            <w:tcW w:w="7666" w:type="dxa"/>
          </w:tcPr>
          <w:p w14:paraId="0996ABC5" w14:textId="434F8FB2" w:rsidR="00687D52" w:rsidRDefault="00687D52" w:rsidP="00811556">
            <w:pPr>
              <w:ind w:left="-70"/>
            </w:pPr>
            <w:r>
              <w:t>Als geregistreerde admin</w:t>
            </w:r>
          </w:p>
          <w:p w14:paraId="7448557E" w14:textId="25928C96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 kan op “tornooien” klikken in var bar</w:t>
            </w:r>
          </w:p>
          <w:p w14:paraId="1604B411" w14:textId="77777777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bestaande tornooien</w:t>
            </w:r>
          </w:p>
        </w:tc>
        <w:tc>
          <w:tcPr>
            <w:tcW w:w="580" w:type="dxa"/>
          </w:tcPr>
          <w:p w14:paraId="4D7CBC3A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54DE4EC" w14:textId="77777777" w:rsidR="00687D52" w:rsidRDefault="00687D52" w:rsidP="00811556"/>
        </w:tc>
      </w:tr>
      <w:tr w:rsidR="00687D52" w14:paraId="6A45719F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29E2A85F" w14:textId="77777777" w:rsidR="00687D52" w:rsidRDefault="00687D52" w:rsidP="00811556"/>
        </w:tc>
        <w:tc>
          <w:tcPr>
            <w:tcW w:w="7666" w:type="dxa"/>
          </w:tcPr>
          <w:p w14:paraId="77620C11" w14:textId="77777777" w:rsidR="00687D52" w:rsidRDefault="00687D52" w:rsidP="00811556">
            <w:pPr>
              <w:ind w:left="-70"/>
            </w:pPr>
          </w:p>
        </w:tc>
        <w:tc>
          <w:tcPr>
            <w:tcW w:w="580" w:type="dxa"/>
          </w:tcPr>
          <w:p w14:paraId="0775D3ED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E4FE65E" w14:textId="77777777" w:rsidR="00687D52" w:rsidRDefault="00687D52" w:rsidP="00811556"/>
        </w:tc>
      </w:tr>
    </w:tbl>
    <w:p w14:paraId="0524D9ED" w14:textId="77777777" w:rsidR="00687D52" w:rsidRDefault="00687D52" w:rsidP="00687D52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687D52" w14:paraId="474DA816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1C9018E" w14:textId="2BF0187F" w:rsidR="00687D52" w:rsidRDefault="00687D52" w:rsidP="00811556">
            <w:pPr>
              <w:pStyle w:val="Kop3"/>
            </w:pPr>
            <w:r>
              <w:lastRenderedPageBreak/>
              <w:t xml:space="preserve">2.10 </w:t>
            </w:r>
            <w:r w:rsidR="00CA3B5A">
              <w:t>admin</w:t>
            </w:r>
            <w:r>
              <w:t xml:space="preserve"> tornooi aanmaken op Schaakclub De Blauwe Loper</w:t>
            </w:r>
          </w:p>
        </w:tc>
      </w:tr>
      <w:tr w:rsidR="00687D52" w14:paraId="7D472488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09362571" w14:textId="55FE26AC" w:rsidR="00687D52" w:rsidRDefault="00687D52" w:rsidP="00811556">
            <w:pPr>
              <w:pStyle w:val="Kop3"/>
            </w:pPr>
            <w:r>
              <w:t xml:space="preserve">Als </w:t>
            </w:r>
            <w:r w:rsidR="00CA3B5A">
              <w:t>admin</w:t>
            </w:r>
            <w:r>
              <w:t xml:space="preserve"> wil ik tornooien kunnen aanmaken.</w:t>
            </w:r>
          </w:p>
        </w:tc>
      </w:tr>
      <w:tr w:rsidR="00687D52" w14:paraId="4D3BD0F3" w14:textId="77777777" w:rsidTr="00811556">
        <w:tc>
          <w:tcPr>
            <w:tcW w:w="5110" w:type="dxa"/>
            <w:shd w:val="clear" w:color="auto" w:fill="F3F3F3"/>
          </w:tcPr>
          <w:p w14:paraId="2D51765C" w14:textId="77777777" w:rsidR="00687D52" w:rsidRDefault="00687D52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29367221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8C51323" w14:textId="77777777" w:rsidR="00687D52" w:rsidRDefault="00687D52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2B7BF391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687D52" w14:paraId="2A604467" w14:textId="77777777" w:rsidTr="00811556">
        <w:tc>
          <w:tcPr>
            <w:tcW w:w="5110" w:type="dxa"/>
          </w:tcPr>
          <w:p w14:paraId="0ACBDADD" w14:textId="0D6EEB3F" w:rsidR="00687D52" w:rsidRDefault="00687D52" w:rsidP="00811556">
            <w:pPr>
              <w:pStyle w:val="Kop3"/>
            </w:pPr>
            <w:r>
              <w:t xml:space="preserve">2.10.1 tornooi aanmaken </w:t>
            </w:r>
            <w:r w:rsidR="00CA3B5A">
              <w:t>admin</w:t>
            </w:r>
          </w:p>
        </w:tc>
        <w:tc>
          <w:tcPr>
            <w:tcW w:w="7666" w:type="dxa"/>
          </w:tcPr>
          <w:p w14:paraId="499808EE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89B7896" w14:textId="77777777" w:rsidR="00687D52" w:rsidRDefault="00687D52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F6E0270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</w:tr>
      <w:tr w:rsidR="00687D52" w14:paraId="76A69A1C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4A2CE25C" w14:textId="30B129FB" w:rsidR="00687D52" w:rsidRDefault="00687D52" w:rsidP="00811556">
            <w:r>
              <w:t>Als ingelogde</w:t>
            </w:r>
            <w:r w:rsidR="00CA3B5A">
              <w:t xml:space="preserve"> admin</w:t>
            </w:r>
            <w:r>
              <w:t xml:space="preserve"> wil ik een tornooi kunnen aanmaken zodat we iets leuks kunnen organiseren voor de leden.</w:t>
            </w:r>
          </w:p>
        </w:tc>
        <w:tc>
          <w:tcPr>
            <w:tcW w:w="7666" w:type="dxa"/>
          </w:tcPr>
          <w:p w14:paraId="36F4AD14" w14:textId="3C93333A" w:rsidR="00687D52" w:rsidRDefault="00CA3B5A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687D52">
              <w:t xml:space="preserve"> ziet scherm 2</w:t>
            </w:r>
            <w:r w:rsidR="00687D52">
              <w:rPr>
                <w:i/>
                <w:iCs/>
              </w:rPr>
              <w:t>.10.1 tornooi aanmaken</w:t>
            </w:r>
          </w:p>
        </w:tc>
        <w:tc>
          <w:tcPr>
            <w:tcW w:w="580" w:type="dxa"/>
          </w:tcPr>
          <w:p w14:paraId="63A0A0F2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44B4519" w14:textId="77777777" w:rsidR="00687D52" w:rsidRDefault="00687D52" w:rsidP="00811556"/>
        </w:tc>
      </w:tr>
      <w:tr w:rsidR="00687D52" w14:paraId="148251AE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70730FB1" w14:textId="77777777" w:rsidR="00687D52" w:rsidRDefault="00687D52" w:rsidP="00811556"/>
        </w:tc>
        <w:tc>
          <w:tcPr>
            <w:tcW w:w="7666" w:type="dxa"/>
          </w:tcPr>
          <w:p w14:paraId="092DEC52" w14:textId="388EC2CB" w:rsidR="00687D52" w:rsidRDefault="00687D52" w:rsidP="00811556">
            <w:pPr>
              <w:ind w:left="-70"/>
            </w:pPr>
            <w:r>
              <w:t xml:space="preserve">Als geregistreerde </w:t>
            </w:r>
            <w:r w:rsidR="00CA3B5A">
              <w:t>admin</w:t>
            </w:r>
          </w:p>
          <w:p w14:paraId="41CFB25F" w14:textId="40B0CF34" w:rsidR="00687D52" w:rsidRDefault="00CA3B5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kan op “tornooien” klikken in </w:t>
            </w:r>
            <w:proofErr w:type="spellStart"/>
            <w:r w:rsidR="00687D52">
              <w:t>varbar</w:t>
            </w:r>
            <w:proofErr w:type="spellEnd"/>
            <w:r w:rsidR="00687D52">
              <w:t xml:space="preserve"> </w:t>
            </w:r>
          </w:p>
          <w:p w14:paraId="57FAC346" w14:textId="4876F7F3" w:rsidR="00687D52" w:rsidRDefault="00CA3B5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kan op “tornooien aanmaken” klikken</w:t>
            </w:r>
          </w:p>
          <w:p w14:paraId="4A222953" w14:textId="77777777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maakt een tornooi aan</w:t>
            </w:r>
          </w:p>
          <w:p w14:paraId="1B982747" w14:textId="3D1B4B99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bestaande tornooien 2.9</w:t>
            </w:r>
          </w:p>
        </w:tc>
        <w:tc>
          <w:tcPr>
            <w:tcW w:w="580" w:type="dxa"/>
          </w:tcPr>
          <w:p w14:paraId="37278544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2305D92" w14:textId="77777777" w:rsidR="00687D52" w:rsidRDefault="00687D52" w:rsidP="00811556"/>
        </w:tc>
      </w:tr>
      <w:tr w:rsidR="00687D52" w14:paraId="6FDB3B1C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6684370F" w14:textId="77777777" w:rsidR="00687D52" w:rsidRDefault="00687D52" w:rsidP="00811556"/>
        </w:tc>
        <w:tc>
          <w:tcPr>
            <w:tcW w:w="7666" w:type="dxa"/>
          </w:tcPr>
          <w:p w14:paraId="794129CA" w14:textId="77777777" w:rsidR="00687D52" w:rsidRDefault="00687D52" w:rsidP="00811556">
            <w:pPr>
              <w:ind w:left="-70"/>
            </w:pPr>
          </w:p>
        </w:tc>
        <w:tc>
          <w:tcPr>
            <w:tcW w:w="580" w:type="dxa"/>
          </w:tcPr>
          <w:p w14:paraId="53ED2770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C0ED3AC" w14:textId="77777777" w:rsidR="00687D52" w:rsidRDefault="00687D52" w:rsidP="00811556"/>
        </w:tc>
      </w:tr>
    </w:tbl>
    <w:p w14:paraId="487781E7" w14:textId="77777777" w:rsidR="00687D52" w:rsidRDefault="00687D52" w:rsidP="00687D52">
      <w:pPr>
        <w:spacing w:after="160" w:line="259" w:lineRule="auto"/>
      </w:pPr>
    </w:p>
    <w:p w14:paraId="2BBF67F1" w14:textId="77777777" w:rsidR="00687D52" w:rsidRDefault="00687D52" w:rsidP="00687D52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687D52" w14:paraId="3DC93734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6903470A" w14:textId="69B80FDD" w:rsidR="00687D52" w:rsidRDefault="00687D52" w:rsidP="00811556">
            <w:pPr>
              <w:pStyle w:val="Kop3"/>
            </w:pPr>
            <w:r>
              <w:lastRenderedPageBreak/>
              <w:t xml:space="preserve">2.11 </w:t>
            </w:r>
            <w:r w:rsidR="008827A1">
              <w:t>admin</w:t>
            </w:r>
            <w:r>
              <w:t xml:space="preserve"> tornooi aanpassen op Schaakclub De Blauwe Loper</w:t>
            </w:r>
          </w:p>
        </w:tc>
      </w:tr>
      <w:tr w:rsidR="00687D52" w14:paraId="1CB9ED8C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6B57A74C" w14:textId="3FF82062" w:rsidR="00687D52" w:rsidRDefault="00687D52" w:rsidP="00811556">
            <w:pPr>
              <w:pStyle w:val="Kop3"/>
            </w:pPr>
            <w:r>
              <w:t xml:space="preserve">Als </w:t>
            </w:r>
            <w:r w:rsidR="008827A1">
              <w:t>admin</w:t>
            </w:r>
            <w:r>
              <w:t xml:space="preserve"> wil ik tornooien kunnen aanpassen.</w:t>
            </w:r>
          </w:p>
        </w:tc>
      </w:tr>
      <w:tr w:rsidR="00687D52" w14:paraId="6F213879" w14:textId="77777777" w:rsidTr="00811556">
        <w:tc>
          <w:tcPr>
            <w:tcW w:w="5110" w:type="dxa"/>
            <w:shd w:val="clear" w:color="auto" w:fill="F3F3F3"/>
          </w:tcPr>
          <w:p w14:paraId="23DACCBB" w14:textId="77777777" w:rsidR="00687D52" w:rsidRDefault="00687D52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1BECF69B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6CBD5586" w14:textId="77777777" w:rsidR="00687D52" w:rsidRDefault="00687D52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3686DEE1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687D52" w14:paraId="69E8DC4D" w14:textId="77777777" w:rsidTr="00811556">
        <w:tc>
          <w:tcPr>
            <w:tcW w:w="5110" w:type="dxa"/>
          </w:tcPr>
          <w:p w14:paraId="688078E2" w14:textId="19657FE5" w:rsidR="00687D52" w:rsidRDefault="00687D52" w:rsidP="00811556">
            <w:pPr>
              <w:pStyle w:val="Kop3"/>
            </w:pPr>
            <w:r>
              <w:t xml:space="preserve">2.11.1 tornooi aanpassen </w:t>
            </w:r>
            <w:r w:rsidR="008827A1">
              <w:t>admin</w:t>
            </w:r>
          </w:p>
        </w:tc>
        <w:tc>
          <w:tcPr>
            <w:tcW w:w="7666" w:type="dxa"/>
          </w:tcPr>
          <w:p w14:paraId="23AA6AEB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5BD473AA" w14:textId="77777777" w:rsidR="00687D52" w:rsidRDefault="00687D52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06626BD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</w:tr>
      <w:tr w:rsidR="00687D52" w14:paraId="4542B124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2558664B" w14:textId="64C8F0BD" w:rsidR="00687D52" w:rsidRDefault="00687D52" w:rsidP="00811556">
            <w:r>
              <w:t>Als ingelogde</w:t>
            </w:r>
            <w:r w:rsidR="008827A1">
              <w:t xml:space="preserve"> admin</w:t>
            </w:r>
            <w:r>
              <w:t xml:space="preserve"> wil ik een tornooi kunnen aanpassen zodat we bijvoorbeeld de datum kunnen verzetten.</w:t>
            </w:r>
          </w:p>
        </w:tc>
        <w:tc>
          <w:tcPr>
            <w:tcW w:w="7666" w:type="dxa"/>
          </w:tcPr>
          <w:p w14:paraId="4B5917D3" w14:textId="0907DFD0" w:rsidR="00687D52" w:rsidRDefault="008827A1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687D52">
              <w:t xml:space="preserve"> ziet scherm 2</w:t>
            </w:r>
            <w:r w:rsidR="00687D52">
              <w:rPr>
                <w:i/>
                <w:iCs/>
              </w:rPr>
              <w:t>.11.1 tornooi aanpassen</w:t>
            </w:r>
          </w:p>
        </w:tc>
        <w:tc>
          <w:tcPr>
            <w:tcW w:w="580" w:type="dxa"/>
          </w:tcPr>
          <w:p w14:paraId="33F3C58E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9EEB280" w14:textId="77777777" w:rsidR="00687D52" w:rsidRDefault="00687D52" w:rsidP="00811556"/>
        </w:tc>
      </w:tr>
      <w:tr w:rsidR="00687D52" w14:paraId="26DA89DA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A928759" w14:textId="77777777" w:rsidR="00687D52" w:rsidRDefault="00687D52" w:rsidP="00811556"/>
        </w:tc>
        <w:tc>
          <w:tcPr>
            <w:tcW w:w="7666" w:type="dxa"/>
          </w:tcPr>
          <w:p w14:paraId="525F2FEE" w14:textId="2EEC5F9B" w:rsidR="00687D52" w:rsidRDefault="00687D52" w:rsidP="00811556">
            <w:pPr>
              <w:ind w:left="-70"/>
            </w:pPr>
            <w:r>
              <w:t xml:space="preserve">Als geregistreerde </w:t>
            </w:r>
            <w:r w:rsidR="008827A1">
              <w:t>admin</w:t>
            </w:r>
          </w:p>
          <w:p w14:paraId="28BEAC0F" w14:textId="7F0FC150" w:rsidR="00687D52" w:rsidRDefault="008827A1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kan op “tornooien” klikken in </w:t>
            </w:r>
            <w:proofErr w:type="spellStart"/>
            <w:r w:rsidR="00687D52">
              <w:t>varbar</w:t>
            </w:r>
            <w:proofErr w:type="spellEnd"/>
            <w:r w:rsidR="00687D52">
              <w:t xml:space="preserve"> </w:t>
            </w:r>
          </w:p>
          <w:p w14:paraId="35DB72D2" w14:textId="6C2E11A1" w:rsidR="00687D52" w:rsidRDefault="008827A1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kan op “tornooien aanpassen” klikken</w:t>
            </w:r>
          </w:p>
          <w:p w14:paraId="3ED0C50C" w14:textId="342E1B29" w:rsidR="00687D52" w:rsidRDefault="008827A1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verandert de info</w:t>
            </w:r>
          </w:p>
          <w:p w14:paraId="6A242045" w14:textId="78FD65E7" w:rsidR="00687D52" w:rsidRDefault="008827A1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klikt op “tornooi aanpassen”</w:t>
            </w:r>
          </w:p>
          <w:p w14:paraId="06F6D8C7" w14:textId="77777777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past een tornooi aan</w:t>
            </w:r>
          </w:p>
          <w:p w14:paraId="46E6F860" w14:textId="7A05D3C6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bestaande tornooien 2.9</w:t>
            </w:r>
          </w:p>
        </w:tc>
        <w:tc>
          <w:tcPr>
            <w:tcW w:w="580" w:type="dxa"/>
          </w:tcPr>
          <w:p w14:paraId="25D3498D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5B9756C" w14:textId="77777777" w:rsidR="00687D52" w:rsidRDefault="00687D52" w:rsidP="00811556"/>
        </w:tc>
      </w:tr>
      <w:tr w:rsidR="00687D52" w14:paraId="25CAF3E1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28E72CF7" w14:textId="77777777" w:rsidR="00687D52" w:rsidRDefault="00687D52" w:rsidP="00811556"/>
        </w:tc>
        <w:tc>
          <w:tcPr>
            <w:tcW w:w="7666" w:type="dxa"/>
          </w:tcPr>
          <w:p w14:paraId="47B4BF1F" w14:textId="77777777" w:rsidR="00687D52" w:rsidRDefault="00687D52" w:rsidP="00811556">
            <w:pPr>
              <w:ind w:left="-70"/>
            </w:pPr>
          </w:p>
        </w:tc>
        <w:tc>
          <w:tcPr>
            <w:tcW w:w="580" w:type="dxa"/>
          </w:tcPr>
          <w:p w14:paraId="7C14D55C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64A271A" w14:textId="77777777" w:rsidR="00687D52" w:rsidRDefault="00687D52" w:rsidP="00811556"/>
        </w:tc>
      </w:tr>
    </w:tbl>
    <w:p w14:paraId="75FAB3A2" w14:textId="77777777" w:rsidR="00687D52" w:rsidRDefault="00687D52" w:rsidP="00687D52"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687D52" w14:paraId="467FF10E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2DCA5732" w14:textId="2E3D1E17" w:rsidR="00687D52" w:rsidRDefault="00687D52" w:rsidP="00811556">
            <w:pPr>
              <w:pStyle w:val="Kop3"/>
            </w:pPr>
            <w:r>
              <w:lastRenderedPageBreak/>
              <w:t xml:space="preserve">2.12 </w:t>
            </w:r>
            <w:r w:rsidR="007E6C83">
              <w:t>admin</w:t>
            </w:r>
            <w:r>
              <w:t xml:space="preserve"> tornooi verwijderen op Schaakclub De Blauwe Loper</w:t>
            </w:r>
          </w:p>
        </w:tc>
      </w:tr>
      <w:tr w:rsidR="00687D52" w14:paraId="464A5480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54F8266" w14:textId="1D2DE359" w:rsidR="00687D52" w:rsidRDefault="00687D52" w:rsidP="00811556">
            <w:pPr>
              <w:pStyle w:val="Kop3"/>
            </w:pPr>
            <w:r>
              <w:t xml:space="preserve">Als </w:t>
            </w:r>
            <w:r w:rsidR="007E6C83">
              <w:t>admin</w:t>
            </w:r>
            <w:r>
              <w:t xml:space="preserve"> wil ik tornooien kunnen verwijderen.</w:t>
            </w:r>
          </w:p>
        </w:tc>
      </w:tr>
      <w:tr w:rsidR="00687D52" w14:paraId="2854DB7D" w14:textId="77777777" w:rsidTr="00811556">
        <w:tc>
          <w:tcPr>
            <w:tcW w:w="5110" w:type="dxa"/>
            <w:shd w:val="clear" w:color="auto" w:fill="F3F3F3"/>
          </w:tcPr>
          <w:p w14:paraId="2C989D59" w14:textId="77777777" w:rsidR="00687D52" w:rsidRDefault="00687D52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75D939EB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98FDD5D" w14:textId="77777777" w:rsidR="00687D52" w:rsidRDefault="00687D52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0F2C0F55" w14:textId="77777777" w:rsidR="00687D52" w:rsidRDefault="00687D5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687D52" w14:paraId="7BD1D312" w14:textId="77777777" w:rsidTr="00811556">
        <w:tc>
          <w:tcPr>
            <w:tcW w:w="5110" w:type="dxa"/>
          </w:tcPr>
          <w:p w14:paraId="5A75194F" w14:textId="15C57D3A" w:rsidR="00687D52" w:rsidRDefault="00687D52" w:rsidP="00811556">
            <w:pPr>
              <w:pStyle w:val="Kop3"/>
            </w:pPr>
            <w:r>
              <w:t xml:space="preserve">2.12.1 tornooi verwijderen </w:t>
            </w:r>
            <w:r w:rsidR="007E6C83">
              <w:t>admin</w:t>
            </w:r>
          </w:p>
        </w:tc>
        <w:tc>
          <w:tcPr>
            <w:tcW w:w="7666" w:type="dxa"/>
          </w:tcPr>
          <w:p w14:paraId="5958CFCD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3F28DF16" w14:textId="77777777" w:rsidR="00687D52" w:rsidRDefault="00687D52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1E033340" w14:textId="77777777" w:rsidR="00687D52" w:rsidRDefault="00687D52" w:rsidP="00811556">
            <w:pPr>
              <w:pStyle w:val="Plattetekst"/>
              <w:rPr>
                <w:rStyle w:val="Nadruk"/>
              </w:rPr>
            </w:pPr>
          </w:p>
        </w:tc>
      </w:tr>
      <w:tr w:rsidR="00687D52" w14:paraId="723C6A97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3B9B5BEA" w14:textId="15363B46" w:rsidR="00687D52" w:rsidRDefault="00687D52" w:rsidP="00811556">
            <w:r>
              <w:t xml:space="preserve">Als ingelogde </w:t>
            </w:r>
            <w:r w:rsidR="007E6C83">
              <w:t>admin</w:t>
            </w:r>
            <w:r>
              <w:t xml:space="preserve"> wil ik een tornooi kunnen verwijderen als een tornooi bijvoorbeeld geen enkele inschrijving heeft of .</w:t>
            </w:r>
          </w:p>
        </w:tc>
        <w:tc>
          <w:tcPr>
            <w:tcW w:w="7666" w:type="dxa"/>
          </w:tcPr>
          <w:p w14:paraId="5221FBF2" w14:textId="2DC9B319" w:rsidR="00687D52" w:rsidRDefault="007E6C83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admin</w:t>
            </w:r>
            <w:r w:rsidR="00687D52">
              <w:t xml:space="preserve"> ziet scherm 2</w:t>
            </w:r>
            <w:r w:rsidR="00687D52">
              <w:rPr>
                <w:i/>
                <w:iCs/>
              </w:rPr>
              <w:t>.12.1 tornooi verwijderen</w:t>
            </w:r>
          </w:p>
        </w:tc>
        <w:tc>
          <w:tcPr>
            <w:tcW w:w="580" w:type="dxa"/>
          </w:tcPr>
          <w:p w14:paraId="7CCB47E1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D918232" w14:textId="77777777" w:rsidR="00687D52" w:rsidRDefault="00687D52" w:rsidP="00811556"/>
        </w:tc>
      </w:tr>
      <w:tr w:rsidR="00687D52" w14:paraId="6130594A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12D20610" w14:textId="77777777" w:rsidR="00687D52" w:rsidRDefault="00687D52" w:rsidP="00811556"/>
        </w:tc>
        <w:tc>
          <w:tcPr>
            <w:tcW w:w="7666" w:type="dxa"/>
          </w:tcPr>
          <w:p w14:paraId="1E3F5A2C" w14:textId="4E832C50" w:rsidR="00687D52" w:rsidRDefault="00687D52" w:rsidP="00811556">
            <w:pPr>
              <w:ind w:left="-70"/>
            </w:pPr>
            <w:r>
              <w:t xml:space="preserve">Als geregistreerde </w:t>
            </w:r>
            <w:r w:rsidR="007E6C83">
              <w:t>admin</w:t>
            </w:r>
          </w:p>
          <w:p w14:paraId="7F7312F6" w14:textId="77777777" w:rsidR="00687D52" w:rsidRDefault="00687D52" w:rsidP="00811556">
            <w:pPr>
              <w:ind w:left="-70"/>
            </w:pPr>
          </w:p>
          <w:p w14:paraId="7CAB646B" w14:textId="7A5F27BD" w:rsidR="00687D52" w:rsidRDefault="007E6C83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kan op “tornooien” klikken in </w:t>
            </w:r>
            <w:proofErr w:type="spellStart"/>
            <w:r w:rsidR="00687D52">
              <w:t>varbar</w:t>
            </w:r>
            <w:proofErr w:type="spellEnd"/>
            <w:r w:rsidR="00687D52">
              <w:t xml:space="preserve"> </w:t>
            </w:r>
          </w:p>
          <w:p w14:paraId="56386337" w14:textId="75D4DFC8" w:rsidR="00687D52" w:rsidRDefault="007E6C83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admin</w:t>
            </w:r>
            <w:r w:rsidR="00687D52">
              <w:t xml:space="preserve"> kan op “tornooien verwijderen” klikken</w:t>
            </w:r>
          </w:p>
          <w:p w14:paraId="4C43290B" w14:textId="77777777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past een tornooi aan</w:t>
            </w:r>
          </w:p>
          <w:p w14:paraId="478A72B2" w14:textId="2FA4C9C4" w:rsidR="00687D52" w:rsidRDefault="00687D5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overgebleven bestaande tornooien 2.9</w:t>
            </w:r>
          </w:p>
        </w:tc>
        <w:tc>
          <w:tcPr>
            <w:tcW w:w="580" w:type="dxa"/>
          </w:tcPr>
          <w:p w14:paraId="255EFF7E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87C3CAB" w14:textId="77777777" w:rsidR="00687D52" w:rsidRDefault="00687D52" w:rsidP="00811556"/>
        </w:tc>
      </w:tr>
      <w:tr w:rsidR="00687D52" w14:paraId="44B68F6D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16DE5EAD" w14:textId="77777777" w:rsidR="00687D52" w:rsidRDefault="00687D52" w:rsidP="00811556"/>
        </w:tc>
        <w:tc>
          <w:tcPr>
            <w:tcW w:w="7666" w:type="dxa"/>
          </w:tcPr>
          <w:p w14:paraId="6BE2D0D0" w14:textId="77777777" w:rsidR="00687D52" w:rsidRDefault="00687D52" w:rsidP="00811556">
            <w:pPr>
              <w:ind w:left="-70"/>
            </w:pPr>
          </w:p>
        </w:tc>
        <w:tc>
          <w:tcPr>
            <w:tcW w:w="580" w:type="dxa"/>
          </w:tcPr>
          <w:p w14:paraId="77719DB7" w14:textId="77777777" w:rsidR="00687D52" w:rsidRDefault="00687D5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CBC73E2" w14:textId="77777777" w:rsidR="00687D52" w:rsidRDefault="00687D52" w:rsidP="00811556"/>
        </w:tc>
      </w:tr>
    </w:tbl>
    <w:p w14:paraId="6CB32210" w14:textId="0321EAEB" w:rsidR="00687D52" w:rsidRDefault="00687D52">
      <w:pPr>
        <w:spacing w:after="160" w:line="259" w:lineRule="auto"/>
      </w:pPr>
    </w:p>
    <w:p w14:paraId="473DFDA1" w14:textId="77777777" w:rsidR="00687D52" w:rsidRDefault="00687D52">
      <w:pPr>
        <w:spacing w:after="160" w:line="259" w:lineRule="auto"/>
      </w:pPr>
      <w:r>
        <w:br w:type="page"/>
      </w:r>
    </w:p>
    <w:p w14:paraId="3428250B" w14:textId="77777777" w:rsidR="00687D52" w:rsidRDefault="00687D52">
      <w:pPr>
        <w:spacing w:after="160" w:line="259" w:lineRule="auto"/>
      </w:pPr>
    </w:p>
    <w:p w14:paraId="12623487" w14:textId="77777777" w:rsidR="00865FAA" w:rsidRDefault="00865FAA">
      <w:pPr>
        <w:spacing w:after="160" w:line="259" w:lineRule="auto"/>
      </w:pPr>
    </w:p>
    <w:p w14:paraId="362916FE" w14:textId="77777777" w:rsidR="009A077F" w:rsidRDefault="009A077F">
      <w:pPr>
        <w:spacing w:after="160" w:line="259" w:lineRule="auto"/>
      </w:pPr>
    </w:p>
    <w:p w14:paraId="66FFCE86" w14:textId="77777777" w:rsidR="00447614" w:rsidRDefault="00447614">
      <w:pPr>
        <w:spacing w:after="160" w:line="259" w:lineRule="auto"/>
      </w:pP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47614" w14:paraId="025CB00F" w14:textId="77777777" w:rsidTr="00811556">
        <w:tc>
          <w:tcPr>
            <w:tcW w:w="14470" w:type="dxa"/>
            <w:gridSpan w:val="4"/>
            <w:shd w:val="clear" w:color="auto" w:fill="3366FF"/>
          </w:tcPr>
          <w:p w14:paraId="5E446ED4" w14:textId="3647D5EF" w:rsidR="00447614" w:rsidRDefault="00E3042C" w:rsidP="00811556">
            <w:pPr>
              <w:pStyle w:val="Kop3"/>
            </w:pPr>
            <w:r>
              <w:t>3</w:t>
            </w:r>
            <w:r w:rsidR="00447614">
              <w:t xml:space="preserve">.1 Inloggen als </w:t>
            </w:r>
            <w:r w:rsidR="00C4445C">
              <w:t>scheidsrechter</w:t>
            </w:r>
            <w:r w:rsidR="00447614">
              <w:t xml:space="preserve"> op </w:t>
            </w:r>
            <w:r w:rsidR="0098343C">
              <w:t>S</w:t>
            </w:r>
            <w:r w:rsidR="00447614">
              <w:t xml:space="preserve">chaakclub </w:t>
            </w:r>
            <w:r w:rsidR="0098343C">
              <w:t>D</w:t>
            </w:r>
            <w:r w:rsidR="00447614">
              <w:t xml:space="preserve">e </w:t>
            </w:r>
            <w:r w:rsidR="0098343C">
              <w:t>B</w:t>
            </w:r>
            <w:r w:rsidR="00447614">
              <w:t xml:space="preserve">lauwe </w:t>
            </w:r>
            <w:r w:rsidR="0098343C">
              <w:t>L</w:t>
            </w:r>
            <w:r w:rsidR="00447614">
              <w:t>oper</w:t>
            </w:r>
          </w:p>
        </w:tc>
      </w:tr>
      <w:tr w:rsidR="00447614" w14:paraId="3EA84223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38DAD849" w14:textId="73FB71D9" w:rsidR="00447614" w:rsidRDefault="00447614" w:rsidP="00811556">
            <w:r>
              <w:t xml:space="preserve">Als een geregistreerde </w:t>
            </w:r>
            <w:r w:rsidR="00C4445C">
              <w:t>scheidsrechter</w:t>
            </w:r>
            <w:r>
              <w:t xml:space="preserve"> van </w:t>
            </w:r>
            <w:r w:rsidR="0098343C">
              <w:t>S</w:t>
            </w:r>
            <w:r>
              <w:t xml:space="preserve">chaakclub </w:t>
            </w:r>
            <w:r w:rsidR="0098343C">
              <w:t>D</w:t>
            </w:r>
            <w:r>
              <w:t xml:space="preserve">e </w:t>
            </w:r>
            <w:r w:rsidR="0098343C">
              <w:t>B</w:t>
            </w:r>
            <w:r>
              <w:t xml:space="preserve">lauwe </w:t>
            </w:r>
            <w:r w:rsidR="0098343C">
              <w:t>L</w:t>
            </w:r>
            <w:r>
              <w:t xml:space="preserve">oper wil ik inloggen met mijn naam / wachtwoord combinatie die bij mijn account hoort. </w:t>
            </w:r>
          </w:p>
        </w:tc>
      </w:tr>
      <w:tr w:rsidR="00447614" w14:paraId="001471BE" w14:textId="77777777" w:rsidTr="00811556">
        <w:tc>
          <w:tcPr>
            <w:tcW w:w="5110" w:type="dxa"/>
            <w:shd w:val="clear" w:color="auto" w:fill="F3F3F3"/>
          </w:tcPr>
          <w:p w14:paraId="57FE0C7C" w14:textId="77777777" w:rsidR="00447614" w:rsidRDefault="00447614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4831CDBC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39AE7339" w14:textId="77777777" w:rsidR="00447614" w:rsidRDefault="00447614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748727F2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47614" w14:paraId="6F90F857" w14:textId="77777777" w:rsidTr="00811556">
        <w:tc>
          <w:tcPr>
            <w:tcW w:w="5110" w:type="dxa"/>
          </w:tcPr>
          <w:p w14:paraId="2B5C3F32" w14:textId="1116791A" w:rsidR="00447614" w:rsidRDefault="00E3042C" w:rsidP="00811556">
            <w:pPr>
              <w:pStyle w:val="Kop3"/>
            </w:pPr>
            <w:r>
              <w:t>3</w:t>
            </w:r>
            <w:r w:rsidR="00447614">
              <w:t xml:space="preserve">.1.1 Inloggen als </w:t>
            </w:r>
            <w:r w:rsidR="00C4445C">
              <w:t>scheidsrechter</w:t>
            </w:r>
          </w:p>
        </w:tc>
        <w:tc>
          <w:tcPr>
            <w:tcW w:w="7666" w:type="dxa"/>
          </w:tcPr>
          <w:p w14:paraId="0CF12B59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1B18AFB4" w14:textId="77777777" w:rsidR="00447614" w:rsidRDefault="00447614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1D1952FA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</w:tr>
      <w:tr w:rsidR="00447614" w14:paraId="3735CC0E" w14:textId="77777777" w:rsidTr="00811556">
        <w:trPr>
          <w:cantSplit/>
          <w:trHeight w:val="988"/>
        </w:trPr>
        <w:tc>
          <w:tcPr>
            <w:tcW w:w="5110" w:type="dxa"/>
            <w:vMerge w:val="restart"/>
          </w:tcPr>
          <w:p w14:paraId="2794124D" w14:textId="51E9F63E" w:rsidR="00447614" w:rsidRDefault="00447614" w:rsidP="00811556">
            <w:r>
              <w:t xml:space="preserve">Als geregistreerde </w:t>
            </w:r>
            <w:r w:rsidR="00C4445C">
              <w:t>scheidsrechter</w:t>
            </w:r>
            <w:r>
              <w:t xml:space="preserve"> wil ik inloggen om tornooien te kunnen aanmake</w:t>
            </w:r>
            <w:r w:rsidR="00B57F65">
              <w:t>n</w:t>
            </w:r>
            <w:r>
              <w:t>.</w:t>
            </w:r>
          </w:p>
        </w:tc>
        <w:tc>
          <w:tcPr>
            <w:tcW w:w="7666" w:type="dxa"/>
          </w:tcPr>
          <w:p w14:paraId="768ECEA3" w14:textId="3037431B" w:rsidR="00447614" w:rsidRDefault="00C4445C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</w:t>
            </w:r>
            <w:r w:rsidR="00447614">
              <w:t xml:space="preserve"> ziet scherm </w:t>
            </w:r>
            <w:r w:rsidR="00E3042C">
              <w:t>3</w:t>
            </w:r>
            <w:r w:rsidR="00447614">
              <w:rPr>
                <w:i/>
                <w:iCs/>
              </w:rPr>
              <w:t>.1.1 Inloggen</w:t>
            </w:r>
          </w:p>
        </w:tc>
        <w:tc>
          <w:tcPr>
            <w:tcW w:w="580" w:type="dxa"/>
          </w:tcPr>
          <w:p w14:paraId="5F9A4C08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D63C2D2" w14:textId="77777777" w:rsidR="00447614" w:rsidRDefault="00447614" w:rsidP="00811556"/>
        </w:tc>
      </w:tr>
      <w:tr w:rsidR="00447614" w14:paraId="2B321C85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5E1FFCB" w14:textId="77777777" w:rsidR="00447614" w:rsidRDefault="00447614" w:rsidP="00811556"/>
        </w:tc>
        <w:tc>
          <w:tcPr>
            <w:tcW w:w="7666" w:type="dxa"/>
          </w:tcPr>
          <w:p w14:paraId="6A1EC5E4" w14:textId="34159C1E" w:rsidR="00447614" w:rsidRDefault="00447614" w:rsidP="00811556">
            <w:pPr>
              <w:ind w:left="-70"/>
            </w:pPr>
            <w:r>
              <w:t xml:space="preserve">Als geregistreerde </w:t>
            </w:r>
            <w:r w:rsidR="00C4445C">
              <w:t>scheidsrechter</w:t>
            </w:r>
          </w:p>
          <w:p w14:paraId="399AB00B" w14:textId="3C990726" w:rsidR="00447614" w:rsidRDefault="00C4445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naam en Wachtwoord invullen.</w:t>
            </w:r>
          </w:p>
          <w:p w14:paraId="7E606544" w14:textId="781D91E3" w:rsidR="00447614" w:rsidRDefault="00C4445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op “Inloggen” klikken</w:t>
            </w:r>
          </w:p>
          <w:p w14:paraId="5319E8A6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checkt inloggegevens</w:t>
            </w:r>
          </w:p>
          <w:p w14:paraId="23FF0764" w14:textId="6EE73934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 w:rsidR="001E2912">
              <w:t>nav</w:t>
            </w:r>
            <w:proofErr w:type="spellEnd"/>
            <w:r w:rsidR="001E2912">
              <w:t xml:space="preserve"> bar en scheidsrechter opties.</w:t>
            </w:r>
          </w:p>
        </w:tc>
        <w:tc>
          <w:tcPr>
            <w:tcW w:w="580" w:type="dxa"/>
          </w:tcPr>
          <w:p w14:paraId="09CB4E10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77E8145" w14:textId="77777777" w:rsidR="00447614" w:rsidRDefault="00447614" w:rsidP="00811556"/>
        </w:tc>
      </w:tr>
      <w:tr w:rsidR="00447614" w14:paraId="2046A172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3C7CD5BC" w14:textId="77777777" w:rsidR="00447614" w:rsidRDefault="00447614" w:rsidP="00811556"/>
        </w:tc>
        <w:tc>
          <w:tcPr>
            <w:tcW w:w="7666" w:type="dxa"/>
          </w:tcPr>
          <w:p w14:paraId="1C2068B6" w14:textId="77777777" w:rsidR="00447614" w:rsidRDefault="00447614" w:rsidP="00811556">
            <w:pPr>
              <w:ind w:left="-70"/>
            </w:pPr>
            <w:r>
              <w:t>Anders</w:t>
            </w:r>
          </w:p>
          <w:p w14:paraId="225DD8AC" w14:textId="474D87EC" w:rsidR="00447614" w:rsidRDefault="00C4445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op </w:t>
            </w:r>
            <w:r w:rsidR="00447614">
              <w:rPr>
                <w:i/>
                <w:iCs/>
              </w:rPr>
              <w:t>registreren aan</w:t>
            </w:r>
            <w:r w:rsidR="00447614">
              <w:t xml:space="preserve"> klikken.</w:t>
            </w:r>
          </w:p>
          <w:p w14:paraId="054E0E10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scherm </w:t>
            </w:r>
            <w:r>
              <w:rPr>
                <w:i/>
                <w:iCs/>
              </w:rPr>
              <w:t>1.2.1 Registreren</w:t>
            </w:r>
          </w:p>
        </w:tc>
        <w:tc>
          <w:tcPr>
            <w:tcW w:w="580" w:type="dxa"/>
          </w:tcPr>
          <w:p w14:paraId="1E7E2B8B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9594205" w14:textId="77777777" w:rsidR="00447614" w:rsidRDefault="00447614" w:rsidP="00811556"/>
        </w:tc>
      </w:tr>
    </w:tbl>
    <w:p w14:paraId="50AC4DE8" w14:textId="77777777" w:rsidR="00447614" w:rsidRDefault="00447614" w:rsidP="00447614"/>
    <w:p w14:paraId="3B3E959E" w14:textId="5133E5BC" w:rsidR="00447614" w:rsidRDefault="00C86721" w:rsidP="00447614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47614" w14:paraId="20D21E53" w14:textId="77777777" w:rsidTr="00811556">
        <w:tc>
          <w:tcPr>
            <w:tcW w:w="14470" w:type="dxa"/>
            <w:gridSpan w:val="4"/>
            <w:shd w:val="clear" w:color="auto" w:fill="3366FF"/>
          </w:tcPr>
          <w:p w14:paraId="2BF63EC0" w14:textId="2EC8F026" w:rsidR="00447614" w:rsidRDefault="00E3042C" w:rsidP="00811556">
            <w:pPr>
              <w:pStyle w:val="Kop3"/>
            </w:pPr>
            <w:r>
              <w:lastRenderedPageBreak/>
              <w:t>3</w:t>
            </w:r>
            <w:r w:rsidR="00447614">
              <w:t xml:space="preserve">.2 registreren als </w:t>
            </w:r>
            <w:r>
              <w:t>scheidsrechter</w:t>
            </w:r>
            <w:r w:rsidR="00447614">
              <w:t xml:space="preserve"> op </w:t>
            </w:r>
            <w:r w:rsidR="0098343C">
              <w:t>S</w:t>
            </w:r>
            <w:r w:rsidR="00447614">
              <w:t xml:space="preserve">chaakclub </w:t>
            </w:r>
            <w:r w:rsidR="0098343C">
              <w:t>D</w:t>
            </w:r>
            <w:r w:rsidR="00447614">
              <w:t xml:space="preserve">e </w:t>
            </w:r>
            <w:r w:rsidR="0098343C">
              <w:t>B</w:t>
            </w:r>
            <w:r w:rsidR="00447614">
              <w:t xml:space="preserve">lauwe </w:t>
            </w:r>
            <w:r w:rsidR="0098343C">
              <w:t>L</w:t>
            </w:r>
            <w:r w:rsidR="00447614">
              <w:t>oper</w:t>
            </w:r>
          </w:p>
        </w:tc>
      </w:tr>
      <w:tr w:rsidR="00447614" w14:paraId="768F6C09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37E21013" w14:textId="3DB84816" w:rsidR="00447614" w:rsidRDefault="00447614" w:rsidP="00811556">
            <w:r>
              <w:t xml:space="preserve">Als nieuwe </w:t>
            </w:r>
            <w:r w:rsidR="00E3042C">
              <w:t>scheidsrechter</w:t>
            </w:r>
            <w:r>
              <w:t xml:space="preserve"> wil ik kunnen registreren zodat ik later kan inloggen.</w:t>
            </w:r>
          </w:p>
        </w:tc>
      </w:tr>
      <w:tr w:rsidR="00447614" w14:paraId="5FE91058" w14:textId="77777777" w:rsidTr="00811556">
        <w:tc>
          <w:tcPr>
            <w:tcW w:w="5110" w:type="dxa"/>
            <w:shd w:val="clear" w:color="auto" w:fill="F3F3F3"/>
          </w:tcPr>
          <w:p w14:paraId="77308BE1" w14:textId="77777777" w:rsidR="00447614" w:rsidRDefault="00447614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1C732543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08692BD2" w14:textId="77777777" w:rsidR="00447614" w:rsidRDefault="00447614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45C2DEC5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47614" w14:paraId="27107EB4" w14:textId="77777777" w:rsidTr="00811556">
        <w:tc>
          <w:tcPr>
            <w:tcW w:w="5110" w:type="dxa"/>
          </w:tcPr>
          <w:p w14:paraId="0B24E593" w14:textId="14BD3987" w:rsidR="00447614" w:rsidRDefault="00E3042C" w:rsidP="00811556">
            <w:pPr>
              <w:pStyle w:val="Kop3"/>
            </w:pPr>
            <w:r>
              <w:t>3</w:t>
            </w:r>
            <w:r w:rsidR="00447614">
              <w:t xml:space="preserve">.2.1 registreren als </w:t>
            </w:r>
            <w:r>
              <w:t>scheidsrechter</w:t>
            </w:r>
          </w:p>
        </w:tc>
        <w:tc>
          <w:tcPr>
            <w:tcW w:w="7666" w:type="dxa"/>
          </w:tcPr>
          <w:p w14:paraId="2187F792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7831543B" w14:textId="77777777" w:rsidR="00447614" w:rsidRDefault="00447614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1779647B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</w:tr>
      <w:tr w:rsidR="00447614" w14:paraId="14C7404D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3ED985D3" w14:textId="17987E9E" w:rsidR="00447614" w:rsidRDefault="00447614" w:rsidP="00811556">
            <w:r>
              <w:t xml:space="preserve">Als nieuwe </w:t>
            </w:r>
            <w:r w:rsidR="00E3042C">
              <w:t xml:space="preserve">scheidsrechter </w:t>
            </w:r>
            <w:r>
              <w:t>wil ik kunnen registreren om zodat ik gebruik kan maken van de functies van de site en later ook kan inloggen.</w:t>
            </w:r>
          </w:p>
        </w:tc>
        <w:tc>
          <w:tcPr>
            <w:tcW w:w="7666" w:type="dxa"/>
          </w:tcPr>
          <w:p w14:paraId="39EFBF9A" w14:textId="3F3A579D" w:rsidR="00447614" w:rsidRDefault="00E3042C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</w:t>
            </w:r>
            <w:r w:rsidR="00447614">
              <w:t xml:space="preserve"> ziet scherm </w:t>
            </w:r>
            <w:r>
              <w:t>3</w:t>
            </w:r>
            <w:r w:rsidR="00447614">
              <w:rPr>
                <w:i/>
                <w:iCs/>
              </w:rPr>
              <w:t>.2.1 registreren</w:t>
            </w:r>
          </w:p>
        </w:tc>
        <w:tc>
          <w:tcPr>
            <w:tcW w:w="580" w:type="dxa"/>
          </w:tcPr>
          <w:p w14:paraId="3D964984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98F2D3C" w14:textId="77777777" w:rsidR="00447614" w:rsidRDefault="00447614" w:rsidP="00811556"/>
        </w:tc>
      </w:tr>
      <w:tr w:rsidR="00447614" w14:paraId="17819F69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3AFA73DC" w14:textId="77777777" w:rsidR="00447614" w:rsidRDefault="00447614" w:rsidP="00811556"/>
        </w:tc>
        <w:tc>
          <w:tcPr>
            <w:tcW w:w="7666" w:type="dxa"/>
          </w:tcPr>
          <w:p w14:paraId="353B8701" w14:textId="1DC7FCBE" w:rsidR="00447614" w:rsidRDefault="00447614" w:rsidP="00811556">
            <w:pPr>
              <w:ind w:left="-70"/>
            </w:pPr>
            <w:r>
              <w:t xml:space="preserve">als </w:t>
            </w:r>
            <w:r w:rsidR="00E3042C">
              <w:t>scheidsrechter</w:t>
            </w:r>
          </w:p>
          <w:p w14:paraId="47B70129" w14:textId="21D8CAB9" w:rsidR="00447614" w:rsidRDefault="00E3042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naam, Wachtwoord email, telefoonnummer en adresgegevens invullen.</w:t>
            </w:r>
          </w:p>
          <w:p w14:paraId="52B46CE4" w14:textId="53E86B30" w:rsidR="00447614" w:rsidRDefault="00E3042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op “registreren” klikken</w:t>
            </w:r>
          </w:p>
          <w:p w14:paraId="6EC24F5A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registreert  inloggegevens en andere nodige info</w:t>
            </w:r>
          </w:p>
          <w:p w14:paraId="2F6B1872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3A95A4DB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9E23E6D" w14:textId="77777777" w:rsidR="00447614" w:rsidRDefault="00447614" w:rsidP="00811556"/>
        </w:tc>
      </w:tr>
      <w:tr w:rsidR="00447614" w14:paraId="7E6416F0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62CD4161" w14:textId="77777777" w:rsidR="00447614" w:rsidRDefault="00447614" w:rsidP="00811556"/>
        </w:tc>
        <w:tc>
          <w:tcPr>
            <w:tcW w:w="7666" w:type="dxa"/>
          </w:tcPr>
          <w:p w14:paraId="775215F4" w14:textId="77777777" w:rsidR="00447614" w:rsidRDefault="00447614" w:rsidP="00811556">
            <w:pPr>
              <w:ind w:left="-70"/>
            </w:pPr>
          </w:p>
        </w:tc>
        <w:tc>
          <w:tcPr>
            <w:tcW w:w="580" w:type="dxa"/>
          </w:tcPr>
          <w:p w14:paraId="23212B2D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A8228CD" w14:textId="77777777" w:rsidR="00447614" w:rsidRDefault="00447614" w:rsidP="00811556"/>
        </w:tc>
      </w:tr>
    </w:tbl>
    <w:p w14:paraId="60D0E68D" w14:textId="77777777" w:rsidR="00447614" w:rsidRDefault="00447614" w:rsidP="00447614"/>
    <w:p w14:paraId="4929A8AE" w14:textId="77777777" w:rsidR="00447614" w:rsidRDefault="00447614" w:rsidP="00447614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47614" w14:paraId="4CA4884C" w14:textId="77777777" w:rsidTr="00811556">
        <w:tc>
          <w:tcPr>
            <w:tcW w:w="14470" w:type="dxa"/>
            <w:gridSpan w:val="4"/>
            <w:shd w:val="clear" w:color="auto" w:fill="3366FF"/>
          </w:tcPr>
          <w:p w14:paraId="5E3905E8" w14:textId="33340DBF" w:rsidR="00447614" w:rsidRDefault="00E3042C" w:rsidP="00811556">
            <w:pPr>
              <w:pStyle w:val="Kop3"/>
            </w:pPr>
            <w:r>
              <w:lastRenderedPageBreak/>
              <w:t>3</w:t>
            </w:r>
            <w:r w:rsidR="00447614">
              <w:t xml:space="preserve">.3 als </w:t>
            </w:r>
            <w:r>
              <w:t>scheidsrechter</w:t>
            </w:r>
            <w:r w:rsidR="00447614">
              <w:t xml:space="preserve"> gegevens wijzigen op </w:t>
            </w:r>
            <w:r w:rsidR="0098343C">
              <w:t>S</w:t>
            </w:r>
            <w:r w:rsidR="00447614">
              <w:t xml:space="preserve">chaakclub </w:t>
            </w:r>
            <w:r w:rsidR="0098343C">
              <w:t>D</w:t>
            </w:r>
            <w:r w:rsidR="00447614">
              <w:t xml:space="preserve">e </w:t>
            </w:r>
            <w:r w:rsidR="0098343C">
              <w:t>B</w:t>
            </w:r>
            <w:r w:rsidR="00447614">
              <w:t xml:space="preserve">lauwe </w:t>
            </w:r>
            <w:r w:rsidR="0098343C">
              <w:t>L</w:t>
            </w:r>
            <w:r w:rsidR="00447614">
              <w:t>oper</w:t>
            </w:r>
          </w:p>
        </w:tc>
      </w:tr>
      <w:tr w:rsidR="00447614" w14:paraId="2885AA7A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5F0D9E7A" w14:textId="1AD00FE9" w:rsidR="00447614" w:rsidRDefault="00447614" w:rsidP="00811556">
            <w:r>
              <w:t xml:space="preserve">Als </w:t>
            </w:r>
            <w:r w:rsidR="00E3042C">
              <w:t>scheidsrechter</w:t>
            </w:r>
            <w:r>
              <w:t xml:space="preserve"> wil ik mijn gegevens kunnen wijzigen als ik bijvoorbeeld een nieuw telefoon nummer heb.</w:t>
            </w:r>
          </w:p>
        </w:tc>
      </w:tr>
      <w:tr w:rsidR="00447614" w14:paraId="6CCAD22F" w14:textId="77777777" w:rsidTr="00811556">
        <w:tc>
          <w:tcPr>
            <w:tcW w:w="5110" w:type="dxa"/>
            <w:shd w:val="clear" w:color="auto" w:fill="F3F3F3"/>
          </w:tcPr>
          <w:p w14:paraId="2AE9E356" w14:textId="77777777" w:rsidR="00447614" w:rsidRDefault="00447614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69C32BFD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7F7B6944" w14:textId="77777777" w:rsidR="00447614" w:rsidRDefault="00447614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3C82462C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47614" w14:paraId="4D428E72" w14:textId="77777777" w:rsidTr="00811556">
        <w:tc>
          <w:tcPr>
            <w:tcW w:w="5110" w:type="dxa"/>
          </w:tcPr>
          <w:p w14:paraId="3BEE4ADD" w14:textId="2BBD609F" w:rsidR="00447614" w:rsidRDefault="00E3042C" w:rsidP="00811556">
            <w:pPr>
              <w:pStyle w:val="Kop3"/>
            </w:pPr>
            <w:r>
              <w:t>3</w:t>
            </w:r>
            <w:r w:rsidR="00447614">
              <w:t xml:space="preserve">.3.1 wijzigen </w:t>
            </w:r>
            <w:r>
              <w:t>scheidsrechter</w:t>
            </w:r>
            <w:r w:rsidR="00447614">
              <w:t xml:space="preserve"> gegevens</w:t>
            </w:r>
          </w:p>
        </w:tc>
        <w:tc>
          <w:tcPr>
            <w:tcW w:w="7666" w:type="dxa"/>
          </w:tcPr>
          <w:p w14:paraId="3FBAC871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7BA86DD0" w14:textId="77777777" w:rsidR="00447614" w:rsidRDefault="00447614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789D1CE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</w:tr>
      <w:tr w:rsidR="00447614" w14:paraId="327B5D2B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0D5F979D" w14:textId="07DDB5A1" w:rsidR="00447614" w:rsidRDefault="00447614" w:rsidP="00811556">
            <w:r>
              <w:t xml:space="preserve">Als </w:t>
            </w:r>
            <w:r w:rsidR="00E3042C">
              <w:t xml:space="preserve">scheidsrechter </w:t>
            </w:r>
            <w:r>
              <w:t xml:space="preserve">wil ik mijn gegevens kunnen wijzigen zodat ik als er iets gebeurt zoals een nieuw telefoonnummer of een nieuw adres ik dit kan wijzigen op de site van de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oper.</w:t>
            </w:r>
          </w:p>
        </w:tc>
        <w:tc>
          <w:tcPr>
            <w:tcW w:w="7666" w:type="dxa"/>
          </w:tcPr>
          <w:p w14:paraId="2748209A" w14:textId="2C06748C" w:rsidR="00447614" w:rsidRDefault="00E3042C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</w:t>
            </w:r>
            <w:r w:rsidR="00447614">
              <w:t xml:space="preserve"> ziet scherm </w:t>
            </w:r>
            <w:r>
              <w:t>3</w:t>
            </w:r>
            <w:r w:rsidR="00447614">
              <w:rPr>
                <w:i/>
                <w:iCs/>
              </w:rPr>
              <w:t>.3.1 gegevens wijzigen</w:t>
            </w:r>
          </w:p>
        </w:tc>
        <w:tc>
          <w:tcPr>
            <w:tcW w:w="580" w:type="dxa"/>
          </w:tcPr>
          <w:p w14:paraId="15178120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1C15F8C" w14:textId="77777777" w:rsidR="00447614" w:rsidRDefault="00447614" w:rsidP="00811556"/>
        </w:tc>
      </w:tr>
      <w:tr w:rsidR="00447614" w14:paraId="33550E10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41B21642" w14:textId="77777777" w:rsidR="00447614" w:rsidRDefault="00447614" w:rsidP="00811556"/>
        </w:tc>
        <w:tc>
          <w:tcPr>
            <w:tcW w:w="7666" w:type="dxa"/>
          </w:tcPr>
          <w:p w14:paraId="680CC16F" w14:textId="10427E93" w:rsidR="00447614" w:rsidRDefault="00447614" w:rsidP="00811556">
            <w:pPr>
              <w:ind w:left="-70"/>
            </w:pPr>
            <w:r>
              <w:t xml:space="preserve">Als geregistreerde </w:t>
            </w:r>
            <w:r w:rsidR="00E3042C">
              <w:t>scheidsrechter</w:t>
            </w:r>
          </w:p>
          <w:p w14:paraId="4C65A8E6" w14:textId="47930643" w:rsidR="00447614" w:rsidRDefault="00E3042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naam, Wachtwoord email, telefoonnummer en adresgegevens invullen.</w:t>
            </w:r>
          </w:p>
          <w:p w14:paraId="730D56C5" w14:textId="3DB506D9" w:rsidR="00447614" w:rsidRDefault="00E3042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op “wijzig gegevens” klikken</w:t>
            </w:r>
          </w:p>
          <w:p w14:paraId="61C6ADE3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wijzigt de inloggegevens en andere info</w:t>
            </w:r>
          </w:p>
          <w:p w14:paraId="1E09D414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7A19CB58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A9AE521" w14:textId="77777777" w:rsidR="00447614" w:rsidRDefault="00447614" w:rsidP="00811556"/>
        </w:tc>
      </w:tr>
      <w:tr w:rsidR="00447614" w14:paraId="04ADD1C1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610944F1" w14:textId="77777777" w:rsidR="00447614" w:rsidRDefault="00447614" w:rsidP="00811556"/>
        </w:tc>
        <w:tc>
          <w:tcPr>
            <w:tcW w:w="7666" w:type="dxa"/>
          </w:tcPr>
          <w:p w14:paraId="3BA6B62E" w14:textId="77777777" w:rsidR="00447614" w:rsidRDefault="00447614" w:rsidP="00811556">
            <w:pPr>
              <w:ind w:left="-70"/>
            </w:pPr>
          </w:p>
        </w:tc>
        <w:tc>
          <w:tcPr>
            <w:tcW w:w="580" w:type="dxa"/>
          </w:tcPr>
          <w:p w14:paraId="05A7DA62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37182A6" w14:textId="77777777" w:rsidR="00447614" w:rsidRDefault="00447614" w:rsidP="00811556"/>
        </w:tc>
      </w:tr>
    </w:tbl>
    <w:p w14:paraId="1B549C7A" w14:textId="77777777" w:rsidR="00447614" w:rsidRPr="00F20FF7" w:rsidRDefault="00447614" w:rsidP="00447614">
      <w:pPr>
        <w:rPr>
          <w:b/>
          <w:bCs/>
        </w:rPr>
      </w:pPr>
    </w:p>
    <w:p w14:paraId="1803B31D" w14:textId="77777777" w:rsidR="00447614" w:rsidRPr="0043119D" w:rsidRDefault="00447614" w:rsidP="00447614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47614" w14:paraId="1C515D8A" w14:textId="77777777" w:rsidTr="00811556">
        <w:tc>
          <w:tcPr>
            <w:tcW w:w="14470" w:type="dxa"/>
            <w:gridSpan w:val="4"/>
            <w:shd w:val="clear" w:color="auto" w:fill="3366FF"/>
          </w:tcPr>
          <w:p w14:paraId="60FB1B40" w14:textId="770B026F" w:rsidR="00447614" w:rsidRDefault="00E3042C" w:rsidP="00811556">
            <w:pPr>
              <w:pStyle w:val="Kop3"/>
            </w:pPr>
            <w:r>
              <w:lastRenderedPageBreak/>
              <w:t>3</w:t>
            </w:r>
            <w:r w:rsidR="00447614">
              <w:t xml:space="preserve">.4 </w:t>
            </w:r>
            <w:r>
              <w:t>scheidsrechter</w:t>
            </w:r>
            <w:r w:rsidR="00447614">
              <w:t xml:space="preserve"> gegevens verwijderen op </w:t>
            </w:r>
            <w:r w:rsidR="00785D80">
              <w:t>S</w:t>
            </w:r>
            <w:r w:rsidR="00447614">
              <w:t xml:space="preserve">chaakclub </w:t>
            </w:r>
            <w:r w:rsidR="00785D80">
              <w:t>D</w:t>
            </w:r>
            <w:r w:rsidR="00447614">
              <w:t xml:space="preserve">e </w:t>
            </w:r>
            <w:r w:rsidR="00785D80">
              <w:t>B</w:t>
            </w:r>
            <w:r w:rsidR="00447614">
              <w:t xml:space="preserve">lauwe </w:t>
            </w:r>
            <w:r w:rsidR="00785D80">
              <w:t>L</w:t>
            </w:r>
            <w:r w:rsidR="00447614">
              <w:t>oper</w:t>
            </w:r>
          </w:p>
        </w:tc>
      </w:tr>
      <w:tr w:rsidR="00447614" w14:paraId="1C3268F7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787E3133" w14:textId="0D1670B6" w:rsidR="00447614" w:rsidRDefault="00447614" w:rsidP="00811556">
            <w:r>
              <w:t xml:space="preserve">Als </w:t>
            </w:r>
            <w:r w:rsidR="00E3042C">
              <w:t xml:space="preserve">scheidsrechter </w:t>
            </w:r>
            <w:r>
              <w:t>wil ik mijn gegevens kunnen verwijderen.</w:t>
            </w:r>
          </w:p>
        </w:tc>
      </w:tr>
      <w:tr w:rsidR="00447614" w14:paraId="4233ADCF" w14:textId="77777777" w:rsidTr="00811556">
        <w:tc>
          <w:tcPr>
            <w:tcW w:w="5110" w:type="dxa"/>
            <w:shd w:val="clear" w:color="auto" w:fill="F3F3F3"/>
          </w:tcPr>
          <w:p w14:paraId="54F193E3" w14:textId="77777777" w:rsidR="00447614" w:rsidRDefault="00447614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52C3423B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7D0B850" w14:textId="77777777" w:rsidR="00447614" w:rsidRDefault="00447614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0D3B979A" w14:textId="77777777" w:rsidR="00447614" w:rsidRDefault="0044761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47614" w14:paraId="60905CC4" w14:textId="77777777" w:rsidTr="00811556">
        <w:tc>
          <w:tcPr>
            <w:tcW w:w="5110" w:type="dxa"/>
          </w:tcPr>
          <w:p w14:paraId="539FC73F" w14:textId="4315B27E" w:rsidR="00447614" w:rsidRDefault="00E3042C" w:rsidP="00811556">
            <w:pPr>
              <w:pStyle w:val="Kop3"/>
            </w:pPr>
            <w:r>
              <w:t>3</w:t>
            </w:r>
            <w:r w:rsidR="00447614">
              <w:t xml:space="preserve">.4.1 verwijderen </w:t>
            </w:r>
            <w:r>
              <w:t>scheidsrechter</w:t>
            </w:r>
          </w:p>
        </w:tc>
        <w:tc>
          <w:tcPr>
            <w:tcW w:w="7666" w:type="dxa"/>
          </w:tcPr>
          <w:p w14:paraId="33ABAF0D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5C676687" w14:textId="77777777" w:rsidR="00447614" w:rsidRDefault="00447614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5D53CF6" w14:textId="77777777" w:rsidR="00447614" w:rsidRDefault="00447614" w:rsidP="00811556">
            <w:pPr>
              <w:pStyle w:val="Plattetekst"/>
              <w:rPr>
                <w:rStyle w:val="Nadruk"/>
              </w:rPr>
            </w:pPr>
          </w:p>
        </w:tc>
      </w:tr>
      <w:tr w:rsidR="00447614" w14:paraId="719A4610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1D43BC46" w14:textId="3F27E115" w:rsidR="00447614" w:rsidRDefault="00447614" w:rsidP="00811556">
            <w:r>
              <w:t xml:space="preserve">Als ingelogde </w:t>
            </w:r>
            <w:r w:rsidR="00E3042C">
              <w:t>scheidsrechter</w:t>
            </w:r>
            <w:r>
              <w:t xml:space="preserve"> wil ik mijn gegevens kunnen verwijderen zodat ik geen </w:t>
            </w:r>
            <w:r w:rsidR="00985123">
              <w:t>scheidsrechter</w:t>
            </w:r>
            <w:r>
              <w:t xml:space="preserve"> meer ben van deze vereniging.</w:t>
            </w:r>
          </w:p>
        </w:tc>
        <w:tc>
          <w:tcPr>
            <w:tcW w:w="7666" w:type="dxa"/>
          </w:tcPr>
          <w:p w14:paraId="4A9A8094" w14:textId="27CC41A2" w:rsidR="00447614" w:rsidRDefault="00E3042C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</w:t>
            </w:r>
            <w:r w:rsidR="00447614">
              <w:t xml:space="preserve"> ziet scherm </w:t>
            </w:r>
            <w:r>
              <w:t>3</w:t>
            </w:r>
            <w:r w:rsidR="00447614">
              <w:rPr>
                <w:i/>
                <w:iCs/>
              </w:rPr>
              <w:t>.4.1 gegevens verwijderen</w:t>
            </w:r>
          </w:p>
        </w:tc>
        <w:tc>
          <w:tcPr>
            <w:tcW w:w="580" w:type="dxa"/>
          </w:tcPr>
          <w:p w14:paraId="24437B9E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BEA2BAC" w14:textId="77777777" w:rsidR="00447614" w:rsidRDefault="00447614" w:rsidP="00811556"/>
        </w:tc>
      </w:tr>
      <w:tr w:rsidR="00447614" w14:paraId="26FE696E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467ED92F" w14:textId="77777777" w:rsidR="00447614" w:rsidRDefault="00447614" w:rsidP="00811556"/>
        </w:tc>
        <w:tc>
          <w:tcPr>
            <w:tcW w:w="7666" w:type="dxa"/>
          </w:tcPr>
          <w:p w14:paraId="0B5EC634" w14:textId="18E51374" w:rsidR="00447614" w:rsidRDefault="00447614" w:rsidP="00811556">
            <w:pPr>
              <w:ind w:left="-70"/>
            </w:pPr>
            <w:r>
              <w:t xml:space="preserve">Als geregistreerde </w:t>
            </w:r>
            <w:r w:rsidR="00E3042C">
              <w:t>scheidsrechter</w:t>
            </w:r>
          </w:p>
          <w:p w14:paraId="4DE68278" w14:textId="504D0416" w:rsidR="00447614" w:rsidRDefault="00E3042C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447614">
              <w:t xml:space="preserve"> kan op “gegevens verwijderen” klikken</w:t>
            </w:r>
          </w:p>
          <w:p w14:paraId="1F281DAC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verwijdert de inloggegevens en andere info</w:t>
            </w:r>
          </w:p>
          <w:p w14:paraId="61070E6C" w14:textId="77777777" w:rsidR="00447614" w:rsidRDefault="0044761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66C13540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D24C74C" w14:textId="77777777" w:rsidR="00447614" w:rsidRDefault="00447614" w:rsidP="00811556"/>
        </w:tc>
      </w:tr>
      <w:tr w:rsidR="00447614" w14:paraId="3EFE8847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91F6AFE" w14:textId="77777777" w:rsidR="00447614" w:rsidRDefault="00447614" w:rsidP="00811556"/>
        </w:tc>
        <w:tc>
          <w:tcPr>
            <w:tcW w:w="7666" w:type="dxa"/>
          </w:tcPr>
          <w:p w14:paraId="1558576F" w14:textId="77777777" w:rsidR="00447614" w:rsidRDefault="00447614" w:rsidP="00811556">
            <w:pPr>
              <w:ind w:left="-70"/>
            </w:pPr>
          </w:p>
        </w:tc>
        <w:tc>
          <w:tcPr>
            <w:tcW w:w="580" w:type="dxa"/>
          </w:tcPr>
          <w:p w14:paraId="791F09E6" w14:textId="77777777" w:rsidR="00447614" w:rsidRDefault="0044761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6CBAED2" w14:textId="77777777" w:rsidR="00447614" w:rsidRDefault="00447614" w:rsidP="00811556"/>
        </w:tc>
      </w:tr>
    </w:tbl>
    <w:p w14:paraId="26709AD4" w14:textId="1966F993" w:rsidR="008B0A4A" w:rsidRDefault="008B0A4A">
      <w:pPr>
        <w:spacing w:after="160" w:line="259" w:lineRule="auto"/>
      </w:pPr>
    </w:p>
    <w:p w14:paraId="03F3EA29" w14:textId="0F4EA0A6" w:rsidR="008B0A4A" w:rsidRDefault="00E3042C" w:rsidP="003C27FF">
      <w:pPr>
        <w:spacing w:after="160" w:line="259" w:lineRule="auto"/>
      </w:pPr>
      <w:r>
        <w:br w:type="page"/>
      </w:r>
    </w:p>
    <w:p w14:paraId="12CF8E52" w14:textId="3C3F7426" w:rsidR="00273175" w:rsidRDefault="00273175">
      <w:pPr>
        <w:spacing w:after="160" w:line="259" w:lineRule="auto"/>
      </w:pP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273175" w14:paraId="1BF2A477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F93961D" w14:textId="525AB8AD" w:rsidR="00273175" w:rsidRDefault="00AF4DAF" w:rsidP="00811556">
            <w:pPr>
              <w:pStyle w:val="Kop3"/>
            </w:pPr>
            <w:r>
              <w:t>3</w:t>
            </w:r>
            <w:r w:rsidR="00273175">
              <w:t xml:space="preserve">.5 </w:t>
            </w:r>
            <w:r>
              <w:t>scheidsrechter</w:t>
            </w:r>
            <w:r w:rsidR="00273175">
              <w:t xml:space="preserve"> uitloggen op </w:t>
            </w:r>
            <w:r w:rsidR="00785D80">
              <w:t>S</w:t>
            </w:r>
            <w:r w:rsidR="00273175">
              <w:t xml:space="preserve">chaakclub </w:t>
            </w:r>
            <w:r w:rsidR="00785D80">
              <w:t>D</w:t>
            </w:r>
            <w:r w:rsidR="00273175">
              <w:t xml:space="preserve">e </w:t>
            </w:r>
            <w:r w:rsidR="00785D80">
              <w:t>B</w:t>
            </w:r>
            <w:r w:rsidR="00273175">
              <w:t xml:space="preserve">lauwe </w:t>
            </w:r>
            <w:r w:rsidR="00785D80">
              <w:t>L</w:t>
            </w:r>
            <w:r w:rsidR="00273175">
              <w:t>oper</w:t>
            </w:r>
          </w:p>
        </w:tc>
      </w:tr>
      <w:tr w:rsidR="00273175" w14:paraId="6D7C23A2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69C191C" w14:textId="729ECC1F" w:rsidR="00273175" w:rsidRDefault="00273175" w:rsidP="00811556">
            <w:pPr>
              <w:pStyle w:val="Kop3"/>
            </w:pPr>
            <w:r>
              <w:t xml:space="preserve">Als </w:t>
            </w:r>
            <w:r w:rsidR="00AF4DAF">
              <w:t>scheidsrechter</w:t>
            </w:r>
            <w:r>
              <w:t xml:space="preserve"> wil ik mijn kunnen uitloggen.</w:t>
            </w:r>
          </w:p>
        </w:tc>
      </w:tr>
      <w:tr w:rsidR="00273175" w14:paraId="7DD62EB5" w14:textId="77777777" w:rsidTr="00811556">
        <w:tc>
          <w:tcPr>
            <w:tcW w:w="5110" w:type="dxa"/>
            <w:shd w:val="clear" w:color="auto" w:fill="F3F3F3"/>
          </w:tcPr>
          <w:p w14:paraId="4E6FDD3C" w14:textId="77777777" w:rsidR="00273175" w:rsidRDefault="00273175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487297A" w14:textId="77777777" w:rsidR="00273175" w:rsidRDefault="00273175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404F0FA0" w14:textId="77777777" w:rsidR="00273175" w:rsidRDefault="00273175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341752F4" w14:textId="77777777" w:rsidR="00273175" w:rsidRDefault="00273175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273175" w14:paraId="4E590F48" w14:textId="77777777" w:rsidTr="00811556">
        <w:tc>
          <w:tcPr>
            <w:tcW w:w="5110" w:type="dxa"/>
          </w:tcPr>
          <w:p w14:paraId="1CCACE51" w14:textId="57E09145" w:rsidR="00273175" w:rsidRDefault="00AF4DAF" w:rsidP="00811556">
            <w:pPr>
              <w:pStyle w:val="Kop3"/>
            </w:pPr>
            <w:r>
              <w:t>3</w:t>
            </w:r>
            <w:r w:rsidR="00273175">
              <w:t>.5.1 uitloggen</w:t>
            </w:r>
            <w:r>
              <w:t xml:space="preserve"> scheidsrechter</w:t>
            </w:r>
          </w:p>
        </w:tc>
        <w:tc>
          <w:tcPr>
            <w:tcW w:w="7666" w:type="dxa"/>
          </w:tcPr>
          <w:p w14:paraId="2B59B6F2" w14:textId="77777777" w:rsidR="00273175" w:rsidRDefault="00273175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2BCC1A43" w14:textId="77777777" w:rsidR="00273175" w:rsidRDefault="00273175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50184698" w14:textId="77777777" w:rsidR="00273175" w:rsidRDefault="00273175" w:rsidP="00811556">
            <w:pPr>
              <w:pStyle w:val="Plattetekst"/>
              <w:rPr>
                <w:rStyle w:val="Nadruk"/>
              </w:rPr>
            </w:pPr>
          </w:p>
        </w:tc>
      </w:tr>
      <w:tr w:rsidR="00273175" w14:paraId="3145927C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49AC23BC" w14:textId="2E74882D" w:rsidR="00273175" w:rsidRDefault="00273175" w:rsidP="00811556">
            <w:r>
              <w:t xml:space="preserve">Als ingelogde </w:t>
            </w:r>
            <w:r w:rsidR="00AF4DAF">
              <w:t xml:space="preserve">scheidsrechter </w:t>
            </w:r>
            <w:r>
              <w:t xml:space="preserve">wil ik kunnen uitloggen zodat ik een ander </w:t>
            </w:r>
            <w:r w:rsidR="005E2F15">
              <w:t>persoon</w:t>
            </w:r>
            <w:r>
              <w:t xml:space="preserve"> ook op mijn apparaat kan inloggen</w:t>
            </w:r>
          </w:p>
        </w:tc>
        <w:tc>
          <w:tcPr>
            <w:tcW w:w="7666" w:type="dxa"/>
          </w:tcPr>
          <w:p w14:paraId="6BE3B052" w14:textId="4DC90043" w:rsidR="00273175" w:rsidRDefault="00AF4DAF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</w:t>
            </w:r>
            <w:r w:rsidR="00273175">
              <w:t xml:space="preserve"> ziet scherm </w:t>
            </w:r>
            <w:r>
              <w:t>3</w:t>
            </w:r>
            <w:r w:rsidR="00273175">
              <w:rPr>
                <w:i/>
                <w:iCs/>
              </w:rPr>
              <w:t>.5.1 gegevens verwijderen</w:t>
            </w:r>
          </w:p>
        </w:tc>
        <w:tc>
          <w:tcPr>
            <w:tcW w:w="580" w:type="dxa"/>
          </w:tcPr>
          <w:p w14:paraId="18F02F81" w14:textId="77777777" w:rsidR="00273175" w:rsidRDefault="00273175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15B2920" w14:textId="77777777" w:rsidR="00273175" w:rsidRDefault="00273175" w:rsidP="00811556"/>
        </w:tc>
      </w:tr>
      <w:tr w:rsidR="00273175" w14:paraId="52CE4DA2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55115B10" w14:textId="77777777" w:rsidR="00273175" w:rsidRDefault="00273175" w:rsidP="00811556"/>
        </w:tc>
        <w:tc>
          <w:tcPr>
            <w:tcW w:w="7666" w:type="dxa"/>
          </w:tcPr>
          <w:p w14:paraId="15DF619C" w14:textId="5490C0CB" w:rsidR="00273175" w:rsidRDefault="00273175" w:rsidP="00811556">
            <w:pPr>
              <w:ind w:left="-70"/>
            </w:pPr>
            <w:r>
              <w:t xml:space="preserve">Als geregistreerde </w:t>
            </w:r>
            <w:r w:rsidR="00AF4DAF">
              <w:t>scheidsrechter</w:t>
            </w:r>
          </w:p>
          <w:p w14:paraId="35B06D9F" w14:textId="6357B210" w:rsidR="00273175" w:rsidRDefault="00AF4DA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</w:t>
            </w:r>
            <w:r w:rsidR="00273175">
              <w:t xml:space="preserve"> kan op “uitloggen” klikken</w:t>
            </w:r>
          </w:p>
          <w:p w14:paraId="4C6A3F55" w14:textId="77777777" w:rsidR="00273175" w:rsidRDefault="0027317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logt de gebruiker uit</w:t>
            </w:r>
          </w:p>
          <w:p w14:paraId="230C802A" w14:textId="77777777" w:rsidR="00273175" w:rsidRDefault="0027317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319D8E65" w14:textId="77777777" w:rsidR="00273175" w:rsidRDefault="00273175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46C88F2" w14:textId="77777777" w:rsidR="00273175" w:rsidRDefault="00273175" w:rsidP="00811556"/>
        </w:tc>
      </w:tr>
      <w:tr w:rsidR="00273175" w14:paraId="47C3C3E8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4F850FA6" w14:textId="77777777" w:rsidR="00273175" w:rsidRDefault="00273175" w:rsidP="00811556"/>
        </w:tc>
        <w:tc>
          <w:tcPr>
            <w:tcW w:w="7666" w:type="dxa"/>
          </w:tcPr>
          <w:p w14:paraId="3EB63E4D" w14:textId="77777777" w:rsidR="00273175" w:rsidRDefault="00273175" w:rsidP="00811556">
            <w:pPr>
              <w:ind w:left="-70"/>
            </w:pPr>
          </w:p>
        </w:tc>
        <w:tc>
          <w:tcPr>
            <w:tcW w:w="580" w:type="dxa"/>
          </w:tcPr>
          <w:p w14:paraId="7080F87F" w14:textId="77777777" w:rsidR="00273175" w:rsidRDefault="00273175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ECA08E4" w14:textId="77777777" w:rsidR="00273175" w:rsidRDefault="00273175" w:rsidP="00811556"/>
        </w:tc>
      </w:tr>
    </w:tbl>
    <w:p w14:paraId="5675A7F1" w14:textId="117363FD" w:rsidR="00273175" w:rsidRDefault="00273175">
      <w:pPr>
        <w:spacing w:after="160" w:line="259" w:lineRule="auto"/>
      </w:pPr>
    </w:p>
    <w:p w14:paraId="18BC022F" w14:textId="767AA0C1" w:rsidR="00273175" w:rsidRDefault="00273175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71A80" w14:paraId="31F46B88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1108613" w14:textId="1FC092A8" w:rsidR="00871A80" w:rsidRDefault="00871A80" w:rsidP="00811556">
            <w:pPr>
              <w:pStyle w:val="Kop3"/>
            </w:pPr>
            <w:r>
              <w:lastRenderedPageBreak/>
              <w:t xml:space="preserve">3.6 scheidsrechter alle tornooien bekijken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871A80" w14:paraId="657E584F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08CE1813" w14:textId="77777777" w:rsidR="00871A80" w:rsidRDefault="00871A80" w:rsidP="00811556">
            <w:pPr>
              <w:pStyle w:val="Kop3"/>
            </w:pPr>
            <w:r>
              <w:t>Als scheidsrechter wil ik alle bestaande tornooien bekijken.</w:t>
            </w:r>
          </w:p>
        </w:tc>
      </w:tr>
      <w:tr w:rsidR="00871A80" w14:paraId="62A803EB" w14:textId="77777777" w:rsidTr="00811556">
        <w:tc>
          <w:tcPr>
            <w:tcW w:w="5110" w:type="dxa"/>
            <w:shd w:val="clear" w:color="auto" w:fill="F3F3F3"/>
          </w:tcPr>
          <w:p w14:paraId="3B0EAC83" w14:textId="77777777" w:rsidR="00871A80" w:rsidRDefault="00871A80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3CFCE0F3" w14:textId="77777777" w:rsidR="00871A80" w:rsidRDefault="00871A80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4C4EAF6E" w14:textId="77777777" w:rsidR="00871A80" w:rsidRDefault="00871A80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01ACF10C" w14:textId="77777777" w:rsidR="00871A80" w:rsidRDefault="00871A80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71A80" w14:paraId="78CC1380" w14:textId="77777777" w:rsidTr="00811556">
        <w:tc>
          <w:tcPr>
            <w:tcW w:w="5110" w:type="dxa"/>
          </w:tcPr>
          <w:p w14:paraId="62AB2ECE" w14:textId="7F804B9B" w:rsidR="00871A80" w:rsidRDefault="00871A80" w:rsidP="00811556">
            <w:pPr>
              <w:pStyle w:val="Kop3"/>
            </w:pPr>
            <w:r>
              <w:t>3.6.1 tornooien bekijken scheidsrechter</w:t>
            </w:r>
          </w:p>
        </w:tc>
        <w:tc>
          <w:tcPr>
            <w:tcW w:w="7666" w:type="dxa"/>
          </w:tcPr>
          <w:p w14:paraId="5C2F7CE9" w14:textId="77777777" w:rsidR="00871A80" w:rsidRDefault="00871A80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24D7DBF3" w14:textId="77777777" w:rsidR="00871A80" w:rsidRDefault="00871A80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81DC2F0" w14:textId="77777777" w:rsidR="00871A80" w:rsidRDefault="00871A80" w:rsidP="00811556">
            <w:pPr>
              <w:pStyle w:val="Plattetekst"/>
              <w:rPr>
                <w:rStyle w:val="Nadruk"/>
              </w:rPr>
            </w:pPr>
          </w:p>
        </w:tc>
      </w:tr>
      <w:tr w:rsidR="00871A80" w14:paraId="72A53516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48151D0C" w14:textId="77777777" w:rsidR="00871A80" w:rsidRDefault="00871A80" w:rsidP="00811556">
            <w:r>
              <w:t>Als ingelogde scheidsrechter wil ik alle bestaan de tornooien kunnen zien in een overzicht.</w:t>
            </w:r>
          </w:p>
        </w:tc>
        <w:tc>
          <w:tcPr>
            <w:tcW w:w="7666" w:type="dxa"/>
          </w:tcPr>
          <w:p w14:paraId="6D081F76" w14:textId="5224D7D5" w:rsidR="00871A80" w:rsidRDefault="00871A80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 ziet scherm 3</w:t>
            </w:r>
            <w:r>
              <w:rPr>
                <w:i/>
                <w:iCs/>
              </w:rPr>
              <w:t>.6.1 tornooien bekijken</w:t>
            </w:r>
          </w:p>
        </w:tc>
        <w:tc>
          <w:tcPr>
            <w:tcW w:w="580" w:type="dxa"/>
          </w:tcPr>
          <w:p w14:paraId="6BABE45B" w14:textId="77777777" w:rsidR="00871A80" w:rsidRDefault="00871A8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C6465E1" w14:textId="77777777" w:rsidR="00871A80" w:rsidRDefault="00871A80" w:rsidP="00811556"/>
        </w:tc>
      </w:tr>
      <w:tr w:rsidR="00871A80" w14:paraId="08D13F34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46F290B7" w14:textId="77777777" w:rsidR="00871A80" w:rsidRDefault="00871A80" w:rsidP="00811556"/>
        </w:tc>
        <w:tc>
          <w:tcPr>
            <w:tcW w:w="7666" w:type="dxa"/>
          </w:tcPr>
          <w:p w14:paraId="62A6A2E8" w14:textId="77777777" w:rsidR="00871A80" w:rsidRDefault="00871A80" w:rsidP="00811556">
            <w:pPr>
              <w:ind w:left="-70"/>
            </w:pPr>
            <w:r>
              <w:t>Als geregistreerde scheidsrechter</w:t>
            </w:r>
          </w:p>
          <w:p w14:paraId="2DC483BC" w14:textId="77777777" w:rsidR="00871A80" w:rsidRDefault="00871A80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 kan op “tornooien” klikken in var bar</w:t>
            </w:r>
          </w:p>
          <w:p w14:paraId="66FE9AE3" w14:textId="77777777" w:rsidR="00871A80" w:rsidRDefault="00871A80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bestaande tornooien</w:t>
            </w:r>
          </w:p>
        </w:tc>
        <w:tc>
          <w:tcPr>
            <w:tcW w:w="580" w:type="dxa"/>
          </w:tcPr>
          <w:p w14:paraId="5088DD44" w14:textId="77777777" w:rsidR="00871A80" w:rsidRDefault="00871A8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D9D5BA3" w14:textId="77777777" w:rsidR="00871A80" w:rsidRDefault="00871A80" w:rsidP="00811556"/>
        </w:tc>
      </w:tr>
      <w:tr w:rsidR="00871A80" w14:paraId="0C093181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5E727033" w14:textId="77777777" w:rsidR="00871A80" w:rsidRDefault="00871A80" w:rsidP="00811556"/>
        </w:tc>
        <w:tc>
          <w:tcPr>
            <w:tcW w:w="7666" w:type="dxa"/>
          </w:tcPr>
          <w:p w14:paraId="67474B36" w14:textId="77777777" w:rsidR="00871A80" w:rsidRDefault="00871A80" w:rsidP="00811556">
            <w:pPr>
              <w:ind w:left="-70"/>
            </w:pPr>
          </w:p>
        </w:tc>
        <w:tc>
          <w:tcPr>
            <w:tcW w:w="580" w:type="dxa"/>
          </w:tcPr>
          <w:p w14:paraId="351D4C08" w14:textId="77777777" w:rsidR="00871A80" w:rsidRDefault="00871A8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FFA9A96" w14:textId="77777777" w:rsidR="00871A80" w:rsidRDefault="00871A80" w:rsidP="00811556"/>
        </w:tc>
      </w:tr>
    </w:tbl>
    <w:p w14:paraId="18560C1A" w14:textId="7A969B43" w:rsidR="00E06BD3" w:rsidRDefault="002B290F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E06BD3" w14:paraId="00CD89E6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81B0CF9" w14:textId="40C94461" w:rsidR="00E06BD3" w:rsidRDefault="00E06BD3" w:rsidP="00811556">
            <w:pPr>
              <w:pStyle w:val="Kop3"/>
            </w:pPr>
            <w:r>
              <w:lastRenderedPageBreak/>
              <w:t>3.</w:t>
            </w:r>
            <w:r w:rsidR="00400566">
              <w:t>7</w:t>
            </w:r>
            <w:r>
              <w:t xml:space="preserve"> scheidsrechter tornooi aanmaken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E06BD3" w14:paraId="0F40F54D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682FDD12" w14:textId="77777777" w:rsidR="00E06BD3" w:rsidRDefault="00E06BD3" w:rsidP="00811556">
            <w:pPr>
              <w:pStyle w:val="Kop3"/>
            </w:pPr>
            <w:r>
              <w:t>Als scheidsrechter wil ik tornooien kunnen aanmaken.</w:t>
            </w:r>
          </w:p>
        </w:tc>
      </w:tr>
      <w:tr w:rsidR="00E06BD3" w14:paraId="324EC968" w14:textId="77777777" w:rsidTr="00811556">
        <w:tc>
          <w:tcPr>
            <w:tcW w:w="5110" w:type="dxa"/>
            <w:shd w:val="clear" w:color="auto" w:fill="F3F3F3"/>
          </w:tcPr>
          <w:p w14:paraId="4A0F5048" w14:textId="77777777" w:rsidR="00E06BD3" w:rsidRDefault="00E06BD3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4887B4AB" w14:textId="77777777" w:rsidR="00E06BD3" w:rsidRDefault="00E06BD3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192AEE26" w14:textId="77777777" w:rsidR="00E06BD3" w:rsidRDefault="00E06BD3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1EFEDC1B" w14:textId="77777777" w:rsidR="00E06BD3" w:rsidRDefault="00E06BD3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E06BD3" w14:paraId="5B2D33F9" w14:textId="77777777" w:rsidTr="00811556">
        <w:tc>
          <w:tcPr>
            <w:tcW w:w="5110" w:type="dxa"/>
          </w:tcPr>
          <w:p w14:paraId="13916D35" w14:textId="60A31BA2" w:rsidR="00E06BD3" w:rsidRDefault="00E06BD3" w:rsidP="00811556">
            <w:pPr>
              <w:pStyle w:val="Kop3"/>
            </w:pPr>
            <w:r>
              <w:t>3.</w:t>
            </w:r>
            <w:r w:rsidR="00400566">
              <w:t>7</w:t>
            </w:r>
            <w:r>
              <w:t>.1 tornooi aanmaken scheidsrechter</w:t>
            </w:r>
          </w:p>
        </w:tc>
        <w:tc>
          <w:tcPr>
            <w:tcW w:w="7666" w:type="dxa"/>
          </w:tcPr>
          <w:p w14:paraId="4D17363D" w14:textId="77777777" w:rsidR="00E06BD3" w:rsidRDefault="00E06BD3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0E888D8B" w14:textId="77777777" w:rsidR="00E06BD3" w:rsidRDefault="00E06BD3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7AAB6A2" w14:textId="77777777" w:rsidR="00E06BD3" w:rsidRDefault="00E06BD3" w:rsidP="00811556">
            <w:pPr>
              <w:pStyle w:val="Plattetekst"/>
              <w:rPr>
                <w:rStyle w:val="Nadruk"/>
              </w:rPr>
            </w:pPr>
          </w:p>
        </w:tc>
      </w:tr>
      <w:tr w:rsidR="00E06BD3" w14:paraId="79074EE5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702FD077" w14:textId="77777777" w:rsidR="00E06BD3" w:rsidRDefault="00E06BD3" w:rsidP="00811556">
            <w:r>
              <w:t>Als ingelogde scheidsrechter wil ik een tornooi kunnen aanmaken zodat we iets leuks kunnen organiseren voor de leden.</w:t>
            </w:r>
          </w:p>
        </w:tc>
        <w:tc>
          <w:tcPr>
            <w:tcW w:w="7666" w:type="dxa"/>
          </w:tcPr>
          <w:p w14:paraId="755D4C7B" w14:textId="53653E98" w:rsidR="00E06BD3" w:rsidRDefault="00E06BD3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 ziet scherm 3</w:t>
            </w:r>
            <w:r>
              <w:rPr>
                <w:i/>
                <w:iCs/>
              </w:rPr>
              <w:t>.</w:t>
            </w:r>
            <w:r w:rsidR="00400566">
              <w:rPr>
                <w:i/>
                <w:iCs/>
              </w:rPr>
              <w:t>7</w:t>
            </w:r>
            <w:r>
              <w:rPr>
                <w:i/>
                <w:iCs/>
              </w:rPr>
              <w:t>.1 tornooi aanmaken</w:t>
            </w:r>
          </w:p>
        </w:tc>
        <w:tc>
          <w:tcPr>
            <w:tcW w:w="580" w:type="dxa"/>
          </w:tcPr>
          <w:p w14:paraId="174BF037" w14:textId="77777777" w:rsidR="00E06BD3" w:rsidRDefault="00E06BD3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74B2640" w14:textId="77777777" w:rsidR="00E06BD3" w:rsidRDefault="00E06BD3" w:rsidP="00811556"/>
        </w:tc>
      </w:tr>
      <w:tr w:rsidR="00E06BD3" w14:paraId="707A0162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86AABBE" w14:textId="77777777" w:rsidR="00E06BD3" w:rsidRDefault="00E06BD3" w:rsidP="00811556"/>
        </w:tc>
        <w:tc>
          <w:tcPr>
            <w:tcW w:w="7666" w:type="dxa"/>
          </w:tcPr>
          <w:p w14:paraId="1F4B57F1" w14:textId="77777777" w:rsidR="00E06BD3" w:rsidRDefault="00E06BD3" w:rsidP="00811556">
            <w:pPr>
              <w:ind w:left="-70"/>
            </w:pPr>
            <w:r>
              <w:t>Als geregistreerde scheidsrechter</w:t>
            </w:r>
          </w:p>
          <w:p w14:paraId="0B2A00E3" w14:textId="77777777" w:rsidR="00D51CAA" w:rsidRDefault="00D51C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scheidsrechter kan op “tornooien” klikken in </w:t>
            </w:r>
            <w:proofErr w:type="spellStart"/>
            <w:r>
              <w:t>varbar</w:t>
            </w:r>
            <w:proofErr w:type="spellEnd"/>
            <w:r>
              <w:t xml:space="preserve"> </w:t>
            </w:r>
          </w:p>
          <w:p w14:paraId="287969B5" w14:textId="1FC607E8" w:rsidR="00E06BD3" w:rsidRDefault="00E06BD3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 kan op “tornooien aanmaken” klikken</w:t>
            </w:r>
          </w:p>
          <w:p w14:paraId="54D8FE39" w14:textId="77777777" w:rsidR="00E06BD3" w:rsidRDefault="00E06BD3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maakt een tornooi aan</w:t>
            </w:r>
          </w:p>
          <w:p w14:paraId="239DB6C3" w14:textId="02474125" w:rsidR="00E06BD3" w:rsidRDefault="00E06BD3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bestaande tornooien</w:t>
            </w:r>
            <w:r w:rsidR="00C141D5">
              <w:t xml:space="preserve"> 3.</w:t>
            </w:r>
            <w:r w:rsidR="00871A80">
              <w:t>6</w:t>
            </w:r>
          </w:p>
        </w:tc>
        <w:tc>
          <w:tcPr>
            <w:tcW w:w="580" w:type="dxa"/>
          </w:tcPr>
          <w:p w14:paraId="74791973" w14:textId="77777777" w:rsidR="00E06BD3" w:rsidRDefault="00E06BD3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4D23CF9" w14:textId="77777777" w:rsidR="00E06BD3" w:rsidRDefault="00E06BD3" w:rsidP="00811556"/>
        </w:tc>
      </w:tr>
      <w:tr w:rsidR="00E06BD3" w14:paraId="248417ED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13940025" w14:textId="77777777" w:rsidR="00E06BD3" w:rsidRDefault="00E06BD3" w:rsidP="00811556"/>
        </w:tc>
        <w:tc>
          <w:tcPr>
            <w:tcW w:w="7666" w:type="dxa"/>
          </w:tcPr>
          <w:p w14:paraId="2FD64284" w14:textId="77777777" w:rsidR="00E06BD3" w:rsidRDefault="00E06BD3" w:rsidP="00811556">
            <w:pPr>
              <w:ind w:left="-70"/>
            </w:pPr>
          </w:p>
        </w:tc>
        <w:tc>
          <w:tcPr>
            <w:tcW w:w="580" w:type="dxa"/>
          </w:tcPr>
          <w:p w14:paraId="49C288D6" w14:textId="77777777" w:rsidR="00E06BD3" w:rsidRDefault="00E06BD3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7084D23" w14:textId="77777777" w:rsidR="00E06BD3" w:rsidRDefault="00E06BD3" w:rsidP="00811556"/>
        </w:tc>
      </w:tr>
    </w:tbl>
    <w:p w14:paraId="2AE44438" w14:textId="39E4C493" w:rsidR="00E06BD3" w:rsidRDefault="00E06BD3">
      <w:pPr>
        <w:spacing w:after="160" w:line="259" w:lineRule="auto"/>
      </w:pPr>
    </w:p>
    <w:p w14:paraId="72D924C1" w14:textId="11FB1D78" w:rsidR="002B290F" w:rsidRDefault="00E06BD3" w:rsidP="00E06BD3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B927DF" w14:paraId="59137B34" w14:textId="77777777" w:rsidTr="00B927DF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2B683DB1" w14:textId="0BD58F04" w:rsidR="00B927DF" w:rsidRDefault="00B927DF" w:rsidP="00811556">
            <w:pPr>
              <w:pStyle w:val="Kop3"/>
            </w:pPr>
            <w:r>
              <w:lastRenderedPageBreak/>
              <w:t>3.8 scheidsrechter tornooi aa</w:t>
            </w:r>
            <w:r w:rsidR="00A10AB3">
              <w:t>n</w:t>
            </w:r>
            <w:r w:rsidR="00EB7215">
              <w:t>passen</w:t>
            </w:r>
            <w:r>
              <w:t xml:space="preserve">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B927DF" w14:paraId="191DDE7B" w14:textId="77777777" w:rsidTr="00B927DF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B6A53CE" w14:textId="5ADAA9F9" w:rsidR="00B927DF" w:rsidRDefault="00B927DF" w:rsidP="00811556">
            <w:pPr>
              <w:pStyle w:val="Kop3"/>
            </w:pPr>
            <w:r>
              <w:t>Als scheidsrechter wil ik tornooien kunnen aa</w:t>
            </w:r>
            <w:r w:rsidR="00EB7215">
              <w:t>npassen</w:t>
            </w:r>
            <w:r>
              <w:t>.</w:t>
            </w:r>
          </w:p>
        </w:tc>
      </w:tr>
      <w:tr w:rsidR="00B927DF" w14:paraId="7C78E5BC" w14:textId="77777777" w:rsidTr="00811556">
        <w:tc>
          <w:tcPr>
            <w:tcW w:w="5110" w:type="dxa"/>
            <w:shd w:val="clear" w:color="auto" w:fill="F3F3F3"/>
          </w:tcPr>
          <w:p w14:paraId="29ECC397" w14:textId="77777777" w:rsidR="00B927DF" w:rsidRDefault="00B927DF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7B184674" w14:textId="77777777" w:rsidR="00B927DF" w:rsidRDefault="00B927D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6D53BEBB" w14:textId="77777777" w:rsidR="00B927DF" w:rsidRDefault="00B927DF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40C91008" w14:textId="77777777" w:rsidR="00B927DF" w:rsidRDefault="00B927D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B927DF" w14:paraId="5AB69302" w14:textId="77777777" w:rsidTr="00811556">
        <w:tc>
          <w:tcPr>
            <w:tcW w:w="5110" w:type="dxa"/>
          </w:tcPr>
          <w:p w14:paraId="45124D8A" w14:textId="2772E6DD" w:rsidR="00B927DF" w:rsidRDefault="00B927DF" w:rsidP="00811556">
            <w:pPr>
              <w:pStyle w:val="Kop3"/>
            </w:pPr>
            <w:r>
              <w:t xml:space="preserve">3.8.1 tornooi </w:t>
            </w:r>
            <w:r w:rsidR="00EB7215">
              <w:t>aanpassen</w:t>
            </w:r>
            <w:r>
              <w:t xml:space="preserve"> scheidsrechter</w:t>
            </w:r>
          </w:p>
        </w:tc>
        <w:tc>
          <w:tcPr>
            <w:tcW w:w="7666" w:type="dxa"/>
          </w:tcPr>
          <w:p w14:paraId="6A3584DE" w14:textId="77777777" w:rsidR="00B927DF" w:rsidRDefault="00B927DF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22371B68" w14:textId="77777777" w:rsidR="00B927DF" w:rsidRDefault="00B927DF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372327B1" w14:textId="77777777" w:rsidR="00B927DF" w:rsidRDefault="00B927DF" w:rsidP="00811556">
            <w:pPr>
              <w:pStyle w:val="Plattetekst"/>
              <w:rPr>
                <w:rStyle w:val="Nadruk"/>
              </w:rPr>
            </w:pPr>
          </w:p>
        </w:tc>
      </w:tr>
      <w:tr w:rsidR="00B927DF" w14:paraId="4EF2A682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2932882C" w14:textId="6BE245D4" w:rsidR="00B927DF" w:rsidRDefault="00B927DF" w:rsidP="00811556">
            <w:r>
              <w:t>Als ingelogde scheidsrechter wil ik een tornooi kunnen aan</w:t>
            </w:r>
            <w:r w:rsidR="00A10AB3">
              <w:t>passen</w:t>
            </w:r>
            <w:r>
              <w:t xml:space="preserve"> zodat we</w:t>
            </w:r>
            <w:r w:rsidR="00A10AB3">
              <w:t xml:space="preserve"> bijvoorbeeld de datum kunnen verzetten</w:t>
            </w:r>
            <w:r>
              <w:t>.</w:t>
            </w:r>
          </w:p>
        </w:tc>
        <w:tc>
          <w:tcPr>
            <w:tcW w:w="7666" w:type="dxa"/>
          </w:tcPr>
          <w:p w14:paraId="129ECEAA" w14:textId="1A0D14C3" w:rsidR="00B927DF" w:rsidRDefault="00B927DF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 ziet scherm 3</w:t>
            </w:r>
            <w:r>
              <w:rPr>
                <w:i/>
                <w:iCs/>
              </w:rPr>
              <w:t>.8.1 tornooi aan</w:t>
            </w:r>
            <w:r w:rsidR="0065334D">
              <w:rPr>
                <w:i/>
                <w:iCs/>
              </w:rPr>
              <w:t>passen</w:t>
            </w:r>
          </w:p>
        </w:tc>
        <w:tc>
          <w:tcPr>
            <w:tcW w:w="580" w:type="dxa"/>
          </w:tcPr>
          <w:p w14:paraId="716AF897" w14:textId="77777777" w:rsidR="00B927DF" w:rsidRDefault="00B927D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FCFB8D6" w14:textId="77777777" w:rsidR="00B927DF" w:rsidRDefault="00B927DF" w:rsidP="00811556"/>
        </w:tc>
      </w:tr>
      <w:tr w:rsidR="00B927DF" w14:paraId="06BE3394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4DEAAEFB" w14:textId="77777777" w:rsidR="00B927DF" w:rsidRDefault="00B927DF" w:rsidP="00811556"/>
        </w:tc>
        <w:tc>
          <w:tcPr>
            <w:tcW w:w="7666" w:type="dxa"/>
          </w:tcPr>
          <w:p w14:paraId="3F47A049" w14:textId="77777777" w:rsidR="00B927DF" w:rsidRDefault="00B927DF" w:rsidP="00811556">
            <w:pPr>
              <w:ind w:left="-70"/>
            </w:pPr>
            <w:r>
              <w:t>Als geregistreerde scheidsrechter</w:t>
            </w:r>
          </w:p>
          <w:p w14:paraId="25F27DD1" w14:textId="77777777" w:rsidR="00D51CAA" w:rsidRDefault="00D51C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scheidsrechter kan op “tornooien” klikken in </w:t>
            </w:r>
            <w:proofErr w:type="spellStart"/>
            <w:r>
              <w:t>varbar</w:t>
            </w:r>
            <w:proofErr w:type="spellEnd"/>
            <w:r>
              <w:t xml:space="preserve"> </w:t>
            </w:r>
          </w:p>
          <w:p w14:paraId="39DCE6D6" w14:textId="3584312C" w:rsidR="00B927DF" w:rsidRDefault="00B927D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scheidsrechter kan op “tornooien aa</w:t>
            </w:r>
            <w:r w:rsidR="00A10AB3">
              <w:t>npassen</w:t>
            </w:r>
            <w:r>
              <w:t>” klikken</w:t>
            </w:r>
          </w:p>
          <w:p w14:paraId="2B5F3143" w14:textId="46104D65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scheidsrechter </w:t>
            </w:r>
            <w:r w:rsidR="00572794">
              <w:t>verandert de info</w:t>
            </w:r>
          </w:p>
          <w:p w14:paraId="7A7606FC" w14:textId="54DA7270" w:rsidR="00572794" w:rsidRDefault="0057279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scheidsrechter klikt op </w:t>
            </w:r>
            <w:r w:rsidR="00B25AD0">
              <w:t>“tornooi aanpassen”</w:t>
            </w:r>
          </w:p>
          <w:p w14:paraId="6A90832B" w14:textId="01BFCB50" w:rsidR="00B927DF" w:rsidRDefault="00B927D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A10AB3">
              <w:t>past</w:t>
            </w:r>
            <w:r>
              <w:t xml:space="preserve"> een tornooi aan</w:t>
            </w:r>
          </w:p>
          <w:p w14:paraId="45050A3F" w14:textId="619942CF" w:rsidR="00B927DF" w:rsidRDefault="00B927D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toont alle bestaande tornooien</w:t>
            </w:r>
            <w:r w:rsidR="00C141D5">
              <w:t xml:space="preserve"> 3.</w:t>
            </w:r>
            <w:r w:rsidR="00871A80">
              <w:t>6</w:t>
            </w:r>
          </w:p>
        </w:tc>
        <w:tc>
          <w:tcPr>
            <w:tcW w:w="580" w:type="dxa"/>
          </w:tcPr>
          <w:p w14:paraId="6D66F5DD" w14:textId="77777777" w:rsidR="00B927DF" w:rsidRDefault="00B927D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1F31D77" w14:textId="77777777" w:rsidR="00B927DF" w:rsidRDefault="00B927DF" w:rsidP="00811556"/>
        </w:tc>
      </w:tr>
      <w:tr w:rsidR="00B927DF" w14:paraId="02E76749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49CD63F8" w14:textId="77777777" w:rsidR="00B927DF" w:rsidRDefault="00B927DF" w:rsidP="00811556"/>
        </w:tc>
        <w:tc>
          <w:tcPr>
            <w:tcW w:w="7666" w:type="dxa"/>
          </w:tcPr>
          <w:p w14:paraId="67810B91" w14:textId="77777777" w:rsidR="00B927DF" w:rsidRDefault="00B927DF" w:rsidP="00811556">
            <w:pPr>
              <w:ind w:left="-70"/>
            </w:pPr>
          </w:p>
        </w:tc>
        <w:tc>
          <w:tcPr>
            <w:tcW w:w="580" w:type="dxa"/>
          </w:tcPr>
          <w:p w14:paraId="5CA597C9" w14:textId="77777777" w:rsidR="00B927DF" w:rsidRDefault="00B927D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7BCD941" w14:textId="77777777" w:rsidR="00B927DF" w:rsidRDefault="00B927DF" w:rsidP="00811556"/>
        </w:tc>
      </w:tr>
    </w:tbl>
    <w:p w14:paraId="7E7EC361" w14:textId="3A716745" w:rsidR="00B927DF" w:rsidRDefault="00B927DF"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503D2" w14:paraId="1FD9AEE5" w14:textId="77777777" w:rsidTr="008503D2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957FEE0" w14:textId="192EB078" w:rsidR="008503D2" w:rsidRDefault="008503D2" w:rsidP="00811556">
            <w:pPr>
              <w:pStyle w:val="Kop3"/>
            </w:pPr>
            <w:r>
              <w:lastRenderedPageBreak/>
              <w:t xml:space="preserve">3.9 scheidsrechter tornooi </w:t>
            </w:r>
            <w:r w:rsidR="00D1793D">
              <w:t>verwijderen</w:t>
            </w:r>
            <w:r>
              <w:t xml:space="preserve">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8503D2" w14:paraId="00187973" w14:textId="77777777" w:rsidTr="008503D2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D1740A8" w14:textId="1EF73041" w:rsidR="008503D2" w:rsidRDefault="008503D2" w:rsidP="00811556">
            <w:pPr>
              <w:pStyle w:val="Kop3"/>
            </w:pPr>
            <w:r>
              <w:t xml:space="preserve">Als scheidsrechter wil ik tornooien kunnen </w:t>
            </w:r>
            <w:r w:rsidR="00D1793D">
              <w:t>verwijderen</w:t>
            </w:r>
            <w:r>
              <w:t>.</w:t>
            </w:r>
          </w:p>
        </w:tc>
      </w:tr>
      <w:tr w:rsidR="008503D2" w14:paraId="6B66B623" w14:textId="77777777" w:rsidTr="00811556">
        <w:tc>
          <w:tcPr>
            <w:tcW w:w="5110" w:type="dxa"/>
            <w:shd w:val="clear" w:color="auto" w:fill="F3F3F3"/>
          </w:tcPr>
          <w:p w14:paraId="45F7F38A" w14:textId="77777777" w:rsidR="008503D2" w:rsidRDefault="008503D2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5446C8E7" w14:textId="77777777" w:rsidR="008503D2" w:rsidRDefault="008503D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3A96303E" w14:textId="77777777" w:rsidR="008503D2" w:rsidRDefault="008503D2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2EC58AB3" w14:textId="77777777" w:rsidR="008503D2" w:rsidRDefault="008503D2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503D2" w14:paraId="70864166" w14:textId="77777777" w:rsidTr="00811556">
        <w:tc>
          <w:tcPr>
            <w:tcW w:w="5110" w:type="dxa"/>
          </w:tcPr>
          <w:p w14:paraId="5E6656FF" w14:textId="0BFA0361" w:rsidR="008503D2" w:rsidRDefault="008503D2" w:rsidP="00811556">
            <w:pPr>
              <w:pStyle w:val="Kop3"/>
            </w:pPr>
            <w:r>
              <w:t xml:space="preserve">3.9.1 tornooi </w:t>
            </w:r>
            <w:r w:rsidR="00D1793D">
              <w:t>verwijderen</w:t>
            </w:r>
            <w:r>
              <w:t xml:space="preserve"> scheidsrechter</w:t>
            </w:r>
          </w:p>
        </w:tc>
        <w:tc>
          <w:tcPr>
            <w:tcW w:w="7666" w:type="dxa"/>
          </w:tcPr>
          <w:p w14:paraId="17245F43" w14:textId="77777777" w:rsidR="008503D2" w:rsidRDefault="008503D2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9675305" w14:textId="77777777" w:rsidR="008503D2" w:rsidRDefault="008503D2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3BE8E42C" w14:textId="77777777" w:rsidR="008503D2" w:rsidRDefault="008503D2" w:rsidP="00811556">
            <w:pPr>
              <w:pStyle w:val="Plattetekst"/>
              <w:rPr>
                <w:rStyle w:val="Nadruk"/>
              </w:rPr>
            </w:pPr>
          </w:p>
        </w:tc>
      </w:tr>
      <w:tr w:rsidR="008503D2" w14:paraId="01167212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6987E8F4" w14:textId="5A44E378" w:rsidR="008503D2" w:rsidRDefault="008503D2" w:rsidP="00811556">
            <w:r>
              <w:t xml:space="preserve">Als ingelogde scheidsrechter wil ik een tornooi kunnen </w:t>
            </w:r>
            <w:r w:rsidR="00572336">
              <w:t xml:space="preserve">verwijderen als een tornooi </w:t>
            </w:r>
            <w:r w:rsidR="00C93336">
              <w:t xml:space="preserve">bijvoorbeeld geen enkele inschrijving heeft of </w:t>
            </w:r>
            <w:r>
              <w:t>.</w:t>
            </w:r>
          </w:p>
        </w:tc>
        <w:tc>
          <w:tcPr>
            <w:tcW w:w="7666" w:type="dxa"/>
          </w:tcPr>
          <w:p w14:paraId="1E00BF12" w14:textId="13B5C7C1" w:rsidR="008503D2" w:rsidRDefault="008503D2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scheidsrechter ziet scherm 3</w:t>
            </w:r>
            <w:r>
              <w:rPr>
                <w:i/>
                <w:iCs/>
              </w:rPr>
              <w:t xml:space="preserve">.9.1 tornooi </w:t>
            </w:r>
            <w:r w:rsidR="0065334D">
              <w:rPr>
                <w:i/>
                <w:iCs/>
              </w:rPr>
              <w:t>verwijderen</w:t>
            </w:r>
          </w:p>
        </w:tc>
        <w:tc>
          <w:tcPr>
            <w:tcW w:w="580" w:type="dxa"/>
          </w:tcPr>
          <w:p w14:paraId="1DAED4A2" w14:textId="77777777" w:rsidR="008503D2" w:rsidRDefault="008503D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71FFC14" w14:textId="77777777" w:rsidR="008503D2" w:rsidRDefault="008503D2" w:rsidP="00811556"/>
        </w:tc>
      </w:tr>
      <w:tr w:rsidR="008503D2" w14:paraId="29B76A1E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5522D81B" w14:textId="77777777" w:rsidR="008503D2" w:rsidRDefault="008503D2" w:rsidP="00811556"/>
        </w:tc>
        <w:tc>
          <w:tcPr>
            <w:tcW w:w="7666" w:type="dxa"/>
          </w:tcPr>
          <w:p w14:paraId="34C96D29" w14:textId="051F1154" w:rsidR="008503D2" w:rsidRDefault="008503D2" w:rsidP="00811556">
            <w:pPr>
              <w:ind w:left="-70"/>
            </w:pPr>
            <w:r>
              <w:t>Als geregistreerde scheidsrechter</w:t>
            </w:r>
          </w:p>
          <w:p w14:paraId="13E87306" w14:textId="77777777" w:rsidR="00D51CAA" w:rsidRDefault="00D51CAA" w:rsidP="00811556">
            <w:pPr>
              <w:ind w:left="-70"/>
            </w:pPr>
          </w:p>
          <w:p w14:paraId="38710F83" w14:textId="77777777" w:rsidR="00D51CAA" w:rsidRDefault="00D51CAA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scheidsrechter kan op “tornooien” klikken in </w:t>
            </w:r>
            <w:proofErr w:type="spellStart"/>
            <w:r>
              <w:t>varbar</w:t>
            </w:r>
            <w:proofErr w:type="spellEnd"/>
            <w:r>
              <w:t xml:space="preserve"> </w:t>
            </w:r>
          </w:p>
          <w:p w14:paraId="2E6D8BAC" w14:textId="233B63D1" w:rsidR="008503D2" w:rsidRDefault="008503D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scheidsrechter kan op “tornooien </w:t>
            </w:r>
            <w:r w:rsidR="00C93336">
              <w:t>verwijderen</w:t>
            </w:r>
            <w:r>
              <w:t>” klikken</w:t>
            </w:r>
          </w:p>
          <w:p w14:paraId="3B940DCA" w14:textId="77777777" w:rsidR="008503D2" w:rsidRDefault="008503D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past een tornooi aan</w:t>
            </w:r>
          </w:p>
          <w:p w14:paraId="39E1E316" w14:textId="4E1FB2AF" w:rsidR="008503D2" w:rsidRDefault="008503D2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</w:t>
            </w:r>
            <w:r w:rsidR="003E2690">
              <w:t xml:space="preserve">overgebleven </w:t>
            </w:r>
            <w:r>
              <w:t>bestaande tornooien</w:t>
            </w:r>
            <w:r w:rsidR="00C141D5">
              <w:t xml:space="preserve"> 3</w:t>
            </w:r>
            <w:r w:rsidR="00871A80">
              <w:t>.6</w:t>
            </w:r>
          </w:p>
        </w:tc>
        <w:tc>
          <w:tcPr>
            <w:tcW w:w="580" w:type="dxa"/>
          </w:tcPr>
          <w:p w14:paraId="29D1A1A1" w14:textId="77777777" w:rsidR="008503D2" w:rsidRDefault="008503D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A3260C6" w14:textId="77777777" w:rsidR="008503D2" w:rsidRDefault="008503D2" w:rsidP="00811556"/>
        </w:tc>
      </w:tr>
      <w:tr w:rsidR="008503D2" w14:paraId="31396AD9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7C6EC0BC" w14:textId="77777777" w:rsidR="008503D2" w:rsidRDefault="008503D2" w:rsidP="00811556"/>
        </w:tc>
        <w:tc>
          <w:tcPr>
            <w:tcW w:w="7666" w:type="dxa"/>
          </w:tcPr>
          <w:p w14:paraId="3FE4E335" w14:textId="77777777" w:rsidR="008503D2" w:rsidRDefault="008503D2" w:rsidP="00811556">
            <w:pPr>
              <w:ind w:left="-70"/>
            </w:pPr>
          </w:p>
        </w:tc>
        <w:tc>
          <w:tcPr>
            <w:tcW w:w="580" w:type="dxa"/>
          </w:tcPr>
          <w:p w14:paraId="4AED4C48" w14:textId="77777777" w:rsidR="008503D2" w:rsidRDefault="008503D2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C9452CE" w14:textId="77777777" w:rsidR="008503D2" w:rsidRDefault="008503D2" w:rsidP="00811556"/>
        </w:tc>
      </w:tr>
    </w:tbl>
    <w:p w14:paraId="60EFB63B" w14:textId="500D8ED1" w:rsidR="009150D9" w:rsidRDefault="008503D2"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60F5E" w14:paraId="59D3127A" w14:textId="77777777" w:rsidTr="00811556">
        <w:tc>
          <w:tcPr>
            <w:tcW w:w="14470" w:type="dxa"/>
            <w:gridSpan w:val="4"/>
            <w:shd w:val="clear" w:color="auto" w:fill="3366FF"/>
          </w:tcPr>
          <w:p w14:paraId="26EC7F0E" w14:textId="75235D6A" w:rsidR="00460F5E" w:rsidRDefault="005E75F5" w:rsidP="00811556">
            <w:pPr>
              <w:pStyle w:val="Kop3"/>
            </w:pPr>
            <w:r>
              <w:lastRenderedPageBreak/>
              <w:t>4</w:t>
            </w:r>
            <w:r w:rsidR="00460F5E">
              <w:t xml:space="preserve">.1 Inloggen als </w:t>
            </w:r>
            <w:r w:rsidR="00FC6349">
              <w:t>secretariaat</w:t>
            </w:r>
            <w:r w:rsidR="00460F5E">
              <w:t xml:space="preserve"> op </w:t>
            </w:r>
            <w:r w:rsidR="00785D80">
              <w:t>S</w:t>
            </w:r>
            <w:r w:rsidR="00460F5E">
              <w:t xml:space="preserve">chaakclub </w:t>
            </w:r>
            <w:r w:rsidR="00785D80">
              <w:t>D</w:t>
            </w:r>
            <w:r w:rsidR="00460F5E">
              <w:t xml:space="preserve">e </w:t>
            </w:r>
            <w:r w:rsidR="00785D80">
              <w:t>B</w:t>
            </w:r>
            <w:r w:rsidR="00460F5E">
              <w:t xml:space="preserve">lauwe </w:t>
            </w:r>
            <w:r w:rsidR="00785D80">
              <w:t>L</w:t>
            </w:r>
            <w:r w:rsidR="00460F5E">
              <w:t>oper</w:t>
            </w:r>
          </w:p>
        </w:tc>
      </w:tr>
      <w:tr w:rsidR="00460F5E" w14:paraId="5FECB5FC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1178BCB9" w14:textId="24854E8B" w:rsidR="00460F5E" w:rsidRDefault="00460F5E" w:rsidP="00811556">
            <w:r>
              <w:t xml:space="preserve">Als een geregistreerde </w:t>
            </w:r>
            <w:r w:rsidR="00FC6349">
              <w:t>secretariaat</w:t>
            </w:r>
            <w:r>
              <w:t xml:space="preserve"> van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 xml:space="preserve">oper wil ik inloggen met mijn naam / wachtwoord combinatie die bij mijn account hoort. </w:t>
            </w:r>
          </w:p>
        </w:tc>
      </w:tr>
      <w:tr w:rsidR="00460F5E" w14:paraId="4AB40A62" w14:textId="77777777" w:rsidTr="00811556">
        <w:tc>
          <w:tcPr>
            <w:tcW w:w="5110" w:type="dxa"/>
            <w:shd w:val="clear" w:color="auto" w:fill="F3F3F3"/>
          </w:tcPr>
          <w:p w14:paraId="170E67E8" w14:textId="77777777" w:rsidR="00460F5E" w:rsidRDefault="00460F5E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1EB4DD37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1B9747B9" w14:textId="77777777" w:rsidR="00460F5E" w:rsidRDefault="00460F5E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15A7354A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60F5E" w14:paraId="25B8A38B" w14:textId="77777777" w:rsidTr="00811556">
        <w:tc>
          <w:tcPr>
            <w:tcW w:w="5110" w:type="dxa"/>
          </w:tcPr>
          <w:p w14:paraId="77FF3BC6" w14:textId="0362CE86" w:rsidR="00460F5E" w:rsidRDefault="005E75F5" w:rsidP="00811556">
            <w:pPr>
              <w:pStyle w:val="Kop3"/>
            </w:pPr>
            <w:r>
              <w:t>4</w:t>
            </w:r>
            <w:r w:rsidR="00460F5E">
              <w:t>.1.1 Inloggen als</w:t>
            </w:r>
            <w:r w:rsidR="00FC6349">
              <w:t xml:space="preserve"> secretariaat</w:t>
            </w:r>
          </w:p>
        </w:tc>
        <w:tc>
          <w:tcPr>
            <w:tcW w:w="7666" w:type="dxa"/>
          </w:tcPr>
          <w:p w14:paraId="15A50388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768541C2" w14:textId="77777777" w:rsidR="00460F5E" w:rsidRDefault="00460F5E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7138A902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</w:tr>
      <w:tr w:rsidR="00460F5E" w14:paraId="03B62B2E" w14:textId="77777777" w:rsidTr="00811556">
        <w:trPr>
          <w:cantSplit/>
          <w:trHeight w:val="988"/>
        </w:trPr>
        <w:tc>
          <w:tcPr>
            <w:tcW w:w="5110" w:type="dxa"/>
            <w:vMerge w:val="restart"/>
          </w:tcPr>
          <w:p w14:paraId="3766E20A" w14:textId="17F562F1" w:rsidR="00460F5E" w:rsidRDefault="00460F5E" w:rsidP="00811556">
            <w:r>
              <w:t xml:space="preserve">Als geregistreerde </w:t>
            </w:r>
            <w:r w:rsidR="00865B2D">
              <w:t>secretariaat</w:t>
            </w:r>
            <w:r>
              <w:t xml:space="preserve"> wil ik inloggen om </w:t>
            </w:r>
            <w:r w:rsidR="00520506">
              <w:t>de info over de leden te kunnen inzien.</w:t>
            </w:r>
          </w:p>
        </w:tc>
        <w:tc>
          <w:tcPr>
            <w:tcW w:w="7666" w:type="dxa"/>
          </w:tcPr>
          <w:p w14:paraId="00FA6B9C" w14:textId="1F2D2387" w:rsidR="00460F5E" w:rsidRDefault="00FC6349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</w:t>
            </w:r>
            <w:r w:rsidR="00460F5E">
              <w:t xml:space="preserve"> ziet scherm </w:t>
            </w:r>
            <w:r w:rsidR="005E75F5">
              <w:t>4</w:t>
            </w:r>
            <w:r w:rsidR="00460F5E">
              <w:rPr>
                <w:i/>
                <w:iCs/>
              </w:rPr>
              <w:t>.1.1 Inloggen</w:t>
            </w:r>
          </w:p>
        </w:tc>
        <w:tc>
          <w:tcPr>
            <w:tcW w:w="580" w:type="dxa"/>
          </w:tcPr>
          <w:p w14:paraId="21FEE836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B1F1D5C" w14:textId="77777777" w:rsidR="00460F5E" w:rsidRDefault="00460F5E" w:rsidP="00811556"/>
        </w:tc>
      </w:tr>
      <w:tr w:rsidR="00460F5E" w14:paraId="6BCAD78C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7EA329EC" w14:textId="77777777" w:rsidR="00460F5E" w:rsidRDefault="00460F5E" w:rsidP="00811556"/>
        </w:tc>
        <w:tc>
          <w:tcPr>
            <w:tcW w:w="7666" w:type="dxa"/>
          </w:tcPr>
          <w:p w14:paraId="548C3500" w14:textId="210B48D2" w:rsidR="00460F5E" w:rsidRDefault="00460F5E" w:rsidP="00811556">
            <w:pPr>
              <w:ind w:left="-70"/>
            </w:pPr>
            <w:r>
              <w:t xml:space="preserve">Als geregistreerde </w:t>
            </w:r>
            <w:r w:rsidR="00C15BB9">
              <w:t>secretariaat</w:t>
            </w:r>
          </w:p>
          <w:p w14:paraId="21DA1AFE" w14:textId="6A775964" w:rsidR="00460F5E" w:rsidRDefault="00C15BB9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secretariaat </w:t>
            </w:r>
            <w:r w:rsidR="00460F5E">
              <w:t>kan naam en Wachtwoord invullen.</w:t>
            </w:r>
          </w:p>
          <w:p w14:paraId="474A3B85" w14:textId="344380EE" w:rsidR="00460F5E" w:rsidRDefault="00C15BB9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op “Inloggen” klikken</w:t>
            </w:r>
          </w:p>
          <w:p w14:paraId="05DA2E78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checkt inloggegevens</w:t>
            </w:r>
          </w:p>
          <w:p w14:paraId="1E355A35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 en scheidsrechter opties.</w:t>
            </w:r>
          </w:p>
        </w:tc>
        <w:tc>
          <w:tcPr>
            <w:tcW w:w="580" w:type="dxa"/>
          </w:tcPr>
          <w:p w14:paraId="7FD267F6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5EB37DC" w14:textId="77777777" w:rsidR="00460F5E" w:rsidRDefault="00460F5E" w:rsidP="00811556"/>
        </w:tc>
      </w:tr>
      <w:tr w:rsidR="00460F5E" w14:paraId="2CE0F125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5FBC13E3" w14:textId="77777777" w:rsidR="00460F5E" w:rsidRDefault="00460F5E" w:rsidP="00811556"/>
        </w:tc>
        <w:tc>
          <w:tcPr>
            <w:tcW w:w="7666" w:type="dxa"/>
          </w:tcPr>
          <w:p w14:paraId="4D53D962" w14:textId="77777777" w:rsidR="00460F5E" w:rsidRDefault="00460F5E" w:rsidP="00811556">
            <w:pPr>
              <w:ind w:left="-70"/>
            </w:pPr>
            <w:r>
              <w:t>Anders</w:t>
            </w:r>
          </w:p>
          <w:p w14:paraId="24C7705A" w14:textId="6402AD20" w:rsidR="00460F5E" w:rsidRDefault="00C15BB9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op </w:t>
            </w:r>
            <w:r w:rsidR="00460F5E">
              <w:rPr>
                <w:i/>
                <w:iCs/>
              </w:rPr>
              <w:t>registreren aan</w:t>
            </w:r>
            <w:r w:rsidR="00460F5E">
              <w:t xml:space="preserve"> klikken.</w:t>
            </w:r>
          </w:p>
          <w:p w14:paraId="122DE7D1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scherm </w:t>
            </w:r>
            <w:r>
              <w:rPr>
                <w:i/>
                <w:iCs/>
              </w:rPr>
              <w:t>1.2.1 Registreren</w:t>
            </w:r>
          </w:p>
        </w:tc>
        <w:tc>
          <w:tcPr>
            <w:tcW w:w="580" w:type="dxa"/>
          </w:tcPr>
          <w:p w14:paraId="0622FC78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73C3C46" w14:textId="77777777" w:rsidR="00460F5E" w:rsidRDefault="00460F5E" w:rsidP="00811556"/>
        </w:tc>
      </w:tr>
    </w:tbl>
    <w:p w14:paraId="4C8FD642" w14:textId="77777777" w:rsidR="00460F5E" w:rsidRDefault="00460F5E" w:rsidP="00460F5E"/>
    <w:p w14:paraId="451B7632" w14:textId="77777777" w:rsidR="00460F5E" w:rsidRDefault="00460F5E" w:rsidP="00460F5E"/>
    <w:p w14:paraId="49923C4C" w14:textId="77777777" w:rsidR="00460F5E" w:rsidRDefault="00460F5E" w:rsidP="00460F5E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60F5E" w14:paraId="0A596F7A" w14:textId="77777777" w:rsidTr="00811556">
        <w:tc>
          <w:tcPr>
            <w:tcW w:w="14470" w:type="dxa"/>
            <w:gridSpan w:val="4"/>
            <w:shd w:val="clear" w:color="auto" w:fill="3366FF"/>
          </w:tcPr>
          <w:p w14:paraId="0A200B2D" w14:textId="2FE42A52" w:rsidR="00460F5E" w:rsidRDefault="005E75F5" w:rsidP="00811556">
            <w:pPr>
              <w:pStyle w:val="Kop3"/>
            </w:pPr>
            <w:r>
              <w:lastRenderedPageBreak/>
              <w:t>4</w:t>
            </w:r>
            <w:r w:rsidR="00460F5E">
              <w:t xml:space="preserve">.2 registreren als </w:t>
            </w:r>
            <w:r w:rsidR="00865B2D">
              <w:t>secretariaat</w:t>
            </w:r>
            <w:r w:rsidR="00460F5E">
              <w:t xml:space="preserve"> op </w:t>
            </w:r>
            <w:r w:rsidR="00785D80">
              <w:t>S</w:t>
            </w:r>
            <w:r w:rsidR="00460F5E">
              <w:t xml:space="preserve">chaakclub </w:t>
            </w:r>
            <w:r w:rsidR="00785D80">
              <w:t>D</w:t>
            </w:r>
            <w:r w:rsidR="00460F5E">
              <w:t xml:space="preserve">e </w:t>
            </w:r>
            <w:r w:rsidR="00785D80">
              <w:t>B</w:t>
            </w:r>
            <w:r w:rsidR="00460F5E">
              <w:t xml:space="preserve">lauwe </w:t>
            </w:r>
            <w:r w:rsidR="00785D80">
              <w:t>L</w:t>
            </w:r>
            <w:r w:rsidR="00460F5E">
              <w:t>oper</w:t>
            </w:r>
          </w:p>
        </w:tc>
      </w:tr>
      <w:tr w:rsidR="00460F5E" w14:paraId="09D37783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241662A7" w14:textId="3AD1B27E" w:rsidR="00460F5E" w:rsidRDefault="00460F5E" w:rsidP="00811556">
            <w:r>
              <w:t xml:space="preserve">Als nieuwe </w:t>
            </w:r>
            <w:r w:rsidR="00865B2D">
              <w:t>secretariaat</w:t>
            </w:r>
            <w:r>
              <w:t xml:space="preserve"> wil ik kunnen registreren zodat ik later kan inloggen.</w:t>
            </w:r>
          </w:p>
        </w:tc>
      </w:tr>
      <w:tr w:rsidR="00460F5E" w14:paraId="3A7D6319" w14:textId="77777777" w:rsidTr="00811556">
        <w:tc>
          <w:tcPr>
            <w:tcW w:w="5110" w:type="dxa"/>
            <w:shd w:val="clear" w:color="auto" w:fill="F3F3F3"/>
          </w:tcPr>
          <w:p w14:paraId="109CA413" w14:textId="77777777" w:rsidR="00460F5E" w:rsidRDefault="00460F5E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644F2B51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4C3DA807" w14:textId="77777777" w:rsidR="00460F5E" w:rsidRDefault="00460F5E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7463FA11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60F5E" w14:paraId="16A28A95" w14:textId="77777777" w:rsidTr="00811556">
        <w:tc>
          <w:tcPr>
            <w:tcW w:w="5110" w:type="dxa"/>
          </w:tcPr>
          <w:p w14:paraId="774F98E9" w14:textId="60FC52DA" w:rsidR="00460F5E" w:rsidRDefault="005E75F5" w:rsidP="00811556">
            <w:pPr>
              <w:pStyle w:val="Kop3"/>
            </w:pPr>
            <w:r>
              <w:t>4</w:t>
            </w:r>
            <w:r w:rsidR="00460F5E">
              <w:t xml:space="preserve">.2.1 registreren als </w:t>
            </w:r>
            <w:r w:rsidR="00865B2D">
              <w:t>secretariaat</w:t>
            </w:r>
          </w:p>
        </w:tc>
        <w:tc>
          <w:tcPr>
            <w:tcW w:w="7666" w:type="dxa"/>
          </w:tcPr>
          <w:p w14:paraId="43AA12E3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EA36C33" w14:textId="77777777" w:rsidR="00460F5E" w:rsidRDefault="00460F5E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E7AC349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</w:tr>
      <w:tr w:rsidR="00460F5E" w14:paraId="3DC9DD82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74AB3F68" w14:textId="79627A8F" w:rsidR="00460F5E" w:rsidRDefault="00460F5E" w:rsidP="00811556">
            <w:r>
              <w:t xml:space="preserve">Als nieuwe </w:t>
            </w:r>
            <w:r w:rsidR="00865B2D">
              <w:t>secretariaat</w:t>
            </w:r>
            <w:r>
              <w:t xml:space="preserve"> wil ik kunnen registreren om zodat ik gebruik kan maken van de functies van de site en later ook kan inloggen.</w:t>
            </w:r>
          </w:p>
        </w:tc>
        <w:tc>
          <w:tcPr>
            <w:tcW w:w="7666" w:type="dxa"/>
          </w:tcPr>
          <w:p w14:paraId="68AC6B58" w14:textId="5957D9CD" w:rsidR="00460F5E" w:rsidRDefault="00865B2D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</w:t>
            </w:r>
            <w:r w:rsidR="00460F5E">
              <w:t xml:space="preserve"> ziet scherm </w:t>
            </w:r>
            <w:r w:rsidR="005E75F5">
              <w:t>4</w:t>
            </w:r>
            <w:r w:rsidR="00460F5E">
              <w:rPr>
                <w:i/>
                <w:iCs/>
              </w:rPr>
              <w:t>.2.1 registreren</w:t>
            </w:r>
          </w:p>
        </w:tc>
        <w:tc>
          <w:tcPr>
            <w:tcW w:w="580" w:type="dxa"/>
          </w:tcPr>
          <w:p w14:paraId="399F04D5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4892E81" w14:textId="77777777" w:rsidR="00460F5E" w:rsidRDefault="00460F5E" w:rsidP="00811556"/>
        </w:tc>
      </w:tr>
      <w:tr w:rsidR="00460F5E" w14:paraId="3C6E0A4C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0443AB7B" w14:textId="77777777" w:rsidR="00460F5E" w:rsidRDefault="00460F5E" w:rsidP="00811556"/>
        </w:tc>
        <w:tc>
          <w:tcPr>
            <w:tcW w:w="7666" w:type="dxa"/>
          </w:tcPr>
          <w:p w14:paraId="33164CB3" w14:textId="39F8ACE9" w:rsidR="00460F5E" w:rsidRDefault="00460F5E" w:rsidP="00811556">
            <w:pPr>
              <w:ind w:left="-70"/>
            </w:pPr>
            <w:r>
              <w:t>als</w:t>
            </w:r>
            <w:r w:rsidR="00865B2D">
              <w:t xml:space="preserve"> secretariaat</w:t>
            </w:r>
          </w:p>
          <w:p w14:paraId="79893FA6" w14:textId="4A65AE94" w:rsidR="00460F5E" w:rsidRDefault="00865B2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secretariaat </w:t>
            </w:r>
            <w:r w:rsidR="00460F5E">
              <w:t>er kan naam, Wachtwoord email, telefoonnummer en adresgegevens invullen.</w:t>
            </w:r>
          </w:p>
          <w:p w14:paraId="215BAE3B" w14:textId="7963D2C3" w:rsidR="00460F5E" w:rsidRDefault="00865B2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op “registreren” klikken</w:t>
            </w:r>
          </w:p>
          <w:p w14:paraId="5537C8B3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registreert  inloggegevens en andere nodige info</w:t>
            </w:r>
          </w:p>
          <w:p w14:paraId="581B6EDE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2F790D72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2059D3D" w14:textId="77777777" w:rsidR="00460F5E" w:rsidRDefault="00460F5E" w:rsidP="00811556"/>
        </w:tc>
      </w:tr>
      <w:tr w:rsidR="00460F5E" w14:paraId="4FEFEFE3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648DD6FB" w14:textId="77777777" w:rsidR="00460F5E" w:rsidRDefault="00460F5E" w:rsidP="00811556"/>
        </w:tc>
        <w:tc>
          <w:tcPr>
            <w:tcW w:w="7666" w:type="dxa"/>
          </w:tcPr>
          <w:p w14:paraId="307D3F10" w14:textId="77777777" w:rsidR="00460F5E" w:rsidRDefault="00460F5E" w:rsidP="00811556">
            <w:pPr>
              <w:ind w:left="-70"/>
            </w:pPr>
          </w:p>
        </w:tc>
        <w:tc>
          <w:tcPr>
            <w:tcW w:w="580" w:type="dxa"/>
          </w:tcPr>
          <w:p w14:paraId="4FE92785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E9E09EF" w14:textId="77777777" w:rsidR="00460F5E" w:rsidRDefault="00460F5E" w:rsidP="00811556"/>
        </w:tc>
      </w:tr>
    </w:tbl>
    <w:p w14:paraId="42D2BE0B" w14:textId="77777777" w:rsidR="00460F5E" w:rsidRDefault="00460F5E" w:rsidP="00460F5E"/>
    <w:p w14:paraId="29D17906" w14:textId="77777777" w:rsidR="00460F5E" w:rsidRDefault="00460F5E" w:rsidP="00460F5E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60F5E" w14:paraId="3AC6E498" w14:textId="77777777" w:rsidTr="00811556">
        <w:tc>
          <w:tcPr>
            <w:tcW w:w="14470" w:type="dxa"/>
            <w:gridSpan w:val="4"/>
            <w:shd w:val="clear" w:color="auto" w:fill="3366FF"/>
          </w:tcPr>
          <w:p w14:paraId="641CAA87" w14:textId="12C0AB4E" w:rsidR="00460F5E" w:rsidRDefault="005E75F5" w:rsidP="00811556">
            <w:pPr>
              <w:pStyle w:val="Kop3"/>
            </w:pPr>
            <w:r>
              <w:lastRenderedPageBreak/>
              <w:t>4</w:t>
            </w:r>
            <w:r w:rsidR="00460F5E">
              <w:t xml:space="preserve">.3 als </w:t>
            </w:r>
            <w:r w:rsidR="00865B2D">
              <w:t>secretariaat</w:t>
            </w:r>
            <w:r w:rsidR="00460F5E">
              <w:t xml:space="preserve"> gegevens wijzigen op </w:t>
            </w:r>
            <w:r w:rsidR="00785D80">
              <w:t>S</w:t>
            </w:r>
            <w:r w:rsidR="00460F5E">
              <w:t xml:space="preserve">chaakclub </w:t>
            </w:r>
            <w:r w:rsidR="00785D80">
              <w:t>D</w:t>
            </w:r>
            <w:r w:rsidR="00460F5E">
              <w:t xml:space="preserve">e </w:t>
            </w:r>
            <w:r w:rsidR="00785D80">
              <w:t>B</w:t>
            </w:r>
            <w:r w:rsidR="00460F5E">
              <w:t xml:space="preserve">lauwe </w:t>
            </w:r>
            <w:r w:rsidR="00785D80">
              <w:t>L</w:t>
            </w:r>
            <w:r w:rsidR="00460F5E">
              <w:t>oper</w:t>
            </w:r>
          </w:p>
        </w:tc>
      </w:tr>
      <w:tr w:rsidR="00460F5E" w14:paraId="598BD04F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7B3C761A" w14:textId="77777777" w:rsidR="00460F5E" w:rsidRDefault="00460F5E" w:rsidP="00811556">
            <w:r>
              <w:t>Als scheidsrechter wil ik mijn gegevens kunnen wijzigen als ik bijvoorbeeld een nieuw telefoon nummer heb.</w:t>
            </w:r>
          </w:p>
        </w:tc>
      </w:tr>
      <w:tr w:rsidR="00460F5E" w14:paraId="53C428DF" w14:textId="77777777" w:rsidTr="00811556">
        <w:tc>
          <w:tcPr>
            <w:tcW w:w="5110" w:type="dxa"/>
            <w:shd w:val="clear" w:color="auto" w:fill="F3F3F3"/>
          </w:tcPr>
          <w:p w14:paraId="63C3531E" w14:textId="77777777" w:rsidR="00460F5E" w:rsidRDefault="00460F5E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57589FBB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7DF4B01B" w14:textId="77777777" w:rsidR="00460F5E" w:rsidRDefault="00460F5E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2F150095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60F5E" w14:paraId="7722DDF5" w14:textId="77777777" w:rsidTr="00811556">
        <w:tc>
          <w:tcPr>
            <w:tcW w:w="5110" w:type="dxa"/>
          </w:tcPr>
          <w:p w14:paraId="2760DD90" w14:textId="4B5D1958" w:rsidR="00460F5E" w:rsidRDefault="005E75F5" w:rsidP="00811556">
            <w:pPr>
              <w:pStyle w:val="Kop3"/>
            </w:pPr>
            <w:r>
              <w:t>4</w:t>
            </w:r>
            <w:r w:rsidR="00460F5E">
              <w:t xml:space="preserve">.3.1 wijzigen </w:t>
            </w:r>
            <w:r w:rsidR="00865B2D">
              <w:t>secretariaat</w:t>
            </w:r>
            <w:r w:rsidR="00460F5E">
              <w:t xml:space="preserve"> gegevens</w:t>
            </w:r>
          </w:p>
        </w:tc>
        <w:tc>
          <w:tcPr>
            <w:tcW w:w="7666" w:type="dxa"/>
          </w:tcPr>
          <w:p w14:paraId="4A209C07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600E93A7" w14:textId="77777777" w:rsidR="00460F5E" w:rsidRDefault="00460F5E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A436914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</w:tr>
      <w:tr w:rsidR="00460F5E" w14:paraId="1CA53958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0FA9FAF7" w14:textId="699F058B" w:rsidR="00460F5E" w:rsidRDefault="00460F5E" w:rsidP="00811556">
            <w:r>
              <w:t xml:space="preserve">Als </w:t>
            </w:r>
            <w:r w:rsidR="005E75F5">
              <w:t>secretariaat</w:t>
            </w:r>
            <w:r>
              <w:t xml:space="preserve"> wil ik mijn gegevens kunnen wijzigen zodat ik als er iets gebeurt zoals een nieuw telefoonnummer of een nieuw adres ik dit kan wijzigen op de site van de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oper.</w:t>
            </w:r>
          </w:p>
        </w:tc>
        <w:tc>
          <w:tcPr>
            <w:tcW w:w="7666" w:type="dxa"/>
          </w:tcPr>
          <w:p w14:paraId="070D8C0F" w14:textId="5E0F0DAF" w:rsidR="00460F5E" w:rsidRDefault="00865B2D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</w:t>
            </w:r>
            <w:r w:rsidR="00460F5E">
              <w:t xml:space="preserve"> ziet scherm </w:t>
            </w:r>
            <w:r w:rsidR="005E75F5">
              <w:t>4</w:t>
            </w:r>
            <w:r w:rsidR="00460F5E">
              <w:rPr>
                <w:i/>
                <w:iCs/>
              </w:rPr>
              <w:t>.3.1 gegevens wijzigen</w:t>
            </w:r>
          </w:p>
        </w:tc>
        <w:tc>
          <w:tcPr>
            <w:tcW w:w="580" w:type="dxa"/>
          </w:tcPr>
          <w:p w14:paraId="2DC2C303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3C02056" w14:textId="77777777" w:rsidR="00460F5E" w:rsidRDefault="00460F5E" w:rsidP="00811556"/>
        </w:tc>
      </w:tr>
      <w:tr w:rsidR="00460F5E" w14:paraId="063C412A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09959DFE" w14:textId="77777777" w:rsidR="00460F5E" w:rsidRDefault="00460F5E" w:rsidP="00811556"/>
        </w:tc>
        <w:tc>
          <w:tcPr>
            <w:tcW w:w="7666" w:type="dxa"/>
          </w:tcPr>
          <w:p w14:paraId="4BDAD584" w14:textId="10B1913F" w:rsidR="00460F5E" w:rsidRDefault="00460F5E" w:rsidP="00811556">
            <w:pPr>
              <w:ind w:left="-70"/>
            </w:pPr>
            <w:r>
              <w:t xml:space="preserve">Als geregistreerde </w:t>
            </w:r>
            <w:r w:rsidR="00865B2D">
              <w:t>secretariaat</w:t>
            </w:r>
          </w:p>
          <w:p w14:paraId="253E044B" w14:textId="59198AE5" w:rsidR="00460F5E" w:rsidRDefault="00865B2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naam, Wachtwoord email, telefoonnummer en adresgegevens invullen.</w:t>
            </w:r>
          </w:p>
          <w:p w14:paraId="573774D5" w14:textId="192CEB12" w:rsidR="00460F5E" w:rsidRDefault="00865B2D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op “wijzig gegevens” klikken</w:t>
            </w:r>
          </w:p>
          <w:p w14:paraId="0589E314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wijzigt de inloggegevens en andere info</w:t>
            </w:r>
          </w:p>
          <w:p w14:paraId="15D925A0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home pagina met meer pagina’s in de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580" w:type="dxa"/>
          </w:tcPr>
          <w:p w14:paraId="468516CF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AC8D910" w14:textId="77777777" w:rsidR="00460F5E" w:rsidRDefault="00460F5E" w:rsidP="00811556"/>
        </w:tc>
      </w:tr>
      <w:tr w:rsidR="00460F5E" w14:paraId="368FCD68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509C8F98" w14:textId="77777777" w:rsidR="00460F5E" w:rsidRDefault="00460F5E" w:rsidP="00811556"/>
        </w:tc>
        <w:tc>
          <w:tcPr>
            <w:tcW w:w="7666" w:type="dxa"/>
          </w:tcPr>
          <w:p w14:paraId="213DA1EC" w14:textId="77777777" w:rsidR="00460F5E" w:rsidRDefault="00460F5E" w:rsidP="00811556">
            <w:pPr>
              <w:ind w:left="-70"/>
            </w:pPr>
          </w:p>
        </w:tc>
        <w:tc>
          <w:tcPr>
            <w:tcW w:w="580" w:type="dxa"/>
          </w:tcPr>
          <w:p w14:paraId="54799D32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890656C" w14:textId="77777777" w:rsidR="00460F5E" w:rsidRDefault="00460F5E" w:rsidP="00811556"/>
        </w:tc>
      </w:tr>
    </w:tbl>
    <w:p w14:paraId="45C7DB35" w14:textId="77777777" w:rsidR="00460F5E" w:rsidRPr="00F20FF7" w:rsidRDefault="00460F5E" w:rsidP="00460F5E">
      <w:pPr>
        <w:rPr>
          <w:b/>
          <w:bCs/>
        </w:rPr>
      </w:pPr>
    </w:p>
    <w:p w14:paraId="1F316496" w14:textId="77777777" w:rsidR="00460F5E" w:rsidRPr="0043119D" w:rsidRDefault="00460F5E" w:rsidP="00460F5E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60F5E" w14:paraId="4181EA69" w14:textId="77777777" w:rsidTr="00811556">
        <w:tc>
          <w:tcPr>
            <w:tcW w:w="14470" w:type="dxa"/>
            <w:gridSpan w:val="4"/>
            <w:shd w:val="clear" w:color="auto" w:fill="3366FF"/>
          </w:tcPr>
          <w:p w14:paraId="44EC8A49" w14:textId="013D0DC7" w:rsidR="00460F5E" w:rsidRDefault="005E75F5" w:rsidP="00811556">
            <w:pPr>
              <w:pStyle w:val="Kop3"/>
            </w:pPr>
            <w:r>
              <w:lastRenderedPageBreak/>
              <w:t>4</w:t>
            </w:r>
            <w:r w:rsidR="00460F5E">
              <w:t xml:space="preserve">.4 </w:t>
            </w:r>
            <w:r>
              <w:t>secretariaat</w:t>
            </w:r>
            <w:r w:rsidR="00460F5E">
              <w:t xml:space="preserve"> gegevens verwijderen op </w:t>
            </w:r>
            <w:r w:rsidR="00785D80">
              <w:t>S</w:t>
            </w:r>
            <w:r w:rsidR="00460F5E">
              <w:t xml:space="preserve">chaakclub </w:t>
            </w:r>
            <w:r w:rsidR="00785D80">
              <w:t>D</w:t>
            </w:r>
            <w:r w:rsidR="00460F5E">
              <w:t xml:space="preserve">e </w:t>
            </w:r>
            <w:r w:rsidR="00785D80">
              <w:t>B</w:t>
            </w:r>
            <w:r w:rsidR="00460F5E">
              <w:t xml:space="preserve">lauwe </w:t>
            </w:r>
            <w:r w:rsidR="00785D80">
              <w:t>L</w:t>
            </w:r>
            <w:r w:rsidR="00460F5E">
              <w:t>oper</w:t>
            </w:r>
          </w:p>
        </w:tc>
      </w:tr>
      <w:tr w:rsidR="00460F5E" w14:paraId="21D44BF4" w14:textId="77777777" w:rsidTr="00811556">
        <w:tc>
          <w:tcPr>
            <w:tcW w:w="14470" w:type="dxa"/>
            <w:gridSpan w:val="4"/>
            <w:tcBorders>
              <w:bottom w:val="single" w:sz="4" w:space="0" w:color="auto"/>
            </w:tcBorders>
          </w:tcPr>
          <w:p w14:paraId="300A9A75" w14:textId="5D2EA279" w:rsidR="00460F5E" w:rsidRDefault="00460F5E" w:rsidP="00811556">
            <w:r>
              <w:t xml:space="preserve">Als </w:t>
            </w:r>
            <w:r w:rsidR="005E75F5">
              <w:t>secretariaat</w:t>
            </w:r>
            <w:r>
              <w:t xml:space="preserve"> wil ik mijn gegevens kunnen verwijderen.</w:t>
            </w:r>
          </w:p>
        </w:tc>
      </w:tr>
      <w:tr w:rsidR="00460F5E" w14:paraId="1BF164F4" w14:textId="77777777" w:rsidTr="00811556">
        <w:tc>
          <w:tcPr>
            <w:tcW w:w="5110" w:type="dxa"/>
            <w:shd w:val="clear" w:color="auto" w:fill="F3F3F3"/>
          </w:tcPr>
          <w:p w14:paraId="6872941F" w14:textId="77777777" w:rsidR="00460F5E" w:rsidRDefault="00460F5E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0EA96A37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145C8A9D" w14:textId="77777777" w:rsidR="00460F5E" w:rsidRDefault="00460F5E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3D3E5937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60F5E" w14:paraId="1E927A3F" w14:textId="77777777" w:rsidTr="00811556">
        <w:tc>
          <w:tcPr>
            <w:tcW w:w="5110" w:type="dxa"/>
          </w:tcPr>
          <w:p w14:paraId="16BAB38B" w14:textId="06D69BD0" w:rsidR="00460F5E" w:rsidRDefault="005E75F5" w:rsidP="00811556">
            <w:pPr>
              <w:pStyle w:val="Kop3"/>
            </w:pPr>
            <w:r>
              <w:t>4</w:t>
            </w:r>
            <w:r w:rsidR="00460F5E">
              <w:t xml:space="preserve">.4.1 verwijderen </w:t>
            </w:r>
            <w:r>
              <w:t>secretariaat</w:t>
            </w:r>
          </w:p>
        </w:tc>
        <w:tc>
          <w:tcPr>
            <w:tcW w:w="7666" w:type="dxa"/>
          </w:tcPr>
          <w:p w14:paraId="1386993D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2DB1866A" w14:textId="77777777" w:rsidR="00460F5E" w:rsidRDefault="00460F5E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0E7E4E67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</w:tr>
      <w:tr w:rsidR="00460F5E" w14:paraId="11DB2B5E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74687888" w14:textId="0510B756" w:rsidR="00460F5E" w:rsidRDefault="00460F5E" w:rsidP="00811556">
            <w:r>
              <w:t xml:space="preserve">Als ingelogde </w:t>
            </w:r>
            <w:r w:rsidR="005E75F5">
              <w:t>secretariaat</w:t>
            </w:r>
            <w:r>
              <w:t xml:space="preserve"> wil ik mijn gegevens kunnen verwijderen zodat ik geen scheidsrechter meer ben van deze vereniging.</w:t>
            </w:r>
          </w:p>
        </w:tc>
        <w:tc>
          <w:tcPr>
            <w:tcW w:w="7666" w:type="dxa"/>
          </w:tcPr>
          <w:p w14:paraId="66E4FBB4" w14:textId="6EB9C1D0" w:rsidR="00460F5E" w:rsidRDefault="005E75F5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</w:t>
            </w:r>
            <w:r w:rsidR="00460F5E">
              <w:t xml:space="preserve"> ziet scherm </w:t>
            </w:r>
            <w:r>
              <w:t>4</w:t>
            </w:r>
            <w:r w:rsidR="00460F5E">
              <w:rPr>
                <w:i/>
                <w:iCs/>
              </w:rPr>
              <w:t>.4.1 gegevens verwijderen</w:t>
            </w:r>
          </w:p>
        </w:tc>
        <w:tc>
          <w:tcPr>
            <w:tcW w:w="580" w:type="dxa"/>
          </w:tcPr>
          <w:p w14:paraId="799923CB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2FF292C" w14:textId="77777777" w:rsidR="00460F5E" w:rsidRDefault="00460F5E" w:rsidP="00811556"/>
        </w:tc>
      </w:tr>
      <w:tr w:rsidR="00460F5E" w14:paraId="5E0333E0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01B7956" w14:textId="77777777" w:rsidR="00460F5E" w:rsidRDefault="00460F5E" w:rsidP="00811556"/>
        </w:tc>
        <w:tc>
          <w:tcPr>
            <w:tcW w:w="7666" w:type="dxa"/>
          </w:tcPr>
          <w:p w14:paraId="590AADF5" w14:textId="3B55E122" w:rsidR="00460F5E" w:rsidRDefault="00460F5E" w:rsidP="00811556">
            <w:pPr>
              <w:ind w:left="-70"/>
            </w:pPr>
            <w:r>
              <w:t xml:space="preserve">Als geregistreerde </w:t>
            </w:r>
            <w:r w:rsidR="005E75F5">
              <w:t>secretariaat</w:t>
            </w:r>
          </w:p>
          <w:p w14:paraId="09C0886B" w14:textId="7890EB24" w:rsidR="00460F5E" w:rsidRDefault="005E75F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op “gegevens verwijderen” klikken</w:t>
            </w:r>
          </w:p>
          <w:p w14:paraId="3A3E2060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verwijdert de inloggegevens en andere info</w:t>
            </w:r>
          </w:p>
          <w:p w14:paraId="7C6CE2DB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7847DF8B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857DE97" w14:textId="77777777" w:rsidR="00460F5E" w:rsidRDefault="00460F5E" w:rsidP="00811556"/>
        </w:tc>
      </w:tr>
      <w:tr w:rsidR="00460F5E" w14:paraId="0A23B137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3BE9FD4E" w14:textId="77777777" w:rsidR="00460F5E" w:rsidRDefault="00460F5E" w:rsidP="00811556"/>
        </w:tc>
        <w:tc>
          <w:tcPr>
            <w:tcW w:w="7666" w:type="dxa"/>
          </w:tcPr>
          <w:p w14:paraId="1AA76684" w14:textId="77777777" w:rsidR="00460F5E" w:rsidRDefault="00460F5E" w:rsidP="00811556">
            <w:pPr>
              <w:ind w:left="-70"/>
            </w:pPr>
          </w:p>
        </w:tc>
        <w:tc>
          <w:tcPr>
            <w:tcW w:w="580" w:type="dxa"/>
          </w:tcPr>
          <w:p w14:paraId="23148CE1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66D4CAF" w14:textId="77777777" w:rsidR="00460F5E" w:rsidRDefault="00460F5E" w:rsidP="00811556"/>
        </w:tc>
      </w:tr>
    </w:tbl>
    <w:p w14:paraId="16524414" w14:textId="77777777" w:rsidR="00460F5E" w:rsidRDefault="00460F5E" w:rsidP="00460F5E">
      <w:pPr>
        <w:spacing w:after="160" w:line="259" w:lineRule="auto"/>
      </w:pPr>
    </w:p>
    <w:p w14:paraId="6D0A7679" w14:textId="77777777" w:rsidR="00460F5E" w:rsidRDefault="00460F5E" w:rsidP="00460F5E">
      <w:pPr>
        <w:spacing w:after="160" w:line="259" w:lineRule="auto"/>
      </w:pPr>
      <w:r>
        <w:br w:type="page"/>
      </w:r>
    </w:p>
    <w:p w14:paraId="456FFD89" w14:textId="77777777" w:rsidR="00460F5E" w:rsidRDefault="00460F5E" w:rsidP="00460F5E">
      <w:pPr>
        <w:spacing w:after="160" w:line="259" w:lineRule="auto"/>
      </w:pP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460F5E" w14:paraId="62D977E4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45E5B17" w14:textId="01FBEB93" w:rsidR="00460F5E" w:rsidRDefault="005E75F5" w:rsidP="00811556">
            <w:pPr>
              <w:pStyle w:val="Kop3"/>
            </w:pPr>
            <w:r>
              <w:t>4</w:t>
            </w:r>
            <w:r w:rsidR="00460F5E">
              <w:t xml:space="preserve">.5 </w:t>
            </w:r>
            <w:r>
              <w:t>secretariaat</w:t>
            </w:r>
            <w:r w:rsidR="00460F5E">
              <w:t xml:space="preserve"> uitloggen op </w:t>
            </w:r>
            <w:r w:rsidR="00785D80">
              <w:t>S</w:t>
            </w:r>
            <w:r w:rsidR="00460F5E">
              <w:t xml:space="preserve">chaakclub </w:t>
            </w:r>
            <w:r w:rsidR="00785D80">
              <w:t>D</w:t>
            </w:r>
            <w:r w:rsidR="00460F5E">
              <w:t xml:space="preserve">e </w:t>
            </w:r>
            <w:r w:rsidR="00785D80">
              <w:t>B</w:t>
            </w:r>
            <w:r w:rsidR="00460F5E">
              <w:t xml:space="preserve">lauwe </w:t>
            </w:r>
            <w:r w:rsidR="00785D80">
              <w:t>L</w:t>
            </w:r>
            <w:r w:rsidR="00460F5E">
              <w:t>oper</w:t>
            </w:r>
          </w:p>
        </w:tc>
      </w:tr>
      <w:tr w:rsidR="00460F5E" w14:paraId="6A7D3CFF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BD94D74" w14:textId="0F50D0AD" w:rsidR="00460F5E" w:rsidRDefault="00460F5E" w:rsidP="00811556">
            <w:pPr>
              <w:pStyle w:val="Kop3"/>
            </w:pPr>
            <w:r>
              <w:t xml:space="preserve">Als </w:t>
            </w:r>
            <w:r w:rsidR="00F6678C">
              <w:t>secretariaat</w:t>
            </w:r>
            <w:r>
              <w:t xml:space="preserve"> wil ik mijn kunnen uitloggen.</w:t>
            </w:r>
          </w:p>
        </w:tc>
      </w:tr>
      <w:tr w:rsidR="00460F5E" w14:paraId="66864C5D" w14:textId="77777777" w:rsidTr="00811556">
        <w:tc>
          <w:tcPr>
            <w:tcW w:w="5110" w:type="dxa"/>
            <w:shd w:val="clear" w:color="auto" w:fill="F3F3F3"/>
          </w:tcPr>
          <w:p w14:paraId="6199E504" w14:textId="77777777" w:rsidR="00460F5E" w:rsidRDefault="00460F5E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67F3B73F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0BC9E234" w14:textId="77777777" w:rsidR="00460F5E" w:rsidRDefault="00460F5E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5AF79119" w14:textId="77777777" w:rsidR="00460F5E" w:rsidRDefault="00460F5E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460F5E" w14:paraId="27C67A72" w14:textId="77777777" w:rsidTr="00811556">
        <w:tc>
          <w:tcPr>
            <w:tcW w:w="5110" w:type="dxa"/>
          </w:tcPr>
          <w:p w14:paraId="492C7549" w14:textId="67251289" w:rsidR="00460F5E" w:rsidRDefault="005E75F5" w:rsidP="00811556">
            <w:pPr>
              <w:pStyle w:val="Kop3"/>
            </w:pPr>
            <w:r>
              <w:t>4</w:t>
            </w:r>
            <w:r w:rsidR="00460F5E">
              <w:t xml:space="preserve">.5.1 uitloggen </w:t>
            </w:r>
            <w:r>
              <w:t>secretariaat</w:t>
            </w:r>
          </w:p>
        </w:tc>
        <w:tc>
          <w:tcPr>
            <w:tcW w:w="7666" w:type="dxa"/>
          </w:tcPr>
          <w:p w14:paraId="499C41C4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0A93EAA7" w14:textId="77777777" w:rsidR="00460F5E" w:rsidRDefault="00460F5E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679DB21A" w14:textId="77777777" w:rsidR="00460F5E" w:rsidRDefault="00460F5E" w:rsidP="00811556">
            <w:pPr>
              <w:pStyle w:val="Plattetekst"/>
              <w:rPr>
                <w:rStyle w:val="Nadruk"/>
              </w:rPr>
            </w:pPr>
          </w:p>
        </w:tc>
      </w:tr>
      <w:tr w:rsidR="00460F5E" w14:paraId="4174E329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04542994" w14:textId="39D2A11F" w:rsidR="00460F5E" w:rsidRDefault="00460F5E" w:rsidP="00811556">
            <w:r>
              <w:t xml:space="preserve">Als ingelogde </w:t>
            </w:r>
            <w:r w:rsidR="005E75F5">
              <w:t>secretariaat</w:t>
            </w:r>
            <w:r>
              <w:t xml:space="preserve"> wil ik kunnen uitloggen zodat ik een ander </w:t>
            </w:r>
            <w:r w:rsidR="005E2F15">
              <w:t>persoon</w:t>
            </w:r>
            <w:r>
              <w:t xml:space="preserve"> ook op mijn apparaat kan inloggen</w:t>
            </w:r>
          </w:p>
        </w:tc>
        <w:tc>
          <w:tcPr>
            <w:tcW w:w="7666" w:type="dxa"/>
          </w:tcPr>
          <w:p w14:paraId="2BCBD527" w14:textId="3396AB44" w:rsidR="00460F5E" w:rsidRDefault="005E75F5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 xml:space="preserve">secretariaat </w:t>
            </w:r>
            <w:r w:rsidR="00460F5E">
              <w:t xml:space="preserve">ziet scherm </w:t>
            </w:r>
            <w:r>
              <w:t>4</w:t>
            </w:r>
            <w:r w:rsidR="00460F5E">
              <w:rPr>
                <w:i/>
                <w:iCs/>
              </w:rPr>
              <w:t>.5.1 gegevens verwijderen</w:t>
            </w:r>
          </w:p>
        </w:tc>
        <w:tc>
          <w:tcPr>
            <w:tcW w:w="580" w:type="dxa"/>
          </w:tcPr>
          <w:p w14:paraId="45BD1076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12D49CD" w14:textId="77777777" w:rsidR="00460F5E" w:rsidRDefault="00460F5E" w:rsidP="00811556"/>
        </w:tc>
      </w:tr>
      <w:tr w:rsidR="00460F5E" w14:paraId="02000216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3C3B83BF" w14:textId="77777777" w:rsidR="00460F5E" w:rsidRDefault="00460F5E" w:rsidP="00811556"/>
        </w:tc>
        <w:tc>
          <w:tcPr>
            <w:tcW w:w="7666" w:type="dxa"/>
          </w:tcPr>
          <w:p w14:paraId="523A123F" w14:textId="57E89F91" w:rsidR="00460F5E" w:rsidRDefault="00460F5E" w:rsidP="00811556">
            <w:pPr>
              <w:ind w:left="-70"/>
            </w:pPr>
            <w:r>
              <w:t xml:space="preserve">Als geregistreerde </w:t>
            </w:r>
            <w:r w:rsidR="005E75F5">
              <w:t>secretariaat</w:t>
            </w:r>
          </w:p>
          <w:p w14:paraId="18DAEF41" w14:textId="7BAD8043" w:rsidR="00460F5E" w:rsidRDefault="005E75F5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</w:t>
            </w:r>
            <w:r w:rsidR="00460F5E">
              <w:t xml:space="preserve"> kan op “uitloggen” klikken</w:t>
            </w:r>
          </w:p>
          <w:p w14:paraId="22194777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Systeem logt de gebruiker uit</w:t>
            </w:r>
          </w:p>
          <w:p w14:paraId="3ED75235" w14:textId="77777777" w:rsidR="00460F5E" w:rsidRDefault="00460F5E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normale home pagina </w:t>
            </w:r>
          </w:p>
        </w:tc>
        <w:tc>
          <w:tcPr>
            <w:tcW w:w="580" w:type="dxa"/>
          </w:tcPr>
          <w:p w14:paraId="65799B03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53CA12E" w14:textId="77777777" w:rsidR="00460F5E" w:rsidRDefault="00460F5E" w:rsidP="00811556"/>
        </w:tc>
      </w:tr>
      <w:tr w:rsidR="00460F5E" w14:paraId="7E3329BB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555CA516" w14:textId="77777777" w:rsidR="00460F5E" w:rsidRDefault="00460F5E" w:rsidP="00811556"/>
        </w:tc>
        <w:tc>
          <w:tcPr>
            <w:tcW w:w="7666" w:type="dxa"/>
          </w:tcPr>
          <w:p w14:paraId="5E362571" w14:textId="77777777" w:rsidR="00460F5E" w:rsidRDefault="00460F5E" w:rsidP="00811556">
            <w:pPr>
              <w:ind w:left="-70"/>
            </w:pPr>
          </w:p>
        </w:tc>
        <w:tc>
          <w:tcPr>
            <w:tcW w:w="580" w:type="dxa"/>
          </w:tcPr>
          <w:p w14:paraId="5E4758D5" w14:textId="77777777" w:rsidR="00460F5E" w:rsidRDefault="00460F5E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227DC16" w14:textId="77777777" w:rsidR="00460F5E" w:rsidRDefault="00460F5E" w:rsidP="00811556"/>
        </w:tc>
      </w:tr>
    </w:tbl>
    <w:p w14:paraId="0BD4E0F3" w14:textId="77777777" w:rsidR="00460F5E" w:rsidRDefault="00460F5E" w:rsidP="00460F5E">
      <w:pPr>
        <w:spacing w:after="160" w:line="259" w:lineRule="auto"/>
      </w:pPr>
    </w:p>
    <w:p w14:paraId="00C6810E" w14:textId="4096C20B" w:rsidR="00460F5E" w:rsidRDefault="00460F5E" w:rsidP="00460F5E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112870" w14:paraId="4C0DF09A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55C6F0BA" w14:textId="7B1015D8" w:rsidR="00112870" w:rsidRDefault="00112870" w:rsidP="00811556">
            <w:pPr>
              <w:pStyle w:val="Kop3"/>
            </w:pPr>
            <w:r>
              <w:lastRenderedPageBreak/>
              <w:t>4.</w:t>
            </w:r>
            <w:r w:rsidR="006C31D6">
              <w:t>6</w:t>
            </w:r>
            <w:r>
              <w:t xml:space="preserve"> secretariaat leden</w:t>
            </w:r>
            <w:r w:rsidR="00F6678C">
              <w:t xml:space="preserve"> bekijken</w:t>
            </w:r>
            <w:r>
              <w:t xml:space="preserve">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112870" w14:paraId="5ED20AD1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DD42667" w14:textId="37754ACD" w:rsidR="00112870" w:rsidRDefault="00112870" w:rsidP="00811556">
            <w:pPr>
              <w:pStyle w:val="Kop3"/>
            </w:pPr>
            <w:r>
              <w:t xml:space="preserve">Als </w:t>
            </w:r>
            <w:r w:rsidR="00F6678C">
              <w:t>secretariaat</w:t>
            </w:r>
            <w:r>
              <w:t xml:space="preserve"> wil ik </w:t>
            </w:r>
            <w:r w:rsidR="003D2306">
              <w:t>alle leden en hun info kunnen bekijken</w:t>
            </w:r>
          </w:p>
        </w:tc>
      </w:tr>
      <w:tr w:rsidR="00112870" w14:paraId="0D7C92B7" w14:textId="77777777" w:rsidTr="00811556">
        <w:tc>
          <w:tcPr>
            <w:tcW w:w="5110" w:type="dxa"/>
            <w:shd w:val="clear" w:color="auto" w:fill="F3F3F3"/>
          </w:tcPr>
          <w:p w14:paraId="3AF5E61E" w14:textId="77777777" w:rsidR="00112870" w:rsidRDefault="00112870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0689DFD9" w14:textId="77777777" w:rsidR="00112870" w:rsidRDefault="00112870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725D3E3A" w14:textId="77777777" w:rsidR="00112870" w:rsidRDefault="00112870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7E293253" w14:textId="77777777" w:rsidR="00112870" w:rsidRDefault="00112870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112870" w14:paraId="0DD0BE09" w14:textId="77777777" w:rsidTr="00811556">
        <w:tc>
          <w:tcPr>
            <w:tcW w:w="5110" w:type="dxa"/>
          </w:tcPr>
          <w:p w14:paraId="7F1533FE" w14:textId="0EDABF21" w:rsidR="00112870" w:rsidRDefault="00112870" w:rsidP="00811556">
            <w:pPr>
              <w:pStyle w:val="Kop3"/>
            </w:pPr>
            <w:r>
              <w:t>4.</w:t>
            </w:r>
            <w:r w:rsidR="006C31D6">
              <w:t>6</w:t>
            </w:r>
            <w:r>
              <w:t>.1 secretariaat</w:t>
            </w:r>
            <w:r w:rsidR="0065334D">
              <w:t xml:space="preserve"> leden overzicht</w:t>
            </w:r>
          </w:p>
        </w:tc>
        <w:tc>
          <w:tcPr>
            <w:tcW w:w="7666" w:type="dxa"/>
          </w:tcPr>
          <w:p w14:paraId="6B789C58" w14:textId="77777777" w:rsidR="00112870" w:rsidRDefault="00112870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0D12CC97" w14:textId="77777777" w:rsidR="00112870" w:rsidRDefault="00112870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253F70A2" w14:textId="77777777" w:rsidR="00112870" w:rsidRDefault="00112870" w:rsidP="00811556">
            <w:pPr>
              <w:pStyle w:val="Plattetekst"/>
              <w:rPr>
                <w:rStyle w:val="Nadruk"/>
              </w:rPr>
            </w:pPr>
          </w:p>
        </w:tc>
      </w:tr>
      <w:tr w:rsidR="00112870" w14:paraId="5EC6112A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1C17282D" w14:textId="05850125" w:rsidR="00112870" w:rsidRDefault="00112870" w:rsidP="00811556">
            <w:r>
              <w:t xml:space="preserve">Als ingelogde secretariaat wil ik </w:t>
            </w:r>
            <w:r w:rsidR="006C31D6">
              <w:t>alle info over onze leden zien in een overzicht.</w:t>
            </w:r>
          </w:p>
        </w:tc>
        <w:tc>
          <w:tcPr>
            <w:tcW w:w="7666" w:type="dxa"/>
          </w:tcPr>
          <w:p w14:paraId="3F6D1612" w14:textId="09720B52" w:rsidR="00112870" w:rsidRDefault="00112870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 ziet scherm 4</w:t>
            </w:r>
            <w:r>
              <w:rPr>
                <w:i/>
                <w:iCs/>
              </w:rPr>
              <w:t>.</w:t>
            </w:r>
            <w:r w:rsidR="006C31D6">
              <w:rPr>
                <w:i/>
                <w:iCs/>
              </w:rPr>
              <w:t>6</w:t>
            </w:r>
            <w:r>
              <w:rPr>
                <w:i/>
                <w:iCs/>
              </w:rPr>
              <w:t xml:space="preserve">.1 </w:t>
            </w:r>
            <w:r w:rsidR="0065334D">
              <w:rPr>
                <w:i/>
                <w:iCs/>
              </w:rPr>
              <w:t>leden overzicht</w:t>
            </w:r>
          </w:p>
        </w:tc>
        <w:tc>
          <w:tcPr>
            <w:tcW w:w="580" w:type="dxa"/>
          </w:tcPr>
          <w:p w14:paraId="56F49491" w14:textId="77777777" w:rsidR="00112870" w:rsidRDefault="0011287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FF46B51" w14:textId="77777777" w:rsidR="00112870" w:rsidRDefault="00112870" w:rsidP="00811556"/>
        </w:tc>
      </w:tr>
      <w:tr w:rsidR="00112870" w14:paraId="337F7F46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6F8D5325" w14:textId="77777777" w:rsidR="00112870" w:rsidRDefault="00112870" w:rsidP="00811556"/>
        </w:tc>
        <w:tc>
          <w:tcPr>
            <w:tcW w:w="7666" w:type="dxa"/>
          </w:tcPr>
          <w:p w14:paraId="1BBB98F2" w14:textId="77777777" w:rsidR="00112870" w:rsidRDefault="00112870" w:rsidP="00811556">
            <w:pPr>
              <w:ind w:left="-70"/>
            </w:pPr>
            <w:r>
              <w:t>Als geregistreerde secretariaat</w:t>
            </w:r>
          </w:p>
          <w:p w14:paraId="06E741FA" w14:textId="1EC25D3C" w:rsidR="00112870" w:rsidRDefault="00112870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kan op “</w:t>
            </w:r>
            <w:r w:rsidR="006C31D6">
              <w:t>leden info</w:t>
            </w:r>
            <w:r>
              <w:t xml:space="preserve">” </w:t>
            </w:r>
            <w:r w:rsidR="006C31D6">
              <w:t>klikken in var bar</w:t>
            </w:r>
          </w:p>
          <w:p w14:paraId="13282B47" w14:textId="4501FC3D" w:rsidR="00112870" w:rsidRDefault="00112870" w:rsidP="00FC1EC4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</w:t>
            </w:r>
            <w:r w:rsidR="00FC1EC4">
              <w:t>toont alle info van leden in overzicht</w:t>
            </w:r>
            <w:r>
              <w:t xml:space="preserve"> </w:t>
            </w:r>
          </w:p>
        </w:tc>
        <w:tc>
          <w:tcPr>
            <w:tcW w:w="580" w:type="dxa"/>
          </w:tcPr>
          <w:p w14:paraId="0710FAEB" w14:textId="77777777" w:rsidR="00112870" w:rsidRDefault="0011287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3176BEB9" w14:textId="77777777" w:rsidR="00112870" w:rsidRDefault="00112870" w:rsidP="00811556"/>
        </w:tc>
      </w:tr>
      <w:tr w:rsidR="00112870" w14:paraId="079F8D4D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3D425F85" w14:textId="77777777" w:rsidR="00112870" w:rsidRDefault="00112870" w:rsidP="00811556"/>
        </w:tc>
        <w:tc>
          <w:tcPr>
            <w:tcW w:w="7666" w:type="dxa"/>
          </w:tcPr>
          <w:p w14:paraId="365748E9" w14:textId="77777777" w:rsidR="00112870" w:rsidRDefault="00112870" w:rsidP="00811556">
            <w:pPr>
              <w:ind w:left="-70"/>
            </w:pPr>
          </w:p>
        </w:tc>
        <w:tc>
          <w:tcPr>
            <w:tcW w:w="580" w:type="dxa"/>
          </w:tcPr>
          <w:p w14:paraId="4D94D315" w14:textId="77777777" w:rsidR="00112870" w:rsidRDefault="0011287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172AE8F" w14:textId="77777777" w:rsidR="00112870" w:rsidRDefault="00112870" w:rsidP="00811556"/>
        </w:tc>
      </w:tr>
    </w:tbl>
    <w:p w14:paraId="729EEBBF" w14:textId="66C35A84" w:rsidR="00112870" w:rsidRDefault="00112870" w:rsidP="00460F5E">
      <w:pPr>
        <w:spacing w:after="160" w:line="259" w:lineRule="auto"/>
      </w:pPr>
    </w:p>
    <w:p w14:paraId="6F746BFE" w14:textId="0103FA4A" w:rsidR="00112870" w:rsidRDefault="00112870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FC1EC4" w14:paraId="6ECFD3FF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93419D5" w14:textId="3FEDA6B4" w:rsidR="00FC1EC4" w:rsidRDefault="00FC1EC4" w:rsidP="00811556">
            <w:pPr>
              <w:pStyle w:val="Kop3"/>
            </w:pPr>
            <w:r>
              <w:lastRenderedPageBreak/>
              <w:t>4.</w:t>
            </w:r>
            <w:r w:rsidR="00EB07E5">
              <w:t>7</w:t>
            </w:r>
            <w:r>
              <w:t xml:space="preserve"> secretariaat leden </w:t>
            </w:r>
            <w:r w:rsidR="0065334D">
              <w:t>aanmaken</w:t>
            </w:r>
            <w:r>
              <w:t xml:space="preserve">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FC1EC4" w14:paraId="7215E5FD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3604D2C0" w14:textId="68706C51" w:rsidR="00FC1EC4" w:rsidRDefault="00FC1EC4" w:rsidP="00811556">
            <w:pPr>
              <w:pStyle w:val="Kop3"/>
            </w:pPr>
            <w:r>
              <w:t xml:space="preserve">Als secretariaat wil ik alle leden </w:t>
            </w:r>
            <w:r w:rsidR="0065334D">
              <w:t>kunnen toevoegen</w:t>
            </w:r>
          </w:p>
        </w:tc>
      </w:tr>
      <w:tr w:rsidR="00FC1EC4" w14:paraId="223E2EB2" w14:textId="77777777" w:rsidTr="00811556">
        <w:tc>
          <w:tcPr>
            <w:tcW w:w="5110" w:type="dxa"/>
            <w:shd w:val="clear" w:color="auto" w:fill="F3F3F3"/>
          </w:tcPr>
          <w:p w14:paraId="4D251DBC" w14:textId="77777777" w:rsidR="00FC1EC4" w:rsidRDefault="00FC1EC4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23F294D5" w14:textId="77777777" w:rsidR="00FC1EC4" w:rsidRDefault="00FC1EC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2C44798F" w14:textId="77777777" w:rsidR="00FC1EC4" w:rsidRDefault="00FC1EC4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59F8360B" w14:textId="77777777" w:rsidR="00FC1EC4" w:rsidRDefault="00FC1EC4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FC1EC4" w14:paraId="6E1E69F0" w14:textId="77777777" w:rsidTr="00811556">
        <w:tc>
          <w:tcPr>
            <w:tcW w:w="5110" w:type="dxa"/>
          </w:tcPr>
          <w:p w14:paraId="46922F51" w14:textId="64ED2BCD" w:rsidR="00FC1EC4" w:rsidRDefault="00FC1EC4" w:rsidP="00811556">
            <w:pPr>
              <w:pStyle w:val="Kop3"/>
            </w:pPr>
            <w:r>
              <w:t>4.</w:t>
            </w:r>
            <w:r w:rsidR="00EB07E5">
              <w:t>7</w:t>
            </w:r>
            <w:r>
              <w:t>.1 secretariaat</w:t>
            </w:r>
            <w:r w:rsidR="0065334D">
              <w:t xml:space="preserve"> leden toevoegen</w:t>
            </w:r>
          </w:p>
        </w:tc>
        <w:tc>
          <w:tcPr>
            <w:tcW w:w="7666" w:type="dxa"/>
          </w:tcPr>
          <w:p w14:paraId="712E094B" w14:textId="77777777" w:rsidR="00FC1EC4" w:rsidRDefault="00FC1EC4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0E277E68" w14:textId="77777777" w:rsidR="00FC1EC4" w:rsidRDefault="00FC1EC4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1C290E83" w14:textId="77777777" w:rsidR="00FC1EC4" w:rsidRDefault="00FC1EC4" w:rsidP="00811556">
            <w:pPr>
              <w:pStyle w:val="Plattetekst"/>
              <w:rPr>
                <w:rStyle w:val="Nadruk"/>
              </w:rPr>
            </w:pPr>
          </w:p>
        </w:tc>
      </w:tr>
      <w:tr w:rsidR="00FC1EC4" w14:paraId="0201FFDB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1FD31ECA" w14:textId="7C2F6C6C" w:rsidR="00FC1EC4" w:rsidRDefault="00FC1EC4" w:rsidP="00811556">
            <w:r>
              <w:t xml:space="preserve">Als ingelogde secretariaat wil ik </w:t>
            </w:r>
            <w:r w:rsidR="0065334D">
              <w:t>ook leden kunnen toevoegen als ze dit aan mij vragen.</w:t>
            </w:r>
          </w:p>
        </w:tc>
        <w:tc>
          <w:tcPr>
            <w:tcW w:w="7666" w:type="dxa"/>
          </w:tcPr>
          <w:p w14:paraId="0150F5F1" w14:textId="4AEE9EEE" w:rsidR="00FC1EC4" w:rsidRDefault="00FC1EC4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 ziet scherm 4</w:t>
            </w:r>
            <w:r>
              <w:rPr>
                <w:i/>
                <w:iCs/>
              </w:rPr>
              <w:t>.</w:t>
            </w:r>
            <w:r w:rsidR="00EB07E5">
              <w:rPr>
                <w:i/>
                <w:iCs/>
              </w:rPr>
              <w:t>7</w:t>
            </w:r>
            <w:r>
              <w:rPr>
                <w:i/>
                <w:iCs/>
              </w:rPr>
              <w:t xml:space="preserve">.1 </w:t>
            </w:r>
            <w:r w:rsidR="0065334D">
              <w:rPr>
                <w:i/>
                <w:iCs/>
              </w:rPr>
              <w:t>leden toevoegen</w:t>
            </w:r>
          </w:p>
        </w:tc>
        <w:tc>
          <w:tcPr>
            <w:tcW w:w="580" w:type="dxa"/>
          </w:tcPr>
          <w:p w14:paraId="19F7C7C4" w14:textId="77777777" w:rsidR="00FC1EC4" w:rsidRDefault="00FC1EC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51B759EF" w14:textId="77777777" w:rsidR="00FC1EC4" w:rsidRDefault="00FC1EC4" w:rsidP="00811556"/>
        </w:tc>
      </w:tr>
      <w:tr w:rsidR="00FC1EC4" w14:paraId="61FEB2DD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1C11E12" w14:textId="77777777" w:rsidR="00FC1EC4" w:rsidRDefault="00FC1EC4" w:rsidP="00811556"/>
        </w:tc>
        <w:tc>
          <w:tcPr>
            <w:tcW w:w="7666" w:type="dxa"/>
          </w:tcPr>
          <w:p w14:paraId="08AB6426" w14:textId="77777777" w:rsidR="00FC1EC4" w:rsidRDefault="00FC1EC4" w:rsidP="00811556">
            <w:pPr>
              <w:ind w:left="-70"/>
            </w:pPr>
            <w:r>
              <w:t>Als geregistreerde secretariaat</w:t>
            </w:r>
          </w:p>
          <w:p w14:paraId="322DB47C" w14:textId="3BF8415C" w:rsidR="00FC1EC4" w:rsidRDefault="00FC1EC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kan op “leden info” klikken in var bar</w:t>
            </w:r>
          </w:p>
          <w:p w14:paraId="3DF02969" w14:textId="42B674E5" w:rsidR="00E61468" w:rsidRDefault="00E61468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secretariaat kan op “leden toevoegen” klikken </w:t>
            </w:r>
          </w:p>
          <w:p w14:paraId="6CAF540C" w14:textId="557DFD9F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secretariaat vult lid info in </w:t>
            </w:r>
          </w:p>
          <w:p w14:paraId="5D779B9F" w14:textId="003590A9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drukt op “led toevoegen”</w:t>
            </w:r>
          </w:p>
          <w:p w14:paraId="1E71D91B" w14:textId="77777777" w:rsidR="00FC1EC4" w:rsidRDefault="00FC1EC4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</w:p>
        </w:tc>
        <w:tc>
          <w:tcPr>
            <w:tcW w:w="580" w:type="dxa"/>
          </w:tcPr>
          <w:p w14:paraId="10A2B568" w14:textId="77777777" w:rsidR="00FC1EC4" w:rsidRDefault="00FC1EC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4D160D07" w14:textId="77777777" w:rsidR="00FC1EC4" w:rsidRDefault="00FC1EC4" w:rsidP="00811556"/>
        </w:tc>
      </w:tr>
      <w:tr w:rsidR="00FC1EC4" w14:paraId="550BE6DA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320A2A7" w14:textId="77777777" w:rsidR="00FC1EC4" w:rsidRDefault="00FC1EC4" w:rsidP="00811556"/>
        </w:tc>
        <w:tc>
          <w:tcPr>
            <w:tcW w:w="7666" w:type="dxa"/>
          </w:tcPr>
          <w:p w14:paraId="160C9665" w14:textId="77777777" w:rsidR="00FC1EC4" w:rsidRDefault="00FC1EC4" w:rsidP="00811556">
            <w:pPr>
              <w:ind w:left="-70"/>
            </w:pPr>
          </w:p>
        </w:tc>
        <w:tc>
          <w:tcPr>
            <w:tcW w:w="580" w:type="dxa"/>
          </w:tcPr>
          <w:p w14:paraId="7BF25D3C" w14:textId="77777777" w:rsidR="00FC1EC4" w:rsidRDefault="00FC1EC4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1BEFAEA6" w14:textId="77777777" w:rsidR="00FC1EC4" w:rsidRDefault="00FC1EC4" w:rsidP="00811556"/>
        </w:tc>
      </w:tr>
    </w:tbl>
    <w:p w14:paraId="10A5A6D0" w14:textId="648DFB2E" w:rsidR="00FC1EC4" w:rsidRDefault="00FC1EC4">
      <w:pPr>
        <w:spacing w:after="160" w:line="259" w:lineRule="auto"/>
      </w:pPr>
    </w:p>
    <w:p w14:paraId="089211D9" w14:textId="10A751CC" w:rsidR="00112870" w:rsidRDefault="00FC1EC4" w:rsidP="00460F5E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815E4F" w14:paraId="17DB17AF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720DD617" w14:textId="2FC05419" w:rsidR="00815E4F" w:rsidRDefault="00815E4F" w:rsidP="00811556">
            <w:pPr>
              <w:pStyle w:val="Kop3"/>
            </w:pPr>
            <w:r>
              <w:lastRenderedPageBreak/>
              <w:t xml:space="preserve">4.8 secretariaat leden aanpassen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815E4F" w14:paraId="6629CC52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4B285AA2" w14:textId="58E84694" w:rsidR="00815E4F" w:rsidRDefault="00815E4F" w:rsidP="00811556">
            <w:pPr>
              <w:pStyle w:val="Kop3"/>
            </w:pPr>
            <w:r>
              <w:t>Als secretariaat wil ik alle leden kunnen aanpassen</w:t>
            </w:r>
          </w:p>
        </w:tc>
      </w:tr>
      <w:tr w:rsidR="00815E4F" w14:paraId="442AA7B1" w14:textId="77777777" w:rsidTr="00811556">
        <w:tc>
          <w:tcPr>
            <w:tcW w:w="5110" w:type="dxa"/>
            <w:shd w:val="clear" w:color="auto" w:fill="F3F3F3"/>
          </w:tcPr>
          <w:p w14:paraId="6C904CF7" w14:textId="77777777" w:rsidR="00815E4F" w:rsidRDefault="00815E4F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76E57E23" w14:textId="77777777" w:rsidR="00815E4F" w:rsidRDefault="00815E4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5D24FFD2" w14:textId="77777777" w:rsidR="00815E4F" w:rsidRDefault="00815E4F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6F7705E9" w14:textId="77777777" w:rsidR="00815E4F" w:rsidRDefault="00815E4F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815E4F" w14:paraId="1B2D79C1" w14:textId="77777777" w:rsidTr="00811556">
        <w:tc>
          <w:tcPr>
            <w:tcW w:w="5110" w:type="dxa"/>
          </w:tcPr>
          <w:p w14:paraId="33700872" w14:textId="79CBC995" w:rsidR="00815E4F" w:rsidRDefault="00815E4F" w:rsidP="00811556">
            <w:pPr>
              <w:pStyle w:val="Kop3"/>
            </w:pPr>
            <w:r>
              <w:t>4.8.1 secretariaat leden aanpassen</w:t>
            </w:r>
          </w:p>
        </w:tc>
        <w:tc>
          <w:tcPr>
            <w:tcW w:w="7666" w:type="dxa"/>
          </w:tcPr>
          <w:p w14:paraId="6C00BA67" w14:textId="77777777" w:rsidR="00815E4F" w:rsidRDefault="00815E4F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72FBFC13" w14:textId="77777777" w:rsidR="00815E4F" w:rsidRDefault="00815E4F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48024C14" w14:textId="77777777" w:rsidR="00815E4F" w:rsidRDefault="00815E4F" w:rsidP="00811556">
            <w:pPr>
              <w:pStyle w:val="Plattetekst"/>
              <w:rPr>
                <w:rStyle w:val="Nadruk"/>
              </w:rPr>
            </w:pPr>
          </w:p>
        </w:tc>
      </w:tr>
      <w:tr w:rsidR="00815E4F" w14:paraId="648F6746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3AA49676" w14:textId="3E0732A8" w:rsidR="00815E4F" w:rsidRDefault="00815E4F" w:rsidP="00811556">
            <w:r>
              <w:t>Als ingelogde secretariaat wil ik ook leden kunnen aanpassen als ze dit aan mij vragen.</w:t>
            </w:r>
          </w:p>
        </w:tc>
        <w:tc>
          <w:tcPr>
            <w:tcW w:w="7666" w:type="dxa"/>
          </w:tcPr>
          <w:p w14:paraId="572D134B" w14:textId="550571B2" w:rsidR="00815E4F" w:rsidRDefault="00815E4F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 ziet scherm 4</w:t>
            </w:r>
            <w:r>
              <w:rPr>
                <w:i/>
                <w:iCs/>
              </w:rPr>
              <w:t>.8.1 leden aanpassen</w:t>
            </w:r>
          </w:p>
        </w:tc>
        <w:tc>
          <w:tcPr>
            <w:tcW w:w="580" w:type="dxa"/>
          </w:tcPr>
          <w:p w14:paraId="774A09B2" w14:textId="77777777" w:rsidR="00815E4F" w:rsidRDefault="00815E4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E62EF9E" w14:textId="77777777" w:rsidR="00815E4F" w:rsidRDefault="00815E4F" w:rsidP="00811556"/>
        </w:tc>
      </w:tr>
      <w:tr w:rsidR="00815E4F" w14:paraId="26118067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6C79D167" w14:textId="77777777" w:rsidR="00815E4F" w:rsidRDefault="00815E4F" w:rsidP="00811556"/>
        </w:tc>
        <w:tc>
          <w:tcPr>
            <w:tcW w:w="7666" w:type="dxa"/>
          </w:tcPr>
          <w:p w14:paraId="1863489E" w14:textId="77777777" w:rsidR="00815E4F" w:rsidRDefault="00815E4F" w:rsidP="00811556">
            <w:pPr>
              <w:ind w:left="-70"/>
            </w:pPr>
            <w:r>
              <w:t>Als geregistreerde secretariaat</w:t>
            </w:r>
          </w:p>
          <w:p w14:paraId="33E593F7" w14:textId="77777777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kan op “leden info” klikken in var bar</w:t>
            </w:r>
          </w:p>
          <w:p w14:paraId="096A37E9" w14:textId="1F3315F8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secretariaat kan op “leden aanpassen” klikken </w:t>
            </w:r>
          </w:p>
          <w:p w14:paraId="4AEF9C91" w14:textId="10C859D2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vult lid info aan / verandert de info</w:t>
            </w:r>
          </w:p>
          <w:p w14:paraId="655645FC" w14:textId="47843223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drukt op “led aanpassen”</w:t>
            </w:r>
          </w:p>
          <w:p w14:paraId="39C7B02F" w14:textId="77777777" w:rsidR="00815E4F" w:rsidRDefault="00815E4F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</w:p>
        </w:tc>
        <w:tc>
          <w:tcPr>
            <w:tcW w:w="580" w:type="dxa"/>
          </w:tcPr>
          <w:p w14:paraId="3CBEDA89" w14:textId="77777777" w:rsidR="00815E4F" w:rsidRDefault="00815E4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00D27CFC" w14:textId="77777777" w:rsidR="00815E4F" w:rsidRDefault="00815E4F" w:rsidP="00811556"/>
        </w:tc>
      </w:tr>
      <w:tr w:rsidR="00815E4F" w14:paraId="6029EAC3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0877B362" w14:textId="77777777" w:rsidR="00815E4F" w:rsidRDefault="00815E4F" w:rsidP="00811556"/>
        </w:tc>
        <w:tc>
          <w:tcPr>
            <w:tcW w:w="7666" w:type="dxa"/>
          </w:tcPr>
          <w:p w14:paraId="73296BE9" w14:textId="77777777" w:rsidR="00815E4F" w:rsidRDefault="00815E4F" w:rsidP="00811556">
            <w:pPr>
              <w:ind w:left="-70"/>
            </w:pPr>
          </w:p>
        </w:tc>
        <w:tc>
          <w:tcPr>
            <w:tcW w:w="580" w:type="dxa"/>
          </w:tcPr>
          <w:p w14:paraId="171DBFC6" w14:textId="77777777" w:rsidR="00815E4F" w:rsidRDefault="00815E4F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B52BD02" w14:textId="77777777" w:rsidR="00815E4F" w:rsidRDefault="00815E4F" w:rsidP="00811556"/>
        </w:tc>
      </w:tr>
    </w:tbl>
    <w:p w14:paraId="7DF9C52A" w14:textId="4B6D1ED1" w:rsidR="00815E4F" w:rsidRDefault="00815E4F" w:rsidP="00460F5E">
      <w:pPr>
        <w:spacing w:after="160" w:line="259" w:lineRule="auto"/>
      </w:pPr>
    </w:p>
    <w:p w14:paraId="44F378C6" w14:textId="2845E537" w:rsidR="00815E4F" w:rsidRDefault="00815E4F" w:rsidP="00460F5E">
      <w:pPr>
        <w:spacing w:after="160" w:line="259" w:lineRule="auto"/>
      </w:pPr>
      <w:r>
        <w:br w:type="page"/>
      </w:r>
    </w:p>
    <w:tbl>
      <w:tblPr>
        <w:tblW w:w="1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7666"/>
        <w:gridCol w:w="580"/>
        <w:gridCol w:w="1114"/>
      </w:tblGrid>
      <w:tr w:rsidR="00B25AD0" w14:paraId="4104B130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24FE0B50" w14:textId="1B9BEDF4" w:rsidR="00B25AD0" w:rsidRDefault="00B25AD0" w:rsidP="00811556">
            <w:pPr>
              <w:pStyle w:val="Kop3"/>
            </w:pPr>
            <w:r>
              <w:lastRenderedPageBreak/>
              <w:t>4.</w:t>
            </w:r>
            <w:r w:rsidR="00CC4B48">
              <w:t>9</w:t>
            </w:r>
            <w:r>
              <w:t xml:space="preserve"> secretariaat leden verwijderen op </w:t>
            </w:r>
            <w:r w:rsidR="00785D80">
              <w:t>S</w:t>
            </w:r>
            <w:r>
              <w:t xml:space="preserve">chaakclub </w:t>
            </w:r>
            <w:r w:rsidR="00785D80">
              <w:t>D</w:t>
            </w:r>
            <w:r>
              <w:t xml:space="preserve">e </w:t>
            </w:r>
            <w:r w:rsidR="00785D80">
              <w:t>B</w:t>
            </w:r>
            <w:r>
              <w:t xml:space="preserve">lauwe </w:t>
            </w:r>
            <w:r w:rsidR="00785D80">
              <w:t>L</w:t>
            </w:r>
            <w:r>
              <w:t>oper</w:t>
            </w:r>
          </w:p>
        </w:tc>
      </w:tr>
      <w:tr w:rsidR="00B25AD0" w14:paraId="7C1E5BD1" w14:textId="77777777" w:rsidTr="00811556">
        <w:tc>
          <w:tcPr>
            <w:tcW w:w="144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FF"/>
          </w:tcPr>
          <w:p w14:paraId="6C0E4FF5" w14:textId="60E9C7A0" w:rsidR="00B25AD0" w:rsidRDefault="00B25AD0" w:rsidP="00811556">
            <w:pPr>
              <w:pStyle w:val="Kop3"/>
            </w:pPr>
            <w:r>
              <w:t>Als secretariaat wil ik alle leden kunnen verwijderen</w:t>
            </w:r>
          </w:p>
        </w:tc>
      </w:tr>
      <w:tr w:rsidR="00B25AD0" w14:paraId="7DC42D9B" w14:textId="77777777" w:rsidTr="00811556">
        <w:tc>
          <w:tcPr>
            <w:tcW w:w="5110" w:type="dxa"/>
            <w:shd w:val="clear" w:color="auto" w:fill="F3F3F3"/>
          </w:tcPr>
          <w:p w14:paraId="33B55DD5" w14:textId="77777777" w:rsidR="00B25AD0" w:rsidRDefault="00B25AD0" w:rsidP="00811556">
            <w:r>
              <w:rPr>
                <w:b/>
                <w:bCs/>
              </w:rPr>
              <w:t>User slices</w:t>
            </w:r>
          </w:p>
        </w:tc>
        <w:tc>
          <w:tcPr>
            <w:tcW w:w="7666" w:type="dxa"/>
            <w:shd w:val="clear" w:color="auto" w:fill="F3F3F3"/>
            <w:vAlign w:val="bottom"/>
          </w:tcPr>
          <w:p w14:paraId="4FDD866D" w14:textId="77777777" w:rsidR="00B25AD0" w:rsidRDefault="00B25AD0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Acceptatie criteria</w:t>
            </w:r>
          </w:p>
        </w:tc>
        <w:tc>
          <w:tcPr>
            <w:tcW w:w="580" w:type="dxa"/>
            <w:shd w:val="clear" w:color="auto" w:fill="F3F3F3"/>
            <w:vAlign w:val="bottom"/>
          </w:tcPr>
          <w:p w14:paraId="007AD978" w14:textId="77777777" w:rsidR="00B25AD0" w:rsidRDefault="00B25AD0" w:rsidP="0081155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</w:t>
            </w:r>
            <w:proofErr w:type="spellEnd"/>
          </w:p>
        </w:tc>
        <w:tc>
          <w:tcPr>
            <w:tcW w:w="1114" w:type="dxa"/>
            <w:shd w:val="clear" w:color="auto" w:fill="F3F3F3"/>
            <w:vAlign w:val="bottom"/>
          </w:tcPr>
          <w:p w14:paraId="03F58A38" w14:textId="77777777" w:rsidR="00B25AD0" w:rsidRDefault="00B25AD0" w:rsidP="008115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Gereed</w:t>
            </w:r>
          </w:p>
        </w:tc>
      </w:tr>
      <w:tr w:rsidR="00B25AD0" w14:paraId="4176599E" w14:textId="77777777" w:rsidTr="00811556">
        <w:tc>
          <w:tcPr>
            <w:tcW w:w="5110" w:type="dxa"/>
          </w:tcPr>
          <w:p w14:paraId="6A167F89" w14:textId="42B2E153" w:rsidR="00B25AD0" w:rsidRDefault="00B25AD0" w:rsidP="00811556">
            <w:pPr>
              <w:pStyle w:val="Kop3"/>
            </w:pPr>
            <w:r>
              <w:t>4.</w:t>
            </w:r>
            <w:r w:rsidR="00CC4B48">
              <w:t>9</w:t>
            </w:r>
            <w:r>
              <w:t>.1 secretariaat leden aanpassen</w:t>
            </w:r>
          </w:p>
        </w:tc>
        <w:tc>
          <w:tcPr>
            <w:tcW w:w="7666" w:type="dxa"/>
          </w:tcPr>
          <w:p w14:paraId="7C279ED5" w14:textId="77777777" w:rsidR="00B25AD0" w:rsidRDefault="00B25AD0" w:rsidP="00811556">
            <w:pPr>
              <w:pStyle w:val="Plattetekst"/>
              <w:rPr>
                <w:rStyle w:val="Nadruk"/>
              </w:rPr>
            </w:pPr>
          </w:p>
        </w:tc>
        <w:tc>
          <w:tcPr>
            <w:tcW w:w="580" w:type="dxa"/>
          </w:tcPr>
          <w:p w14:paraId="17053915" w14:textId="77777777" w:rsidR="00B25AD0" w:rsidRDefault="00B25AD0" w:rsidP="00811556">
            <w:pPr>
              <w:pStyle w:val="Plattetekst"/>
              <w:rPr>
                <w:rStyle w:val="Nadruk"/>
                <w:b/>
                <w:bCs/>
                <w:sz w:val="28"/>
              </w:rPr>
            </w:pPr>
            <w:r>
              <w:rPr>
                <w:rStyle w:val="Nadruk"/>
                <w:b/>
                <w:bCs/>
                <w:sz w:val="28"/>
              </w:rPr>
              <w:t>100</w:t>
            </w:r>
          </w:p>
        </w:tc>
        <w:tc>
          <w:tcPr>
            <w:tcW w:w="1114" w:type="dxa"/>
          </w:tcPr>
          <w:p w14:paraId="3E6B9D17" w14:textId="77777777" w:rsidR="00B25AD0" w:rsidRDefault="00B25AD0" w:rsidP="00811556">
            <w:pPr>
              <w:pStyle w:val="Plattetekst"/>
              <w:rPr>
                <w:rStyle w:val="Nadruk"/>
              </w:rPr>
            </w:pPr>
          </w:p>
        </w:tc>
      </w:tr>
      <w:tr w:rsidR="00B25AD0" w14:paraId="2806F7C7" w14:textId="77777777" w:rsidTr="00811556">
        <w:trPr>
          <w:cantSplit/>
          <w:trHeight w:val="828"/>
        </w:trPr>
        <w:tc>
          <w:tcPr>
            <w:tcW w:w="5110" w:type="dxa"/>
            <w:vMerge w:val="restart"/>
          </w:tcPr>
          <w:p w14:paraId="7458C934" w14:textId="35CE75C4" w:rsidR="00B25AD0" w:rsidRDefault="00B25AD0" w:rsidP="00811556">
            <w:r>
              <w:t>Als ingelogde secretariaat wil ik ook leden kunnen verwijderen als ze dit aan mij vragen.</w:t>
            </w:r>
          </w:p>
        </w:tc>
        <w:tc>
          <w:tcPr>
            <w:tcW w:w="7666" w:type="dxa"/>
          </w:tcPr>
          <w:p w14:paraId="0D2BC2AF" w14:textId="7ED411F4" w:rsidR="00B25AD0" w:rsidRDefault="00B25AD0" w:rsidP="00811556">
            <w:pPr>
              <w:numPr>
                <w:ilvl w:val="0"/>
                <w:numId w:val="2"/>
              </w:numPr>
              <w:tabs>
                <w:tab w:val="clear" w:pos="290"/>
              </w:tabs>
              <w:spacing w:after="0" w:line="240" w:lineRule="auto"/>
            </w:pPr>
            <w:r>
              <w:t>secretariaat ziet scherm 4</w:t>
            </w:r>
            <w:r>
              <w:rPr>
                <w:i/>
                <w:iCs/>
              </w:rPr>
              <w:t>.</w:t>
            </w:r>
            <w:r w:rsidR="00CC4B48">
              <w:rPr>
                <w:i/>
                <w:iCs/>
              </w:rPr>
              <w:t>9</w:t>
            </w:r>
            <w:r>
              <w:rPr>
                <w:i/>
                <w:iCs/>
              </w:rPr>
              <w:t>.1 leden verwijderen</w:t>
            </w:r>
          </w:p>
        </w:tc>
        <w:tc>
          <w:tcPr>
            <w:tcW w:w="580" w:type="dxa"/>
          </w:tcPr>
          <w:p w14:paraId="62D8718A" w14:textId="77777777" w:rsidR="00B25AD0" w:rsidRDefault="00B25AD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24889D4A" w14:textId="77777777" w:rsidR="00B25AD0" w:rsidRDefault="00B25AD0" w:rsidP="00811556"/>
        </w:tc>
      </w:tr>
      <w:tr w:rsidR="00B25AD0" w14:paraId="702B488E" w14:textId="77777777" w:rsidTr="00811556">
        <w:trPr>
          <w:cantSplit/>
          <w:trHeight w:val="828"/>
        </w:trPr>
        <w:tc>
          <w:tcPr>
            <w:tcW w:w="5110" w:type="dxa"/>
            <w:vMerge/>
          </w:tcPr>
          <w:p w14:paraId="2E5C433E" w14:textId="77777777" w:rsidR="00B25AD0" w:rsidRDefault="00B25AD0" w:rsidP="00811556"/>
        </w:tc>
        <w:tc>
          <w:tcPr>
            <w:tcW w:w="7666" w:type="dxa"/>
          </w:tcPr>
          <w:p w14:paraId="248C72F9" w14:textId="77777777" w:rsidR="00B25AD0" w:rsidRDefault="00B25AD0" w:rsidP="00811556">
            <w:pPr>
              <w:ind w:left="-70"/>
            </w:pPr>
            <w:r>
              <w:t>Als geregistreerde secretariaat</w:t>
            </w:r>
          </w:p>
          <w:p w14:paraId="3B237EF1" w14:textId="77777777" w:rsidR="00B25AD0" w:rsidRDefault="00B25AD0" w:rsidP="00811556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>secretariaat kan op “leden info” klikken in var bar</w:t>
            </w:r>
          </w:p>
          <w:p w14:paraId="1F0318FC" w14:textId="77777777" w:rsidR="00BA0060" w:rsidRDefault="00B25AD0" w:rsidP="00BA0060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secretariaat kan op “leden </w:t>
            </w:r>
            <w:r w:rsidR="00BA0060">
              <w:t>verwijderen</w:t>
            </w:r>
            <w:r>
              <w:t xml:space="preserve">” klikken </w:t>
            </w:r>
          </w:p>
          <w:p w14:paraId="277B3095" w14:textId="692DD9A2" w:rsidR="00B25AD0" w:rsidRDefault="00B25AD0" w:rsidP="00BA0060">
            <w:pPr>
              <w:numPr>
                <w:ilvl w:val="0"/>
                <w:numId w:val="1"/>
              </w:numPr>
              <w:tabs>
                <w:tab w:val="clear" w:pos="720"/>
              </w:tabs>
              <w:spacing w:after="0" w:line="240" w:lineRule="auto"/>
              <w:ind w:left="830"/>
            </w:pPr>
            <w:r>
              <w:t xml:space="preserve">Systeem toont alle info van leden in overzicht </w:t>
            </w:r>
          </w:p>
        </w:tc>
        <w:tc>
          <w:tcPr>
            <w:tcW w:w="580" w:type="dxa"/>
          </w:tcPr>
          <w:p w14:paraId="3C039307" w14:textId="77777777" w:rsidR="00B25AD0" w:rsidRDefault="00B25AD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702C57A5" w14:textId="77777777" w:rsidR="00B25AD0" w:rsidRDefault="00B25AD0" w:rsidP="00811556"/>
        </w:tc>
      </w:tr>
      <w:tr w:rsidR="00B25AD0" w14:paraId="52F8338C" w14:textId="77777777" w:rsidTr="00811556">
        <w:trPr>
          <w:cantSplit/>
          <w:trHeight w:val="1380"/>
        </w:trPr>
        <w:tc>
          <w:tcPr>
            <w:tcW w:w="5110" w:type="dxa"/>
            <w:vMerge/>
          </w:tcPr>
          <w:p w14:paraId="478B53EA" w14:textId="77777777" w:rsidR="00B25AD0" w:rsidRDefault="00B25AD0" w:rsidP="00811556"/>
        </w:tc>
        <w:tc>
          <w:tcPr>
            <w:tcW w:w="7666" w:type="dxa"/>
          </w:tcPr>
          <w:p w14:paraId="471F1A3D" w14:textId="77777777" w:rsidR="00B25AD0" w:rsidRDefault="00B25AD0" w:rsidP="00811556">
            <w:pPr>
              <w:ind w:left="-70"/>
            </w:pPr>
          </w:p>
        </w:tc>
        <w:tc>
          <w:tcPr>
            <w:tcW w:w="580" w:type="dxa"/>
          </w:tcPr>
          <w:p w14:paraId="0F3E7506" w14:textId="77777777" w:rsidR="00B25AD0" w:rsidRDefault="00B25AD0" w:rsidP="00811556">
            <w:pPr>
              <w:jc w:val="center"/>
              <w:rPr>
                <w:rStyle w:val="Nadruk"/>
                <w:b/>
                <w:bCs/>
                <w:sz w:val="28"/>
              </w:rPr>
            </w:pPr>
          </w:p>
        </w:tc>
        <w:tc>
          <w:tcPr>
            <w:tcW w:w="1114" w:type="dxa"/>
          </w:tcPr>
          <w:p w14:paraId="6A1C1901" w14:textId="77777777" w:rsidR="00B25AD0" w:rsidRDefault="00B25AD0" w:rsidP="00811556"/>
        </w:tc>
      </w:tr>
    </w:tbl>
    <w:p w14:paraId="1C773A23" w14:textId="672D27BC" w:rsidR="00B25AD0" w:rsidRDefault="00B25AD0" w:rsidP="00460F5E">
      <w:pPr>
        <w:spacing w:after="160" w:line="259" w:lineRule="auto"/>
      </w:pPr>
    </w:p>
    <w:p w14:paraId="6D761C6B" w14:textId="4069F251" w:rsidR="00B25AD0" w:rsidRDefault="00B25AD0" w:rsidP="00460F5E">
      <w:pPr>
        <w:spacing w:after="160" w:line="259" w:lineRule="auto"/>
      </w:pPr>
      <w:r>
        <w:br w:type="page"/>
      </w:r>
    </w:p>
    <w:p w14:paraId="1D64FF68" w14:textId="67013D83" w:rsidR="00765C0E" w:rsidRPr="00193B2A" w:rsidRDefault="00765C0E" w:rsidP="00193B2A">
      <w:pPr>
        <w:pStyle w:val="Kop1"/>
      </w:pPr>
      <w:bookmarkStart w:id="23" w:name="_Toc119654342"/>
      <w:r>
        <w:lastRenderedPageBreak/>
        <w:t>Planning</w:t>
      </w:r>
      <w:bookmarkEnd w:id="23"/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018"/>
        <w:gridCol w:w="1276"/>
        <w:gridCol w:w="992"/>
        <w:gridCol w:w="855"/>
        <w:gridCol w:w="5387"/>
        <w:gridCol w:w="8"/>
      </w:tblGrid>
      <w:tr w:rsidR="006A5026" w:rsidRPr="007B4C9E" w14:paraId="0D71C9C3" w14:textId="77777777" w:rsidTr="00A04B3E">
        <w:tc>
          <w:tcPr>
            <w:tcW w:w="13647" w:type="dxa"/>
            <w:gridSpan w:val="8"/>
            <w:shd w:val="clear" w:color="auto" w:fill="E7E6E6" w:themeFill="background2"/>
          </w:tcPr>
          <w:p w14:paraId="46A6F0D4" w14:textId="77777777" w:rsidR="006A5026" w:rsidRPr="007B4C9E" w:rsidRDefault="006A5026" w:rsidP="00765C0E">
            <w:r w:rsidRPr="007B4C9E">
              <w:t>Planning ontwerp</w:t>
            </w:r>
          </w:p>
        </w:tc>
      </w:tr>
      <w:tr w:rsidR="006A5026" w:rsidRPr="007B4C9E" w14:paraId="3C296DAF" w14:textId="77777777" w:rsidTr="006B39CB">
        <w:trPr>
          <w:gridAfter w:val="1"/>
          <w:wAfter w:w="8" w:type="dxa"/>
        </w:trPr>
        <w:tc>
          <w:tcPr>
            <w:tcW w:w="2835" w:type="dxa"/>
            <w:shd w:val="clear" w:color="auto" w:fill="E7E6E6" w:themeFill="background2"/>
          </w:tcPr>
          <w:p w14:paraId="61560206" w14:textId="77777777" w:rsidR="006A5026" w:rsidRPr="007B4C9E" w:rsidRDefault="006A5026" w:rsidP="00765C0E">
            <w:r w:rsidRPr="007B4C9E">
              <w:t>Taak</w:t>
            </w:r>
          </w:p>
        </w:tc>
        <w:tc>
          <w:tcPr>
            <w:tcW w:w="1276" w:type="dxa"/>
            <w:shd w:val="clear" w:color="auto" w:fill="E7E6E6" w:themeFill="background2"/>
          </w:tcPr>
          <w:p w14:paraId="3B988542" w14:textId="77777777" w:rsidR="006A5026" w:rsidRPr="007B4C9E" w:rsidRDefault="006A5026" w:rsidP="00765C0E">
            <w:r w:rsidRPr="007B4C9E">
              <w:t>Begindatum</w:t>
            </w:r>
          </w:p>
        </w:tc>
        <w:tc>
          <w:tcPr>
            <w:tcW w:w="1018" w:type="dxa"/>
            <w:shd w:val="clear" w:color="auto" w:fill="E7E6E6" w:themeFill="background2"/>
          </w:tcPr>
          <w:p w14:paraId="653D1016" w14:textId="77777777" w:rsidR="006A5026" w:rsidRPr="007B4C9E" w:rsidRDefault="006A5026" w:rsidP="00765C0E">
            <w:r w:rsidRPr="007B4C9E">
              <w:t>Begintijd</w:t>
            </w:r>
          </w:p>
        </w:tc>
        <w:tc>
          <w:tcPr>
            <w:tcW w:w="1276" w:type="dxa"/>
            <w:shd w:val="clear" w:color="auto" w:fill="E7E6E6" w:themeFill="background2"/>
          </w:tcPr>
          <w:p w14:paraId="729F1765" w14:textId="77777777" w:rsidR="006A5026" w:rsidRPr="007B4C9E" w:rsidRDefault="006A5026" w:rsidP="00765C0E">
            <w:r w:rsidRPr="007B4C9E">
              <w:t>Einddatum</w:t>
            </w:r>
          </w:p>
        </w:tc>
        <w:tc>
          <w:tcPr>
            <w:tcW w:w="992" w:type="dxa"/>
            <w:shd w:val="clear" w:color="auto" w:fill="E7E6E6" w:themeFill="background2"/>
          </w:tcPr>
          <w:p w14:paraId="5C51841D" w14:textId="77777777" w:rsidR="006A5026" w:rsidRPr="007B4C9E" w:rsidRDefault="006A5026" w:rsidP="00765C0E">
            <w:r w:rsidRPr="007B4C9E">
              <w:t>Eindtijd</w:t>
            </w:r>
          </w:p>
        </w:tc>
        <w:tc>
          <w:tcPr>
            <w:tcW w:w="855" w:type="dxa"/>
            <w:shd w:val="clear" w:color="auto" w:fill="E7E6E6" w:themeFill="background2"/>
          </w:tcPr>
          <w:p w14:paraId="3E462148" w14:textId="77777777" w:rsidR="006A5026" w:rsidRPr="007B4C9E" w:rsidRDefault="006A5026" w:rsidP="00765C0E">
            <w:r w:rsidRPr="007B4C9E">
              <w:t>Duur</w:t>
            </w:r>
          </w:p>
        </w:tc>
        <w:tc>
          <w:tcPr>
            <w:tcW w:w="5387" w:type="dxa"/>
            <w:shd w:val="clear" w:color="auto" w:fill="E7E6E6" w:themeFill="background2"/>
          </w:tcPr>
          <w:p w14:paraId="23778B58" w14:textId="77777777" w:rsidR="006A5026" w:rsidRPr="007B4C9E" w:rsidRDefault="006A5026" w:rsidP="00765C0E">
            <w:r w:rsidRPr="007B4C9E">
              <w:t>Betrokkenen</w:t>
            </w:r>
          </w:p>
        </w:tc>
      </w:tr>
      <w:tr w:rsidR="007B4C9E" w:rsidRPr="007B4C9E" w14:paraId="7D3283CA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1C61ADB1" w14:textId="77777777" w:rsidR="007B4C9E" w:rsidRPr="007B4C9E" w:rsidRDefault="007B4C9E" w:rsidP="007B4C9E">
            <w:r>
              <w:t>Projectplan schrijven</w:t>
            </w:r>
          </w:p>
        </w:tc>
        <w:tc>
          <w:tcPr>
            <w:tcW w:w="1276" w:type="dxa"/>
          </w:tcPr>
          <w:p w14:paraId="6A510DFB" w14:textId="1EC02FAC" w:rsidR="007B4C9E" w:rsidRPr="007B4C9E" w:rsidRDefault="00D95BEB" w:rsidP="007B4C9E">
            <w:r>
              <w:t>17</w:t>
            </w:r>
            <w:r w:rsidR="00F03864">
              <w:t>-11-2022</w:t>
            </w:r>
          </w:p>
        </w:tc>
        <w:tc>
          <w:tcPr>
            <w:tcW w:w="1018" w:type="dxa"/>
          </w:tcPr>
          <w:p w14:paraId="4292363E" w14:textId="36D8B3BF" w:rsidR="007B4C9E" w:rsidRPr="007B4C9E" w:rsidRDefault="00B172C3" w:rsidP="007B4C9E">
            <w:r>
              <w:t>8.30</w:t>
            </w:r>
          </w:p>
        </w:tc>
        <w:tc>
          <w:tcPr>
            <w:tcW w:w="1276" w:type="dxa"/>
          </w:tcPr>
          <w:p w14:paraId="7E37BD1D" w14:textId="6504C7CD" w:rsidR="007B4C9E" w:rsidRPr="007B4C9E" w:rsidRDefault="00294C5C" w:rsidP="007B4C9E">
            <w:r>
              <w:t>21-11-2022</w:t>
            </w:r>
          </w:p>
        </w:tc>
        <w:tc>
          <w:tcPr>
            <w:tcW w:w="992" w:type="dxa"/>
          </w:tcPr>
          <w:p w14:paraId="3B5F0483" w14:textId="158A77CA" w:rsidR="007B4C9E" w:rsidRPr="007B4C9E" w:rsidRDefault="00D95BEB" w:rsidP="007B4C9E">
            <w:r>
              <w:t>12.00</w:t>
            </w:r>
          </w:p>
        </w:tc>
        <w:tc>
          <w:tcPr>
            <w:tcW w:w="855" w:type="dxa"/>
          </w:tcPr>
          <w:p w14:paraId="473CDC8C" w14:textId="5A5C7CEA" w:rsidR="007B4C9E" w:rsidRPr="007B4C9E" w:rsidRDefault="00B172C3" w:rsidP="007B4C9E">
            <w:r>
              <w:t>10 uur</w:t>
            </w:r>
          </w:p>
        </w:tc>
        <w:tc>
          <w:tcPr>
            <w:tcW w:w="5387" w:type="dxa"/>
          </w:tcPr>
          <w:p w14:paraId="04E5C13A" w14:textId="425282AC" w:rsidR="007B4C9E" w:rsidRPr="007B4C9E" w:rsidRDefault="00294C5C" w:rsidP="007B4C9E">
            <w:r>
              <w:t>Rodi janssen</w:t>
            </w:r>
          </w:p>
        </w:tc>
      </w:tr>
      <w:tr w:rsidR="004E3FB6" w:rsidRPr="007B4C9E" w14:paraId="600DE1BA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3A2ABAE2" w14:textId="45CF9CF9" w:rsidR="004E3FB6" w:rsidRDefault="004E3FB6" w:rsidP="007B4C9E">
            <w:r>
              <w:t>Functioneel ontwerp</w:t>
            </w:r>
          </w:p>
        </w:tc>
        <w:tc>
          <w:tcPr>
            <w:tcW w:w="1276" w:type="dxa"/>
          </w:tcPr>
          <w:p w14:paraId="14504021" w14:textId="02E60129" w:rsidR="004E3FB6" w:rsidRDefault="00F004A7" w:rsidP="007B4C9E">
            <w:r>
              <w:t>24-11-2022</w:t>
            </w:r>
          </w:p>
        </w:tc>
        <w:tc>
          <w:tcPr>
            <w:tcW w:w="1018" w:type="dxa"/>
          </w:tcPr>
          <w:p w14:paraId="65B8E52A" w14:textId="5E114620" w:rsidR="004E3FB6" w:rsidRDefault="00F004A7" w:rsidP="007B4C9E">
            <w:r>
              <w:t>8.30</w:t>
            </w:r>
          </w:p>
        </w:tc>
        <w:tc>
          <w:tcPr>
            <w:tcW w:w="1276" w:type="dxa"/>
          </w:tcPr>
          <w:p w14:paraId="013C586C" w14:textId="5C4FCCBE" w:rsidR="004E3FB6" w:rsidRDefault="005E2F9A" w:rsidP="007B4C9E">
            <w:r>
              <w:t>25-11-2022</w:t>
            </w:r>
          </w:p>
        </w:tc>
        <w:tc>
          <w:tcPr>
            <w:tcW w:w="992" w:type="dxa"/>
          </w:tcPr>
          <w:p w14:paraId="0318EAC0" w14:textId="320CCB0A" w:rsidR="004E3FB6" w:rsidRDefault="005E2F9A" w:rsidP="007B4C9E">
            <w:r>
              <w:t>12.45</w:t>
            </w:r>
          </w:p>
        </w:tc>
        <w:tc>
          <w:tcPr>
            <w:tcW w:w="855" w:type="dxa"/>
          </w:tcPr>
          <w:p w14:paraId="6DF26E1D" w14:textId="4ECBA635" w:rsidR="004E3FB6" w:rsidRDefault="00DC3CA2" w:rsidP="007B4C9E">
            <w:r>
              <w:t>6 uur</w:t>
            </w:r>
          </w:p>
        </w:tc>
        <w:tc>
          <w:tcPr>
            <w:tcW w:w="5387" w:type="dxa"/>
          </w:tcPr>
          <w:p w14:paraId="087733E1" w14:textId="1793151C" w:rsidR="004E3FB6" w:rsidRDefault="00DC3CA2" w:rsidP="007B4C9E">
            <w:r>
              <w:t>Rodi janssen</w:t>
            </w:r>
          </w:p>
        </w:tc>
      </w:tr>
      <w:tr w:rsidR="00294C5C" w:rsidRPr="00294C5C" w14:paraId="193F9EA1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7C40E7CB" w14:textId="1B26B644" w:rsidR="00294C5C" w:rsidRPr="00294C5C" w:rsidRDefault="00294C5C" w:rsidP="007B4C9E">
            <w:r w:rsidRPr="00294C5C">
              <w:t>Home pagina met info over alle</w:t>
            </w:r>
            <w:r>
              <w:t xml:space="preserve"> activiteiten</w:t>
            </w:r>
          </w:p>
        </w:tc>
        <w:tc>
          <w:tcPr>
            <w:tcW w:w="1276" w:type="dxa"/>
          </w:tcPr>
          <w:p w14:paraId="61094A35" w14:textId="725EBCE2" w:rsidR="00294C5C" w:rsidRPr="00294C5C" w:rsidRDefault="006C312E" w:rsidP="007B4C9E">
            <w:r>
              <w:t>28-11-2022</w:t>
            </w:r>
          </w:p>
        </w:tc>
        <w:tc>
          <w:tcPr>
            <w:tcW w:w="1018" w:type="dxa"/>
          </w:tcPr>
          <w:p w14:paraId="3C70D003" w14:textId="5D5531E4" w:rsidR="00294C5C" w:rsidRPr="00294C5C" w:rsidRDefault="006C312E" w:rsidP="007B4C9E">
            <w:r>
              <w:t>10.00</w:t>
            </w:r>
          </w:p>
        </w:tc>
        <w:tc>
          <w:tcPr>
            <w:tcW w:w="1276" w:type="dxa"/>
          </w:tcPr>
          <w:p w14:paraId="4EE8C720" w14:textId="3D42D1C4" w:rsidR="00294C5C" w:rsidRPr="00294C5C" w:rsidRDefault="00F87C1E" w:rsidP="007B4C9E">
            <w:r>
              <w:t>01-12-2022</w:t>
            </w:r>
          </w:p>
        </w:tc>
        <w:tc>
          <w:tcPr>
            <w:tcW w:w="992" w:type="dxa"/>
          </w:tcPr>
          <w:p w14:paraId="532BEDC4" w14:textId="429707F7" w:rsidR="00294C5C" w:rsidRPr="00294C5C" w:rsidRDefault="00AB5D26" w:rsidP="007B4C9E">
            <w:r>
              <w:t>9</w:t>
            </w:r>
            <w:r w:rsidR="009016CF">
              <w:t>.00</w:t>
            </w:r>
          </w:p>
        </w:tc>
        <w:tc>
          <w:tcPr>
            <w:tcW w:w="855" w:type="dxa"/>
          </w:tcPr>
          <w:p w14:paraId="574D5B8F" w14:textId="6D6F5413" w:rsidR="00294C5C" w:rsidRPr="00294C5C" w:rsidRDefault="00AB5D26" w:rsidP="007B4C9E">
            <w:r>
              <w:t>2 uur 30 min</w:t>
            </w:r>
          </w:p>
        </w:tc>
        <w:tc>
          <w:tcPr>
            <w:tcW w:w="5387" w:type="dxa"/>
          </w:tcPr>
          <w:p w14:paraId="4DBE513E" w14:textId="1C494F5F" w:rsidR="00294C5C" w:rsidRPr="00294C5C" w:rsidRDefault="00B172C3" w:rsidP="007B4C9E">
            <w:r>
              <w:t>Persoon 1</w:t>
            </w:r>
          </w:p>
        </w:tc>
      </w:tr>
      <w:tr w:rsidR="00FD22AC" w:rsidRPr="00294C5C" w14:paraId="034344E1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30598FE2" w14:textId="06F89F35" w:rsidR="00FD22AC" w:rsidRDefault="00FD22AC" w:rsidP="00FD22AC">
            <w:r>
              <w:t>Registratie pagina</w:t>
            </w:r>
          </w:p>
        </w:tc>
        <w:tc>
          <w:tcPr>
            <w:tcW w:w="1276" w:type="dxa"/>
          </w:tcPr>
          <w:p w14:paraId="76F1B0EF" w14:textId="530AF6F2" w:rsidR="00FD22AC" w:rsidRDefault="00FD22AC" w:rsidP="00FD22AC">
            <w:r>
              <w:t>28-11-2022</w:t>
            </w:r>
          </w:p>
        </w:tc>
        <w:tc>
          <w:tcPr>
            <w:tcW w:w="1018" w:type="dxa"/>
          </w:tcPr>
          <w:p w14:paraId="311DA6E1" w14:textId="66B083EB" w:rsidR="00FD22AC" w:rsidRDefault="00FD22AC" w:rsidP="00FD22AC">
            <w:r>
              <w:t>10.00</w:t>
            </w:r>
          </w:p>
        </w:tc>
        <w:tc>
          <w:tcPr>
            <w:tcW w:w="1276" w:type="dxa"/>
          </w:tcPr>
          <w:p w14:paraId="5997C880" w14:textId="523BC515" w:rsidR="00FD22AC" w:rsidRPr="00294C5C" w:rsidRDefault="004C014D" w:rsidP="00FD22AC">
            <w:r>
              <w:t>01-12-2022</w:t>
            </w:r>
          </w:p>
        </w:tc>
        <w:tc>
          <w:tcPr>
            <w:tcW w:w="992" w:type="dxa"/>
          </w:tcPr>
          <w:p w14:paraId="2EF3AA45" w14:textId="6B973588" w:rsidR="00FD22AC" w:rsidRPr="00294C5C" w:rsidRDefault="004C014D" w:rsidP="00FD22AC">
            <w:r>
              <w:t>9.00</w:t>
            </w:r>
          </w:p>
        </w:tc>
        <w:tc>
          <w:tcPr>
            <w:tcW w:w="855" w:type="dxa"/>
          </w:tcPr>
          <w:p w14:paraId="0DA827A1" w14:textId="63B9374E" w:rsidR="00FD22AC" w:rsidRDefault="004C014D" w:rsidP="00FD22AC">
            <w:r>
              <w:t xml:space="preserve">2 uur </w:t>
            </w:r>
          </w:p>
          <w:p w14:paraId="54D7F5C0" w14:textId="644E2C64" w:rsidR="004C014D" w:rsidRPr="00294C5C" w:rsidRDefault="004C014D" w:rsidP="00FD22AC">
            <w:r>
              <w:t>30 min</w:t>
            </w:r>
          </w:p>
        </w:tc>
        <w:tc>
          <w:tcPr>
            <w:tcW w:w="5387" w:type="dxa"/>
          </w:tcPr>
          <w:p w14:paraId="7BFBBB09" w14:textId="0D738CDC" w:rsidR="00FD22AC" w:rsidRPr="00294C5C" w:rsidRDefault="00B172C3" w:rsidP="00FD22AC">
            <w:r>
              <w:t>Persoon 2</w:t>
            </w:r>
          </w:p>
        </w:tc>
      </w:tr>
      <w:tr w:rsidR="00F2128A" w:rsidRPr="00294C5C" w14:paraId="79535937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746E085D" w14:textId="10F90918" w:rsidR="00F2128A" w:rsidRDefault="00F2128A" w:rsidP="00FD22AC">
            <w:r>
              <w:t>Login pagina</w:t>
            </w:r>
          </w:p>
        </w:tc>
        <w:tc>
          <w:tcPr>
            <w:tcW w:w="1276" w:type="dxa"/>
          </w:tcPr>
          <w:p w14:paraId="3C43CB8D" w14:textId="2B14694E" w:rsidR="00F2128A" w:rsidRDefault="005A1015" w:rsidP="00FD22AC">
            <w:r>
              <w:t>01-12-2</w:t>
            </w:r>
            <w:r w:rsidR="00BD4290">
              <w:t>0</w:t>
            </w:r>
            <w:r>
              <w:t>22</w:t>
            </w:r>
          </w:p>
        </w:tc>
        <w:tc>
          <w:tcPr>
            <w:tcW w:w="1018" w:type="dxa"/>
          </w:tcPr>
          <w:p w14:paraId="0FE4AC21" w14:textId="28CB04FD" w:rsidR="00F2128A" w:rsidRDefault="005A1015" w:rsidP="00FD22AC">
            <w:r>
              <w:t>9.00</w:t>
            </w:r>
          </w:p>
        </w:tc>
        <w:tc>
          <w:tcPr>
            <w:tcW w:w="1276" w:type="dxa"/>
          </w:tcPr>
          <w:p w14:paraId="52AC218A" w14:textId="05EC23EA" w:rsidR="00F2128A" w:rsidRPr="00294C5C" w:rsidRDefault="006077CA" w:rsidP="00FD22AC">
            <w:r>
              <w:t>01-12-2022</w:t>
            </w:r>
          </w:p>
        </w:tc>
        <w:tc>
          <w:tcPr>
            <w:tcW w:w="992" w:type="dxa"/>
          </w:tcPr>
          <w:p w14:paraId="308F83C6" w14:textId="48D1A33A" w:rsidR="00F2128A" w:rsidRPr="00294C5C" w:rsidRDefault="006077CA" w:rsidP="00FD22AC">
            <w:r>
              <w:t>1</w:t>
            </w:r>
            <w:r w:rsidR="00627189">
              <w:t>1</w:t>
            </w:r>
            <w:r>
              <w:t>.</w:t>
            </w:r>
            <w:r w:rsidR="00627189">
              <w:t>4</w:t>
            </w:r>
            <w:r>
              <w:t>5</w:t>
            </w:r>
          </w:p>
        </w:tc>
        <w:tc>
          <w:tcPr>
            <w:tcW w:w="855" w:type="dxa"/>
          </w:tcPr>
          <w:p w14:paraId="3201B2BC" w14:textId="0A38DC79" w:rsidR="00F2128A" w:rsidRDefault="00627189" w:rsidP="00FD22AC">
            <w:r>
              <w:t>2</w:t>
            </w:r>
            <w:r w:rsidR="006077CA">
              <w:t xml:space="preserve"> uur </w:t>
            </w:r>
          </w:p>
          <w:p w14:paraId="0CBF1834" w14:textId="400CFE80" w:rsidR="001F0587" w:rsidRPr="00294C5C" w:rsidRDefault="001F0587" w:rsidP="00FD22AC">
            <w:r>
              <w:t>30 min</w:t>
            </w:r>
          </w:p>
        </w:tc>
        <w:tc>
          <w:tcPr>
            <w:tcW w:w="5387" w:type="dxa"/>
          </w:tcPr>
          <w:p w14:paraId="1A102B21" w14:textId="4760E098" w:rsidR="00F2128A" w:rsidRPr="00294C5C" w:rsidRDefault="00B172C3" w:rsidP="00FD22AC">
            <w:r>
              <w:t>Persoon 2</w:t>
            </w:r>
          </w:p>
        </w:tc>
      </w:tr>
      <w:tr w:rsidR="00073F4A" w:rsidRPr="00294C5C" w14:paraId="2F28ADB0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405B5A97" w14:textId="5F94CFD0" w:rsidR="00073F4A" w:rsidRDefault="00073F4A" w:rsidP="00FD22AC">
            <w:r>
              <w:t>Login info aanpassen</w:t>
            </w:r>
          </w:p>
        </w:tc>
        <w:tc>
          <w:tcPr>
            <w:tcW w:w="1276" w:type="dxa"/>
          </w:tcPr>
          <w:p w14:paraId="0BAF2116" w14:textId="65D759F3" w:rsidR="00073F4A" w:rsidRDefault="00BD4290" w:rsidP="00FD22AC">
            <w:r>
              <w:t>01-12-2022</w:t>
            </w:r>
          </w:p>
        </w:tc>
        <w:tc>
          <w:tcPr>
            <w:tcW w:w="1018" w:type="dxa"/>
          </w:tcPr>
          <w:p w14:paraId="5894EE61" w14:textId="28B12309" w:rsidR="00073F4A" w:rsidRDefault="00BD4290" w:rsidP="00FD22AC">
            <w:r>
              <w:t>12.15</w:t>
            </w:r>
          </w:p>
        </w:tc>
        <w:tc>
          <w:tcPr>
            <w:tcW w:w="1276" w:type="dxa"/>
          </w:tcPr>
          <w:p w14:paraId="6489F194" w14:textId="7CDED2EB" w:rsidR="00073F4A" w:rsidRDefault="00BE7A8E" w:rsidP="00FD22AC">
            <w:r>
              <w:t>02-12-2022</w:t>
            </w:r>
          </w:p>
        </w:tc>
        <w:tc>
          <w:tcPr>
            <w:tcW w:w="992" w:type="dxa"/>
          </w:tcPr>
          <w:p w14:paraId="1B059BA7" w14:textId="5511710D" w:rsidR="00073F4A" w:rsidRDefault="00BE7A8E" w:rsidP="00FD22AC">
            <w:r>
              <w:t>1</w:t>
            </w:r>
            <w:r w:rsidR="00D407C0">
              <w:t>1</w:t>
            </w:r>
            <w:r>
              <w:t>.15</w:t>
            </w:r>
          </w:p>
        </w:tc>
        <w:tc>
          <w:tcPr>
            <w:tcW w:w="855" w:type="dxa"/>
          </w:tcPr>
          <w:p w14:paraId="412444A8" w14:textId="77777777" w:rsidR="00073F4A" w:rsidRDefault="00BE7A8E" w:rsidP="00FD22AC">
            <w:r>
              <w:t xml:space="preserve">2 uur </w:t>
            </w:r>
          </w:p>
          <w:p w14:paraId="413103D3" w14:textId="54EC18DB" w:rsidR="00BE7A8E" w:rsidRDefault="00BE7A8E" w:rsidP="00FD22AC">
            <w:r>
              <w:t>30 min</w:t>
            </w:r>
          </w:p>
        </w:tc>
        <w:tc>
          <w:tcPr>
            <w:tcW w:w="5387" w:type="dxa"/>
          </w:tcPr>
          <w:p w14:paraId="106C8B4C" w14:textId="7F77CEC9" w:rsidR="00073F4A" w:rsidRDefault="006B39CB" w:rsidP="00FD22AC">
            <w:r>
              <w:t>Persoon 2</w:t>
            </w:r>
          </w:p>
        </w:tc>
      </w:tr>
      <w:tr w:rsidR="006B39CB" w:rsidRPr="00294C5C" w14:paraId="0DF2A5FB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1D823599" w14:textId="1F1A0CBB" w:rsidR="006B39CB" w:rsidRDefault="006B39CB" w:rsidP="00FD22AC">
            <w:r>
              <w:t>Login info verwijderen</w:t>
            </w:r>
          </w:p>
        </w:tc>
        <w:tc>
          <w:tcPr>
            <w:tcW w:w="1276" w:type="dxa"/>
          </w:tcPr>
          <w:p w14:paraId="274EE535" w14:textId="0FC2DCC4" w:rsidR="006B39CB" w:rsidRDefault="00C92545" w:rsidP="00FD22AC">
            <w:r>
              <w:t>02-12-2022</w:t>
            </w:r>
          </w:p>
        </w:tc>
        <w:tc>
          <w:tcPr>
            <w:tcW w:w="1018" w:type="dxa"/>
          </w:tcPr>
          <w:p w14:paraId="18BBE5B1" w14:textId="06A25F93" w:rsidR="006B39CB" w:rsidRDefault="005D161A" w:rsidP="00FD22AC">
            <w:r>
              <w:t>10.15</w:t>
            </w:r>
          </w:p>
        </w:tc>
        <w:tc>
          <w:tcPr>
            <w:tcW w:w="1276" w:type="dxa"/>
          </w:tcPr>
          <w:p w14:paraId="7B677D0E" w14:textId="5E052801" w:rsidR="006B39CB" w:rsidRDefault="0024109D" w:rsidP="00FD22AC">
            <w:r>
              <w:t>05-12-2022</w:t>
            </w:r>
          </w:p>
        </w:tc>
        <w:tc>
          <w:tcPr>
            <w:tcW w:w="992" w:type="dxa"/>
          </w:tcPr>
          <w:p w14:paraId="4C358669" w14:textId="6E011D9D" w:rsidR="006B39CB" w:rsidRDefault="0024109D" w:rsidP="00FD22AC">
            <w:r>
              <w:t>12.00</w:t>
            </w:r>
          </w:p>
        </w:tc>
        <w:tc>
          <w:tcPr>
            <w:tcW w:w="855" w:type="dxa"/>
          </w:tcPr>
          <w:p w14:paraId="49828172" w14:textId="77777777" w:rsidR="006B39CB" w:rsidRDefault="006176C9" w:rsidP="00FD22AC">
            <w:r>
              <w:t xml:space="preserve">3 uur </w:t>
            </w:r>
          </w:p>
          <w:p w14:paraId="3C723B98" w14:textId="714BD7CD" w:rsidR="006176C9" w:rsidRDefault="006176C9" w:rsidP="00FD22AC">
            <w:r>
              <w:t>30 min</w:t>
            </w:r>
          </w:p>
        </w:tc>
        <w:tc>
          <w:tcPr>
            <w:tcW w:w="5387" w:type="dxa"/>
          </w:tcPr>
          <w:p w14:paraId="0564FAB5" w14:textId="30F85411" w:rsidR="006B39CB" w:rsidRDefault="006B39CB" w:rsidP="00FD22AC">
            <w:r>
              <w:t>Persoon 2</w:t>
            </w:r>
          </w:p>
        </w:tc>
      </w:tr>
      <w:tr w:rsidR="00F848FE" w:rsidRPr="00294C5C" w14:paraId="44B4AED0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71BAF013" w14:textId="4ED62675" w:rsidR="00F848FE" w:rsidRDefault="009B517C" w:rsidP="00FD22AC">
            <w:r>
              <w:t>L</w:t>
            </w:r>
            <w:r w:rsidR="00F848FE">
              <w:t>edenlijst</w:t>
            </w:r>
            <w:r w:rsidR="00BD0DFD">
              <w:t xml:space="preserve"> overzicht</w:t>
            </w:r>
            <w:r>
              <w:t xml:space="preserve"> (secretariaat</w:t>
            </w:r>
            <w:r w:rsidR="0039163F">
              <w:t xml:space="preserve"> / admin</w:t>
            </w:r>
            <w:r>
              <w:t>)</w:t>
            </w:r>
          </w:p>
        </w:tc>
        <w:tc>
          <w:tcPr>
            <w:tcW w:w="1276" w:type="dxa"/>
          </w:tcPr>
          <w:p w14:paraId="2B98EE82" w14:textId="405D818C" w:rsidR="00F848FE" w:rsidRDefault="009B517C" w:rsidP="00FD22AC">
            <w:r>
              <w:t>28-11-2022</w:t>
            </w:r>
          </w:p>
        </w:tc>
        <w:tc>
          <w:tcPr>
            <w:tcW w:w="1018" w:type="dxa"/>
          </w:tcPr>
          <w:p w14:paraId="2502B065" w14:textId="4B38A2EB" w:rsidR="00F848FE" w:rsidRDefault="009B517C" w:rsidP="00FD22AC">
            <w:r>
              <w:t>10.00</w:t>
            </w:r>
          </w:p>
        </w:tc>
        <w:tc>
          <w:tcPr>
            <w:tcW w:w="1276" w:type="dxa"/>
          </w:tcPr>
          <w:p w14:paraId="7335CAE3" w14:textId="523021EA" w:rsidR="00F848FE" w:rsidRDefault="00867EE6" w:rsidP="00FD22AC">
            <w:r>
              <w:t>01-12-2022</w:t>
            </w:r>
          </w:p>
        </w:tc>
        <w:tc>
          <w:tcPr>
            <w:tcW w:w="992" w:type="dxa"/>
          </w:tcPr>
          <w:p w14:paraId="71B54925" w14:textId="282769EA" w:rsidR="00F848FE" w:rsidRDefault="000E4A43" w:rsidP="00FD22AC">
            <w:r>
              <w:t>9.00</w:t>
            </w:r>
          </w:p>
        </w:tc>
        <w:tc>
          <w:tcPr>
            <w:tcW w:w="855" w:type="dxa"/>
          </w:tcPr>
          <w:p w14:paraId="1C80BD4E" w14:textId="77777777" w:rsidR="00F848FE" w:rsidRDefault="00D95BEB" w:rsidP="00FD22AC">
            <w:r>
              <w:t>2 uur</w:t>
            </w:r>
          </w:p>
          <w:p w14:paraId="52C3F2D2" w14:textId="6A2C7E1F" w:rsidR="00D95BEB" w:rsidRDefault="00D95BEB" w:rsidP="00FD22AC">
            <w:r>
              <w:t>30 min</w:t>
            </w:r>
          </w:p>
        </w:tc>
        <w:tc>
          <w:tcPr>
            <w:tcW w:w="5387" w:type="dxa"/>
          </w:tcPr>
          <w:p w14:paraId="42474F29" w14:textId="693D2B7C" w:rsidR="00F848FE" w:rsidRDefault="00B172C3" w:rsidP="00FD22AC">
            <w:r>
              <w:t>Persoon 3</w:t>
            </w:r>
          </w:p>
        </w:tc>
      </w:tr>
      <w:tr w:rsidR="001F0587" w:rsidRPr="00294C5C" w14:paraId="15188514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05C443EA" w14:textId="7F9B0252" w:rsidR="001F0587" w:rsidRDefault="001F0587" w:rsidP="001F0587">
            <w:r>
              <w:t>Ledenlijst lid toevoegen</w:t>
            </w:r>
          </w:p>
          <w:p w14:paraId="66B3419A" w14:textId="0DCB1650" w:rsidR="001F0587" w:rsidRDefault="001F0587" w:rsidP="001F0587">
            <w:r>
              <w:t>(secretariaat / admin)</w:t>
            </w:r>
          </w:p>
        </w:tc>
        <w:tc>
          <w:tcPr>
            <w:tcW w:w="1276" w:type="dxa"/>
          </w:tcPr>
          <w:p w14:paraId="05E899EC" w14:textId="529DA7AD" w:rsidR="001F0587" w:rsidRDefault="001F0587" w:rsidP="001F0587">
            <w:r>
              <w:t>01-12-2</w:t>
            </w:r>
            <w:r w:rsidR="00BD4290">
              <w:t>0</w:t>
            </w:r>
            <w:r>
              <w:t>22</w:t>
            </w:r>
          </w:p>
        </w:tc>
        <w:tc>
          <w:tcPr>
            <w:tcW w:w="1018" w:type="dxa"/>
          </w:tcPr>
          <w:p w14:paraId="4765B891" w14:textId="57AA4605" w:rsidR="001F0587" w:rsidRDefault="001F0587" w:rsidP="001F0587">
            <w:r>
              <w:t>9.00</w:t>
            </w:r>
          </w:p>
        </w:tc>
        <w:tc>
          <w:tcPr>
            <w:tcW w:w="1276" w:type="dxa"/>
          </w:tcPr>
          <w:p w14:paraId="2466779B" w14:textId="3A4D10CC" w:rsidR="001F0587" w:rsidRDefault="001F0587" w:rsidP="001F0587">
            <w:r>
              <w:t>01-12-2022</w:t>
            </w:r>
          </w:p>
        </w:tc>
        <w:tc>
          <w:tcPr>
            <w:tcW w:w="992" w:type="dxa"/>
          </w:tcPr>
          <w:p w14:paraId="0A07427D" w14:textId="4C469481" w:rsidR="001F0587" w:rsidRDefault="001F0587" w:rsidP="001F0587">
            <w:r>
              <w:t>1</w:t>
            </w:r>
            <w:r w:rsidR="00627189">
              <w:t>1</w:t>
            </w:r>
            <w:r>
              <w:t>.</w:t>
            </w:r>
            <w:r w:rsidR="00627189">
              <w:t>4</w:t>
            </w:r>
            <w:r>
              <w:t>5</w:t>
            </w:r>
          </w:p>
        </w:tc>
        <w:tc>
          <w:tcPr>
            <w:tcW w:w="855" w:type="dxa"/>
          </w:tcPr>
          <w:p w14:paraId="06DD0E72" w14:textId="2AABA45F" w:rsidR="001F0587" w:rsidRDefault="00627189" w:rsidP="001F0587">
            <w:r>
              <w:t>2</w:t>
            </w:r>
            <w:r w:rsidR="001F0587">
              <w:t xml:space="preserve"> uur </w:t>
            </w:r>
          </w:p>
          <w:p w14:paraId="538E6C55" w14:textId="697FDA9E" w:rsidR="001F0587" w:rsidRDefault="001F0587" w:rsidP="001F0587">
            <w:r>
              <w:t>30 min</w:t>
            </w:r>
          </w:p>
        </w:tc>
        <w:tc>
          <w:tcPr>
            <w:tcW w:w="5387" w:type="dxa"/>
          </w:tcPr>
          <w:p w14:paraId="19DED831" w14:textId="194A591F" w:rsidR="001F0587" w:rsidRDefault="001F0587" w:rsidP="001F0587">
            <w:r>
              <w:t>Persoon 3</w:t>
            </w:r>
          </w:p>
        </w:tc>
      </w:tr>
      <w:tr w:rsidR="00BE7A8E" w:rsidRPr="00294C5C" w14:paraId="6196661F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51C3785B" w14:textId="1A9728ED" w:rsidR="00BE7A8E" w:rsidRDefault="00BE7A8E" w:rsidP="00BE7A8E">
            <w:r>
              <w:lastRenderedPageBreak/>
              <w:t>Ledenlijst lid aanpassen</w:t>
            </w:r>
          </w:p>
          <w:p w14:paraId="122725DB" w14:textId="3643528C" w:rsidR="00BE7A8E" w:rsidRDefault="00BE7A8E" w:rsidP="00BE7A8E">
            <w:r>
              <w:t>(secretariaat / admin)</w:t>
            </w:r>
          </w:p>
        </w:tc>
        <w:tc>
          <w:tcPr>
            <w:tcW w:w="1276" w:type="dxa"/>
          </w:tcPr>
          <w:p w14:paraId="02E40CE4" w14:textId="61F44196" w:rsidR="00BE7A8E" w:rsidRDefault="00BE7A8E" w:rsidP="00BE7A8E">
            <w:r>
              <w:t>01-12-2022</w:t>
            </w:r>
          </w:p>
        </w:tc>
        <w:tc>
          <w:tcPr>
            <w:tcW w:w="1018" w:type="dxa"/>
          </w:tcPr>
          <w:p w14:paraId="01CF4180" w14:textId="7285088E" w:rsidR="00BE7A8E" w:rsidRDefault="00BE7A8E" w:rsidP="00BE7A8E">
            <w:r>
              <w:t>12.15</w:t>
            </w:r>
          </w:p>
        </w:tc>
        <w:tc>
          <w:tcPr>
            <w:tcW w:w="1276" w:type="dxa"/>
          </w:tcPr>
          <w:p w14:paraId="07108799" w14:textId="74A63375" w:rsidR="00BE7A8E" w:rsidRDefault="00BE7A8E" w:rsidP="00BE7A8E">
            <w:r>
              <w:t>02-12-2022</w:t>
            </w:r>
          </w:p>
        </w:tc>
        <w:tc>
          <w:tcPr>
            <w:tcW w:w="992" w:type="dxa"/>
          </w:tcPr>
          <w:p w14:paraId="202EB69F" w14:textId="1C8A33BF" w:rsidR="00BE7A8E" w:rsidRDefault="00BE7A8E" w:rsidP="00BE7A8E">
            <w:r>
              <w:t>1</w:t>
            </w:r>
            <w:r w:rsidR="00D407C0">
              <w:t>1</w:t>
            </w:r>
            <w:r>
              <w:t>.15</w:t>
            </w:r>
          </w:p>
        </w:tc>
        <w:tc>
          <w:tcPr>
            <w:tcW w:w="855" w:type="dxa"/>
          </w:tcPr>
          <w:p w14:paraId="52C87931" w14:textId="77777777" w:rsidR="00BE7A8E" w:rsidRDefault="00BE7A8E" w:rsidP="00BE7A8E">
            <w:r>
              <w:t xml:space="preserve">2 uur </w:t>
            </w:r>
          </w:p>
          <w:p w14:paraId="3B20ACE6" w14:textId="6FDE3459" w:rsidR="00BE7A8E" w:rsidRDefault="00BE7A8E" w:rsidP="00BE7A8E">
            <w:r>
              <w:t>30 min</w:t>
            </w:r>
          </w:p>
        </w:tc>
        <w:tc>
          <w:tcPr>
            <w:tcW w:w="5387" w:type="dxa"/>
          </w:tcPr>
          <w:p w14:paraId="6F95D196" w14:textId="25BEC2F2" w:rsidR="00BE7A8E" w:rsidRDefault="00BE7A8E" w:rsidP="00BE7A8E">
            <w:r>
              <w:t>Persoon 3</w:t>
            </w:r>
          </w:p>
        </w:tc>
      </w:tr>
      <w:tr w:rsidR="006176C9" w:rsidRPr="00294C5C" w14:paraId="330126D3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62DF57AF" w14:textId="77777777" w:rsidR="006176C9" w:rsidRDefault="006176C9" w:rsidP="006176C9">
            <w:r>
              <w:t>Ledenlijst lid verwijderen</w:t>
            </w:r>
          </w:p>
          <w:p w14:paraId="5C63EDD5" w14:textId="51AACE47" w:rsidR="006176C9" w:rsidRDefault="006176C9" w:rsidP="006176C9">
            <w:r>
              <w:t>(secretariaat / admin)</w:t>
            </w:r>
          </w:p>
        </w:tc>
        <w:tc>
          <w:tcPr>
            <w:tcW w:w="1276" w:type="dxa"/>
          </w:tcPr>
          <w:p w14:paraId="00A7FB5F" w14:textId="01C88E50" w:rsidR="006176C9" w:rsidRDefault="006176C9" w:rsidP="006176C9">
            <w:r>
              <w:t>02-12-2022</w:t>
            </w:r>
          </w:p>
        </w:tc>
        <w:tc>
          <w:tcPr>
            <w:tcW w:w="1018" w:type="dxa"/>
          </w:tcPr>
          <w:p w14:paraId="476309B5" w14:textId="06083336" w:rsidR="006176C9" w:rsidRDefault="006176C9" w:rsidP="006176C9">
            <w:r>
              <w:t>10.15</w:t>
            </w:r>
          </w:p>
        </w:tc>
        <w:tc>
          <w:tcPr>
            <w:tcW w:w="1276" w:type="dxa"/>
          </w:tcPr>
          <w:p w14:paraId="3D784650" w14:textId="03A14F2D" w:rsidR="006176C9" w:rsidRDefault="006176C9" w:rsidP="006176C9">
            <w:r>
              <w:t>05-12-2022</w:t>
            </w:r>
          </w:p>
        </w:tc>
        <w:tc>
          <w:tcPr>
            <w:tcW w:w="992" w:type="dxa"/>
          </w:tcPr>
          <w:p w14:paraId="4A2E3D09" w14:textId="5E67306D" w:rsidR="006176C9" w:rsidRDefault="006176C9" w:rsidP="006176C9">
            <w:r>
              <w:t>12.00</w:t>
            </w:r>
          </w:p>
        </w:tc>
        <w:tc>
          <w:tcPr>
            <w:tcW w:w="855" w:type="dxa"/>
          </w:tcPr>
          <w:p w14:paraId="37B9B44C" w14:textId="77777777" w:rsidR="006176C9" w:rsidRDefault="006176C9" w:rsidP="006176C9">
            <w:r>
              <w:t xml:space="preserve">3 uur </w:t>
            </w:r>
          </w:p>
          <w:p w14:paraId="6AE8512B" w14:textId="6A468D5E" w:rsidR="006176C9" w:rsidRDefault="006176C9" w:rsidP="006176C9">
            <w:r>
              <w:t>30 min</w:t>
            </w:r>
          </w:p>
        </w:tc>
        <w:tc>
          <w:tcPr>
            <w:tcW w:w="5387" w:type="dxa"/>
          </w:tcPr>
          <w:p w14:paraId="6D7EC2B9" w14:textId="15553F08" w:rsidR="006176C9" w:rsidRDefault="006176C9" w:rsidP="006176C9">
            <w:r>
              <w:t>Persoon 3</w:t>
            </w:r>
          </w:p>
        </w:tc>
      </w:tr>
      <w:tr w:rsidR="006176C9" w:rsidRPr="00294C5C" w14:paraId="2A9F9705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27CDF1D8" w14:textId="77777777" w:rsidR="006176C9" w:rsidRDefault="006176C9" w:rsidP="006176C9">
            <w:r>
              <w:t>Wedstrijdpagina overzicht</w:t>
            </w:r>
          </w:p>
          <w:p w14:paraId="62D2520F" w14:textId="58EBA162" w:rsidR="006176C9" w:rsidRDefault="006176C9" w:rsidP="006176C9">
            <w:r>
              <w:t>(lid / scheidsrechter / secretariaat / admin)</w:t>
            </w:r>
          </w:p>
        </w:tc>
        <w:tc>
          <w:tcPr>
            <w:tcW w:w="1276" w:type="dxa"/>
          </w:tcPr>
          <w:p w14:paraId="39A300A9" w14:textId="13DF882F" w:rsidR="006176C9" w:rsidRDefault="006176C9" w:rsidP="006176C9">
            <w:r>
              <w:t>01-12-2022</w:t>
            </w:r>
          </w:p>
        </w:tc>
        <w:tc>
          <w:tcPr>
            <w:tcW w:w="1018" w:type="dxa"/>
          </w:tcPr>
          <w:p w14:paraId="3D5D2CDC" w14:textId="7B78D037" w:rsidR="006176C9" w:rsidRDefault="006176C9" w:rsidP="006176C9">
            <w:r>
              <w:t>9.00</w:t>
            </w:r>
          </w:p>
        </w:tc>
        <w:tc>
          <w:tcPr>
            <w:tcW w:w="1276" w:type="dxa"/>
          </w:tcPr>
          <w:p w14:paraId="3A8EC91E" w14:textId="64D8CA82" w:rsidR="006176C9" w:rsidRDefault="006176C9" w:rsidP="006176C9">
            <w:r>
              <w:t>01-12-2022</w:t>
            </w:r>
          </w:p>
        </w:tc>
        <w:tc>
          <w:tcPr>
            <w:tcW w:w="992" w:type="dxa"/>
          </w:tcPr>
          <w:p w14:paraId="12C64B88" w14:textId="683627DF" w:rsidR="006176C9" w:rsidRDefault="006176C9" w:rsidP="006176C9">
            <w:r>
              <w:t>11.45</w:t>
            </w:r>
          </w:p>
        </w:tc>
        <w:tc>
          <w:tcPr>
            <w:tcW w:w="855" w:type="dxa"/>
          </w:tcPr>
          <w:p w14:paraId="38E39DE0" w14:textId="42D3684B" w:rsidR="006176C9" w:rsidRDefault="006176C9" w:rsidP="006176C9">
            <w:r>
              <w:t xml:space="preserve">2 uur </w:t>
            </w:r>
          </w:p>
          <w:p w14:paraId="5C4C6CC2" w14:textId="0F2C7484" w:rsidR="006176C9" w:rsidRDefault="006176C9" w:rsidP="006176C9">
            <w:r>
              <w:t>30 min</w:t>
            </w:r>
          </w:p>
        </w:tc>
        <w:tc>
          <w:tcPr>
            <w:tcW w:w="5387" w:type="dxa"/>
          </w:tcPr>
          <w:p w14:paraId="7AF52BD5" w14:textId="4EFC098B" w:rsidR="006176C9" w:rsidRDefault="006176C9" w:rsidP="006176C9">
            <w:r>
              <w:t>Persoon 1</w:t>
            </w:r>
          </w:p>
        </w:tc>
      </w:tr>
      <w:tr w:rsidR="006176C9" w:rsidRPr="00294C5C" w14:paraId="7518DB7F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64B5A4D4" w14:textId="77777777" w:rsidR="006176C9" w:rsidRDefault="006176C9" w:rsidP="006176C9">
            <w:r>
              <w:t>Wedstrijdpagina toevoegen</w:t>
            </w:r>
          </w:p>
          <w:p w14:paraId="0B23CD0C" w14:textId="01F2B31D" w:rsidR="006176C9" w:rsidRDefault="006176C9" w:rsidP="006176C9">
            <w:r>
              <w:t>(scheidsrechter / admin)</w:t>
            </w:r>
          </w:p>
        </w:tc>
        <w:tc>
          <w:tcPr>
            <w:tcW w:w="1276" w:type="dxa"/>
          </w:tcPr>
          <w:p w14:paraId="777E0A37" w14:textId="2179F17B" w:rsidR="006176C9" w:rsidRDefault="006176C9" w:rsidP="006176C9">
            <w:r>
              <w:t>01-12-2022</w:t>
            </w:r>
          </w:p>
        </w:tc>
        <w:tc>
          <w:tcPr>
            <w:tcW w:w="1018" w:type="dxa"/>
          </w:tcPr>
          <w:p w14:paraId="395ADD69" w14:textId="5E31C03E" w:rsidR="006176C9" w:rsidRDefault="006176C9" w:rsidP="006176C9">
            <w:r>
              <w:t>12.15</w:t>
            </w:r>
          </w:p>
        </w:tc>
        <w:tc>
          <w:tcPr>
            <w:tcW w:w="1276" w:type="dxa"/>
          </w:tcPr>
          <w:p w14:paraId="6DECE1AE" w14:textId="35A8EC15" w:rsidR="006176C9" w:rsidRDefault="006176C9" w:rsidP="006176C9">
            <w:r>
              <w:t>02-12-2022</w:t>
            </w:r>
          </w:p>
        </w:tc>
        <w:tc>
          <w:tcPr>
            <w:tcW w:w="992" w:type="dxa"/>
          </w:tcPr>
          <w:p w14:paraId="339AB690" w14:textId="185D86C5" w:rsidR="006176C9" w:rsidRDefault="006176C9" w:rsidP="006176C9">
            <w:r>
              <w:t>11.15</w:t>
            </w:r>
          </w:p>
        </w:tc>
        <w:tc>
          <w:tcPr>
            <w:tcW w:w="855" w:type="dxa"/>
          </w:tcPr>
          <w:p w14:paraId="38C01DA2" w14:textId="77777777" w:rsidR="006176C9" w:rsidRDefault="006176C9" w:rsidP="006176C9">
            <w:r>
              <w:t xml:space="preserve">2 uur </w:t>
            </w:r>
          </w:p>
          <w:p w14:paraId="515A90F2" w14:textId="3D3D9E4D" w:rsidR="006176C9" w:rsidRDefault="006176C9" w:rsidP="006176C9">
            <w:r>
              <w:t>30 min</w:t>
            </w:r>
          </w:p>
        </w:tc>
        <w:tc>
          <w:tcPr>
            <w:tcW w:w="5387" w:type="dxa"/>
          </w:tcPr>
          <w:p w14:paraId="1A777D91" w14:textId="5BBFA4EE" w:rsidR="006176C9" w:rsidRDefault="006176C9" w:rsidP="006176C9">
            <w:r>
              <w:t>Persoon 1</w:t>
            </w:r>
          </w:p>
        </w:tc>
      </w:tr>
      <w:tr w:rsidR="006176C9" w:rsidRPr="00294C5C" w14:paraId="6966A0FD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272855D9" w14:textId="77777777" w:rsidR="006176C9" w:rsidRDefault="006176C9" w:rsidP="006176C9">
            <w:r>
              <w:t>Wedstrijdpagina aanpassen</w:t>
            </w:r>
          </w:p>
          <w:p w14:paraId="6D623F39" w14:textId="5A04D569" w:rsidR="006176C9" w:rsidRDefault="006176C9" w:rsidP="006176C9">
            <w:r>
              <w:t>(scheidsrechter / admin)</w:t>
            </w:r>
          </w:p>
        </w:tc>
        <w:tc>
          <w:tcPr>
            <w:tcW w:w="1276" w:type="dxa"/>
          </w:tcPr>
          <w:p w14:paraId="6D206777" w14:textId="2BDBA856" w:rsidR="006176C9" w:rsidRDefault="006176C9" w:rsidP="006176C9">
            <w:r>
              <w:t>02-12-2022</w:t>
            </w:r>
          </w:p>
        </w:tc>
        <w:tc>
          <w:tcPr>
            <w:tcW w:w="1018" w:type="dxa"/>
          </w:tcPr>
          <w:p w14:paraId="0F2E2084" w14:textId="24D5C588" w:rsidR="006176C9" w:rsidRDefault="006176C9" w:rsidP="006176C9">
            <w:r>
              <w:t>10.15</w:t>
            </w:r>
          </w:p>
        </w:tc>
        <w:tc>
          <w:tcPr>
            <w:tcW w:w="1276" w:type="dxa"/>
          </w:tcPr>
          <w:p w14:paraId="77A22B29" w14:textId="3807C787" w:rsidR="006176C9" w:rsidRDefault="006176C9" w:rsidP="006176C9">
            <w:r>
              <w:t>05-12-2022</w:t>
            </w:r>
          </w:p>
        </w:tc>
        <w:tc>
          <w:tcPr>
            <w:tcW w:w="992" w:type="dxa"/>
          </w:tcPr>
          <w:p w14:paraId="235EC17A" w14:textId="1D7E46B5" w:rsidR="006176C9" w:rsidRDefault="006176C9" w:rsidP="006176C9">
            <w:r>
              <w:t>12.00</w:t>
            </w:r>
          </w:p>
        </w:tc>
        <w:tc>
          <w:tcPr>
            <w:tcW w:w="855" w:type="dxa"/>
          </w:tcPr>
          <w:p w14:paraId="106B5E3B" w14:textId="77777777" w:rsidR="006176C9" w:rsidRDefault="006176C9" w:rsidP="006176C9">
            <w:r>
              <w:t xml:space="preserve">3 uur </w:t>
            </w:r>
          </w:p>
          <w:p w14:paraId="05312949" w14:textId="020AB40F" w:rsidR="006176C9" w:rsidRDefault="006176C9" w:rsidP="006176C9">
            <w:r>
              <w:t>30 min</w:t>
            </w:r>
          </w:p>
        </w:tc>
        <w:tc>
          <w:tcPr>
            <w:tcW w:w="5387" w:type="dxa"/>
          </w:tcPr>
          <w:p w14:paraId="4A097F54" w14:textId="10BF2746" w:rsidR="006176C9" w:rsidRDefault="006176C9" w:rsidP="006176C9">
            <w:r>
              <w:t>Persoon 1</w:t>
            </w:r>
          </w:p>
        </w:tc>
      </w:tr>
      <w:tr w:rsidR="006176C9" w:rsidRPr="00294C5C" w14:paraId="089CF564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659FB668" w14:textId="77777777" w:rsidR="006176C9" w:rsidRDefault="006176C9" w:rsidP="006176C9">
            <w:r>
              <w:t>Wedstrijdpagina verwijderen</w:t>
            </w:r>
          </w:p>
          <w:p w14:paraId="5734A416" w14:textId="0A63FADE" w:rsidR="006176C9" w:rsidRDefault="006176C9" w:rsidP="006176C9">
            <w:r>
              <w:t>(scheiderechter / admin)</w:t>
            </w:r>
          </w:p>
        </w:tc>
        <w:tc>
          <w:tcPr>
            <w:tcW w:w="1276" w:type="dxa"/>
          </w:tcPr>
          <w:p w14:paraId="1987CE11" w14:textId="02ABD365" w:rsidR="006176C9" w:rsidRDefault="0042199E" w:rsidP="006176C9">
            <w:r>
              <w:t>08-12-2022</w:t>
            </w:r>
          </w:p>
        </w:tc>
        <w:tc>
          <w:tcPr>
            <w:tcW w:w="1018" w:type="dxa"/>
          </w:tcPr>
          <w:p w14:paraId="09F90F23" w14:textId="659986E6" w:rsidR="006176C9" w:rsidRDefault="0042199E" w:rsidP="006176C9">
            <w:r>
              <w:t>8.30</w:t>
            </w:r>
          </w:p>
        </w:tc>
        <w:tc>
          <w:tcPr>
            <w:tcW w:w="1276" w:type="dxa"/>
          </w:tcPr>
          <w:p w14:paraId="32C66498" w14:textId="5D2B4E98" w:rsidR="006176C9" w:rsidRDefault="00975D96" w:rsidP="006176C9">
            <w:r>
              <w:t>08-12-2022</w:t>
            </w:r>
          </w:p>
        </w:tc>
        <w:tc>
          <w:tcPr>
            <w:tcW w:w="992" w:type="dxa"/>
          </w:tcPr>
          <w:p w14:paraId="000DDB83" w14:textId="1428AEA6" w:rsidR="006176C9" w:rsidRDefault="00975D96" w:rsidP="006176C9">
            <w:r>
              <w:t>1</w:t>
            </w:r>
            <w:r w:rsidR="008A352D">
              <w:t>1</w:t>
            </w:r>
            <w:r>
              <w:t>.15</w:t>
            </w:r>
          </w:p>
        </w:tc>
        <w:tc>
          <w:tcPr>
            <w:tcW w:w="855" w:type="dxa"/>
          </w:tcPr>
          <w:p w14:paraId="41B6F90A" w14:textId="77777777" w:rsidR="006176C9" w:rsidRDefault="008A352D" w:rsidP="006176C9">
            <w:r>
              <w:t xml:space="preserve">2 uur </w:t>
            </w:r>
          </w:p>
          <w:p w14:paraId="2EAADE39" w14:textId="398F1F93" w:rsidR="008A352D" w:rsidRDefault="008A352D" w:rsidP="006176C9">
            <w:r>
              <w:t>30 min</w:t>
            </w:r>
          </w:p>
        </w:tc>
        <w:tc>
          <w:tcPr>
            <w:tcW w:w="5387" w:type="dxa"/>
          </w:tcPr>
          <w:p w14:paraId="6C1BFBEF" w14:textId="5F1D7DE5" w:rsidR="006176C9" w:rsidRDefault="006176C9" w:rsidP="006176C9">
            <w:r>
              <w:t>Persoon 1</w:t>
            </w:r>
          </w:p>
        </w:tc>
      </w:tr>
      <w:tr w:rsidR="008A352D" w:rsidRPr="00294C5C" w14:paraId="33E78683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069454EB" w14:textId="49955539" w:rsidR="008A352D" w:rsidRDefault="008A352D" w:rsidP="008A352D">
            <w:r>
              <w:t>Contact pagina</w:t>
            </w:r>
          </w:p>
        </w:tc>
        <w:tc>
          <w:tcPr>
            <w:tcW w:w="1276" w:type="dxa"/>
          </w:tcPr>
          <w:p w14:paraId="038A6C3A" w14:textId="5243C7E5" w:rsidR="008A352D" w:rsidRDefault="008A352D" w:rsidP="008A352D">
            <w:r>
              <w:t>08-12-2022</w:t>
            </w:r>
          </w:p>
        </w:tc>
        <w:tc>
          <w:tcPr>
            <w:tcW w:w="1018" w:type="dxa"/>
          </w:tcPr>
          <w:p w14:paraId="7066B107" w14:textId="0D587848" w:rsidR="008A352D" w:rsidRDefault="008A352D" w:rsidP="008A352D">
            <w:r>
              <w:t>8.30</w:t>
            </w:r>
          </w:p>
        </w:tc>
        <w:tc>
          <w:tcPr>
            <w:tcW w:w="1276" w:type="dxa"/>
          </w:tcPr>
          <w:p w14:paraId="2EA25015" w14:textId="160B1EB4" w:rsidR="008A352D" w:rsidRDefault="008A352D" w:rsidP="008A352D">
            <w:r>
              <w:t>08-12-2022</w:t>
            </w:r>
          </w:p>
        </w:tc>
        <w:tc>
          <w:tcPr>
            <w:tcW w:w="992" w:type="dxa"/>
          </w:tcPr>
          <w:p w14:paraId="23E6F6E5" w14:textId="43A589E0" w:rsidR="008A352D" w:rsidRDefault="008A352D" w:rsidP="008A352D">
            <w:r>
              <w:t>11.15</w:t>
            </w:r>
          </w:p>
        </w:tc>
        <w:tc>
          <w:tcPr>
            <w:tcW w:w="855" w:type="dxa"/>
          </w:tcPr>
          <w:p w14:paraId="40A72FD7" w14:textId="77777777" w:rsidR="008A352D" w:rsidRDefault="008A352D" w:rsidP="008A352D">
            <w:r>
              <w:t xml:space="preserve">2 uur </w:t>
            </w:r>
          </w:p>
          <w:p w14:paraId="6E9A6AAF" w14:textId="68E3204C" w:rsidR="008A352D" w:rsidRDefault="008A352D" w:rsidP="008A352D">
            <w:r>
              <w:t>30 min</w:t>
            </w:r>
          </w:p>
        </w:tc>
        <w:tc>
          <w:tcPr>
            <w:tcW w:w="5387" w:type="dxa"/>
          </w:tcPr>
          <w:p w14:paraId="34FB9DF5" w14:textId="50B61C7A" w:rsidR="008A352D" w:rsidRDefault="008A352D" w:rsidP="008A352D">
            <w:r>
              <w:t>Persoon 2</w:t>
            </w:r>
          </w:p>
        </w:tc>
      </w:tr>
      <w:tr w:rsidR="008B76E1" w:rsidRPr="00294C5C" w14:paraId="0729517C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39FB3FFB" w14:textId="3005C5DD" w:rsidR="008B76E1" w:rsidRDefault="008B76E1" w:rsidP="008B76E1">
            <w:proofErr w:type="spellStart"/>
            <w:r>
              <w:t>Nav</w:t>
            </w:r>
            <w:proofErr w:type="spellEnd"/>
            <w:r>
              <w:t xml:space="preserve"> bar met juiste pagina’s voor de ingelogde persoon</w:t>
            </w:r>
          </w:p>
        </w:tc>
        <w:tc>
          <w:tcPr>
            <w:tcW w:w="1276" w:type="dxa"/>
          </w:tcPr>
          <w:p w14:paraId="76D2415E" w14:textId="640F5063" w:rsidR="008B76E1" w:rsidRDefault="008B76E1" w:rsidP="008B76E1">
            <w:r>
              <w:t>08-12-2022</w:t>
            </w:r>
          </w:p>
        </w:tc>
        <w:tc>
          <w:tcPr>
            <w:tcW w:w="1018" w:type="dxa"/>
          </w:tcPr>
          <w:p w14:paraId="7B22B465" w14:textId="3A8BC07B" w:rsidR="008B76E1" w:rsidRDefault="008B76E1" w:rsidP="008B76E1">
            <w:r>
              <w:t>8.30</w:t>
            </w:r>
          </w:p>
        </w:tc>
        <w:tc>
          <w:tcPr>
            <w:tcW w:w="1276" w:type="dxa"/>
          </w:tcPr>
          <w:p w14:paraId="7D6F93A1" w14:textId="1E63F259" w:rsidR="008B76E1" w:rsidRDefault="008B76E1" w:rsidP="008B76E1">
            <w:r>
              <w:t>08-12-2022</w:t>
            </w:r>
          </w:p>
        </w:tc>
        <w:tc>
          <w:tcPr>
            <w:tcW w:w="992" w:type="dxa"/>
          </w:tcPr>
          <w:p w14:paraId="3C7F7AF4" w14:textId="7B54F4A1" w:rsidR="008B76E1" w:rsidRDefault="008B76E1" w:rsidP="008B76E1">
            <w:r>
              <w:t>11.15</w:t>
            </w:r>
          </w:p>
        </w:tc>
        <w:tc>
          <w:tcPr>
            <w:tcW w:w="855" w:type="dxa"/>
          </w:tcPr>
          <w:p w14:paraId="0539BC74" w14:textId="77777777" w:rsidR="008B76E1" w:rsidRDefault="008B76E1" w:rsidP="008B76E1">
            <w:r>
              <w:t xml:space="preserve">2 uur </w:t>
            </w:r>
          </w:p>
          <w:p w14:paraId="019CB909" w14:textId="12FF5A47" w:rsidR="008B76E1" w:rsidRDefault="008B76E1" w:rsidP="008B76E1">
            <w:r>
              <w:t>30 min</w:t>
            </w:r>
          </w:p>
        </w:tc>
        <w:tc>
          <w:tcPr>
            <w:tcW w:w="5387" w:type="dxa"/>
          </w:tcPr>
          <w:p w14:paraId="7473524D" w14:textId="7FF106B3" w:rsidR="008B76E1" w:rsidRDefault="008B76E1" w:rsidP="008B76E1">
            <w:r>
              <w:t>Persoon3</w:t>
            </w:r>
          </w:p>
        </w:tc>
      </w:tr>
      <w:tr w:rsidR="008B76E1" w:rsidRPr="00294C5C" w14:paraId="46CE810A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4F0A431C" w14:textId="685DBACD" w:rsidR="008B76E1" w:rsidRDefault="008B76E1" w:rsidP="008B76E1">
            <w:r>
              <w:t>Testen / fixen / helpen team</w:t>
            </w:r>
          </w:p>
        </w:tc>
        <w:tc>
          <w:tcPr>
            <w:tcW w:w="1276" w:type="dxa"/>
          </w:tcPr>
          <w:p w14:paraId="57BD7152" w14:textId="7ADE2857" w:rsidR="008B76E1" w:rsidRDefault="008B76E1" w:rsidP="008B76E1">
            <w:r>
              <w:t>08-12-2022</w:t>
            </w:r>
          </w:p>
        </w:tc>
        <w:tc>
          <w:tcPr>
            <w:tcW w:w="1018" w:type="dxa"/>
          </w:tcPr>
          <w:p w14:paraId="19B14310" w14:textId="6E60CC5C" w:rsidR="008B76E1" w:rsidRDefault="008B76E1" w:rsidP="008B76E1">
            <w:r>
              <w:t>11.15</w:t>
            </w:r>
          </w:p>
        </w:tc>
        <w:tc>
          <w:tcPr>
            <w:tcW w:w="1276" w:type="dxa"/>
          </w:tcPr>
          <w:p w14:paraId="40668259" w14:textId="25035B2D" w:rsidR="008B76E1" w:rsidRDefault="008B76E1" w:rsidP="008B76E1">
            <w:r>
              <w:t>Einde project</w:t>
            </w:r>
          </w:p>
        </w:tc>
        <w:tc>
          <w:tcPr>
            <w:tcW w:w="992" w:type="dxa"/>
          </w:tcPr>
          <w:p w14:paraId="37A35963" w14:textId="3F13DDAD" w:rsidR="008B76E1" w:rsidRDefault="008B76E1" w:rsidP="008B76E1">
            <w:r>
              <w:t>Einde project</w:t>
            </w:r>
          </w:p>
        </w:tc>
        <w:tc>
          <w:tcPr>
            <w:tcW w:w="855" w:type="dxa"/>
          </w:tcPr>
          <w:p w14:paraId="10A908A1" w14:textId="3B611784" w:rsidR="008B76E1" w:rsidRDefault="008B76E1" w:rsidP="008B76E1">
            <w:r>
              <w:t>10+</w:t>
            </w:r>
          </w:p>
        </w:tc>
        <w:tc>
          <w:tcPr>
            <w:tcW w:w="5387" w:type="dxa"/>
          </w:tcPr>
          <w:p w14:paraId="3FBCBDEA" w14:textId="778015AC" w:rsidR="008B76E1" w:rsidRDefault="008B76E1" w:rsidP="008B76E1">
            <w:r>
              <w:t>Persoon 1,2,3</w:t>
            </w:r>
          </w:p>
        </w:tc>
      </w:tr>
      <w:tr w:rsidR="00734EF0" w:rsidRPr="00294C5C" w14:paraId="59935E6E" w14:textId="77777777" w:rsidTr="006B39CB">
        <w:trPr>
          <w:gridAfter w:val="1"/>
          <w:wAfter w:w="8" w:type="dxa"/>
        </w:trPr>
        <w:tc>
          <w:tcPr>
            <w:tcW w:w="2835" w:type="dxa"/>
          </w:tcPr>
          <w:p w14:paraId="0A150119" w14:textId="00A48ACE" w:rsidR="00734EF0" w:rsidRDefault="00734EF0" w:rsidP="00734EF0">
            <w:r>
              <w:t xml:space="preserve">Schaken voor </w:t>
            </w:r>
            <w:proofErr w:type="spellStart"/>
            <w:r>
              <w:t>kids</w:t>
            </w:r>
            <w:proofErr w:type="spellEnd"/>
          </w:p>
        </w:tc>
        <w:tc>
          <w:tcPr>
            <w:tcW w:w="1276" w:type="dxa"/>
          </w:tcPr>
          <w:p w14:paraId="62D7D9BF" w14:textId="34579DD3" w:rsidR="00734EF0" w:rsidRDefault="009571BA" w:rsidP="00734EF0">
            <w:proofErr w:type="spellStart"/>
            <w:r>
              <w:t>Waneer</w:t>
            </w:r>
            <w:proofErr w:type="spellEnd"/>
            <w:r>
              <w:t xml:space="preserve"> de rest af is</w:t>
            </w:r>
          </w:p>
        </w:tc>
        <w:tc>
          <w:tcPr>
            <w:tcW w:w="1018" w:type="dxa"/>
          </w:tcPr>
          <w:p w14:paraId="0DC96109" w14:textId="1EB20679" w:rsidR="00734EF0" w:rsidRDefault="009571BA" w:rsidP="00734EF0">
            <w:r>
              <w:t>-</w:t>
            </w:r>
          </w:p>
        </w:tc>
        <w:tc>
          <w:tcPr>
            <w:tcW w:w="1276" w:type="dxa"/>
          </w:tcPr>
          <w:p w14:paraId="019C5849" w14:textId="0907F4C5" w:rsidR="00734EF0" w:rsidRDefault="0075409B" w:rsidP="00734EF0">
            <w:r>
              <w:t>Einde project</w:t>
            </w:r>
          </w:p>
        </w:tc>
        <w:tc>
          <w:tcPr>
            <w:tcW w:w="992" w:type="dxa"/>
          </w:tcPr>
          <w:p w14:paraId="65F39CF8" w14:textId="771257AE" w:rsidR="00734EF0" w:rsidRDefault="0075409B" w:rsidP="00734EF0">
            <w:r>
              <w:t>Einde project</w:t>
            </w:r>
          </w:p>
        </w:tc>
        <w:tc>
          <w:tcPr>
            <w:tcW w:w="855" w:type="dxa"/>
          </w:tcPr>
          <w:p w14:paraId="4DD9B5A1" w14:textId="350432CB" w:rsidR="00734EF0" w:rsidRDefault="0075409B" w:rsidP="00734EF0">
            <w:r>
              <w:t>?</w:t>
            </w:r>
          </w:p>
        </w:tc>
        <w:tc>
          <w:tcPr>
            <w:tcW w:w="5387" w:type="dxa"/>
          </w:tcPr>
          <w:p w14:paraId="3419B722" w14:textId="3FE1F2AA" w:rsidR="00734EF0" w:rsidRDefault="0075409B" w:rsidP="00734EF0">
            <w:r>
              <w:t>Persoon 1,2,3</w:t>
            </w:r>
          </w:p>
        </w:tc>
      </w:tr>
    </w:tbl>
    <w:p w14:paraId="7FAF0319" w14:textId="009D865A" w:rsidR="008E4D0D" w:rsidRDefault="008E4D0D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bookmarkStart w:id="24" w:name="_Toc119654343"/>
    </w:p>
    <w:p w14:paraId="7EC46164" w14:textId="1C25A0DE" w:rsidR="00CB3B44" w:rsidRDefault="00765C0E" w:rsidP="001E7C16">
      <w:pPr>
        <w:pStyle w:val="Kop1"/>
        <w:rPr>
          <w:i/>
          <w:iCs/>
        </w:rPr>
      </w:pPr>
      <w:r>
        <w:t>Risicoanalyse</w:t>
      </w:r>
      <w:bookmarkEnd w:id="24"/>
    </w:p>
    <w:p w14:paraId="0A000C4B" w14:textId="3EE45138" w:rsidR="00CC1464" w:rsidRDefault="00CC1464" w:rsidP="00CB3B44">
      <w:pPr>
        <w:rPr>
          <w:i/>
          <w:iCs/>
        </w:rPr>
      </w:pPr>
    </w:p>
    <w:p w14:paraId="5C2E73BA" w14:textId="77777777" w:rsidR="00CC1464" w:rsidRPr="00CC1464" w:rsidRDefault="00CC1464" w:rsidP="00CC14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4F81BD"/>
          <w:sz w:val="66"/>
          <w:szCs w:val="66"/>
          <w:lang w:eastAsia="nl-NL"/>
        </w:rPr>
      </w:pPr>
      <w:r w:rsidRPr="00CC1464">
        <w:rPr>
          <w:rFonts w:ascii="ff1" w:eastAsia="Times New Roman" w:hAnsi="ff1" w:cs="Times New Roman"/>
          <w:color w:val="4F81BD"/>
          <w:sz w:val="66"/>
          <w:szCs w:val="66"/>
          <w:lang w:eastAsia="nl-NL"/>
        </w:rPr>
        <w:t>Hoofdstuk 3 Risicoanalyse Plan van aanpak</w:t>
      </w:r>
    </w:p>
    <w:p w14:paraId="7D1A9025" w14:textId="77777777" w:rsidR="00CC1464" w:rsidRPr="00CC1464" w:rsidRDefault="00CC1464" w:rsidP="00CC14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nl-NL"/>
        </w:rPr>
      </w:pPr>
      <w:r w:rsidRPr="00CC1464">
        <w:rPr>
          <w:rFonts w:ascii="ff2" w:eastAsia="Times New Roman" w:hAnsi="ff2" w:cs="Times New Roman"/>
          <w:color w:val="000000"/>
          <w:sz w:val="66"/>
          <w:szCs w:val="66"/>
          <w:lang w:eastAsia="nl-NL"/>
        </w:rPr>
        <w:t xml:space="preserve">In deze risicoanalyse worden de eventuele risico’s bekeken die kunnen voorkomen in het  proces ter </w:t>
      </w:r>
    </w:p>
    <w:p w14:paraId="7F18C9A8" w14:textId="77777777" w:rsidR="00CC1464" w:rsidRPr="00CC1464" w:rsidRDefault="00CC1464" w:rsidP="00CC14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nl-NL"/>
        </w:rPr>
      </w:pPr>
      <w:r w:rsidRPr="00CC1464">
        <w:rPr>
          <w:rFonts w:ascii="ff2" w:eastAsia="Times New Roman" w:hAnsi="ff2" w:cs="Times New Roman"/>
          <w:color w:val="000000"/>
          <w:sz w:val="66"/>
          <w:szCs w:val="66"/>
          <w:lang w:eastAsia="nl-NL"/>
        </w:rPr>
        <w:t xml:space="preserve">voorbereiding  van de </w:t>
      </w:r>
      <w:proofErr w:type="spellStart"/>
      <w:r w:rsidRPr="00CC1464">
        <w:rPr>
          <w:rFonts w:ascii="ff2" w:eastAsia="Times New Roman" w:hAnsi="ff2" w:cs="Times New Roman"/>
          <w:color w:val="FF0000"/>
          <w:sz w:val="66"/>
          <w:szCs w:val="66"/>
          <w:lang w:eastAsia="nl-NL"/>
        </w:rPr>
        <w:t>Intertrip</w:t>
      </w:r>
      <w:proofErr w:type="spellEnd"/>
      <w:r w:rsidRPr="00CC1464">
        <w:rPr>
          <w:rFonts w:ascii="ff2" w:eastAsia="Times New Roman" w:hAnsi="ff2" w:cs="Times New Roman"/>
          <w:color w:val="000000"/>
          <w:sz w:val="66"/>
          <w:szCs w:val="66"/>
          <w:lang w:eastAsia="nl-NL"/>
        </w:rPr>
        <w:t xml:space="preserve">. Een risico is een gevaar wat het proces van een project kan </w:t>
      </w:r>
    </w:p>
    <w:p w14:paraId="74FD39B9" w14:textId="77777777" w:rsidR="00CC1464" w:rsidRPr="00CC1464" w:rsidRDefault="00CC1464" w:rsidP="00CC14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nl-NL"/>
        </w:rPr>
      </w:pPr>
      <w:r w:rsidRPr="00CC1464">
        <w:rPr>
          <w:rFonts w:ascii="ff2" w:eastAsia="Times New Roman" w:hAnsi="ff2" w:cs="Times New Roman"/>
          <w:color w:val="000000"/>
          <w:sz w:val="66"/>
          <w:szCs w:val="66"/>
          <w:lang w:eastAsia="nl-NL"/>
        </w:rPr>
        <w:t>bedreigen. Er kunnen zowel interne als externe risico’s voorkomen . Deze risicoanalyse is gemaakt om</w:t>
      </w:r>
    </w:p>
    <w:p w14:paraId="319C6C9D" w14:textId="77777777" w:rsidR="00CC1464" w:rsidRPr="00CC1464" w:rsidRDefault="00CC1464" w:rsidP="00CC14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66"/>
          <w:szCs w:val="66"/>
          <w:lang w:eastAsia="nl-NL"/>
        </w:rPr>
      </w:pPr>
      <w:r w:rsidRPr="00CC1464">
        <w:rPr>
          <w:rFonts w:ascii="ff2" w:eastAsia="Times New Roman" w:hAnsi="ff2" w:cs="Times New Roman"/>
          <w:color w:val="000000"/>
          <w:sz w:val="66"/>
          <w:szCs w:val="66"/>
          <w:lang w:eastAsia="nl-NL"/>
        </w:rPr>
        <w:t>alle interne en externe risico’s in kaart te brengen.</w:t>
      </w:r>
    </w:p>
    <w:p w14:paraId="58FF86FE" w14:textId="77777777" w:rsidR="00CC1464" w:rsidRPr="00CC1464" w:rsidRDefault="00CC1464" w:rsidP="00CC14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4F81BD"/>
          <w:sz w:val="66"/>
          <w:szCs w:val="66"/>
          <w:lang w:eastAsia="nl-NL"/>
        </w:rPr>
      </w:pPr>
      <w:r w:rsidRPr="00CC1464">
        <w:rPr>
          <w:rFonts w:ascii="ff1" w:eastAsia="Times New Roman" w:hAnsi="ff1" w:cs="Times New Roman"/>
          <w:color w:val="4F81BD"/>
          <w:sz w:val="66"/>
          <w:szCs w:val="66"/>
          <w:lang w:eastAsia="nl-NL"/>
        </w:rPr>
        <w:t>.1 Interne risico’s</w:t>
      </w:r>
    </w:p>
    <w:p w14:paraId="580C9F1E" w14:textId="3DDC6CE1" w:rsidR="00CC1464" w:rsidRPr="001E7C16" w:rsidRDefault="00331300" w:rsidP="00CB3B44">
      <w:pPr>
        <w:rPr>
          <w:i/>
          <w:iCs/>
          <w:sz w:val="40"/>
          <w:szCs w:val="40"/>
        </w:rPr>
      </w:pPr>
      <w:r w:rsidRPr="001E7C16">
        <w:rPr>
          <w:i/>
          <w:iCs/>
          <w:sz w:val="40"/>
          <w:szCs w:val="40"/>
        </w:rPr>
        <w:t>1 interne risico’s</w:t>
      </w:r>
    </w:p>
    <w:p w14:paraId="4C49C9AE" w14:textId="29FB1855" w:rsidR="00331300" w:rsidRDefault="00331300" w:rsidP="00CB3B44">
      <w:pPr>
        <w:rPr>
          <w:i/>
          <w:iCs/>
        </w:rPr>
      </w:pPr>
      <w:r>
        <w:rPr>
          <w:i/>
          <w:iCs/>
        </w:rPr>
        <w:t xml:space="preserve">De interne risico’s zijn risico’s vanuit de </w:t>
      </w:r>
      <w:r w:rsidR="008D15BC">
        <w:rPr>
          <w:i/>
          <w:iCs/>
        </w:rPr>
        <w:t>organisatie</w:t>
      </w:r>
      <w:r>
        <w:rPr>
          <w:i/>
          <w:iCs/>
        </w:rPr>
        <w:t xml:space="preserve"> of projectgroep</w:t>
      </w:r>
      <w:r w:rsidR="008D15BC">
        <w:rPr>
          <w:i/>
          <w:iCs/>
        </w:rPr>
        <w:t>.</w:t>
      </w:r>
    </w:p>
    <w:p w14:paraId="20E13159" w14:textId="7A2EED35" w:rsidR="008D15BC" w:rsidRDefault="008D15BC" w:rsidP="00CB3B44">
      <w:pPr>
        <w:rPr>
          <w:i/>
          <w:iCs/>
        </w:rPr>
      </w:pPr>
    </w:p>
    <w:p w14:paraId="754F0E33" w14:textId="25D74EFF" w:rsidR="008D15BC" w:rsidRPr="007D1A26" w:rsidRDefault="000B72BE" w:rsidP="007D1A26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</w:t>
      </w:r>
      <w:r w:rsidR="008D15BC" w:rsidRPr="007D1A26">
        <w:rPr>
          <w:i/>
          <w:iCs/>
        </w:rPr>
        <w:t xml:space="preserve"> </w:t>
      </w:r>
      <w:r w:rsidR="007D1A26" w:rsidRPr="007D1A26">
        <w:rPr>
          <w:i/>
          <w:iCs/>
        </w:rPr>
        <w:t>motivatie van projectleden niet voldoende</w:t>
      </w:r>
    </w:p>
    <w:p w14:paraId="6731D6A9" w14:textId="5B5A6464" w:rsidR="007D1A26" w:rsidRDefault="007D1A26" w:rsidP="007D1A26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geen duidelijke planning</w:t>
      </w:r>
    </w:p>
    <w:p w14:paraId="35CA2EBD" w14:textId="24E3AE15" w:rsidR="00575197" w:rsidRDefault="00575197" w:rsidP="007D1A26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geen goede afspraken tussen de project leden en opdrachtgever</w:t>
      </w:r>
    </w:p>
    <w:p w14:paraId="4D9A121A" w14:textId="2A9CD4C2" w:rsidR="00575197" w:rsidRDefault="00575197" w:rsidP="007D1A26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slechte comm</w:t>
      </w:r>
      <w:r w:rsidR="000B72BE">
        <w:rPr>
          <w:i/>
          <w:iCs/>
        </w:rPr>
        <w:t>unicatie</w:t>
      </w:r>
    </w:p>
    <w:p w14:paraId="5D9ADE1C" w14:textId="3DA9F441" w:rsidR="000B72BE" w:rsidRDefault="000B72BE" w:rsidP="007D1A26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het niet nakomen van afspraken</w:t>
      </w:r>
    </w:p>
    <w:p w14:paraId="3C0C4139" w14:textId="5608DDA7" w:rsidR="000B72BE" w:rsidRDefault="000B72BE" w:rsidP="007D1A26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ziekte van projectleden</w:t>
      </w:r>
    </w:p>
    <w:p w14:paraId="2D2C2157" w14:textId="4FFE62A8" w:rsidR="000B72BE" w:rsidRDefault="000B72BE" w:rsidP="000B72BE">
      <w:pPr>
        <w:rPr>
          <w:i/>
          <w:iCs/>
        </w:rPr>
      </w:pPr>
    </w:p>
    <w:p w14:paraId="6D1BA597" w14:textId="741427BF" w:rsidR="000B72BE" w:rsidRPr="001E7C16" w:rsidRDefault="00070879" w:rsidP="000B72BE">
      <w:pPr>
        <w:rPr>
          <w:i/>
          <w:iCs/>
          <w:sz w:val="40"/>
          <w:szCs w:val="40"/>
        </w:rPr>
      </w:pPr>
      <w:r w:rsidRPr="001E7C16">
        <w:rPr>
          <w:i/>
          <w:iCs/>
          <w:sz w:val="40"/>
          <w:szCs w:val="40"/>
        </w:rPr>
        <w:t xml:space="preserve">2 </w:t>
      </w:r>
      <w:r w:rsidR="000B72BE" w:rsidRPr="001E7C16">
        <w:rPr>
          <w:i/>
          <w:iCs/>
          <w:sz w:val="40"/>
          <w:szCs w:val="40"/>
        </w:rPr>
        <w:t>Externe risico’s</w:t>
      </w:r>
    </w:p>
    <w:p w14:paraId="25E8B837" w14:textId="373B89B2" w:rsidR="000B72BE" w:rsidRDefault="00070879" w:rsidP="000B72BE">
      <w:pPr>
        <w:rPr>
          <w:i/>
          <w:iCs/>
        </w:rPr>
      </w:pPr>
      <w:r>
        <w:rPr>
          <w:i/>
          <w:iCs/>
        </w:rPr>
        <w:t xml:space="preserve">Externe risico’s zijn </w:t>
      </w:r>
      <w:r w:rsidR="004D272C">
        <w:rPr>
          <w:i/>
          <w:iCs/>
        </w:rPr>
        <w:t xml:space="preserve">risico’s die niet door </w:t>
      </w:r>
      <w:r w:rsidR="00B337CB">
        <w:rPr>
          <w:i/>
          <w:iCs/>
        </w:rPr>
        <w:t>de organisatie</w:t>
      </w:r>
      <w:r w:rsidR="004D272C">
        <w:rPr>
          <w:i/>
          <w:iCs/>
        </w:rPr>
        <w:t xml:space="preserve"> project</w:t>
      </w:r>
      <w:r w:rsidR="00B337CB">
        <w:rPr>
          <w:i/>
          <w:iCs/>
        </w:rPr>
        <w:t>groep voorkomen hadden kunnen worden.</w:t>
      </w:r>
    </w:p>
    <w:p w14:paraId="64973D1C" w14:textId="77777777" w:rsidR="00DE4D41" w:rsidRDefault="00DE4D41" w:rsidP="00F43EB0">
      <w:pPr>
        <w:pStyle w:val="Lijstalinea"/>
        <w:numPr>
          <w:ilvl w:val="0"/>
          <w:numId w:val="3"/>
        </w:numPr>
        <w:rPr>
          <w:i/>
          <w:iCs/>
        </w:rPr>
      </w:pPr>
    </w:p>
    <w:p w14:paraId="48B9D80C" w14:textId="5AB0AB6F" w:rsidR="00F43EB0" w:rsidRDefault="00F43EB0" w:rsidP="00F43EB0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- geen duidelijke communicatie </w:t>
      </w:r>
      <w:r w:rsidR="00335A75">
        <w:rPr>
          <w:i/>
          <w:iCs/>
        </w:rPr>
        <w:t>tussen</w:t>
      </w:r>
      <w:r>
        <w:rPr>
          <w:i/>
          <w:iCs/>
        </w:rPr>
        <w:t xml:space="preserve"> </w:t>
      </w:r>
      <w:r w:rsidR="00465055">
        <w:rPr>
          <w:i/>
          <w:iCs/>
        </w:rPr>
        <w:t>projectteam</w:t>
      </w:r>
      <w:r w:rsidR="00335A75">
        <w:rPr>
          <w:i/>
          <w:iCs/>
        </w:rPr>
        <w:t xml:space="preserve"> en </w:t>
      </w:r>
      <w:r w:rsidR="00C51A47">
        <w:rPr>
          <w:i/>
          <w:iCs/>
        </w:rPr>
        <w:t>extern</w:t>
      </w:r>
    </w:p>
    <w:p w14:paraId="4401BB27" w14:textId="0C0E5C7E" w:rsidR="009A57E3" w:rsidRDefault="009A57E3" w:rsidP="00F43EB0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ontevreden opdrachtgever</w:t>
      </w:r>
    </w:p>
    <w:p w14:paraId="529C0F13" w14:textId="1DFF1196" w:rsidR="00465055" w:rsidRDefault="00465055" w:rsidP="00465055">
      <w:pPr>
        <w:pStyle w:val="Lijstaline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- onjuiste informatie</w:t>
      </w:r>
    </w:p>
    <w:p w14:paraId="793EECEF" w14:textId="2237AAC1" w:rsidR="009A57E3" w:rsidRDefault="00476633" w:rsidP="00476633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66208DCD" w14:textId="09A3139F" w:rsidR="009A57E3" w:rsidRPr="001E7C16" w:rsidRDefault="009A57E3" w:rsidP="009A57E3">
      <w:pPr>
        <w:rPr>
          <w:i/>
          <w:iCs/>
          <w:sz w:val="44"/>
          <w:szCs w:val="44"/>
        </w:rPr>
      </w:pPr>
      <w:r w:rsidRPr="001E7C16">
        <w:rPr>
          <w:i/>
          <w:iCs/>
          <w:sz w:val="44"/>
          <w:szCs w:val="44"/>
        </w:rPr>
        <w:lastRenderedPageBreak/>
        <w:t>3 maatregelen</w:t>
      </w:r>
    </w:p>
    <w:p w14:paraId="50347308" w14:textId="245B4E96" w:rsidR="00E92A04" w:rsidRDefault="008752AA" w:rsidP="009A57E3">
      <w:pPr>
        <w:rPr>
          <w:i/>
          <w:iCs/>
        </w:rPr>
      </w:pPr>
      <w:r>
        <w:rPr>
          <w:i/>
          <w:iCs/>
        </w:rPr>
        <w:t>De maatregelen die getroffen worden om het project zo goed mogelijk te laten verlopen.</w:t>
      </w:r>
    </w:p>
    <w:p w14:paraId="5DE2931A" w14:textId="3AF671ED" w:rsidR="00166CA4" w:rsidRPr="007A27D9" w:rsidRDefault="00166CA4" w:rsidP="009A57E3">
      <w:pPr>
        <w:rPr>
          <w:i/>
          <w:iCs/>
          <w:sz w:val="32"/>
          <w:szCs w:val="32"/>
        </w:rPr>
      </w:pPr>
      <w:r w:rsidRPr="007A27D9">
        <w:rPr>
          <w:i/>
          <w:iCs/>
          <w:sz w:val="32"/>
          <w:szCs w:val="32"/>
        </w:rPr>
        <w:t>3.1 interne risico’s</w:t>
      </w:r>
    </w:p>
    <w:p w14:paraId="1B7D629F" w14:textId="539DC2DB" w:rsidR="00166CA4" w:rsidRDefault="00166CA4" w:rsidP="009A57E3">
      <w:pPr>
        <w:rPr>
          <w:i/>
          <w:iCs/>
        </w:rPr>
      </w:pPr>
      <w:r w:rsidRPr="007D1A26">
        <w:rPr>
          <w:i/>
          <w:iCs/>
        </w:rPr>
        <w:t>motivatie van projectleden niet voldoend</w:t>
      </w:r>
      <w:r w:rsidR="002708EF">
        <w:rPr>
          <w:i/>
          <w:iCs/>
        </w:rPr>
        <w:t>e:</w:t>
      </w:r>
    </w:p>
    <w:p w14:paraId="66492C24" w14:textId="64BA33BF" w:rsidR="002708EF" w:rsidRDefault="00AB3EAE" w:rsidP="009A57E3">
      <w:pPr>
        <w:rPr>
          <w:i/>
          <w:iCs/>
        </w:rPr>
      </w:pPr>
      <w:r>
        <w:rPr>
          <w:i/>
          <w:iCs/>
        </w:rPr>
        <w:t>het team zal zo goed mogelijk proberen om het project tot een succes te laten verlopen</w:t>
      </w:r>
      <w:r w:rsidR="002E13EA">
        <w:rPr>
          <w:i/>
          <w:iCs/>
        </w:rPr>
        <w:t>.</w:t>
      </w:r>
    </w:p>
    <w:p w14:paraId="5660058B" w14:textId="3CC1998F" w:rsidR="002E13EA" w:rsidRDefault="002E13EA" w:rsidP="009A57E3">
      <w:pPr>
        <w:rPr>
          <w:i/>
          <w:iCs/>
        </w:rPr>
      </w:pPr>
    </w:p>
    <w:p w14:paraId="6A2CEAA6" w14:textId="564F371C" w:rsidR="002E13EA" w:rsidRPr="007A27D9" w:rsidRDefault="002E13EA" w:rsidP="009A57E3">
      <w:pPr>
        <w:rPr>
          <w:i/>
          <w:iCs/>
          <w:sz w:val="28"/>
          <w:szCs w:val="28"/>
        </w:rPr>
      </w:pPr>
      <w:r w:rsidRPr="007A27D9">
        <w:rPr>
          <w:i/>
          <w:iCs/>
          <w:sz w:val="28"/>
          <w:szCs w:val="28"/>
        </w:rPr>
        <w:t>Geen duidelijke planning:</w:t>
      </w:r>
    </w:p>
    <w:p w14:paraId="380214E0" w14:textId="0C886739" w:rsidR="002E13EA" w:rsidRDefault="000512F8" w:rsidP="009A57E3">
      <w:pPr>
        <w:rPr>
          <w:i/>
          <w:iCs/>
        </w:rPr>
      </w:pPr>
      <w:r>
        <w:rPr>
          <w:i/>
          <w:iCs/>
        </w:rPr>
        <w:t>Als er iets mis is met de planning zal deze in overleg verandert worden in samenwerking met het hele projectteam.</w:t>
      </w:r>
    </w:p>
    <w:p w14:paraId="67ECA37D" w14:textId="28A0F196" w:rsidR="000512F8" w:rsidRDefault="007A27D9" w:rsidP="009A57E3">
      <w:pPr>
        <w:rPr>
          <w:i/>
          <w:iCs/>
        </w:rPr>
      </w:pPr>
      <w:r>
        <w:rPr>
          <w:i/>
          <w:iCs/>
        </w:rPr>
        <w:t>In de hoop dat er een duidelijke en overzichtelijke planning komt.</w:t>
      </w:r>
    </w:p>
    <w:p w14:paraId="55B8ABBA" w14:textId="77777777" w:rsidR="007A27D9" w:rsidRDefault="007A27D9" w:rsidP="009A57E3">
      <w:pPr>
        <w:rPr>
          <w:i/>
          <w:iCs/>
        </w:rPr>
      </w:pPr>
    </w:p>
    <w:p w14:paraId="1328C260" w14:textId="0E908299" w:rsidR="000512F8" w:rsidRPr="007A27D9" w:rsidRDefault="00C27720" w:rsidP="009A57E3">
      <w:pPr>
        <w:rPr>
          <w:i/>
          <w:iCs/>
          <w:sz w:val="28"/>
          <w:szCs w:val="28"/>
        </w:rPr>
      </w:pPr>
      <w:r w:rsidRPr="007A27D9">
        <w:rPr>
          <w:i/>
          <w:iCs/>
          <w:sz w:val="28"/>
          <w:szCs w:val="28"/>
        </w:rPr>
        <w:t>geen goede afspraken tussen de project leden en opdrachtgever:</w:t>
      </w:r>
    </w:p>
    <w:p w14:paraId="58EEDAD5" w14:textId="0445BBC0" w:rsidR="00C27720" w:rsidRDefault="008D5D9E" w:rsidP="008D5D9E">
      <w:r w:rsidRPr="008D5D9E">
        <w:t>wanneer er geen sprake is van goede afspraken tussen de projectleden en de opdrachtgever, gaan</w:t>
      </w:r>
    </w:p>
    <w:p w14:paraId="02405CC4" w14:textId="3BEFD27E" w:rsidR="00F60828" w:rsidRDefault="00F60828" w:rsidP="00F60828">
      <w:r w:rsidRPr="00F60828">
        <w:t>alle projectleden voor zich EN als groep na wat er mis is gegaan in dit proces. Hierna dient er een</w:t>
      </w:r>
    </w:p>
    <w:p w14:paraId="7A6AF487" w14:textId="1A6C6BE7" w:rsidR="00B94127" w:rsidRDefault="00B94127" w:rsidP="00B94127">
      <w:r w:rsidRPr="00B94127">
        <w:t>nieuw verzoek te worden gedaan bij opdrachtgever/vertegenwoordige</w:t>
      </w:r>
      <w:r w:rsidR="00E5528E">
        <w:t>r.</w:t>
      </w:r>
    </w:p>
    <w:p w14:paraId="4C742AA0" w14:textId="1F940E53" w:rsidR="00A9351F" w:rsidRDefault="00A9351F" w:rsidP="00B94127"/>
    <w:p w14:paraId="0DF64399" w14:textId="39D31317" w:rsidR="00A9351F" w:rsidRPr="00E811E9" w:rsidRDefault="00A9351F" w:rsidP="00B94127">
      <w:pPr>
        <w:rPr>
          <w:sz w:val="28"/>
          <w:szCs w:val="28"/>
        </w:rPr>
      </w:pPr>
      <w:r w:rsidRPr="00E811E9">
        <w:rPr>
          <w:i/>
          <w:iCs/>
          <w:sz w:val="28"/>
          <w:szCs w:val="28"/>
        </w:rPr>
        <w:t>slechte communicatie</w:t>
      </w:r>
      <w:r w:rsidR="000A5F8D" w:rsidRPr="00E811E9">
        <w:rPr>
          <w:i/>
          <w:iCs/>
          <w:sz w:val="28"/>
          <w:szCs w:val="28"/>
        </w:rPr>
        <w:t>:</w:t>
      </w:r>
    </w:p>
    <w:p w14:paraId="2BC8C973" w14:textId="23C6E18A" w:rsidR="00166CA4" w:rsidRDefault="00F533F0" w:rsidP="009A57E3">
      <w:pPr>
        <w:rPr>
          <w:i/>
          <w:iCs/>
        </w:rPr>
      </w:pPr>
      <w:r>
        <w:rPr>
          <w:i/>
          <w:iCs/>
        </w:rPr>
        <w:t xml:space="preserve">als er slechte communicatie is zal dit </w:t>
      </w:r>
      <w:r w:rsidR="000D6061">
        <w:rPr>
          <w:i/>
          <w:iCs/>
        </w:rPr>
        <w:t>worden</w:t>
      </w:r>
      <w:r>
        <w:rPr>
          <w:i/>
          <w:iCs/>
        </w:rPr>
        <w:t xml:space="preserve"> </w:t>
      </w:r>
      <w:r w:rsidR="000D6061">
        <w:rPr>
          <w:i/>
          <w:iCs/>
        </w:rPr>
        <w:t>besproken</w:t>
      </w:r>
      <w:r>
        <w:rPr>
          <w:i/>
          <w:iCs/>
        </w:rPr>
        <w:t xml:space="preserve"> in de groep en</w:t>
      </w:r>
      <w:r w:rsidR="000D6061">
        <w:rPr>
          <w:i/>
          <w:iCs/>
        </w:rPr>
        <w:t xml:space="preserve"> zal het probleem</w:t>
      </w:r>
      <w:r w:rsidR="000A5F8D">
        <w:rPr>
          <w:i/>
          <w:iCs/>
        </w:rPr>
        <w:t xml:space="preserve"> zo snel mogelijk verhopen worden.</w:t>
      </w:r>
    </w:p>
    <w:p w14:paraId="1FC72D72" w14:textId="4C9E7DC3" w:rsidR="00476633" w:rsidRDefault="00476633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774B7EE6" w14:textId="77777777" w:rsidR="000A5F8D" w:rsidRDefault="000A5F8D" w:rsidP="009A57E3">
      <w:pPr>
        <w:rPr>
          <w:i/>
          <w:iCs/>
        </w:rPr>
      </w:pPr>
    </w:p>
    <w:p w14:paraId="779EA7B5" w14:textId="56BA3D92" w:rsidR="000A5F8D" w:rsidRPr="00E811E9" w:rsidRDefault="000A5F8D" w:rsidP="009A57E3">
      <w:pPr>
        <w:rPr>
          <w:i/>
          <w:iCs/>
          <w:sz w:val="28"/>
          <w:szCs w:val="28"/>
        </w:rPr>
      </w:pPr>
      <w:r w:rsidRPr="00E811E9">
        <w:rPr>
          <w:i/>
          <w:iCs/>
          <w:sz w:val="28"/>
          <w:szCs w:val="28"/>
        </w:rPr>
        <w:t>Afspraken niet nakomen:</w:t>
      </w:r>
    </w:p>
    <w:p w14:paraId="41D8EB99" w14:textId="23745D03" w:rsidR="000A5F8D" w:rsidRDefault="00FB7219" w:rsidP="009A57E3">
      <w:pPr>
        <w:rPr>
          <w:i/>
          <w:iCs/>
        </w:rPr>
      </w:pPr>
      <w:r>
        <w:rPr>
          <w:i/>
          <w:iCs/>
        </w:rPr>
        <w:t>Zal er overlicht worden en duidelijk gemaakt worden dat ze het moeten afmaken.</w:t>
      </w:r>
    </w:p>
    <w:p w14:paraId="63FBF733" w14:textId="77777777" w:rsidR="0005483A" w:rsidRDefault="0005483A" w:rsidP="009A57E3">
      <w:pPr>
        <w:rPr>
          <w:i/>
          <w:iCs/>
        </w:rPr>
      </w:pPr>
    </w:p>
    <w:p w14:paraId="3A25F3DA" w14:textId="088C4469" w:rsidR="0005483A" w:rsidRPr="00CB4B34" w:rsidRDefault="0005483A" w:rsidP="009A57E3">
      <w:pPr>
        <w:rPr>
          <w:i/>
          <w:iCs/>
          <w:sz w:val="28"/>
          <w:szCs w:val="28"/>
        </w:rPr>
      </w:pPr>
      <w:r w:rsidRPr="00CB4B34">
        <w:rPr>
          <w:i/>
          <w:iCs/>
          <w:sz w:val="28"/>
          <w:szCs w:val="28"/>
        </w:rPr>
        <w:t>Ziekte van projectleden:</w:t>
      </w:r>
    </w:p>
    <w:p w14:paraId="29C36576" w14:textId="5F7DEEEB" w:rsidR="004F7092" w:rsidRDefault="004F7092" w:rsidP="009A57E3">
      <w:pPr>
        <w:rPr>
          <w:i/>
          <w:iCs/>
        </w:rPr>
      </w:pPr>
      <w:r>
        <w:rPr>
          <w:i/>
          <w:iCs/>
        </w:rPr>
        <w:t xml:space="preserve">Zal de rest van de groep hun werk eerst afmaken en dan proberen het gedeelte van de zieken </w:t>
      </w:r>
      <w:r w:rsidR="00CB4B34">
        <w:rPr>
          <w:i/>
          <w:iCs/>
        </w:rPr>
        <w:t xml:space="preserve">ook af te </w:t>
      </w:r>
      <w:r>
        <w:rPr>
          <w:i/>
          <w:iCs/>
        </w:rPr>
        <w:t>maken</w:t>
      </w:r>
      <w:r w:rsidR="00CB4B34">
        <w:rPr>
          <w:i/>
          <w:iCs/>
        </w:rPr>
        <w:t>.</w:t>
      </w:r>
    </w:p>
    <w:p w14:paraId="7D4386E8" w14:textId="0C349669" w:rsidR="00CB4B34" w:rsidRDefault="00CB4B34" w:rsidP="009A57E3">
      <w:pPr>
        <w:rPr>
          <w:i/>
          <w:iCs/>
        </w:rPr>
      </w:pPr>
    </w:p>
    <w:p w14:paraId="587AFDA7" w14:textId="0DC4C322" w:rsidR="00CB4B34" w:rsidRPr="001A59C2" w:rsidRDefault="00CB4B34" w:rsidP="009A57E3">
      <w:pPr>
        <w:rPr>
          <w:i/>
          <w:iCs/>
          <w:sz w:val="32"/>
          <w:szCs w:val="32"/>
        </w:rPr>
      </w:pPr>
      <w:r w:rsidRPr="001A59C2">
        <w:rPr>
          <w:i/>
          <w:iCs/>
          <w:sz w:val="32"/>
          <w:szCs w:val="32"/>
        </w:rPr>
        <w:t>3.2</w:t>
      </w:r>
      <w:r w:rsidR="00046FC7" w:rsidRPr="001A59C2">
        <w:rPr>
          <w:i/>
          <w:iCs/>
          <w:sz w:val="32"/>
          <w:szCs w:val="32"/>
        </w:rPr>
        <w:t xml:space="preserve"> externe ri</w:t>
      </w:r>
      <w:r w:rsidR="001A59C2" w:rsidRPr="001A59C2">
        <w:rPr>
          <w:i/>
          <w:iCs/>
          <w:sz w:val="32"/>
          <w:szCs w:val="32"/>
        </w:rPr>
        <w:t>sico’s</w:t>
      </w:r>
    </w:p>
    <w:p w14:paraId="507E96B0" w14:textId="2367C5A4" w:rsidR="001A59C2" w:rsidRDefault="001A59C2" w:rsidP="009A57E3">
      <w:pPr>
        <w:rPr>
          <w:i/>
          <w:iCs/>
        </w:rPr>
      </w:pPr>
    </w:p>
    <w:p w14:paraId="5F15E70A" w14:textId="46AD9744" w:rsidR="001A59C2" w:rsidRPr="00476633" w:rsidRDefault="001A59C2" w:rsidP="009A57E3">
      <w:pPr>
        <w:rPr>
          <w:i/>
          <w:iCs/>
          <w:sz w:val="28"/>
          <w:szCs w:val="28"/>
        </w:rPr>
      </w:pPr>
      <w:r w:rsidRPr="00476633">
        <w:rPr>
          <w:i/>
          <w:iCs/>
          <w:sz w:val="28"/>
          <w:szCs w:val="28"/>
        </w:rPr>
        <w:t xml:space="preserve">geen duidelijke communicatie </w:t>
      </w:r>
      <w:r w:rsidR="00335A75" w:rsidRPr="00476633">
        <w:rPr>
          <w:i/>
          <w:iCs/>
          <w:sz w:val="28"/>
          <w:szCs w:val="28"/>
        </w:rPr>
        <w:t>tussen</w:t>
      </w:r>
      <w:r w:rsidRPr="00476633">
        <w:rPr>
          <w:i/>
          <w:iCs/>
          <w:sz w:val="28"/>
          <w:szCs w:val="28"/>
        </w:rPr>
        <w:t xml:space="preserve"> projectteam</w:t>
      </w:r>
      <w:r w:rsidR="00335A75" w:rsidRPr="00476633">
        <w:rPr>
          <w:i/>
          <w:iCs/>
          <w:sz w:val="28"/>
          <w:szCs w:val="28"/>
        </w:rPr>
        <w:t xml:space="preserve"> en extern</w:t>
      </w:r>
      <w:r w:rsidRPr="00476633">
        <w:rPr>
          <w:i/>
          <w:iCs/>
          <w:sz w:val="28"/>
          <w:szCs w:val="28"/>
        </w:rPr>
        <w:t>:</w:t>
      </w:r>
    </w:p>
    <w:p w14:paraId="0C90F2A8" w14:textId="50817E48" w:rsidR="00C51A47" w:rsidRDefault="00C51A47" w:rsidP="009A57E3">
      <w:pPr>
        <w:rPr>
          <w:i/>
          <w:iCs/>
        </w:rPr>
      </w:pPr>
      <w:r>
        <w:rPr>
          <w:i/>
          <w:iCs/>
        </w:rPr>
        <w:t>zullen de projectteam leden proberen zo snel mogelijk contact op te nemen.</w:t>
      </w:r>
    </w:p>
    <w:p w14:paraId="12D675FD" w14:textId="180BA607" w:rsidR="00C51A47" w:rsidRDefault="00C51A47" w:rsidP="009A57E3">
      <w:pPr>
        <w:rPr>
          <w:i/>
          <w:iCs/>
        </w:rPr>
      </w:pPr>
    </w:p>
    <w:p w14:paraId="11ED0BED" w14:textId="6D544A40" w:rsidR="00C51A47" w:rsidRPr="00476633" w:rsidRDefault="00C51A47" w:rsidP="009A57E3">
      <w:pPr>
        <w:rPr>
          <w:i/>
          <w:iCs/>
          <w:sz w:val="28"/>
          <w:szCs w:val="28"/>
        </w:rPr>
      </w:pPr>
      <w:r w:rsidRPr="00476633">
        <w:rPr>
          <w:i/>
          <w:iCs/>
          <w:sz w:val="28"/>
          <w:szCs w:val="28"/>
        </w:rPr>
        <w:t>ontevreden opdrachtgever:</w:t>
      </w:r>
    </w:p>
    <w:p w14:paraId="55B17268" w14:textId="64A17940" w:rsidR="00C51A47" w:rsidRDefault="00435569" w:rsidP="009A57E3">
      <w:pPr>
        <w:rPr>
          <w:i/>
          <w:iCs/>
        </w:rPr>
      </w:pPr>
      <w:r>
        <w:rPr>
          <w:i/>
          <w:iCs/>
        </w:rPr>
        <w:t xml:space="preserve">zullen </w:t>
      </w:r>
      <w:r w:rsidR="008235BA">
        <w:rPr>
          <w:i/>
          <w:iCs/>
        </w:rPr>
        <w:t>beide</w:t>
      </w:r>
      <w:r>
        <w:rPr>
          <w:i/>
          <w:iCs/>
        </w:rPr>
        <w:t xml:space="preserve"> partijen moeten overleggen over </w:t>
      </w:r>
      <w:r w:rsidR="008235BA">
        <w:rPr>
          <w:i/>
          <w:iCs/>
        </w:rPr>
        <w:t>een oplossing van de problemen.</w:t>
      </w:r>
    </w:p>
    <w:p w14:paraId="21B57AC5" w14:textId="4A33AE55" w:rsidR="008235BA" w:rsidRDefault="008235BA" w:rsidP="009A57E3">
      <w:pPr>
        <w:rPr>
          <w:i/>
          <w:iCs/>
        </w:rPr>
      </w:pPr>
    </w:p>
    <w:p w14:paraId="12267E8E" w14:textId="09EB1660" w:rsidR="008235BA" w:rsidRPr="00476633" w:rsidRDefault="008235BA" w:rsidP="008235BA">
      <w:pPr>
        <w:rPr>
          <w:i/>
          <w:iCs/>
          <w:sz w:val="28"/>
          <w:szCs w:val="28"/>
        </w:rPr>
      </w:pPr>
      <w:r w:rsidRPr="00476633">
        <w:rPr>
          <w:i/>
          <w:iCs/>
          <w:sz w:val="28"/>
          <w:szCs w:val="28"/>
        </w:rPr>
        <w:t>onjuiste informatie:</w:t>
      </w:r>
    </w:p>
    <w:p w14:paraId="1D15CCF5" w14:textId="77777777" w:rsidR="00C550DB" w:rsidRDefault="007C3993" w:rsidP="008235BA">
      <w:pPr>
        <w:rPr>
          <w:i/>
          <w:iCs/>
        </w:rPr>
      </w:pPr>
      <w:r>
        <w:rPr>
          <w:i/>
          <w:iCs/>
        </w:rPr>
        <w:t xml:space="preserve">het projectteam zal bij enig vermoeden </w:t>
      </w:r>
      <w:r w:rsidR="00C550DB">
        <w:rPr>
          <w:i/>
          <w:iCs/>
        </w:rPr>
        <w:t>de opdrachtgever contacteren.</w:t>
      </w:r>
    </w:p>
    <w:p w14:paraId="369BB72F" w14:textId="67B19C7C" w:rsidR="008235BA" w:rsidRDefault="003D0A74" w:rsidP="008235BA">
      <w:pPr>
        <w:rPr>
          <w:i/>
          <w:iCs/>
        </w:rPr>
      </w:pPr>
      <w:r>
        <w:rPr>
          <w:i/>
          <w:iCs/>
        </w:rPr>
        <w:t xml:space="preserve">Door de opdrachtgever </w:t>
      </w:r>
      <w:r w:rsidR="008703C9">
        <w:rPr>
          <w:i/>
          <w:iCs/>
        </w:rPr>
        <w:t>moet</w:t>
      </w:r>
      <w:r>
        <w:rPr>
          <w:i/>
          <w:iCs/>
        </w:rPr>
        <w:t xml:space="preserve"> er dan</w:t>
      </w:r>
      <w:r w:rsidR="008703C9">
        <w:rPr>
          <w:i/>
          <w:iCs/>
        </w:rPr>
        <w:t xml:space="preserve"> juiste informatie worden </w:t>
      </w:r>
      <w:r w:rsidR="00211D3B">
        <w:rPr>
          <w:i/>
          <w:iCs/>
        </w:rPr>
        <w:t>opgeleverd</w:t>
      </w:r>
      <w:r>
        <w:rPr>
          <w:i/>
          <w:iCs/>
        </w:rPr>
        <w:t>.</w:t>
      </w:r>
    </w:p>
    <w:p w14:paraId="23CD3975" w14:textId="478D2002" w:rsidR="003D0A74" w:rsidRPr="008235BA" w:rsidRDefault="003D0A74" w:rsidP="008235BA">
      <w:pPr>
        <w:rPr>
          <w:i/>
          <w:iCs/>
        </w:rPr>
      </w:pPr>
      <w:r>
        <w:rPr>
          <w:i/>
          <w:iCs/>
        </w:rPr>
        <w:t xml:space="preserve">En het projectteam zal dan proberen om </w:t>
      </w:r>
      <w:r w:rsidR="006870DF">
        <w:rPr>
          <w:i/>
          <w:iCs/>
        </w:rPr>
        <w:t>met de juiste informatie de fout nog te herstellen.</w:t>
      </w:r>
    </w:p>
    <w:p w14:paraId="25944BB2" w14:textId="1F6875E3" w:rsidR="00476633" w:rsidRDefault="00476633">
      <w:pPr>
        <w:spacing w:after="160" w:line="259" w:lineRule="auto"/>
        <w:rPr>
          <w:i/>
          <w:iCs/>
        </w:rPr>
      </w:pPr>
      <w:r>
        <w:rPr>
          <w:i/>
          <w:iCs/>
        </w:rPr>
        <w:lastRenderedPageBreak/>
        <w:br w:type="page"/>
      </w:r>
    </w:p>
    <w:p w14:paraId="057F48AE" w14:textId="77777777" w:rsidR="00166CA4" w:rsidRDefault="00166CA4">
      <w:pPr>
        <w:spacing w:after="160" w:line="259" w:lineRule="auto"/>
        <w:rPr>
          <w:i/>
          <w:iCs/>
        </w:rPr>
      </w:pPr>
    </w:p>
    <w:p w14:paraId="3E28BDD9" w14:textId="77777777" w:rsidR="00166CA4" w:rsidRDefault="00166CA4" w:rsidP="009A57E3">
      <w:pPr>
        <w:rPr>
          <w:i/>
          <w:iCs/>
        </w:rPr>
      </w:pPr>
    </w:p>
    <w:p w14:paraId="0708A312" w14:textId="57441422" w:rsidR="00765C0E" w:rsidRDefault="00765C0E" w:rsidP="00F03864">
      <w:pPr>
        <w:pStyle w:val="Kop1"/>
        <w:rPr>
          <w:i/>
          <w:iCs/>
        </w:rPr>
      </w:pPr>
      <w:bookmarkStart w:id="25" w:name="_Toc119654344"/>
      <w:r>
        <w:t>Projectgrenzen</w:t>
      </w:r>
      <w:bookmarkEnd w:id="25"/>
    </w:p>
    <w:p w14:paraId="5EFB6559" w14:textId="50709579" w:rsidR="004B1030" w:rsidRPr="00842556" w:rsidRDefault="00F03864" w:rsidP="00765C0E">
      <w:pPr>
        <w:rPr>
          <w:i/>
          <w:iCs/>
        </w:rPr>
      </w:pPr>
      <w:r>
        <w:rPr>
          <w:i/>
          <w:iCs/>
        </w:rPr>
        <w:t xml:space="preserve">Waarschijnlijk word het </w:t>
      </w:r>
      <w:r w:rsidR="004B1030">
        <w:rPr>
          <w:i/>
          <w:iCs/>
        </w:rPr>
        <w:t>Schaak spel</w:t>
      </w:r>
      <w:r>
        <w:rPr>
          <w:i/>
          <w:iCs/>
        </w:rPr>
        <w:t xml:space="preserve"> niet uitgevoerd.</w:t>
      </w:r>
    </w:p>
    <w:p w14:paraId="71648AE1" w14:textId="77777777" w:rsidR="00871EC9" w:rsidRDefault="00871EC9" w:rsidP="00AD13CA"/>
    <w:p w14:paraId="3930D36C" w14:textId="77777777" w:rsidR="00871EC9" w:rsidRPr="00AD13CA" w:rsidRDefault="00871EC9" w:rsidP="00AD13CA"/>
    <w:sectPr w:rsidR="00871EC9" w:rsidRPr="00AD13CA" w:rsidSect="006A5026">
      <w:headerReference w:type="default" r:id="rId17"/>
      <w:footerReference w:type="even" r:id="rId18"/>
      <w:footerReference w:type="default" r:id="rId19"/>
      <w:pgSz w:w="16838" w:h="11906" w:orient="landscape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133EC" w14:textId="77777777" w:rsidR="00A51F51" w:rsidRDefault="00A51F51" w:rsidP="000A1A94">
      <w:pPr>
        <w:spacing w:after="0" w:line="240" w:lineRule="auto"/>
      </w:pPr>
      <w:r>
        <w:separator/>
      </w:r>
    </w:p>
  </w:endnote>
  <w:endnote w:type="continuationSeparator" w:id="0">
    <w:p w14:paraId="65C7AA40" w14:textId="77777777" w:rsidR="00A51F51" w:rsidRDefault="00A51F51" w:rsidP="000A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D74D7" w14:textId="77777777" w:rsidR="004378DB" w:rsidRPr="00673034" w:rsidRDefault="00673034" w:rsidP="00673034">
    <w:pPr>
      <w:pStyle w:val="Voettekst"/>
    </w:pPr>
    <w:r>
      <w:t>Projectplan</w:t>
    </w:r>
    <w:r>
      <w:tab/>
    </w:r>
    <w:r>
      <w:tab/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6DFC" w14:textId="77777777" w:rsidR="00673034" w:rsidRPr="00673034" w:rsidRDefault="007B4C9E" w:rsidP="00673034">
    <w:pPr>
      <w:pStyle w:val="Voettekst"/>
    </w:pPr>
    <w:proofErr w:type="spellStart"/>
    <w:r>
      <w:t>PlanVanAanpak</w:t>
    </w:r>
    <w:proofErr w:type="spellEnd"/>
    <w:r w:rsidR="00673034">
      <w:tab/>
    </w:r>
    <w:r w:rsidR="00673034">
      <w:tab/>
      <w:t xml:space="preserve">Pagina </w:t>
    </w:r>
    <w:r w:rsidR="00673034">
      <w:rPr>
        <w:b/>
        <w:bCs/>
      </w:rPr>
      <w:fldChar w:fldCharType="begin"/>
    </w:r>
    <w:r w:rsidR="00673034">
      <w:rPr>
        <w:b/>
        <w:bCs/>
      </w:rPr>
      <w:instrText>PAGE  \* Arabic  \* MERGEFORMAT</w:instrText>
    </w:r>
    <w:r w:rsidR="00673034">
      <w:rPr>
        <w:b/>
        <w:bCs/>
      </w:rPr>
      <w:fldChar w:fldCharType="separate"/>
    </w:r>
    <w:r w:rsidR="00673034">
      <w:rPr>
        <w:b/>
        <w:bCs/>
      </w:rPr>
      <w:t>1</w:t>
    </w:r>
    <w:r w:rsidR="0067303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E6FCC" w14:textId="77777777" w:rsidR="00673034" w:rsidRPr="00673034" w:rsidRDefault="00673034" w:rsidP="007B4C9E">
    <w:pPr>
      <w:pStyle w:val="Voettekst"/>
      <w:tabs>
        <w:tab w:val="clear" w:pos="4536"/>
        <w:tab w:val="clear" w:pos="9072"/>
        <w:tab w:val="center" w:pos="7088"/>
        <w:tab w:val="right" w:pos="14002"/>
      </w:tabs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proofErr w:type="spellStart"/>
    <w:r w:rsidR="007B4C9E">
      <w:t>PlanVanAanpak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2ACB0" w14:textId="77777777" w:rsidR="0073609E" w:rsidRPr="005A3856" w:rsidRDefault="007B4C9E" w:rsidP="007B4C9E">
    <w:pPr>
      <w:pStyle w:val="Koptekst"/>
      <w:tabs>
        <w:tab w:val="left" w:pos="4940"/>
      </w:tabs>
    </w:pPr>
    <w:proofErr w:type="spellStart"/>
    <w:r>
      <w:t>PlanVanAanpak</w:t>
    </w:r>
    <w:proofErr w:type="spellEnd"/>
    <w:r w:rsidR="0073609E" w:rsidRPr="005A3856">
      <w:tab/>
    </w:r>
    <w:r w:rsidR="0073609E" w:rsidRPr="005A3856">
      <w:tab/>
    </w:r>
    <w:r>
      <w:tab/>
    </w:r>
    <w:r w:rsidR="0073609E" w:rsidRPr="005A3856">
      <w:t xml:space="preserve">Pagina </w:t>
    </w:r>
    <w:r w:rsidR="0073609E" w:rsidRPr="005A3856">
      <w:fldChar w:fldCharType="begin"/>
    </w:r>
    <w:r w:rsidR="0073609E" w:rsidRPr="005A3856">
      <w:instrText>PAGE   \* MERGEFORMAT</w:instrText>
    </w:r>
    <w:r w:rsidR="0073609E" w:rsidRPr="005A3856">
      <w:fldChar w:fldCharType="separate"/>
    </w:r>
    <w:r w:rsidR="0073609E" w:rsidRPr="005A3856">
      <w:t>1</w:t>
    </w:r>
    <w:r w:rsidR="0073609E" w:rsidRPr="005A3856">
      <w:fldChar w:fldCharType="end"/>
    </w:r>
  </w:p>
  <w:p w14:paraId="5AB78BBE" w14:textId="77777777" w:rsidR="0073609E" w:rsidRDefault="0073609E" w:rsidP="000A1A94">
    <w:pPr>
      <w:pStyle w:val="Voetteks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6C3B9" w14:textId="77777777" w:rsidR="007B4C9E" w:rsidRPr="00673034" w:rsidRDefault="007B4C9E" w:rsidP="007B4C9E">
    <w:pPr>
      <w:pStyle w:val="Voettekst"/>
      <w:tabs>
        <w:tab w:val="clear" w:pos="4536"/>
        <w:tab w:val="clear" w:pos="9072"/>
        <w:tab w:val="center" w:pos="7088"/>
        <w:tab w:val="right" w:pos="14002"/>
      </w:tabs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tab/>
    </w:r>
    <w:proofErr w:type="spellStart"/>
    <w:r>
      <w:t>PlanVanAanpak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8DDF" w14:textId="77777777" w:rsidR="007B4C9E" w:rsidRPr="005A3856" w:rsidRDefault="007B4C9E" w:rsidP="007B4C9E">
    <w:pPr>
      <w:pStyle w:val="Koptekst"/>
      <w:tabs>
        <w:tab w:val="clear" w:pos="4536"/>
        <w:tab w:val="clear" w:pos="9072"/>
        <w:tab w:val="center" w:pos="7088"/>
        <w:tab w:val="right" w:pos="14002"/>
      </w:tabs>
    </w:pPr>
    <w:proofErr w:type="spellStart"/>
    <w:r>
      <w:t>PlanVanAanpak</w:t>
    </w:r>
    <w:proofErr w:type="spellEnd"/>
    <w:r w:rsidRPr="005A3856">
      <w:tab/>
    </w:r>
    <w:r>
      <w:tab/>
    </w:r>
    <w:r w:rsidRPr="005A3856">
      <w:t xml:space="preserve">Pagina </w:t>
    </w:r>
    <w:r w:rsidRPr="005A3856">
      <w:fldChar w:fldCharType="begin"/>
    </w:r>
    <w:r w:rsidRPr="005A3856">
      <w:instrText>PAGE   \* MERGEFORMAT</w:instrText>
    </w:r>
    <w:r w:rsidRPr="005A3856">
      <w:fldChar w:fldCharType="separate"/>
    </w:r>
    <w:r w:rsidRPr="005A3856">
      <w:t>1</w:t>
    </w:r>
    <w:r w:rsidRPr="005A3856">
      <w:fldChar w:fldCharType="end"/>
    </w:r>
  </w:p>
  <w:p w14:paraId="648F69FE" w14:textId="77777777" w:rsidR="007B4C9E" w:rsidRDefault="007B4C9E" w:rsidP="000A1A94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926C8" w14:textId="77777777" w:rsidR="00A51F51" w:rsidRDefault="00A51F51" w:rsidP="000A1A94">
      <w:pPr>
        <w:spacing w:after="0" w:line="240" w:lineRule="auto"/>
      </w:pPr>
      <w:r>
        <w:separator/>
      </w:r>
    </w:p>
  </w:footnote>
  <w:footnote w:type="continuationSeparator" w:id="0">
    <w:p w14:paraId="49C4A29E" w14:textId="77777777" w:rsidR="00A51F51" w:rsidRDefault="00A51F51" w:rsidP="000A1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1046" w14:textId="5CB8FE48" w:rsidR="00673034" w:rsidRDefault="00673034" w:rsidP="00673034">
    <w:pPr>
      <w:pStyle w:val="Koptekst"/>
    </w:pPr>
    <w:r>
      <w:rPr>
        <w:noProof/>
      </w:rPr>
      <w:drawing>
        <wp:inline distT="0" distB="0" distL="0" distR="0" wp14:anchorId="6FFBFB1F" wp14:editId="30DDD2E4">
          <wp:extent cx="1906905" cy="283845"/>
          <wp:effectExtent l="0" t="0" r="0" b="190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1630968503"/>
        <w:placeholder>
          <w:docPart w:val="7BFCAD3F7E6B4E1A8B1BAD95672BB0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03F9">
          <w:t>Rodi Janssen</w:t>
        </w:r>
      </w:sdtContent>
    </w:sdt>
  </w:p>
  <w:p w14:paraId="545A19B5" w14:textId="77777777" w:rsidR="00376571" w:rsidRPr="00673034" w:rsidRDefault="00376571" w:rsidP="0067303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DB3F" w14:textId="66E8A369" w:rsidR="00673034" w:rsidRDefault="00673034" w:rsidP="00673034">
    <w:pPr>
      <w:pStyle w:val="Koptekst"/>
    </w:pPr>
    <w:r>
      <w:rPr>
        <w:noProof/>
      </w:rPr>
      <w:drawing>
        <wp:inline distT="0" distB="0" distL="0" distR="0" wp14:anchorId="48F04DC5" wp14:editId="45E44958">
          <wp:extent cx="1906905" cy="283845"/>
          <wp:effectExtent l="0" t="0" r="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633613484"/>
        <w:placeholder>
          <w:docPart w:val="7BFCAD3F7E6B4E1A8B1BAD95672BB0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03F9">
          <w:t>R</w:t>
        </w:r>
        <w:r w:rsidR="00776473">
          <w:t xml:space="preserve">odi </w:t>
        </w:r>
        <w:r w:rsidR="008D03F9">
          <w:t>J</w:t>
        </w:r>
        <w:r w:rsidR="00776473">
          <w:t>anssen</w:t>
        </w:r>
      </w:sdtContent>
    </w:sdt>
  </w:p>
  <w:p w14:paraId="2F41ADD2" w14:textId="77777777" w:rsidR="00673034" w:rsidRPr="00673034" w:rsidRDefault="00673034" w:rsidP="0067303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E752" w14:textId="401F84D7" w:rsidR="00673034" w:rsidRDefault="00000000" w:rsidP="007B4C9E">
    <w:pPr>
      <w:pStyle w:val="Koptekst"/>
      <w:tabs>
        <w:tab w:val="clear" w:pos="9072"/>
        <w:tab w:val="right" w:pos="14002"/>
      </w:tabs>
    </w:pPr>
    <w:sdt>
      <w:sdtPr>
        <w:alias w:val="Auteur"/>
        <w:tag w:val=""/>
        <w:id w:val="743070282"/>
        <w:placeholder>
          <w:docPart w:val="F730E6A43ABE4CA897A32ADE9DDC8F9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80B95">
          <w:t>R</w:t>
        </w:r>
        <w:r w:rsidR="008D03F9">
          <w:t xml:space="preserve">odi </w:t>
        </w:r>
        <w:r w:rsidR="00580B95">
          <w:t>J</w:t>
        </w:r>
        <w:r w:rsidR="008D03F9">
          <w:t>anssen</w:t>
        </w:r>
      </w:sdtContent>
    </w:sdt>
    <w:r w:rsidR="00673034">
      <w:tab/>
    </w:r>
    <w:r w:rsidR="00673034">
      <w:tab/>
    </w:r>
    <w:r w:rsidR="00673034">
      <w:rPr>
        <w:noProof/>
      </w:rPr>
      <w:drawing>
        <wp:inline distT="0" distB="0" distL="0" distR="0" wp14:anchorId="61DE9972" wp14:editId="33B19A82">
          <wp:extent cx="1906905" cy="283845"/>
          <wp:effectExtent l="0" t="0" r="0" b="1905"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90E5" w14:textId="3F12D429" w:rsidR="00673034" w:rsidRDefault="00673034" w:rsidP="007B4C9E">
    <w:pPr>
      <w:tabs>
        <w:tab w:val="center" w:pos="7088"/>
        <w:tab w:val="right" w:pos="14002"/>
      </w:tabs>
    </w:pPr>
    <w:bookmarkStart w:id="17" w:name="_Hlk119261058"/>
    <w:r>
      <w:rPr>
        <w:noProof/>
      </w:rPr>
      <w:drawing>
        <wp:inline distT="0" distB="0" distL="0" distR="0" wp14:anchorId="3F813CE0" wp14:editId="5C093A6F">
          <wp:extent cx="1906905" cy="283845"/>
          <wp:effectExtent l="0" t="0" r="0" b="1905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-239491969"/>
        <w:placeholder>
          <w:docPart w:val="944F3C8C38524BB79E48D8BBD244277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03F9">
          <w:t>Rodi Janssen</w:t>
        </w:r>
      </w:sdtContent>
    </w:sdt>
  </w:p>
  <w:bookmarkEnd w:id="17"/>
  <w:p w14:paraId="61A59ACC" w14:textId="77777777" w:rsidR="00673034" w:rsidRPr="00673034" w:rsidRDefault="00673034" w:rsidP="00673034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2476" w14:textId="5CA505BB" w:rsidR="007B4C9E" w:rsidRDefault="007B4C9E" w:rsidP="007B4C9E">
    <w:pPr>
      <w:tabs>
        <w:tab w:val="center" w:pos="7088"/>
        <w:tab w:val="right" w:pos="14002"/>
      </w:tabs>
    </w:pPr>
    <w:r>
      <w:rPr>
        <w:noProof/>
      </w:rPr>
      <w:drawing>
        <wp:inline distT="0" distB="0" distL="0" distR="0" wp14:anchorId="6913A517" wp14:editId="31B14B5B">
          <wp:extent cx="1906905" cy="283845"/>
          <wp:effectExtent l="0" t="0" r="0" b="190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905" cy="283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sdt>
      <w:sdtPr>
        <w:alias w:val="Auteur"/>
        <w:tag w:val=""/>
        <w:id w:val="12116804"/>
        <w:placeholder>
          <w:docPart w:val="94129B9523C547699A8AAF52C73E96E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03F9">
          <w:t>Rodi Janssen</w:t>
        </w:r>
      </w:sdtContent>
    </w:sdt>
  </w:p>
  <w:p w14:paraId="0E907EBD" w14:textId="77777777" w:rsidR="007B4C9E" w:rsidRPr="00673034" w:rsidRDefault="007B4C9E" w:rsidP="0067303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1F0D"/>
    <w:multiLevelType w:val="hybridMultilevel"/>
    <w:tmpl w:val="10A620BC"/>
    <w:lvl w:ilvl="0" w:tplc="D08E9476">
      <w:start w:val="1"/>
      <w:numFmt w:val="bullet"/>
      <w:lvlText w:val="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57B63897"/>
    <w:multiLevelType w:val="hybridMultilevel"/>
    <w:tmpl w:val="4C84B892"/>
    <w:lvl w:ilvl="0" w:tplc="BDCA9BC6">
      <w:start w:val="1"/>
      <w:numFmt w:val="bullet"/>
      <w:lvlText w:val=""/>
      <w:lvlJc w:val="left"/>
      <w:pPr>
        <w:tabs>
          <w:tab w:val="num" w:pos="290"/>
        </w:tabs>
        <w:ind w:left="157" w:hanging="227"/>
      </w:pPr>
      <w:rPr>
        <w:rFonts w:ascii="Wingdings" w:hAnsi="Wingdings" w:hint="default"/>
        <w:sz w:val="16"/>
      </w:rPr>
    </w:lvl>
    <w:lvl w:ilvl="1" w:tplc="04130003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abstractNum w:abstractNumId="2" w15:restartNumberingAfterBreak="0">
    <w:nsid w:val="6DAB0624"/>
    <w:multiLevelType w:val="hybridMultilevel"/>
    <w:tmpl w:val="E8EC419E"/>
    <w:lvl w:ilvl="0" w:tplc="0413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7800247">
    <w:abstractNumId w:val="2"/>
  </w:num>
  <w:num w:numId="2" w16cid:durableId="1838884603">
    <w:abstractNumId w:val="1"/>
  </w:num>
  <w:num w:numId="3" w16cid:durableId="18423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73"/>
    <w:rsid w:val="00004FDE"/>
    <w:rsid w:val="00014503"/>
    <w:rsid w:val="00046FC7"/>
    <w:rsid w:val="000510AB"/>
    <w:rsid w:val="000512F8"/>
    <w:rsid w:val="000520B0"/>
    <w:rsid w:val="0005483A"/>
    <w:rsid w:val="00070879"/>
    <w:rsid w:val="000721F4"/>
    <w:rsid w:val="00072497"/>
    <w:rsid w:val="00073F4A"/>
    <w:rsid w:val="00083CB8"/>
    <w:rsid w:val="00085350"/>
    <w:rsid w:val="00093721"/>
    <w:rsid w:val="000A10E3"/>
    <w:rsid w:val="000A1A94"/>
    <w:rsid w:val="000A2E7C"/>
    <w:rsid w:val="000A5F8D"/>
    <w:rsid w:val="000B2D6E"/>
    <w:rsid w:val="000B72BE"/>
    <w:rsid w:val="000C1658"/>
    <w:rsid w:val="000D3935"/>
    <w:rsid w:val="000D6061"/>
    <w:rsid w:val="000D7ED6"/>
    <w:rsid w:val="000E4A43"/>
    <w:rsid w:val="000F3D19"/>
    <w:rsid w:val="00112870"/>
    <w:rsid w:val="00140B06"/>
    <w:rsid w:val="001550DE"/>
    <w:rsid w:val="001576E5"/>
    <w:rsid w:val="00164D75"/>
    <w:rsid w:val="00165E45"/>
    <w:rsid w:val="00166CA4"/>
    <w:rsid w:val="00182BE1"/>
    <w:rsid w:val="001839B8"/>
    <w:rsid w:val="00183E7C"/>
    <w:rsid w:val="001913F0"/>
    <w:rsid w:val="00193B2A"/>
    <w:rsid w:val="001A59C2"/>
    <w:rsid w:val="001D3296"/>
    <w:rsid w:val="001E2912"/>
    <w:rsid w:val="001E7C16"/>
    <w:rsid w:val="001F0587"/>
    <w:rsid w:val="001F3E98"/>
    <w:rsid w:val="001F6E7A"/>
    <w:rsid w:val="00203630"/>
    <w:rsid w:val="002060DF"/>
    <w:rsid w:val="002105DB"/>
    <w:rsid w:val="00211241"/>
    <w:rsid w:val="00211D3B"/>
    <w:rsid w:val="00215757"/>
    <w:rsid w:val="00221852"/>
    <w:rsid w:val="00240947"/>
    <w:rsid w:val="0024109D"/>
    <w:rsid w:val="002570DA"/>
    <w:rsid w:val="00263014"/>
    <w:rsid w:val="00264F8F"/>
    <w:rsid w:val="002708EF"/>
    <w:rsid w:val="00273175"/>
    <w:rsid w:val="00274951"/>
    <w:rsid w:val="00282A49"/>
    <w:rsid w:val="00293C21"/>
    <w:rsid w:val="002941CF"/>
    <w:rsid w:val="00294C5C"/>
    <w:rsid w:val="002B1D03"/>
    <w:rsid w:val="002B290F"/>
    <w:rsid w:val="002E13EA"/>
    <w:rsid w:val="003000AF"/>
    <w:rsid w:val="00325CBF"/>
    <w:rsid w:val="00331300"/>
    <w:rsid w:val="00335A75"/>
    <w:rsid w:val="00343319"/>
    <w:rsid w:val="0035622E"/>
    <w:rsid w:val="0036355E"/>
    <w:rsid w:val="00366CB9"/>
    <w:rsid w:val="00376571"/>
    <w:rsid w:val="00386DFA"/>
    <w:rsid w:val="00390AA2"/>
    <w:rsid w:val="0039163F"/>
    <w:rsid w:val="00393228"/>
    <w:rsid w:val="00396A89"/>
    <w:rsid w:val="003A2730"/>
    <w:rsid w:val="003A533C"/>
    <w:rsid w:val="003B48C4"/>
    <w:rsid w:val="003C27FF"/>
    <w:rsid w:val="003C6E8C"/>
    <w:rsid w:val="003D0A74"/>
    <w:rsid w:val="003D13DD"/>
    <w:rsid w:val="003D2306"/>
    <w:rsid w:val="003E2690"/>
    <w:rsid w:val="003E4DB5"/>
    <w:rsid w:val="003E5F42"/>
    <w:rsid w:val="00400566"/>
    <w:rsid w:val="0042199E"/>
    <w:rsid w:val="00426157"/>
    <w:rsid w:val="00430335"/>
    <w:rsid w:val="00430455"/>
    <w:rsid w:val="00430E73"/>
    <w:rsid w:val="0043119D"/>
    <w:rsid w:val="004328FF"/>
    <w:rsid w:val="00432A06"/>
    <w:rsid w:val="00435569"/>
    <w:rsid w:val="004358FD"/>
    <w:rsid w:val="004378DB"/>
    <w:rsid w:val="00447614"/>
    <w:rsid w:val="0045672C"/>
    <w:rsid w:val="00460F5E"/>
    <w:rsid w:val="00462517"/>
    <w:rsid w:val="00465055"/>
    <w:rsid w:val="0047153D"/>
    <w:rsid w:val="00473692"/>
    <w:rsid w:val="004743E3"/>
    <w:rsid w:val="00476633"/>
    <w:rsid w:val="00480C70"/>
    <w:rsid w:val="00480D00"/>
    <w:rsid w:val="004B1030"/>
    <w:rsid w:val="004B4B66"/>
    <w:rsid w:val="004C014D"/>
    <w:rsid w:val="004D0486"/>
    <w:rsid w:val="004D272C"/>
    <w:rsid w:val="004D4737"/>
    <w:rsid w:val="004E3FB6"/>
    <w:rsid w:val="004E6B38"/>
    <w:rsid w:val="004E78D6"/>
    <w:rsid w:val="004F6A3A"/>
    <w:rsid w:val="004F6FED"/>
    <w:rsid w:val="004F7092"/>
    <w:rsid w:val="00501665"/>
    <w:rsid w:val="00512B90"/>
    <w:rsid w:val="00513B7D"/>
    <w:rsid w:val="00513E14"/>
    <w:rsid w:val="00520506"/>
    <w:rsid w:val="0052481C"/>
    <w:rsid w:val="00530ADA"/>
    <w:rsid w:val="00537804"/>
    <w:rsid w:val="00544C51"/>
    <w:rsid w:val="0056049E"/>
    <w:rsid w:val="00560EF8"/>
    <w:rsid w:val="00564CAE"/>
    <w:rsid w:val="00572336"/>
    <w:rsid w:val="00572794"/>
    <w:rsid w:val="00575197"/>
    <w:rsid w:val="00580B95"/>
    <w:rsid w:val="00582212"/>
    <w:rsid w:val="00596F5B"/>
    <w:rsid w:val="005A1015"/>
    <w:rsid w:val="005A3856"/>
    <w:rsid w:val="005A4B24"/>
    <w:rsid w:val="005C2994"/>
    <w:rsid w:val="005C369B"/>
    <w:rsid w:val="005D0731"/>
    <w:rsid w:val="005D161A"/>
    <w:rsid w:val="005E128C"/>
    <w:rsid w:val="005E2F15"/>
    <w:rsid w:val="005E2F9A"/>
    <w:rsid w:val="005E75F5"/>
    <w:rsid w:val="006075C7"/>
    <w:rsid w:val="006077CA"/>
    <w:rsid w:val="00607DA9"/>
    <w:rsid w:val="00613535"/>
    <w:rsid w:val="006176C9"/>
    <w:rsid w:val="00622D6E"/>
    <w:rsid w:val="00627189"/>
    <w:rsid w:val="0062794E"/>
    <w:rsid w:val="0065225A"/>
    <w:rsid w:val="0065334D"/>
    <w:rsid w:val="00665102"/>
    <w:rsid w:val="00673034"/>
    <w:rsid w:val="006860A6"/>
    <w:rsid w:val="006870DF"/>
    <w:rsid w:val="00687D52"/>
    <w:rsid w:val="00693C5C"/>
    <w:rsid w:val="00696B64"/>
    <w:rsid w:val="006A5026"/>
    <w:rsid w:val="006B39CB"/>
    <w:rsid w:val="006B4A98"/>
    <w:rsid w:val="006C312E"/>
    <w:rsid w:val="006C31D6"/>
    <w:rsid w:val="006E72A8"/>
    <w:rsid w:val="007011D5"/>
    <w:rsid w:val="007210F3"/>
    <w:rsid w:val="00734EF0"/>
    <w:rsid w:val="007353E6"/>
    <w:rsid w:val="0073595F"/>
    <w:rsid w:val="0073609E"/>
    <w:rsid w:val="007417FB"/>
    <w:rsid w:val="00743DB5"/>
    <w:rsid w:val="00745896"/>
    <w:rsid w:val="0075409B"/>
    <w:rsid w:val="00765C0E"/>
    <w:rsid w:val="00776473"/>
    <w:rsid w:val="00784437"/>
    <w:rsid w:val="00785D80"/>
    <w:rsid w:val="00793F55"/>
    <w:rsid w:val="00797046"/>
    <w:rsid w:val="007A23BE"/>
    <w:rsid w:val="007A27D9"/>
    <w:rsid w:val="007A3ADF"/>
    <w:rsid w:val="007A6E88"/>
    <w:rsid w:val="007B4C9E"/>
    <w:rsid w:val="007C2664"/>
    <w:rsid w:val="007C3993"/>
    <w:rsid w:val="007C4C1F"/>
    <w:rsid w:val="007D1A26"/>
    <w:rsid w:val="007D47FE"/>
    <w:rsid w:val="007E6C83"/>
    <w:rsid w:val="007F4A97"/>
    <w:rsid w:val="00802347"/>
    <w:rsid w:val="00815E4F"/>
    <w:rsid w:val="00817EF3"/>
    <w:rsid w:val="008235BA"/>
    <w:rsid w:val="0083600B"/>
    <w:rsid w:val="00837B00"/>
    <w:rsid w:val="008406B9"/>
    <w:rsid w:val="00842556"/>
    <w:rsid w:val="0084580F"/>
    <w:rsid w:val="0084614C"/>
    <w:rsid w:val="008464E0"/>
    <w:rsid w:val="008503D2"/>
    <w:rsid w:val="00854D00"/>
    <w:rsid w:val="00865B2D"/>
    <w:rsid w:val="00865FAA"/>
    <w:rsid w:val="00867EE6"/>
    <w:rsid w:val="008703C9"/>
    <w:rsid w:val="00871A80"/>
    <w:rsid w:val="00871EC9"/>
    <w:rsid w:val="0087452A"/>
    <w:rsid w:val="008746CD"/>
    <w:rsid w:val="008752AA"/>
    <w:rsid w:val="00880893"/>
    <w:rsid w:val="008827A1"/>
    <w:rsid w:val="00885B7F"/>
    <w:rsid w:val="008975FD"/>
    <w:rsid w:val="008A352D"/>
    <w:rsid w:val="008A5ECC"/>
    <w:rsid w:val="008B0A4A"/>
    <w:rsid w:val="008B5380"/>
    <w:rsid w:val="008B732A"/>
    <w:rsid w:val="008B76E1"/>
    <w:rsid w:val="008B7798"/>
    <w:rsid w:val="008C5590"/>
    <w:rsid w:val="008C6BC6"/>
    <w:rsid w:val="008D03F9"/>
    <w:rsid w:val="008D15BC"/>
    <w:rsid w:val="008D5D9E"/>
    <w:rsid w:val="008E4D0D"/>
    <w:rsid w:val="008F0E8F"/>
    <w:rsid w:val="008F11A3"/>
    <w:rsid w:val="009016CF"/>
    <w:rsid w:val="009101E5"/>
    <w:rsid w:val="009150D9"/>
    <w:rsid w:val="0091583D"/>
    <w:rsid w:val="00922DDE"/>
    <w:rsid w:val="009267BC"/>
    <w:rsid w:val="009425E1"/>
    <w:rsid w:val="0094630F"/>
    <w:rsid w:val="009571BA"/>
    <w:rsid w:val="009634FF"/>
    <w:rsid w:val="00975D96"/>
    <w:rsid w:val="00976131"/>
    <w:rsid w:val="0098283E"/>
    <w:rsid w:val="0098343C"/>
    <w:rsid w:val="00985123"/>
    <w:rsid w:val="00987A32"/>
    <w:rsid w:val="009A077F"/>
    <w:rsid w:val="009A2CD3"/>
    <w:rsid w:val="009A57E3"/>
    <w:rsid w:val="009B5060"/>
    <w:rsid w:val="009B517C"/>
    <w:rsid w:val="009C3B51"/>
    <w:rsid w:val="009D310D"/>
    <w:rsid w:val="009D5DED"/>
    <w:rsid w:val="009F3B6F"/>
    <w:rsid w:val="009F45A2"/>
    <w:rsid w:val="00A04B3E"/>
    <w:rsid w:val="00A1028B"/>
    <w:rsid w:val="00A10AB3"/>
    <w:rsid w:val="00A2375B"/>
    <w:rsid w:val="00A23E9B"/>
    <w:rsid w:val="00A259C5"/>
    <w:rsid w:val="00A45A12"/>
    <w:rsid w:val="00A46B6F"/>
    <w:rsid w:val="00A500FB"/>
    <w:rsid w:val="00A51F51"/>
    <w:rsid w:val="00A567E9"/>
    <w:rsid w:val="00A81905"/>
    <w:rsid w:val="00A848AE"/>
    <w:rsid w:val="00A9351F"/>
    <w:rsid w:val="00A936AD"/>
    <w:rsid w:val="00A9614E"/>
    <w:rsid w:val="00A9731A"/>
    <w:rsid w:val="00AA09D6"/>
    <w:rsid w:val="00AA441D"/>
    <w:rsid w:val="00AB3EAE"/>
    <w:rsid w:val="00AB5D26"/>
    <w:rsid w:val="00AC1D94"/>
    <w:rsid w:val="00AC4300"/>
    <w:rsid w:val="00AD13CA"/>
    <w:rsid w:val="00AD66BA"/>
    <w:rsid w:val="00AE06A6"/>
    <w:rsid w:val="00AE4D86"/>
    <w:rsid w:val="00AF28A9"/>
    <w:rsid w:val="00AF2C2D"/>
    <w:rsid w:val="00AF3DD1"/>
    <w:rsid w:val="00AF4DAF"/>
    <w:rsid w:val="00B00526"/>
    <w:rsid w:val="00B1172A"/>
    <w:rsid w:val="00B172C3"/>
    <w:rsid w:val="00B20757"/>
    <w:rsid w:val="00B244C6"/>
    <w:rsid w:val="00B25AD0"/>
    <w:rsid w:val="00B30E98"/>
    <w:rsid w:val="00B31D00"/>
    <w:rsid w:val="00B337CB"/>
    <w:rsid w:val="00B3556C"/>
    <w:rsid w:val="00B42792"/>
    <w:rsid w:val="00B56386"/>
    <w:rsid w:val="00B57F65"/>
    <w:rsid w:val="00B71373"/>
    <w:rsid w:val="00B922D1"/>
    <w:rsid w:val="00B927DF"/>
    <w:rsid w:val="00B94127"/>
    <w:rsid w:val="00BA0060"/>
    <w:rsid w:val="00BB15D7"/>
    <w:rsid w:val="00BD0DFD"/>
    <w:rsid w:val="00BD1255"/>
    <w:rsid w:val="00BD35C7"/>
    <w:rsid w:val="00BD4290"/>
    <w:rsid w:val="00BE26D8"/>
    <w:rsid w:val="00BE40C1"/>
    <w:rsid w:val="00BE4747"/>
    <w:rsid w:val="00BE7A8E"/>
    <w:rsid w:val="00BF227D"/>
    <w:rsid w:val="00BF2395"/>
    <w:rsid w:val="00BF4F4F"/>
    <w:rsid w:val="00BF6C10"/>
    <w:rsid w:val="00C0239F"/>
    <w:rsid w:val="00C06D88"/>
    <w:rsid w:val="00C141D5"/>
    <w:rsid w:val="00C15BB9"/>
    <w:rsid w:val="00C203FE"/>
    <w:rsid w:val="00C2136C"/>
    <w:rsid w:val="00C27720"/>
    <w:rsid w:val="00C4445C"/>
    <w:rsid w:val="00C51A47"/>
    <w:rsid w:val="00C54C9B"/>
    <w:rsid w:val="00C550DB"/>
    <w:rsid w:val="00C7646E"/>
    <w:rsid w:val="00C86350"/>
    <w:rsid w:val="00C86721"/>
    <w:rsid w:val="00C92545"/>
    <w:rsid w:val="00C93336"/>
    <w:rsid w:val="00C95600"/>
    <w:rsid w:val="00CA2E4F"/>
    <w:rsid w:val="00CA3B5A"/>
    <w:rsid w:val="00CB09E9"/>
    <w:rsid w:val="00CB3B44"/>
    <w:rsid w:val="00CB4B34"/>
    <w:rsid w:val="00CB4CE4"/>
    <w:rsid w:val="00CC1464"/>
    <w:rsid w:val="00CC4B48"/>
    <w:rsid w:val="00CC6A0A"/>
    <w:rsid w:val="00CE0EED"/>
    <w:rsid w:val="00CE1EC1"/>
    <w:rsid w:val="00CE44AF"/>
    <w:rsid w:val="00D01C43"/>
    <w:rsid w:val="00D11339"/>
    <w:rsid w:val="00D1793D"/>
    <w:rsid w:val="00D17E02"/>
    <w:rsid w:val="00D27D99"/>
    <w:rsid w:val="00D3361E"/>
    <w:rsid w:val="00D36BE9"/>
    <w:rsid w:val="00D407C0"/>
    <w:rsid w:val="00D51CAA"/>
    <w:rsid w:val="00D64F2B"/>
    <w:rsid w:val="00D7432D"/>
    <w:rsid w:val="00D92835"/>
    <w:rsid w:val="00D95BEB"/>
    <w:rsid w:val="00DC3CA2"/>
    <w:rsid w:val="00DC769B"/>
    <w:rsid w:val="00DE3542"/>
    <w:rsid w:val="00DE4D41"/>
    <w:rsid w:val="00DE7467"/>
    <w:rsid w:val="00DF0302"/>
    <w:rsid w:val="00DF5AAE"/>
    <w:rsid w:val="00E06BD3"/>
    <w:rsid w:val="00E262AD"/>
    <w:rsid w:val="00E3042C"/>
    <w:rsid w:val="00E3108D"/>
    <w:rsid w:val="00E40703"/>
    <w:rsid w:val="00E4383A"/>
    <w:rsid w:val="00E459B0"/>
    <w:rsid w:val="00E51C45"/>
    <w:rsid w:val="00E5528E"/>
    <w:rsid w:val="00E57BFE"/>
    <w:rsid w:val="00E61468"/>
    <w:rsid w:val="00E811E9"/>
    <w:rsid w:val="00E84298"/>
    <w:rsid w:val="00E92A04"/>
    <w:rsid w:val="00E92F3E"/>
    <w:rsid w:val="00EA6D4B"/>
    <w:rsid w:val="00EB07E5"/>
    <w:rsid w:val="00EB5C13"/>
    <w:rsid w:val="00EB7215"/>
    <w:rsid w:val="00EC203D"/>
    <w:rsid w:val="00ED04B6"/>
    <w:rsid w:val="00EE2935"/>
    <w:rsid w:val="00EF0485"/>
    <w:rsid w:val="00EF0B09"/>
    <w:rsid w:val="00EF5AB6"/>
    <w:rsid w:val="00F004A7"/>
    <w:rsid w:val="00F01FCC"/>
    <w:rsid w:val="00F03864"/>
    <w:rsid w:val="00F03BAA"/>
    <w:rsid w:val="00F110AB"/>
    <w:rsid w:val="00F11DF8"/>
    <w:rsid w:val="00F20FF7"/>
    <w:rsid w:val="00F2128A"/>
    <w:rsid w:val="00F27613"/>
    <w:rsid w:val="00F34C35"/>
    <w:rsid w:val="00F376D2"/>
    <w:rsid w:val="00F43EB0"/>
    <w:rsid w:val="00F46E94"/>
    <w:rsid w:val="00F533F0"/>
    <w:rsid w:val="00F56CA7"/>
    <w:rsid w:val="00F60828"/>
    <w:rsid w:val="00F6678C"/>
    <w:rsid w:val="00F71543"/>
    <w:rsid w:val="00F76E95"/>
    <w:rsid w:val="00F848FE"/>
    <w:rsid w:val="00F87C1E"/>
    <w:rsid w:val="00F9794C"/>
    <w:rsid w:val="00FA3536"/>
    <w:rsid w:val="00FB7219"/>
    <w:rsid w:val="00FC1EC4"/>
    <w:rsid w:val="00FC604A"/>
    <w:rsid w:val="00FC6349"/>
    <w:rsid w:val="00FD22AC"/>
    <w:rsid w:val="00FD37AA"/>
    <w:rsid w:val="00FD6E92"/>
    <w:rsid w:val="00FE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BDCD7F"/>
  <w15:chartTrackingRefBased/>
  <w15:docId w15:val="{E749E6DF-60C0-486E-83FC-5522F555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3CB8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AD1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76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13CA"/>
    <w:rPr>
      <w:rFonts w:asciiTheme="majorHAnsi" w:eastAsiaTheme="majorEastAsia" w:hAnsiTheme="majorHAnsi" w:cstheme="majorBidi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E40C1"/>
    <w:pPr>
      <w:spacing w:line="259" w:lineRule="auto"/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A3856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KoptekstChar">
    <w:name w:val="Koptekst Char"/>
    <w:basedOn w:val="Standaardalinea-lettertype"/>
    <w:link w:val="Koptekst"/>
    <w:uiPriority w:val="99"/>
    <w:rsid w:val="005A3856"/>
    <w:rPr>
      <w:sz w:val="18"/>
    </w:rPr>
  </w:style>
  <w:style w:type="paragraph" w:styleId="Voettekst">
    <w:name w:val="footer"/>
    <w:basedOn w:val="Standaard"/>
    <w:link w:val="VoettekstChar"/>
    <w:uiPriority w:val="99"/>
    <w:unhideWhenUsed/>
    <w:rsid w:val="005A3856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5A3856"/>
    <w:rPr>
      <w:sz w:val="18"/>
    </w:rPr>
  </w:style>
  <w:style w:type="character" w:customStyle="1" w:styleId="Kop2Char">
    <w:name w:val="Kop 2 Char"/>
    <w:basedOn w:val="Standaardalinea-lettertype"/>
    <w:link w:val="Kop2"/>
    <w:uiPriority w:val="9"/>
    <w:rsid w:val="005A3856"/>
    <w:rPr>
      <w:rFonts w:asciiTheme="majorHAnsi" w:eastAsiaTheme="majorEastAsia" w:hAnsiTheme="majorHAnsi" w:cstheme="majorBidi"/>
      <w:sz w:val="28"/>
      <w:szCs w:val="26"/>
    </w:rPr>
  </w:style>
  <w:style w:type="table" w:styleId="Tabelraster">
    <w:name w:val="Table Grid"/>
    <w:basedOn w:val="Standaardtabel"/>
    <w:uiPriority w:val="59"/>
    <w:rsid w:val="00AF3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AF28A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F28A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AF28A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6251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4625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Kop3Char">
    <w:name w:val="Kop 3 Char"/>
    <w:basedOn w:val="Standaardalinea-lettertype"/>
    <w:link w:val="Kop3"/>
    <w:uiPriority w:val="9"/>
    <w:rsid w:val="00F76E95"/>
    <w:rPr>
      <w:rFonts w:asciiTheme="majorHAnsi" w:eastAsiaTheme="majorEastAsia" w:hAnsiTheme="majorHAnsi" w:cstheme="majorBidi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7F4A97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743DB5"/>
    <w:rPr>
      <w:color w:val="808080"/>
    </w:rPr>
  </w:style>
  <w:style w:type="paragraph" w:styleId="Plattetekst">
    <w:name w:val="Body Text"/>
    <w:basedOn w:val="Standaard"/>
    <w:link w:val="PlattetekstChar"/>
    <w:semiHidden/>
    <w:rsid w:val="006A5026"/>
    <w:pPr>
      <w:suppressAutoHyphens/>
    </w:pPr>
    <w:rPr>
      <w:rFonts w:ascii="Calibri" w:eastAsia="SimSun" w:hAnsi="Calibri" w:cs="Times New Roman"/>
      <w:noProof/>
      <w:lang w:eastAsia="ar-SA"/>
    </w:rPr>
  </w:style>
  <w:style w:type="character" w:customStyle="1" w:styleId="PlattetekstChar">
    <w:name w:val="Platte tekst Char"/>
    <w:basedOn w:val="Standaardalinea-lettertype"/>
    <w:link w:val="Plattetekst"/>
    <w:semiHidden/>
    <w:rsid w:val="006A5026"/>
    <w:rPr>
      <w:rFonts w:ascii="Calibri" w:eastAsia="SimSun" w:hAnsi="Calibri" w:cs="Times New Roman"/>
      <w:noProof/>
      <w:lang w:eastAsia="ar-SA"/>
    </w:rPr>
  </w:style>
  <w:style w:type="character" w:styleId="Nadruk">
    <w:name w:val="Emphasis"/>
    <w:basedOn w:val="Standaardalinea-lettertype"/>
    <w:qFormat/>
    <w:rsid w:val="006A5026"/>
    <w:rPr>
      <w:i/>
      <w:iCs/>
    </w:rPr>
  </w:style>
  <w:style w:type="character" w:customStyle="1" w:styleId="fc2">
    <w:name w:val="fc2"/>
    <w:basedOn w:val="Standaardalinea-lettertype"/>
    <w:rsid w:val="00CB3B44"/>
  </w:style>
  <w:style w:type="character" w:customStyle="1" w:styleId="fc1">
    <w:name w:val="fc1"/>
    <w:basedOn w:val="Standaardalinea-lettertype"/>
    <w:rsid w:val="00CB3B44"/>
  </w:style>
  <w:style w:type="paragraph" w:styleId="Lijstalinea">
    <w:name w:val="List Paragraph"/>
    <w:basedOn w:val="Standaard"/>
    <w:uiPriority w:val="34"/>
    <w:qFormat/>
    <w:rsid w:val="007D1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417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6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6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94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46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1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2782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7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6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9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1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8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3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8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1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OneDrive%20-%20Koning%20Willem%20I%20College\leerjaar_3\project_8\informatie%20over%20project\PlanVanAanpa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FCAD3F7E6B4E1A8B1BAD95672BB0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9151DA5-A57C-4288-B031-074DE706AD23}"/>
      </w:docPartPr>
      <w:docPartBody>
        <w:p w:rsidR="00160F7A" w:rsidRDefault="00000000">
          <w:pPr>
            <w:pStyle w:val="7BFCAD3F7E6B4E1A8B1BAD95672BB023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F730E6A43ABE4CA897A32ADE9DDC8F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944FDC-E100-4601-AC32-BED984D64726}"/>
      </w:docPartPr>
      <w:docPartBody>
        <w:p w:rsidR="00160F7A" w:rsidRDefault="00000000">
          <w:pPr>
            <w:pStyle w:val="F730E6A43ABE4CA897A32ADE9DDC8F9A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944F3C8C38524BB79E48D8BBD244277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B4A070-4FAF-4FC4-807D-D0828208530E}"/>
      </w:docPartPr>
      <w:docPartBody>
        <w:p w:rsidR="00160F7A" w:rsidRDefault="00000000">
          <w:pPr>
            <w:pStyle w:val="944F3C8C38524BB79E48D8BBD2442778"/>
          </w:pPr>
          <w:r w:rsidRPr="009B469B">
            <w:rPr>
              <w:rStyle w:val="Tekstvantijdelijkeaanduiding"/>
            </w:rPr>
            <w:t>[Auteur]</w:t>
          </w:r>
        </w:p>
      </w:docPartBody>
    </w:docPart>
    <w:docPart>
      <w:docPartPr>
        <w:name w:val="94129B9523C547699A8AAF52C73E96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23F2F19-2C6A-49E9-9665-E414BE95CEA0}"/>
      </w:docPartPr>
      <w:docPartBody>
        <w:p w:rsidR="00160F7A" w:rsidRDefault="00000000">
          <w:pPr>
            <w:pStyle w:val="94129B9523C547699A8AAF52C73E96E1"/>
          </w:pPr>
          <w:r w:rsidRPr="009B469B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C6"/>
    <w:rsid w:val="00160F7A"/>
    <w:rsid w:val="003F0275"/>
    <w:rsid w:val="006931C6"/>
    <w:rsid w:val="00F6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7BFCAD3F7E6B4E1A8B1BAD95672BB023">
    <w:name w:val="7BFCAD3F7E6B4E1A8B1BAD95672BB023"/>
  </w:style>
  <w:style w:type="paragraph" w:customStyle="1" w:styleId="F730E6A43ABE4CA897A32ADE9DDC8F9A">
    <w:name w:val="F730E6A43ABE4CA897A32ADE9DDC8F9A"/>
  </w:style>
  <w:style w:type="paragraph" w:customStyle="1" w:styleId="944F3C8C38524BB79E48D8BBD2442778">
    <w:name w:val="944F3C8C38524BB79E48D8BBD2442778"/>
  </w:style>
  <w:style w:type="paragraph" w:customStyle="1" w:styleId="94129B9523C547699A8AAF52C73E96E1">
    <w:name w:val="94129B9523C547699A8AAF52C73E96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E360-2D11-404E-9111-BF2D35FD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PlanVanAanpak.dotx</Template>
  <TotalTime>5821</TotalTime>
  <Pages>60</Pages>
  <Words>5054</Words>
  <Characters>27797</Characters>
  <Application>Microsoft Office Word</Application>
  <DocSecurity>0</DocSecurity>
  <Lines>231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 Janssen</dc:creator>
  <cp:keywords/>
  <dc:description/>
  <cp:lastModifiedBy>Rodi Janssen</cp:lastModifiedBy>
  <cp:revision>375</cp:revision>
  <dcterms:created xsi:type="dcterms:W3CDTF">2022-11-17T10:13:00Z</dcterms:created>
  <dcterms:modified xsi:type="dcterms:W3CDTF">2022-11-25T11:27:00Z</dcterms:modified>
</cp:coreProperties>
</file>