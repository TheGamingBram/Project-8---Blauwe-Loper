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3E56" w14:textId="77777777" w:rsidR="00A116D6" w:rsidRPr="001211FE" w:rsidRDefault="00A116D6" w:rsidP="00A116D6">
      <w:pPr>
        <w:jc w:val="center"/>
        <w:rPr>
          <w:rFonts w:ascii="Trebuchet MS" w:hAnsi="Trebuchet MS" w:cs="Times New Roman"/>
          <w:b/>
          <w:bCs/>
          <w:sz w:val="28"/>
          <w:szCs w:val="28"/>
        </w:rPr>
      </w:pPr>
      <w:r w:rsidRPr="00A116D6">
        <w:rPr>
          <w:rFonts w:ascii="Trebuchet MS" w:hAnsi="Trebuchet MS" w:cs="Times New Roman"/>
          <w:b/>
          <w:bCs/>
          <w:sz w:val="40"/>
          <w:szCs w:val="40"/>
        </w:rPr>
        <w:t>Functioneel</w:t>
      </w:r>
      <w:r w:rsidRPr="001211FE">
        <w:rPr>
          <w:rFonts w:ascii="Trebuchet MS" w:hAnsi="Trebuchet MS" w:cs="Times New Roman"/>
          <w:b/>
          <w:bCs/>
          <w:sz w:val="28"/>
          <w:szCs w:val="28"/>
        </w:rPr>
        <w:t xml:space="preserve"> </w:t>
      </w:r>
      <w:r w:rsidRPr="00A116D6">
        <w:rPr>
          <w:rFonts w:ascii="Trebuchet MS" w:hAnsi="Trebuchet MS" w:cs="Times New Roman"/>
          <w:b/>
          <w:bCs/>
          <w:sz w:val="40"/>
          <w:szCs w:val="40"/>
        </w:rPr>
        <w:t>ontwerp</w:t>
      </w:r>
    </w:p>
    <w:p w14:paraId="251E3093" w14:textId="77777777" w:rsidR="00A116D6" w:rsidRDefault="00A116D6" w:rsidP="00A116D6">
      <w:pPr>
        <w:jc w:val="center"/>
        <w:rPr>
          <w:rFonts w:ascii="Trebuchet MS" w:hAnsi="Trebuchet MS" w:cs="Times New Roman"/>
          <w:b/>
          <w:bCs/>
          <w:sz w:val="28"/>
          <w:szCs w:val="28"/>
        </w:rPr>
      </w:pPr>
    </w:p>
    <w:p w14:paraId="123A4E3F" w14:textId="36405A1D" w:rsidR="00A116D6" w:rsidRPr="001F7830" w:rsidRDefault="00A116D6" w:rsidP="00A116D6">
      <w:pPr>
        <w:jc w:val="center"/>
        <w:rPr>
          <w:rFonts w:ascii="Trebuchet MS" w:hAnsi="Trebuchet MS" w:cs="Times New Roman"/>
          <w:sz w:val="40"/>
          <w:szCs w:val="40"/>
        </w:rPr>
      </w:pPr>
      <w:r w:rsidRPr="001F7830">
        <w:rPr>
          <w:rFonts w:ascii="Trebuchet MS" w:hAnsi="Trebuchet MS" w:cs="Times New Roman"/>
          <w:b/>
          <w:bCs/>
          <w:sz w:val="40"/>
          <w:szCs w:val="40"/>
        </w:rPr>
        <w:t xml:space="preserve">Project: </w:t>
      </w:r>
      <w:r w:rsidR="00D8223B">
        <w:rPr>
          <w:rFonts w:ascii="Trebuchet MS" w:hAnsi="Trebuchet MS" w:cs="Times New Roman"/>
          <w:i/>
          <w:iCs/>
          <w:sz w:val="40"/>
          <w:szCs w:val="40"/>
        </w:rPr>
        <w:t>De Blauwe Loper</w:t>
      </w:r>
    </w:p>
    <w:p w14:paraId="61D88E5E" w14:textId="77777777" w:rsidR="00A116D6" w:rsidRDefault="00A116D6">
      <w:pPr>
        <w:rPr>
          <w:rFonts w:ascii="Trebuchet MS" w:hAnsi="Trebuchet MS" w:cs="Times New Roman"/>
          <w:b/>
          <w:bCs/>
          <w:sz w:val="40"/>
          <w:szCs w:val="40"/>
        </w:rPr>
      </w:pPr>
    </w:p>
    <w:p w14:paraId="4BDA90ED" w14:textId="77777777" w:rsidR="00A116D6" w:rsidRDefault="00A116D6" w:rsidP="00A116D6">
      <w:pPr>
        <w:jc w:val="center"/>
        <w:rPr>
          <w:rFonts w:ascii="Trebuchet MS" w:hAnsi="Trebuchet MS" w:cs="Times New Roman"/>
          <w:b/>
          <w:bCs/>
          <w:sz w:val="40"/>
          <w:szCs w:val="40"/>
        </w:rPr>
      </w:pPr>
    </w:p>
    <w:p w14:paraId="1AF6B9B4" w14:textId="77777777" w:rsidR="00A116D6" w:rsidRDefault="00A116D6">
      <w:pPr>
        <w:rPr>
          <w:rFonts w:ascii="Trebuchet MS" w:hAnsi="Trebuchet MS" w:cs="Times New Roman"/>
          <w:b/>
          <w:bCs/>
          <w:sz w:val="40"/>
          <w:szCs w:val="40"/>
        </w:rPr>
      </w:pPr>
    </w:p>
    <w:p w14:paraId="063EED8F" w14:textId="77777777" w:rsidR="001211FE" w:rsidRPr="001211FE" w:rsidRDefault="001211FE">
      <w:pPr>
        <w:rPr>
          <w:rFonts w:ascii="Trebuchet MS" w:hAnsi="Trebuchet MS" w:cs="Times New Roman"/>
          <w:b/>
          <w:bCs/>
          <w:sz w:val="28"/>
          <w:szCs w:val="28"/>
        </w:rPr>
      </w:pPr>
    </w:p>
    <w:p w14:paraId="372C3F25" w14:textId="77777777" w:rsidR="001211FE" w:rsidRDefault="001211FE"/>
    <w:p w14:paraId="377F511F" w14:textId="77777777" w:rsidR="008B5157" w:rsidRDefault="008B5157"/>
    <w:p w14:paraId="2A57F492" w14:textId="77777777" w:rsidR="008B5157" w:rsidRDefault="008B5157">
      <w:r>
        <w:rPr>
          <w:rFonts w:ascii="Trebuchet MS" w:hAnsi="Trebuchet MS" w:cs="Times New Roman"/>
          <w:b/>
          <w:bCs/>
          <w:noProof/>
          <w:sz w:val="28"/>
          <w:szCs w:val="28"/>
        </w:rPr>
        <w:drawing>
          <wp:anchor distT="0" distB="0" distL="114300" distR="114300" simplePos="0" relativeHeight="251668480" behindDoc="0" locked="0" layoutInCell="1" allowOverlap="1" wp14:anchorId="703EF9AA" wp14:editId="3AFCD4A9">
            <wp:simplePos x="0" y="0"/>
            <wp:positionH relativeFrom="margin">
              <wp:align>center</wp:align>
            </wp:positionH>
            <wp:positionV relativeFrom="paragraph">
              <wp:posOffset>349819</wp:posOffset>
            </wp:positionV>
            <wp:extent cx="1854000" cy="1530000"/>
            <wp:effectExtent l="0" t="0" r="0" b="0"/>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54000" cy="1530000"/>
                    </a:xfrm>
                    <a:prstGeom prst="rect">
                      <a:avLst/>
                    </a:prstGeom>
                  </pic:spPr>
                </pic:pic>
              </a:graphicData>
            </a:graphic>
            <wp14:sizeRelH relativeFrom="margin">
              <wp14:pctWidth>0</wp14:pctWidth>
            </wp14:sizeRelH>
            <wp14:sizeRelV relativeFrom="margin">
              <wp14:pctHeight>0</wp14:pctHeight>
            </wp14:sizeRelV>
          </wp:anchor>
        </w:drawing>
      </w:r>
    </w:p>
    <w:p w14:paraId="0B4E4482" w14:textId="77777777" w:rsidR="008B5157" w:rsidRDefault="008B5157"/>
    <w:p w14:paraId="54A6DCEF" w14:textId="77777777" w:rsidR="008B5157" w:rsidRDefault="008B5157"/>
    <w:p w14:paraId="20768F06" w14:textId="77777777" w:rsidR="008B5157" w:rsidRDefault="008B5157"/>
    <w:p w14:paraId="7F59969E" w14:textId="77777777" w:rsidR="008B5157" w:rsidRDefault="008B5157"/>
    <w:p w14:paraId="2AF42981" w14:textId="77777777" w:rsidR="008B5157" w:rsidRDefault="008B5157"/>
    <w:p w14:paraId="73E9084F" w14:textId="77777777" w:rsidR="001211FE" w:rsidRDefault="004B1B5C">
      <w:r w:rsidRPr="00EA58C7">
        <w:rPr>
          <w:noProof/>
          <w:lang w:eastAsia="nl-NL"/>
        </w:rPr>
        <mc:AlternateContent>
          <mc:Choice Requires="wps">
            <w:drawing>
              <wp:anchor distT="0" distB="0" distL="114300" distR="114300" simplePos="0" relativeHeight="251670528" behindDoc="0" locked="0" layoutInCell="1" allowOverlap="1" wp14:anchorId="10773270" wp14:editId="47D69A66">
                <wp:simplePos x="0" y="0"/>
                <wp:positionH relativeFrom="margin">
                  <wp:align>center</wp:align>
                </wp:positionH>
                <wp:positionV relativeFrom="paragraph">
                  <wp:posOffset>1003289</wp:posOffset>
                </wp:positionV>
                <wp:extent cx="2514600" cy="917575"/>
                <wp:effectExtent l="0" t="0" r="1905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17575"/>
                        </a:xfrm>
                        <a:prstGeom prst="rect">
                          <a:avLst/>
                        </a:prstGeom>
                        <a:solidFill>
                          <a:srgbClr val="FFFFFF"/>
                        </a:solidFill>
                        <a:ln w="9525">
                          <a:solidFill>
                            <a:srgbClr val="000000"/>
                          </a:solidFill>
                          <a:miter lim="800000"/>
                          <a:headEnd/>
                          <a:tailEnd/>
                        </a:ln>
                      </wps:spPr>
                      <wps:txbx>
                        <w:txbxContent>
                          <w:p w14:paraId="27493B61" w14:textId="759D425D" w:rsidR="004B1B5C" w:rsidRDefault="004B1B5C" w:rsidP="004B1B5C">
                            <w:r>
                              <w:t xml:space="preserve">Naam: </w:t>
                            </w:r>
                            <w:r w:rsidR="00E137E9">
                              <w:fldChar w:fldCharType="begin"/>
                            </w:r>
                            <w:r w:rsidR="00E137E9">
                              <w:instrText xml:space="preserve"> AUTHOR   \* MERGEFORMAT </w:instrText>
                            </w:r>
                            <w:r w:rsidR="00E137E9">
                              <w:fldChar w:fldCharType="separate"/>
                            </w:r>
                            <w:r w:rsidR="00D8223B">
                              <w:rPr>
                                <w:noProof/>
                              </w:rPr>
                              <w:t>Rodi Janssen</w:t>
                            </w:r>
                            <w:r w:rsidR="00E137E9">
                              <w:rPr>
                                <w:noProof/>
                              </w:rPr>
                              <w:fldChar w:fldCharType="end"/>
                            </w:r>
                          </w:p>
                          <w:p w14:paraId="3F77BA53" w14:textId="4E71FD2D" w:rsidR="004B1B5C" w:rsidRDefault="004B1B5C" w:rsidP="004B1B5C">
                            <w:r>
                              <w:t xml:space="preserve">Studentnummer: </w:t>
                            </w:r>
                            <w:r w:rsidR="00D8223B">
                              <w:rPr>
                                <w:i/>
                                <w:iCs/>
                              </w:rPr>
                              <w:t>0085403</w:t>
                            </w:r>
                          </w:p>
                          <w:p w14:paraId="6F33E3EE" w14:textId="77777777" w:rsidR="004B1B5C" w:rsidRDefault="004B1B5C" w:rsidP="004B1B5C">
                            <w:r>
                              <w:t xml:space="preserve">Datum: </w:t>
                            </w:r>
                            <w:r>
                              <w:fldChar w:fldCharType="begin"/>
                            </w:r>
                            <w:r>
                              <w:instrText xml:space="preserve"> CREATEDATE  \@ "dddd d MMMM yyyy"  \* MERGEFORMAT </w:instrText>
                            </w:r>
                            <w:r>
                              <w:fldChar w:fldCharType="separate"/>
                            </w:r>
                            <w:r w:rsidR="00D8223B">
                              <w:rPr>
                                <w:noProof/>
                              </w:rPr>
                              <w:t>vrijdag 25 november 2022</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773270" id="_x0000_t202" coordsize="21600,21600" o:spt="202" path="m,l,21600r21600,l21600,xe">
                <v:stroke joinstyle="miter"/>
                <v:path gradientshapeok="t" o:connecttype="rect"/>
              </v:shapetype>
              <v:shape id="Tekstvak 2" o:spid="_x0000_s1026" type="#_x0000_t202" style="position:absolute;margin-left:0;margin-top:79pt;width:198pt;height:72.25pt;z-index:25167052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">
                <v:textbox style="mso-fit-shape-to-text:t">
                  <w:txbxContent>
                    <w:p w14:paraId="27493B61" w14:textId="759D425D" w:rsidR="004B1B5C" w:rsidRDefault="004B1B5C" w:rsidP="004B1B5C">
                      <w:r>
                        <w:t xml:space="preserve">Naam: </w:t>
                      </w:r>
                      <w:fldSimple w:instr=" AUTHOR   \* MERGEFORMAT ">
                        <w:r w:rsidR="00D8223B">
                          <w:rPr>
                            <w:noProof/>
                          </w:rPr>
                          <w:t>Rodi Janssen</w:t>
                        </w:r>
                      </w:fldSimple>
                    </w:p>
                    <w:p w14:paraId="3F77BA53" w14:textId="4E71FD2D" w:rsidR="004B1B5C" w:rsidRDefault="004B1B5C" w:rsidP="004B1B5C">
                      <w:r>
                        <w:t xml:space="preserve">Studentnummer: </w:t>
                      </w:r>
                      <w:r w:rsidR="00D8223B">
                        <w:rPr>
                          <w:i/>
                          <w:iCs/>
                        </w:rPr>
                        <w:t>0085403</w:t>
                      </w:r>
                    </w:p>
                    <w:p w14:paraId="6F33E3EE" w14:textId="77777777" w:rsidR="004B1B5C" w:rsidRDefault="004B1B5C" w:rsidP="004B1B5C">
                      <w:r>
                        <w:t xml:space="preserve">Datum: </w:t>
                      </w:r>
                      <w:r>
                        <w:fldChar w:fldCharType="begin"/>
                      </w:r>
                      <w:r>
                        <w:instrText xml:space="preserve"> CREATEDATE  \@ "dddd d MMMM yyyy"  \* MERGEFORMAT </w:instrText>
                      </w:r>
                      <w:r>
                        <w:fldChar w:fldCharType="separate"/>
                      </w:r>
                      <w:r w:rsidR="00D8223B">
                        <w:rPr>
                          <w:noProof/>
                        </w:rPr>
                        <w:t>vrijdag 25 november 2022</w:t>
                      </w:r>
                      <w:r>
                        <w:fldChar w:fldCharType="end"/>
                      </w:r>
                    </w:p>
                  </w:txbxContent>
                </v:textbox>
                <w10:wrap anchorx="margin"/>
              </v:shape>
            </w:pict>
          </mc:Fallback>
        </mc:AlternateContent>
      </w:r>
    </w:p>
    <w:p w14:paraId="4DF0C5B8" w14:textId="77777777" w:rsidR="004B1B5C" w:rsidRDefault="004B1B5C" w:rsidP="00A116D6">
      <w:pPr>
        <w:jc w:val="center"/>
        <w:rPr>
          <w:rFonts w:ascii="Trebuchet MS" w:hAnsi="Trebuchet MS" w:cs="Times New Roman"/>
          <w:sz w:val="28"/>
          <w:szCs w:val="28"/>
        </w:rPr>
        <w:sectPr w:rsidR="004B1B5C">
          <w:footerReference w:type="default" r:id="rId9"/>
          <w:pgSz w:w="11906" w:h="16838"/>
          <w:pgMar w:top="1417" w:right="1417" w:bottom="1417" w:left="1417" w:header="708" w:footer="708" w:gutter="0"/>
          <w:cols w:space="708"/>
          <w:docGrid w:linePitch="360"/>
        </w:sectPr>
      </w:pPr>
    </w:p>
    <w:sdt>
      <w:sdtPr>
        <w:rPr>
          <w:rFonts w:asciiTheme="minorHAnsi" w:eastAsiaTheme="minorHAnsi" w:hAnsiTheme="minorHAnsi" w:cstheme="minorBidi"/>
          <w:sz w:val="22"/>
          <w:szCs w:val="22"/>
          <w:lang w:eastAsia="en-US"/>
        </w:rPr>
        <w:id w:val="1251848261"/>
        <w:docPartObj>
          <w:docPartGallery w:val="Table of Contents"/>
          <w:docPartUnique/>
        </w:docPartObj>
      </w:sdtPr>
      <w:sdtEndPr>
        <w:rPr>
          <w:b/>
          <w:bCs/>
        </w:rPr>
      </w:sdtEndPr>
      <w:sdtContent>
        <w:p w14:paraId="28DE09F9" w14:textId="77777777" w:rsidR="001211FE" w:rsidRDefault="001211FE">
          <w:pPr>
            <w:pStyle w:val="Kopvaninhoudsopgave"/>
          </w:pPr>
          <w:r>
            <w:t>Inhoud</w:t>
          </w:r>
          <w:r w:rsidR="004B1B5C">
            <w:t>sopgave</w:t>
          </w:r>
        </w:p>
        <w:p w14:paraId="25AAC0E2" w14:textId="24496715" w:rsidR="004C40CF" w:rsidRDefault="001211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0524778" w:history="1">
            <w:r w:rsidR="004C40CF" w:rsidRPr="00A516CC">
              <w:rPr>
                <w:rStyle w:val="Hyperlink"/>
                <w:noProof/>
              </w:rPr>
              <w:t>Inleiding</w:t>
            </w:r>
            <w:r w:rsidR="004C40CF">
              <w:rPr>
                <w:noProof/>
                <w:webHidden/>
              </w:rPr>
              <w:tab/>
            </w:r>
            <w:r w:rsidR="004C40CF">
              <w:rPr>
                <w:noProof/>
                <w:webHidden/>
              </w:rPr>
              <w:fldChar w:fldCharType="begin"/>
            </w:r>
            <w:r w:rsidR="004C40CF">
              <w:rPr>
                <w:noProof/>
                <w:webHidden/>
              </w:rPr>
              <w:instrText xml:space="preserve"> PAGEREF _Toc120524778 \h </w:instrText>
            </w:r>
            <w:r w:rsidR="004C40CF">
              <w:rPr>
                <w:noProof/>
                <w:webHidden/>
              </w:rPr>
            </w:r>
            <w:r w:rsidR="004C40CF">
              <w:rPr>
                <w:noProof/>
                <w:webHidden/>
              </w:rPr>
              <w:fldChar w:fldCharType="separate"/>
            </w:r>
            <w:r w:rsidR="004C40CF">
              <w:rPr>
                <w:noProof/>
                <w:webHidden/>
              </w:rPr>
              <w:t>1</w:t>
            </w:r>
            <w:r w:rsidR="004C40CF">
              <w:rPr>
                <w:noProof/>
                <w:webHidden/>
              </w:rPr>
              <w:fldChar w:fldCharType="end"/>
            </w:r>
          </w:hyperlink>
        </w:p>
        <w:p w14:paraId="22B66164" w14:textId="4ADBA2F7" w:rsidR="004C40CF" w:rsidRDefault="004C40CF">
          <w:pPr>
            <w:pStyle w:val="Inhopg1"/>
            <w:tabs>
              <w:tab w:val="right" w:leader="dot" w:pos="9062"/>
            </w:tabs>
            <w:rPr>
              <w:rFonts w:eastAsiaTheme="minorEastAsia"/>
              <w:noProof/>
              <w:lang w:eastAsia="nl-NL"/>
            </w:rPr>
          </w:pPr>
          <w:hyperlink w:anchor="_Toc120524779" w:history="1">
            <w:r w:rsidRPr="00A516CC">
              <w:rPr>
                <w:rStyle w:val="Hyperlink"/>
                <w:noProof/>
              </w:rPr>
              <w:t>Betrokkenen</w:t>
            </w:r>
            <w:r>
              <w:rPr>
                <w:noProof/>
                <w:webHidden/>
              </w:rPr>
              <w:tab/>
            </w:r>
            <w:r>
              <w:rPr>
                <w:noProof/>
                <w:webHidden/>
              </w:rPr>
              <w:fldChar w:fldCharType="begin"/>
            </w:r>
            <w:r>
              <w:rPr>
                <w:noProof/>
                <w:webHidden/>
              </w:rPr>
              <w:instrText xml:space="preserve"> PAGEREF _Toc120524779 \h </w:instrText>
            </w:r>
            <w:r>
              <w:rPr>
                <w:noProof/>
                <w:webHidden/>
              </w:rPr>
            </w:r>
            <w:r>
              <w:rPr>
                <w:noProof/>
                <w:webHidden/>
              </w:rPr>
              <w:fldChar w:fldCharType="separate"/>
            </w:r>
            <w:r>
              <w:rPr>
                <w:noProof/>
                <w:webHidden/>
              </w:rPr>
              <w:t>2</w:t>
            </w:r>
            <w:r>
              <w:rPr>
                <w:noProof/>
                <w:webHidden/>
              </w:rPr>
              <w:fldChar w:fldCharType="end"/>
            </w:r>
          </w:hyperlink>
        </w:p>
        <w:p w14:paraId="49C2F126" w14:textId="6A2EFBEF" w:rsidR="004C40CF" w:rsidRDefault="004C40CF">
          <w:pPr>
            <w:pStyle w:val="Inhopg1"/>
            <w:tabs>
              <w:tab w:val="right" w:leader="dot" w:pos="9062"/>
            </w:tabs>
            <w:rPr>
              <w:rFonts w:eastAsiaTheme="minorEastAsia"/>
              <w:noProof/>
              <w:lang w:eastAsia="nl-NL"/>
            </w:rPr>
          </w:pPr>
          <w:hyperlink w:anchor="_Toc120524780" w:history="1">
            <w:r w:rsidRPr="00A516CC">
              <w:rPr>
                <w:rStyle w:val="Hyperlink"/>
                <w:noProof/>
              </w:rPr>
              <w:t>Functionaliteiten</w:t>
            </w:r>
            <w:r>
              <w:rPr>
                <w:noProof/>
                <w:webHidden/>
              </w:rPr>
              <w:tab/>
            </w:r>
            <w:r>
              <w:rPr>
                <w:noProof/>
                <w:webHidden/>
              </w:rPr>
              <w:fldChar w:fldCharType="begin"/>
            </w:r>
            <w:r>
              <w:rPr>
                <w:noProof/>
                <w:webHidden/>
              </w:rPr>
              <w:instrText xml:space="preserve"> PAGEREF _Toc120524780 \h </w:instrText>
            </w:r>
            <w:r>
              <w:rPr>
                <w:noProof/>
                <w:webHidden/>
              </w:rPr>
            </w:r>
            <w:r>
              <w:rPr>
                <w:noProof/>
                <w:webHidden/>
              </w:rPr>
              <w:fldChar w:fldCharType="separate"/>
            </w:r>
            <w:r>
              <w:rPr>
                <w:noProof/>
                <w:webHidden/>
              </w:rPr>
              <w:t>3</w:t>
            </w:r>
            <w:r>
              <w:rPr>
                <w:noProof/>
                <w:webHidden/>
              </w:rPr>
              <w:fldChar w:fldCharType="end"/>
            </w:r>
          </w:hyperlink>
        </w:p>
        <w:p w14:paraId="56AA2501" w14:textId="7A9DA16E" w:rsidR="004C40CF" w:rsidRDefault="004C40CF">
          <w:pPr>
            <w:pStyle w:val="Inhopg2"/>
            <w:tabs>
              <w:tab w:val="right" w:leader="dot" w:pos="9062"/>
            </w:tabs>
            <w:rPr>
              <w:rFonts w:eastAsiaTheme="minorEastAsia"/>
              <w:noProof/>
              <w:lang w:eastAsia="nl-NL"/>
            </w:rPr>
          </w:pPr>
          <w:hyperlink w:anchor="_Toc120524781" w:history="1">
            <w:r w:rsidRPr="00A516CC">
              <w:rPr>
                <w:rStyle w:val="Hyperlink"/>
                <w:noProof/>
              </w:rPr>
              <w:t>1.Schaakclub De Blauwe Loper</w:t>
            </w:r>
            <w:r>
              <w:rPr>
                <w:noProof/>
                <w:webHidden/>
              </w:rPr>
              <w:tab/>
            </w:r>
            <w:r>
              <w:rPr>
                <w:noProof/>
                <w:webHidden/>
              </w:rPr>
              <w:fldChar w:fldCharType="begin"/>
            </w:r>
            <w:r>
              <w:rPr>
                <w:noProof/>
                <w:webHidden/>
              </w:rPr>
              <w:instrText xml:space="preserve"> PAGEREF _Toc120524781 \h </w:instrText>
            </w:r>
            <w:r>
              <w:rPr>
                <w:noProof/>
                <w:webHidden/>
              </w:rPr>
            </w:r>
            <w:r>
              <w:rPr>
                <w:noProof/>
                <w:webHidden/>
              </w:rPr>
              <w:fldChar w:fldCharType="separate"/>
            </w:r>
            <w:r>
              <w:rPr>
                <w:noProof/>
                <w:webHidden/>
              </w:rPr>
              <w:t>3</w:t>
            </w:r>
            <w:r>
              <w:rPr>
                <w:noProof/>
                <w:webHidden/>
              </w:rPr>
              <w:fldChar w:fldCharType="end"/>
            </w:r>
          </w:hyperlink>
        </w:p>
        <w:p w14:paraId="585A8E46" w14:textId="5CB8881E" w:rsidR="004C40CF" w:rsidRDefault="004C40CF">
          <w:pPr>
            <w:pStyle w:val="Inhopg3"/>
            <w:tabs>
              <w:tab w:val="right" w:leader="dot" w:pos="9062"/>
            </w:tabs>
            <w:rPr>
              <w:rFonts w:eastAsiaTheme="minorEastAsia"/>
              <w:noProof/>
              <w:lang w:eastAsia="nl-NL"/>
            </w:rPr>
          </w:pPr>
          <w:hyperlink w:anchor="_Toc120524782" w:history="1">
            <w:r w:rsidRPr="00A516CC">
              <w:rPr>
                <w:rStyle w:val="Hyperlink"/>
                <w:noProof/>
              </w:rPr>
              <w:t>1.1 Inloggen op Schaakclub De Blauwe Loper</w:t>
            </w:r>
            <w:r>
              <w:rPr>
                <w:noProof/>
                <w:webHidden/>
              </w:rPr>
              <w:tab/>
            </w:r>
            <w:r>
              <w:rPr>
                <w:noProof/>
                <w:webHidden/>
              </w:rPr>
              <w:fldChar w:fldCharType="begin"/>
            </w:r>
            <w:r>
              <w:rPr>
                <w:noProof/>
                <w:webHidden/>
              </w:rPr>
              <w:instrText xml:space="preserve"> PAGEREF _Toc120524782 \h </w:instrText>
            </w:r>
            <w:r>
              <w:rPr>
                <w:noProof/>
                <w:webHidden/>
              </w:rPr>
            </w:r>
            <w:r>
              <w:rPr>
                <w:noProof/>
                <w:webHidden/>
              </w:rPr>
              <w:fldChar w:fldCharType="separate"/>
            </w:r>
            <w:r>
              <w:rPr>
                <w:noProof/>
                <w:webHidden/>
              </w:rPr>
              <w:t>3</w:t>
            </w:r>
            <w:r>
              <w:rPr>
                <w:noProof/>
                <w:webHidden/>
              </w:rPr>
              <w:fldChar w:fldCharType="end"/>
            </w:r>
          </w:hyperlink>
        </w:p>
        <w:p w14:paraId="2510F763" w14:textId="7094018C" w:rsidR="004C40CF" w:rsidRDefault="004C40CF">
          <w:pPr>
            <w:pStyle w:val="Inhopg3"/>
            <w:tabs>
              <w:tab w:val="right" w:leader="dot" w:pos="9062"/>
            </w:tabs>
            <w:rPr>
              <w:rFonts w:eastAsiaTheme="minorEastAsia"/>
              <w:noProof/>
              <w:lang w:eastAsia="nl-NL"/>
            </w:rPr>
          </w:pPr>
          <w:hyperlink w:anchor="_Toc120524783" w:history="1">
            <w:r w:rsidRPr="00A516CC">
              <w:rPr>
                <w:rStyle w:val="Hyperlink"/>
                <w:noProof/>
              </w:rPr>
              <w:t>1.2registreren op Schaakclub De Blauwe Loper</w:t>
            </w:r>
            <w:r>
              <w:rPr>
                <w:noProof/>
                <w:webHidden/>
              </w:rPr>
              <w:tab/>
            </w:r>
            <w:r>
              <w:rPr>
                <w:noProof/>
                <w:webHidden/>
              </w:rPr>
              <w:fldChar w:fldCharType="begin"/>
            </w:r>
            <w:r>
              <w:rPr>
                <w:noProof/>
                <w:webHidden/>
              </w:rPr>
              <w:instrText xml:space="preserve"> PAGEREF _Toc120524783 \h </w:instrText>
            </w:r>
            <w:r>
              <w:rPr>
                <w:noProof/>
                <w:webHidden/>
              </w:rPr>
            </w:r>
            <w:r>
              <w:rPr>
                <w:noProof/>
                <w:webHidden/>
              </w:rPr>
              <w:fldChar w:fldCharType="separate"/>
            </w:r>
            <w:r>
              <w:rPr>
                <w:noProof/>
                <w:webHidden/>
              </w:rPr>
              <w:t>3</w:t>
            </w:r>
            <w:r>
              <w:rPr>
                <w:noProof/>
                <w:webHidden/>
              </w:rPr>
              <w:fldChar w:fldCharType="end"/>
            </w:r>
          </w:hyperlink>
        </w:p>
        <w:p w14:paraId="16EF5048" w14:textId="1F9B189A" w:rsidR="004C40CF" w:rsidRDefault="004C40CF">
          <w:pPr>
            <w:pStyle w:val="Inhopg3"/>
            <w:tabs>
              <w:tab w:val="right" w:leader="dot" w:pos="9062"/>
            </w:tabs>
            <w:rPr>
              <w:rFonts w:eastAsiaTheme="minorEastAsia"/>
              <w:noProof/>
              <w:lang w:eastAsia="nl-NL"/>
            </w:rPr>
          </w:pPr>
          <w:hyperlink w:anchor="_Toc120524784" w:history="1">
            <w:r w:rsidRPr="00A516CC">
              <w:rPr>
                <w:rStyle w:val="Hyperlink"/>
                <w:noProof/>
              </w:rPr>
              <w:t>1.3lid gegevens wijzigen op Schaakclub De Blauwe Loper</w:t>
            </w:r>
            <w:r>
              <w:rPr>
                <w:noProof/>
                <w:webHidden/>
              </w:rPr>
              <w:tab/>
            </w:r>
            <w:r>
              <w:rPr>
                <w:noProof/>
                <w:webHidden/>
              </w:rPr>
              <w:fldChar w:fldCharType="begin"/>
            </w:r>
            <w:r>
              <w:rPr>
                <w:noProof/>
                <w:webHidden/>
              </w:rPr>
              <w:instrText xml:space="preserve"> PAGEREF _Toc120524784 \h </w:instrText>
            </w:r>
            <w:r>
              <w:rPr>
                <w:noProof/>
                <w:webHidden/>
              </w:rPr>
            </w:r>
            <w:r>
              <w:rPr>
                <w:noProof/>
                <w:webHidden/>
              </w:rPr>
              <w:fldChar w:fldCharType="separate"/>
            </w:r>
            <w:r>
              <w:rPr>
                <w:noProof/>
                <w:webHidden/>
              </w:rPr>
              <w:t>3</w:t>
            </w:r>
            <w:r>
              <w:rPr>
                <w:noProof/>
                <w:webHidden/>
              </w:rPr>
              <w:fldChar w:fldCharType="end"/>
            </w:r>
          </w:hyperlink>
        </w:p>
        <w:p w14:paraId="75E7A049" w14:textId="380D844B" w:rsidR="004C40CF" w:rsidRDefault="004C40CF">
          <w:pPr>
            <w:pStyle w:val="Inhopg3"/>
            <w:tabs>
              <w:tab w:val="right" w:leader="dot" w:pos="9062"/>
            </w:tabs>
            <w:rPr>
              <w:rFonts w:eastAsiaTheme="minorEastAsia"/>
              <w:noProof/>
              <w:lang w:eastAsia="nl-NL"/>
            </w:rPr>
          </w:pPr>
          <w:hyperlink w:anchor="_Toc120524785" w:history="1">
            <w:r w:rsidRPr="00A516CC">
              <w:rPr>
                <w:rStyle w:val="Hyperlink"/>
                <w:noProof/>
              </w:rPr>
              <w:t>1.4 lid gegevens verwijderen op Schaakclub De Blauwe Loper</w:t>
            </w:r>
            <w:r>
              <w:rPr>
                <w:noProof/>
                <w:webHidden/>
              </w:rPr>
              <w:tab/>
            </w:r>
            <w:r>
              <w:rPr>
                <w:noProof/>
                <w:webHidden/>
              </w:rPr>
              <w:fldChar w:fldCharType="begin"/>
            </w:r>
            <w:r>
              <w:rPr>
                <w:noProof/>
                <w:webHidden/>
              </w:rPr>
              <w:instrText xml:space="preserve"> PAGEREF _Toc120524785 \h </w:instrText>
            </w:r>
            <w:r>
              <w:rPr>
                <w:noProof/>
                <w:webHidden/>
              </w:rPr>
            </w:r>
            <w:r>
              <w:rPr>
                <w:noProof/>
                <w:webHidden/>
              </w:rPr>
              <w:fldChar w:fldCharType="separate"/>
            </w:r>
            <w:r>
              <w:rPr>
                <w:noProof/>
                <w:webHidden/>
              </w:rPr>
              <w:t>3</w:t>
            </w:r>
            <w:r>
              <w:rPr>
                <w:noProof/>
                <w:webHidden/>
              </w:rPr>
              <w:fldChar w:fldCharType="end"/>
            </w:r>
          </w:hyperlink>
        </w:p>
        <w:p w14:paraId="51FD1152" w14:textId="1131F84E" w:rsidR="004C40CF" w:rsidRDefault="004C40CF">
          <w:pPr>
            <w:pStyle w:val="Inhopg3"/>
            <w:tabs>
              <w:tab w:val="right" w:leader="dot" w:pos="9062"/>
            </w:tabs>
            <w:rPr>
              <w:rFonts w:eastAsiaTheme="minorEastAsia"/>
              <w:noProof/>
              <w:lang w:eastAsia="nl-NL"/>
            </w:rPr>
          </w:pPr>
          <w:hyperlink w:anchor="_Toc120524786" w:history="1">
            <w:r w:rsidRPr="00A516CC">
              <w:rPr>
                <w:rStyle w:val="Hyperlink"/>
                <w:noProof/>
              </w:rPr>
              <w:t>1.5 lid uitloggen op Schaakclub De Blauwe Loper</w:t>
            </w:r>
            <w:r>
              <w:rPr>
                <w:noProof/>
                <w:webHidden/>
              </w:rPr>
              <w:tab/>
            </w:r>
            <w:r>
              <w:rPr>
                <w:noProof/>
                <w:webHidden/>
              </w:rPr>
              <w:fldChar w:fldCharType="begin"/>
            </w:r>
            <w:r>
              <w:rPr>
                <w:noProof/>
                <w:webHidden/>
              </w:rPr>
              <w:instrText xml:space="preserve"> PAGEREF _Toc120524786 \h </w:instrText>
            </w:r>
            <w:r>
              <w:rPr>
                <w:noProof/>
                <w:webHidden/>
              </w:rPr>
            </w:r>
            <w:r>
              <w:rPr>
                <w:noProof/>
                <w:webHidden/>
              </w:rPr>
              <w:fldChar w:fldCharType="separate"/>
            </w:r>
            <w:r>
              <w:rPr>
                <w:noProof/>
                <w:webHidden/>
              </w:rPr>
              <w:t>3</w:t>
            </w:r>
            <w:r>
              <w:rPr>
                <w:noProof/>
                <w:webHidden/>
              </w:rPr>
              <w:fldChar w:fldCharType="end"/>
            </w:r>
          </w:hyperlink>
        </w:p>
        <w:p w14:paraId="748E59EB" w14:textId="155F12E5" w:rsidR="004C40CF" w:rsidRDefault="004C40CF">
          <w:pPr>
            <w:pStyle w:val="Inhopg3"/>
            <w:tabs>
              <w:tab w:val="right" w:leader="dot" w:pos="9062"/>
            </w:tabs>
            <w:rPr>
              <w:rFonts w:eastAsiaTheme="minorEastAsia"/>
              <w:noProof/>
              <w:lang w:eastAsia="nl-NL"/>
            </w:rPr>
          </w:pPr>
          <w:hyperlink w:anchor="_Toc120524787" w:history="1">
            <w:r w:rsidRPr="00A516CC">
              <w:rPr>
                <w:rStyle w:val="Hyperlink"/>
                <w:noProof/>
              </w:rPr>
              <w:t>1.6 lid tornooi uitlag op Schaakclub De Blauwe Loper</w:t>
            </w:r>
            <w:r>
              <w:rPr>
                <w:noProof/>
                <w:webHidden/>
              </w:rPr>
              <w:tab/>
            </w:r>
            <w:r>
              <w:rPr>
                <w:noProof/>
                <w:webHidden/>
              </w:rPr>
              <w:fldChar w:fldCharType="begin"/>
            </w:r>
            <w:r>
              <w:rPr>
                <w:noProof/>
                <w:webHidden/>
              </w:rPr>
              <w:instrText xml:space="preserve"> PAGEREF _Toc120524787 \h </w:instrText>
            </w:r>
            <w:r>
              <w:rPr>
                <w:noProof/>
                <w:webHidden/>
              </w:rPr>
            </w:r>
            <w:r>
              <w:rPr>
                <w:noProof/>
                <w:webHidden/>
              </w:rPr>
              <w:fldChar w:fldCharType="separate"/>
            </w:r>
            <w:r>
              <w:rPr>
                <w:noProof/>
                <w:webHidden/>
              </w:rPr>
              <w:t>3</w:t>
            </w:r>
            <w:r>
              <w:rPr>
                <w:noProof/>
                <w:webHidden/>
              </w:rPr>
              <w:fldChar w:fldCharType="end"/>
            </w:r>
          </w:hyperlink>
        </w:p>
        <w:p w14:paraId="141C7220" w14:textId="7C802409" w:rsidR="004C40CF" w:rsidRDefault="004C40CF">
          <w:pPr>
            <w:pStyle w:val="Inhopg3"/>
            <w:tabs>
              <w:tab w:val="right" w:leader="dot" w:pos="9062"/>
            </w:tabs>
            <w:rPr>
              <w:rFonts w:eastAsiaTheme="minorEastAsia"/>
              <w:noProof/>
              <w:lang w:eastAsia="nl-NL"/>
            </w:rPr>
          </w:pPr>
          <w:hyperlink w:anchor="_Toc120524788" w:history="1">
            <w:r w:rsidRPr="00A516CC">
              <w:rPr>
                <w:rStyle w:val="Hyperlink"/>
                <w:noProof/>
              </w:rPr>
              <w:t>1.7 lid contact opnemen op Schaakclub De Blauwe Loper</w:t>
            </w:r>
            <w:r>
              <w:rPr>
                <w:noProof/>
                <w:webHidden/>
              </w:rPr>
              <w:tab/>
            </w:r>
            <w:r>
              <w:rPr>
                <w:noProof/>
                <w:webHidden/>
              </w:rPr>
              <w:fldChar w:fldCharType="begin"/>
            </w:r>
            <w:r>
              <w:rPr>
                <w:noProof/>
                <w:webHidden/>
              </w:rPr>
              <w:instrText xml:space="preserve"> PAGEREF _Toc120524788 \h </w:instrText>
            </w:r>
            <w:r>
              <w:rPr>
                <w:noProof/>
                <w:webHidden/>
              </w:rPr>
            </w:r>
            <w:r>
              <w:rPr>
                <w:noProof/>
                <w:webHidden/>
              </w:rPr>
              <w:fldChar w:fldCharType="separate"/>
            </w:r>
            <w:r>
              <w:rPr>
                <w:noProof/>
                <w:webHidden/>
              </w:rPr>
              <w:t>3</w:t>
            </w:r>
            <w:r>
              <w:rPr>
                <w:noProof/>
                <w:webHidden/>
              </w:rPr>
              <w:fldChar w:fldCharType="end"/>
            </w:r>
          </w:hyperlink>
        </w:p>
        <w:p w14:paraId="225302E1" w14:textId="08CF42FC" w:rsidR="004C40CF" w:rsidRDefault="004C40CF">
          <w:pPr>
            <w:pStyle w:val="Inhopg2"/>
            <w:tabs>
              <w:tab w:val="right" w:leader="dot" w:pos="9062"/>
            </w:tabs>
            <w:rPr>
              <w:rFonts w:eastAsiaTheme="minorEastAsia"/>
              <w:noProof/>
              <w:lang w:eastAsia="nl-NL"/>
            </w:rPr>
          </w:pPr>
          <w:hyperlink w:anchor="_Toc120524789" w:history="1">
            <w:r w:rsidRPr="00A516CC">
              <w:rPr>
                <w:rStyle w:val="Hyperlink"/>
                <w:noProof/>
              </w:rPr>
              <w:t>2 admin systeem op Schaakclub De Blauwe Loper.</w:t>
            </w:r>
            <w:r>
              <w:rPr>
                <w:noProof/>
                <w:webHidden/>
              </w:rPr>
              <w:tab/>
            </w:r>
            <w:r>
              <w:rPr>
                <w:noProof/>
                <w:webHidden/>
              </w:rPr>
              <w:fldChar w:fldCharType="begin"/>
            </w:r>
            <w:r>
              <w:rPr>
                <w:noProof/>
                <w:webHidden/>
              </w:rPr>
              <w:instrText xml:space="preserve"> PAGEREF _Toc120524789 \h </w:instrText>
            </w:r>
            <w:r>
              <w:rPr>
                <w:noProof/>
                <w:webHidden/>
              </w:rPr>
            </w:r>
            <w:r>
              <w:rPr>
                <w:noProof/>
                <w:webHidden/>
              </w:rPr>
              <w:fldChar w:fldCharType="separate"/>
            </w:r>
            <w:r>
              <w:rPr>
                <w:noProof/>
                <w:webHidden/>
              </w:rPr>
              <w:t>3</w:t>
            </w:r>
            <w:r>
              <w:rPr>
                <w:noProof/>
                <w:webHidden/>
              </w:rPr>
              <w:fldChar w:fldCharType="end"/>
            </w:r>
          </w:hyperlink>
        </w:p>
        <w:p w14:paraId="65A22FA1" w14:textId="5B2B7E5F" w:rsidR="004C40CF" w:rsidRDefault="004C40CF">
          <w:pPr>
            <w:pStyle w:val="Inhopg3"/>
            <w:tabs>
              <w:tab w:val="right" w:leader="dot" w:pos="9062"/>
            </w:tabs>
            <w:rPr>
              <w:rFonts w:eastAsiaTheme="minorEastAsia"/>
              <w:noProof/>
              <w:lang w:eastAsia="nl-NL"/>
            </w:rPr>
          </w:pPr>
          <w:hyperlink w:anchor="_Toc120524790" w:history="1">
            <w:r w:rsidRPr="00A516CC">
              <w:rPr>
                <w:rStyle w:val="Hyperlink"/>
                <w:noProof/>
              </w:rPr>
              <w:t>2.1 Inloggen als admin op Schaakclub De Blauwe Loper</w:t>
            </w:r>
            <w:r>
              <w:rPr>
                <w:noProof/>
                <w:webHidden/>
              </w:rPr>
              <w:tab/>
            </w:r>
            <w:r>
              <w:rPr>
                <w:noProof/>
                <w:webHidden/>
              </w:rPr>
              <w:fldChar w:fldCharType="begin"/>
            </w:r>
            <w:r>
              <w:rPr>
                <w:noProof/>
                <w:webHidden/>
              </w:rPr>
              <w:instrText xml:space="preserve"> PAGEREF _Toc120524790 \h </w:instrText>
            </w:r>
            <w:r>
              <w:rPr>
                <w:noProof/>
                <w:webHidden/>
              </w:rPr>
            </w:r>
            <w:r>
              <w:rPr>
                <w:noProof/>
                <w:webHidden/>
              </w:rPr>
              <w:fldChar w:fldCharType="separate"/>
            </w:r>
            <w:r>
              <w:rPr>
                <w:noProof/>
                <w:webHidden/>
              </w:rPr>
              <w:t>3</w:t>
            </w:r>
            <w:r>
              <w:rPr>
                <w:noProof/>
                <w:webHidden/>
              </w:rPr>
              <w:fldChar w:fldCharType="end"/>
            </w:r>
          </w:hyperlink>
        </w:p>
        <w:p w14:paraId="1A0A0EAE" w14:textId="565BF965" w:rsidR="004C40CF" w:rsidRDefault="004C40CF">
          <w:pPr>
            <w:pStyle w:val="Inhopg3"/>
            <w:tabs>
              <w:tab w:val="right" w:leader="dot" w:pos="9062"/>
            </w:tabs>
            <w:rPr>
              <w:rFonts w:eastAsiaTheme="minorEastAsia"/>
              <w:noProof/>
              <w:lang w:eastAsia="nl-NL"/>
            </w:rPr>
          </w:pPr>
          <w:hyperlink w:anchor="_Toc120524791" w:history="1">
            <w:r w:rsidRPr="00A516CC">
              <w:rPr>
                <w:rStyle w:val="Hyperlink"/>
                <w:noProof/>
              </w:rPr>
              <w:t>2.2 registreren als admin op Schaakclub De Blauwe Loper</w:t>
            </w:r>
            <w:r>
              <w:rPr>
                <w:noProof/>
                <w:webHidden/>
              </w:rPr>
              <w:tab/>
            </w:r>
            <w:r>
              <w:rPr>
                <w:noProof/>
                <w:webHidden/>
              </w:rPr>
              <w:fldChar w:fldCharType="begin"/>
            </w:r>
            <w:r>
              <w:rPr>
                <w:noProof/>
                <w:webHidden/>
              </w:rPr>
              <w:instrText xml:space="preserve"> PAGEREF _Toc120524791 \h </w:instrText>
            </w:r>
            <w:r>
              <w:rPr>
                <w:noProof/>
                <w:webHidden/>
              </w:rPr>
            </w:r>
            <w:r>
              <w:rPr>
                <w:noProof/>
                <w:webHidden/>
              </w:rPr>
              <w:fldChar w:fldCharType="separate"/>
            </w:r>
            <w:r>
              <w:rPr>
                <w:noProof/>
                <w:webHidden/>
              </w:rPr>
              <w:t>3</w:t>
            </w:r>
            <w:r>
              <w:rPr>
                <w:noProof/>
                <w:webHidden/>
              </w:rPr>
              <w:fldChar w:fldCharType="end"/>
            </w:r>
          </w:hyperlink>
        </w:p>
        <w:p w14:paraId="0EE1DEDD" w14:textId="49DA9AEA" w:rsidR="004C40CF" w:rsidRDefault="004C40CF">
          <w:pPr>
            <w:pStyle w:val="Inhopg3"/>
            <w:tabs>
              <w:tab w:val="right" w:leader="dot" w:pos="9062"/>
            </w:tabs>
            <w:rPr>
              <w:rFonts w:eastAsiaTheme="minorEastAsia"/>
              <w:noProof/>
              <w:lang w:eastAsia="nl-NL"/>
            </w:rPr>
          </w:pPr>
          <w:hyperlink w:anchor="_Toc120524792" w:history="1">
            <w:r w:rsidRPr="00A516CC">
              <w:rPr>
                <w:rStyle w:val="Hyperlink"/>
                <w:noProof/>
              </w:rPr>
              <w:t>2.3 als admin gegevens wijzigen op Schaakclub De Blauwe Loper</w:t>
            </w:r>
            <w:r>
              <w:rPr>
                <w:noProof/>
                <w:webHidden/>
              </w:rPr>
              <w:tab/>
            </w:r>
            <w:r>
              <w:rPr>
                <w:noProof/>
                <w:webHidden/>
              </w:rPr>
              <w:fldChar w:fldCharType="begin"/>
            </w:r>
            <w:r>
              <w:rPr>
                <w:noProof/>
                <w:webHidden/>
              </w:rPr>
              <w:instrText xml:space="preserve"> PAGEREF _Toc120524792 \h </w:instrText>
            </w:r>
            <w:r>
              <w:rPr>
                <w:noProof/>
                <w:webHidden/>
              </w:rPr>
            </w:r>
            <w:r>
              <w:rPr>
                <w:noProof/>
                <w:webHidden/>
              </w:rPr>
              <w:fldChar w:fldCharType="separate"/>
            </w:r>
            <w:r>
              <w:rPr>
                <w:noProof/>
                <w:webHidden/>
              </w:rPr>
              <w:t>3</w:t>
            </w:r>
            <w:r>
              <w:rPr>
                <w:noProof/>
                <w:webHidden/>
              </w:rPr>
              <w:fldChar w:fldCharType="end"/>
            </w:r>
          </w:hyperlink>
        </w:p>
        <w:p w14:paraId="0A2F79DD" w14:textId="231B0677" w:rsidR="004C40CF" w:rsidRDefault="004C40CF">
          <w:pPr>
            <w:pStyle w:val="Inhopg3"/>
            <w:tabs>
              <w:tab w:val="right" w:leader="dot" w:pos="9062"/>
            </w:tabs>
            <w:rPr>
              <w:rFonts w:eastAsiaTheme="minorEastAsia"/>
              <w:noProof/>
              <w:lang w:eastAsia="nl-NL"/>
            </w:rPr>
          </w:pPr>
          <w:hyperlink w:anchor="_Toc120524793" w:history="1">
            <w:r w:rsidRPr="00A516CC">
              <w:rPr>
                <w:rStyle w:val="Hyperlink"/>
                <w:noProof/>
              </w:rPr>
              <w:t>2.4 admin gegevens verwijderen op Schaakclub De Blauwe Loper</w:t>
            </w:r>
            <w:r>
              <w:rPr>
                <w:noProof/>
                <w:webHidden/>
              </w:rPr>
              <w:tab/>
            </w:r>
            <w:r>
              <w:rPr>
                <w:noProof/>
                <w:webHidden/>
              </w:rPr>
              <w:fldChar w:fldCharType="begin"/>
            </w:r>
            <w:r>
              <w:rPr>
                <w:noProof/>
                <w:webHidden/>
              </w:rPr>
              <w:instrText xml:space="preserve"> PAGEREF _Toc120524793 \h </w:instrText>
            </w:r>
            <w:r>
              <w:rPr>
                <w:noProof/>
                <w:webHidden/>
              </w:rPr>
            </w:r>
            <w:r>
              <w:rPr>
                <w:noProof/>
                <w:webHidden/>
              </w:rPr>
              <w:fldChar w:fldCharType="separate"/>
            </w:r>
            <w:r>
              <w:rPr>
                <w:noProof/>
                <w:webHidden/>
              </w:rPr>
              <w:t>4</w:t>
            </w:r>
            <w:r>
              <w:rPr>
                <w:noProof/>
                <w:webHidden/>
              </w:rPr>
              <w:fldChar w:fldCharType="end"/>
            </w:r>
          </w:hyperlink>
        </w:p>
        <w:p w14:paraId="5A62C1E4" w14:textId="777413F6" w:rsidR="004C40CF" w:rsidRDefault="004C40CF">
          <w:pPr>
            <w:pStyle w:val="Inhopg3"/>
            <w:tabs>
              <w:tab w:val="right" w:leader="dot" w:pos="9062"/>
            </w:tabs>
            <w:rPr>
              <w:rFonts w:eastAsiaTheme="minorEastAsia"/>
              <w:noProof/>
              <w:lang w:eastAsia="nl-NL"/>
            </w:rPr>
          </w:pPr>
          <w:hyperlink w:anchor="_Toc120524794" w:history="1">
            <w:r w:rsidRPr="00A516CC">
              <w:rPr>
                <w:rStyle w:val="Hyperlink"/>
                <w:noProof/>
              </w:rPr>
              <w:t>2.5 admin uitloggen op Schaakclub De Blauwe Loper</w:t>
            </w:r>
            <w:r>
              <w:rPr>
                <w:noProof/>
                <w:webHidden/>
              </w:rPr>
              <w:tab/>
            </w:r>
            <w:r>
              <w:rPr>
                <w:noProof/>
                <w:webHidden/>
              </w:rPr>
              <w:fldChar w:fldCharType="begin"/>
            </w:r>
            <w:r>
              <w:rPr>
                <w:noProof/>
                <w:webHidden/>
              </w:rPr>
              <w:instrText xml:space="preserve"> PAGEREF _Toc120524794 \h </w:instrText>
            </w:r>
            <w:r>
              <w:rPr>
                <w:noProof/>
                <w:webHidden/>
              </w:rPr>
            </w:r>
            <w:r>
              <w:rPr>
                <w:noProof/>
                <w:webHidden/>
              </w:rPr>
              <w:fldChar w:fldCharType="separate"/>
            </w:r>
            <w:r>
              <w:rPr>
                <w:noProof/>
                <w:webHidden/>
              </w:rPr>
              <w:t>4</w:t>
            </w:r>
            <w:r>
              <w:rPr>
                <w:noProof/>
                <w:webHidden/>
              </w:rPr>
              <w:fldChar w:fldCharType="end"/>
            </w:r>
          </w:hyperlink>
        </w:p>
        <w:p w14:paraId="19B520EC" w14:textId="02EA8412" w:rsidR="004C40CF" w:rsidRDefault="004C40CF">
          <w:pPr>
            <w:pStyle w:val="Inhopg3"/>
            <w:tabs>
              <w:tab w:val="right" w:leader="dot" w:pos="9062"/>
            </w:tabs>
            <w:rPr>
              <w:rFonts w:eastAsiaTheme="minorEastAsia"/>
              <w:noProof/>
              <w:lang w:eastAsia="nl-NL"/>
            </w:rPr>
          </w:pPr>
          <w:hyperlink w:anchor="_Toc120524795" w:history="1">
            <w:r w:rsidRPr="00A516CC">
              <w:rPr>
                <w:rStyle w:val="Hyperlink"/>
                <w:noProof/>
              </w:rPr>
              <w:t>2.6 admin leden bekijken op Schaakclub De Blauwe Loper</w:t>
            </w:r>
            <w:r>
              <w:rPr>
                <w:noProof/>
                <w:webHidden/>
              </w:rPr>
              <w:tab/>
            </w:r>
            <w:r>
              <w:rPr>
                <w:noProof/>
                <w:webHidden/>
              </w:rPr>
              <w:fldChar w:fldCharType="begin"/>
            </w:r>
            <w:r>
              <w:rPr>
                <w:noProof/>
                <w:webHidden/>
              </w:rPr>
              <w:instrText xml:space="preserve"> PAGEREF _Toc120524795 \h </w:instrText>
            </w:r>
            <w:r>
              <w:rPr>
                <w:noProof/>
                <w:webHidden/>
              </w:rPr>
            </w:r>
            <w:r>
              <w:rPr>
                <w:noProof/>
                <w:webHidden/>
              </w:rPr>
              <w:fldChar w:fldCharType="separate"/>
            </w:r>
            <w:r>
              <w:rPr>
                <w:noProof/>
                <w:webHidden/>
              </w:rPr>
              <w:t>4</w:t>
            </w:r>
            <w:r>
              <w:rPr>
                <w:noProof/>
                <w:webHidden/>
              </w:rPr>
              <w:fldChar w:fldCharType="end"/>
            </w:r>
          </w:hyperlink>
        </w:p>
        <w:p w14:paraId="54BCB016" w14:textId="18AB397F" w:rsidR="004C40CF" w:rsidRDefault="004C40CF">
          <w:pPr>
            <w:pStyle w:val="Inhopg3"/>
            <w:tabs>
              <w:tab w:val="right" w:leader="dot" w:pos="9062"/>
            </w:tabs>
            <w:rPr>
              <w:rFonts w:eastAsiaTheme="minorEastAsia"/>
              <w:noProof/>
              <w:lang w:eastAsia="nl-NL"/>
            </w:rPr>
          </w:pPr>
          <w:hyperlink w:anchor="_Toc120524796" w:history="1">
            <w:r w:rsidRPr="00A516CC">
              <w:rPr>
                <w:rStyle w:val="Hyperlink"/>
                <w:noProof/>
              </w:rPr>
              <w:t>2.7 admin leden aanmaken op Schaakclub De Blauwe Loper</w:t>
            </w:r>
            <w:r>
              <w:rPr>
                <w:noProof/>
                <w:webHidden/>
              </w:rPr>
              <w:tab/>
            </w:r>
            <w:r>
              <w:rPr>
                <w:noProof/>
                <w:webHidden/>
              </w:rPr>
              <w:fldChar w:fldCharType="begin"/>
            </w:r>
            <w:r>
              <w:rPr>
                <w:noProof/>
                <w:webHidden/>
              </w:rPr>
              <w:instrText xml:space="preserve"> PAGEREF _Toc120524796 \h </w:instrText>
            </w:r>
            <w:r>
              <w:rPr>
                <w:noProof/>
                <w:webHidden/>
              </w:rPr>
            </w:r>
            <w:r>
              <w:rPr>
                <w:noProof/>
                <w:webHidden/>
              </w:rPr>
              <w:fldChar w:fldCharType="separate"/>
            </w:r>
            <w:r>
              <w:rPr>
                <w:noProof/>
                <w:webHidden/>
              </w:rPr>
              <w:t>4</w:t>
            </w:r>
            <w:r>
              <w:rPr>
                <w:noProof/>
                <w:webHidden/>
              </w:rPr>
              <w:fldChar w:fldCharType="end"/>
            </w:r>
          </w:hyperlink>
        </w:p>
        <w:p w14:paraId="65BC183A" w14:textId="084C8546" w:rsidR="004C40CF" w:rsidRDefault="004C40CF">
          <w:pPr>
            <w:pStyle w:val="Inhopg3"/>
            <w:tabs>
              <w:tab w:val="right" w:leader="dot" w:pos="9062"/>
            </w:tabs>
            <w:rPr>
              <w:rFonts w:eastAsiaTheme="minorEastAsia"/>
              <w:noProof/>
              <w:lang w:eastAsia="nl-NL"/>
            </w:rPr>
          </w:pPr>
          <w:hyperlink w:anchor="_Toc120524797" w:history="1">
            <w:r w:rsidRPr="00A516CC">
              <w:rPr>
                <w:rStyle w:val="Hyperlink"/>
                <w:noProof/>
              </w:rPr>
              <w:t>2.8 admin leden aanpassen op Schaakclub De Blauwe Loper</w:t>
            </w:r>
            <w:r>
              <w:rPr>
                <w:noProof/>
                <w:webHidden/>
              </w:rPr>
              <w:tab/>
            </w:r>
            <w:r>
              <w:rPr>
                <w:noProof/>
                <w:webHidden/>
              </w:rPr>
              <w:fldChar w:fldCharType="begin"/>
            </w:r>
            <w:r>
              <w:rPr>
                <w:noProof/>
                <w:webHidden/>
              </w:rPr>
              <w:instrText xml:space="preserve"> PAGEREF _Toc120524797 \h </w:instrText>
            </w:r>
            <w:r>
              <w:rPr>
                <w:noProof/>
                <w:webHidden/>
              </w:rPr>
            </w:r>
            <w:r>
              <w:rPr>
                <w:noProof/>
                <w:webHidden/>
              </w:rPr>
              <w:fldChar w:fldCharType="separate"/>
            </w:r>
            <w:r>
              <w:rPr>
                <w:noProof/>
                <w:webHidden/>
              </w:rPr>
              <w:t>4</w:t>
            </w:r>
            <w:r>
              <w:rPr>
                <w:noProof/>
                <w:webHidden/>
              </w:rPr>
              <w:fldChar w:fldCharType="end"/>
            </w:r>
          </w:hyperlink>
        </w:p>
        <w:p w14:paraId="7BFA59E9" w14:textId="7B2F04EE" w:rsidR="004C40CF" w:rsidRDefault="004C40CF">
          <w:pPr>
            <w:pStyle w:val="Inhopg3"/>
            <w:tabs>
              <w:tab w:val="right" w:leader="dot" w:pos="9062"/>
            </w:tabs>
            <w:rPr>
              <w:rFonts w:eastAsiaTheme="minorEastAsia"/>
              <w:noProof/>
              <w:lang w:eastAsia="nl-NL"/>
            </w:rPr>
          </w:pPr>
          <w:hyperlink w:anchor="_Toc120524798" w:history="1">
            <w:r w:rsidRPr="00A516CC">
              <w:rPr>
                <w:rStyle w:val="Hyperlink"/>
                <w:noProof/>
              </w:rPr>
              <w:t>2.9 admin leden verwijderen op Schaakclub De Blauwe Loper</w:t>
            </w:r>
            <w:r>
              <w:rPr>
                <w:noProof/>
                <w:webHidden/>
              </w:rPr>
              <w:tab/>
            </w:r>
            <w:r>
              <w:rPr>
                <w:noProof/>
                <w:webHidden/>
              </w:rPr>
              <w:fldChar w:fldCharType="begin"/>
            </w:r>
            <w:r>
              <w:rPr>
                <w:noProof/>
                <w:webHidden/>
              </w:rPr>
              <w:instrText xml:space="preserve"> PAGEREF _Toc120524798 \h </w:instrText>
            </w:r>
            <w:r>
              <w:rPr>
                <w:noProof/>
                <w:webHidden/>
              </w:rPr>
            </w:r>
            <w:r>
              <w:rPr>
                <w:noProof/>
                <w:webHidden/>
              </w:rPr>
              <w:fldChar w:fldCharType="separate"/>
            </w:r>
            <w:r>
              <w:rPr>
                <w:noProof/>
                <w:webHidden/>
              </w:rPr>
              <w:t>4</w:t>
            </w:r>
            <w:r>
              <w:rPr>
                <w:noProof/>
                <w:webHidden/>
              </w:rPr>
              <w:fldChar w:fldCharType="end"/>
            </w:r>
          </w:hyperlink>
        </w:p>
        <w:p w14:paraId="4E582E9D" w14:textId="54DA8191" w:rsidR="004C40CF" w:rsidRDefault="004C40CF">
          <w:pPr>
            <w:pStyle w:val="Inhopg3"/>
            <w:tabs>
              <w:tab w:val="right" w:leader="dot" w:pos="9062"/>
            </w:tabs>
            <w:rPr>
              <w:rFonts w:eastAsiaTheme="minorEastAsia"/>
              <w:noProof/>
              <w:lang w:eastAsia="nl-NL"/>
            </w:rPr>
          </w:pPr>
          <w:hyperlink w:anchor="_Toc120524799" w:history="1">
            <w:r w:rsidRPr="00A516CC">
              <w:rPr>
                <w:rStyle w:val="Hyperlink"/>
                <w:noProof/>
              </w:rPr>
              <w:t>2.10 admin alle tornooien bekijken op Schaakclub De Blauwe Loper</w:t>
            </w:r>
            <w:r>
              <w:rPr>
                <w:noProof/>
                <w:webHidden/>
              </w:rPr>
              <w:tab/>
            </w:r>
            <w:r>
              <w:rPr>
                <w:noProof/>
                <w:webHidden/>
              </w:rPr>
              <w:fldChar w:fldCharType="begin"/>
            </w:r>
            <w:r>
              <w:rPr>
                <w:noProof/>
                <w:webHidden/>
              </w:rPr>
              <w:instrText xml:space="preserve"> PAGEREF _Toc120524799 \h </w:instrText>
            </w:r>
            <w:r>
              <w:rPr>
                <w:noProof/>
                <w:webHidden/>
              </w:rPr>
            </w:r>
            <w:r>
              <w:rPr>
                <w:noProof/>
                <w:webHidden/>
              </w:rPr>
              <w:fldChar w:fldCharType="separate"/>
            </w:r>
            <w:r>
              <w:rPr>
                <w:noProof/>
                <w:webHidden/>
              </w:rPr>
              <w:t>4</w:t>
            </w:r>
            <w:r>
              <w:rPr>
                <w:noProof/>
                <w:webHidden/>
              </w:rPr>
              <w:fldChar w:fldCharType="end"/>
            </w:r>
          </w:hyperlink>
        </w:p>
        <w:p w14:paraId="28011753" w14:textId="6750F9EC" w:rsidR="004C40CF" w:rsidRDefault="004C40CF">
          <w:pPr>
            <w:pStyle w:val="Inhopg3"/>
            <w:tabs>
              <w:tab w:val="right" w:leader="dot" w:pos="9062"/>
            </w:tabs>
            <w:rPr>
              <w:rFonts w:eastAsiaTheme="minorEastAsia"/>
              <w:noProof/>
              <w:lang w:eastAsia="nl-NL"/>
            </w:rPr>
          </w:pPr>
          <w:hyperlink w:anchor="_Toc120524800" w:history="1">
            <w:r w:rsidRPr="00A516CC">
              <w:rPr>
                <w:rStyle w:val="Hyperlink"/>
                <w:noProof/>
              </w:rPr>
              <w:t>2.11 admin tornooi aanmaken op Schaakclub De Blauwe Loper</w:t>
            </w:r>
            <w:r>
              <w:rPr>
                <w:noProof/>
                <w:webHidden/>
              </w:rPr>
              <w:tab/>
            </w:r>
            <w:r>
              <w:rPr>
                <w:noProof/>
                <w:webHidden/>
              </w:rPr>
              <w:fldChar w:fldCharType="begin"/>
            </w:r>
            <w:r>
              <w:rPr>
                <w:noProof/>
                <w:webHidden/>
              </w:rPr>
              <w:instrText xml:space="preserve"> PAGEREF _Toc120524800 \h </w:instrText>
            </w:r>
            <w:r>
              <w:rPr>
                <w:noProof/>
                <w:webHidden/>
              </w:rPr>
            </w:r>
            <w:r>
              <w:rPr>
                <w:noProof/>
                <w:webHidden/>
              </w:rPr>
              <w:fldChar w:fldCharType="separate"/>
            </w:r>
            <w:r>
              <w:rPr>
                <w:noProof/>
                <w:webHidden/>
              </w:rPr>
              <w:t>4</w:t>
            </w:r>
            <w:r>
              <w:rPr>
                <w:noProof/>
                <w:webHidden/>
              </w:rPr>
              <w:fldChar w:fldCharType="end"/>
            </w:r>
          </w:hyperlink>
        </w:p>
        <w:p w14:paraId="4CE8A045" w14:textId="28A6B04B" w:rsidR="004C40CF" w:rsidRDefault="004C40CF">
          <w:pPr>
            <w:pStyle w:val="Inhopg3"/>
            <w:tabs>
              <w:tab w:val="right" w:leader="dot" w:pos="9062"/>
            </w:tabs>
            <w:rPr>
              <w:rFonts w:eastAsiaTheme="minorEastAsia"/>
              <w:noProof/>
              <w:lang w:eastAsia="nl-NL"/>
            </w:rPr>
          </w:pPr>
          <w:hyperlink w:anchor="_Toc120524801" w:history="1">
            <w:r w:rsidRPr="00A516CC">
              <w:rPr>
                <w:rStyle w:val="Hyperlink"/>
                <w:noProof/>
              </w:rPr>
              <w:t>2.12 admin tornooi aanpassen op Schaakclub De Blauwe Loper</w:t>
            </w:r>
            <w:r>
              <w:rPr>
                <w:noProof/>
                <w:webHidden/>
              </w:rPr>
              <w:tab/>
            </w:r>
            <w:r>
              <w:rPr>
                <w:noProof/>
                <w:webHidden/>
              </w:rPr>
              <w:fldChar w:fldCharType="begin"/>
            </w:r>
            <w:r>
              <w:rPr>
                <w:noProof/>
                <w:webHidden/>
              </w:rPr>
              <w:instrText xml:space="preserve"> PAGEREF _Toc120524801 \h </w:instrText>
            </w:r>
            <w:r>
              <w:rPr>
                <w:noProof/>
                <w:webHidden/>
              </w:rPr>
            </w:r>
            <w:r>
              <w:rPr>
                <w:noProof/>
                <w:webHidden/>
              </w:rPr>
              <w:fldChar w:fldCharType="separate"/>
            </w:r>
            <w:r>
              <w:rPr>
                <w:noProof/>
                <w:webHidden/>
              </w:rPr>
              <w:t>4</w:t>
            </w:r>
            <w:r>
              <w:rPr>
                <w:noProof/>
                <w:webHidden/>
              </w:rPr>
              <w:fldChar w:fldCharType="end"/>
            </w:r>
          </w:hyperlink>
        </w:p>
        <w:p w14:paraId="13595E19" w14:textId="56BDAF02" w:rsidR="004C40CF" w:rsidRDefault="004C40CF">
          <w:pPr>
            <w:pStyle w:val="Inhopg3"/>
            <w:tabs>
              <w:tab w:val="right" w:leader="dot" w:pos="9062"/>
            </w:tabs>
            <w:rPr>
              <w:rFonts w:eastAsiaTheme="minorEastAsia"/>
              <w:noProof/>
              <w:lang w:eastAsia="nl-NL"/>
            </w:rPr>
          </w:pPr>
          <w:hyperlink w:anchor="_Toc120524802" w:history="1">
            <w:r w:rsidRPr="00A516CC">
              <w:rPr>
                <w:rStyle w:val="Hyperlink"/>
                <w:noProof/>
              </w:rPr>
              <w:t>2.13 admin tornooi verwijderen op Schaakclub De Blauwe Loper</w:t>
            </w:r>
            <w:r>
              <w:rPr>
                <w:noProof/>
                <w:webHidden/>
              </w:rPr>
              <w:tab/>
            </w:r>
            <w:r>
              <w:rPr>
                <w:noProof/>
                <w:webHidden/>
              </w:rPr>
              <w:fldChar w:fldCharType="begin"/>
            </w:r>
            <w:r>
              <w:rPr>
                <w:noProof/>
                <w:webHidden/>
              </w:rPr>
              <w:instrText xml:space="preserve"> PAGEREF _Toc120524802 \h </w:instrText>
            </w:r>
            <w:r>
              <w:rPr>
                <w:noProof/>
                <w:webHidden/>
              </w:rPr>
            </w:r>
            <w:r>
              <w:rPr>
                <w:noProof/>
                <w:webHidden/>
              </w:rPr>
              <w:fldChar w:fldCharType="separate"/>
            </w:r>
            <w:r>
              <w:rPr>
                <w:noProof/>
                <w:webHidden/>
              </w:rPr>
              <w:t>4</w:t>
            </w:r>
            <w:r>
              <w:rPr>
                <w:noProof/>
                <w:webHidden/>
              </w:rPr>
              <w:fldChar w:fldCharType="end"/>
            </w:r>
          </w:hyperlink>
        </w:p>
        <w:p w14:paraId="667B8F31" w14:textId="7ED2F30E" w:rsidR="004C40CF" w:rsidRDefault="004C40CF">
          <w:pPr>
            <w:pStyle w:val="Inhopg2"/>
            <w:tabs>
              <w:tab w:val="right" w:leader="dot" w:pos="9062"/>
            </w:tabs>
            <w:rPr>
              <w:rFonts w:eastAsiaTheme="minorEastAsia"/>
              <w:noProof/>
              <w:lang w:eastAsia="nl-NL"/>
            </w:rPr>
          </w:pPr>
          <w:hyperlink w:anchor="_Toc120524803" w:history="1">
            <w:r w:rsidRPr="00A516CC">
              <w:rPr>
                <w:rStyle w:val="Hyperlink"/>
                <w:noProof/>
              </w:rPr>
              <w:t>3 scheidsrechter systeem op Schaakclub De Blauwe Loper.</w:t>
            </w:r>
            <w:r>
              <w:rPr>
                <w:noProof/>
                <w:webHidden/>
              </w:rPr>
              <w:tab/>
            </w:r>
            <w:r>
              <w:rPr>
                <w:noProof/>
                <w:webHidden/>
              </w:rPr>
              <w:fldChar w:fldCharType="begin"/>
            </w:r>
            <w:r>
              <w:rPr>
                <w:noProof/>
                <w:webHidden/>
              </w:rPr>
              <w:instrText xml:space="preserve"> PAGEREF _Toc120524803 \h </w:instrText>
            </w:r>
            <w:r>
              <w:rPr>
                <w:noProof/>
                <w:webHidden/>
              </w:rPr>
            </w:r>
            <w:r>
              <w:rPr>
                <w:noProof/>
                <w:webHidden/>
              </w:rPr>
              <w:fldChar w:fldCharType="separate"/>
            </w:r>
            <w:r>
              <w:rPr>
                <w:noProof/>
                <w:webHidden/>
              </w:rPr>
              <w:t>5</w:t>
            </w:r>
            <w:r>
              <w:rPr>
                <w:noProof/>
                <w:webHidden/>
              </w:rPr>
              <w:fldChar w:fldCharType="end"/>
            </w:r>
          </w:hyperlink>
        </w:p>
        <w:p w14:paraId="2D3127CA" w14:textId="27323B85" w:rsidR="004C40CF" w:rsidRDefault="004C40CF">
          <w:pPr>
            <w:pStyle w:val="Inhopg3"/>
            <w:tabs>
              <w:tab w:val="right" w:leader="dot" w:pos="9062"/>
            </w:tabs>
            <w:rPr>
              <w:rFonts w:eastAsiaTheme="minorEastAsia"/>
              <w:noProof/>
              <w:lang w:eastAsia="nl-NL"/>
            </w:rPr>
          </w:pPr>
          <w:hyperlink w:anchor="_Toc120524804" w:history="1">
            <w:r w:rsidRPr="00A516CC">
              <w:rPr>
                <w:rStyle w:val="Hyperlink"/>
                <w:noProof/>
              </w:rPr>
              <w:t>3.1 Inloggen als scheidsrechter op Schaakclub De Blauwe Loper</w:t>
            </w:r>
            <w:r>
              <w:rPr>
                <w:noProof/>
                <w:webHidden/>
              </w:rPr>
              <w:tab/>
            </w:r>
            <w:r>
              <w:rPr>
                <w:noProof/>
                <w:webHidden/>
              </w:rPr>
              <w:fldChar w:fldCharType="begin"/>
            </w:r>
            <w:r>
              <w:rPr>
                <w:noProof/>
                <w:webHidden/>
              </w:rPr>
              <w:instrText xml:space="preserve"> PAGEREF _Toc120524804 \h </w:instrText>
            </w:r>
            <w:r>
              <w:rPr>
                <w:noProof/>
                <w:webHidden/>
              </w:rPr>
            </w:r>
            <w:r>
              <w:rPr>
                <w:noProof/>
                <w:webHidden/>
              </w:rPr>
              <w:fldChar w:fldCharType="separate"/>
            </w:r>
            <w:r>
              <w:rPr>
                <w:noProof/>
                <w:webHidden/>
              </w:rPr>
              <w:t>5</w:t>
            </w:r>
            <w:r>
              <w:rPr>
                <w:noProof/>
                <w:webHidden/>
              </w:rPr>
              <w:fldChar w:fldCharType="end"/>
            </w:r>
          </w:hyperlink>
        </w:p>
        <w:p w14:paraId="51D033D1" w14:textId="5E861309" w:rsidR="004C40CF" w:rsidRDefault="004C40CF">
          <w:pPr>
            <w:pStyle w:val="Inhopg3"/>
            <w:tabs>
              <w:tab w:val="right" w:leader="dot" w:pos="9062"/>
            </w:tabs>
            <w:rPr>
              <w:rFonts w:eastAsiaTheme="minorEastAsia"/>
              <w:noProof/>
              <w:lang w:eastAsia="nl-NL"/>
            </w:rPr>
          </w:pPr>
          <w:hyperlink w:anchor="_Toc120524805" w:history="1">
            <w:r w:rsidRPr="00A516CC">
              <w:rPr>
                <w:rStyle w:val="Hyperlink"/>
                <w:noProof/>
              </w:rPr>
              <w:t>3.2 registreren als scheidsrechter op Schaakclub De Blauwe Loper</w:t>
            </w:r>
            <w:r>
              <w:rPr>
                <w:noProof/>
                <w:webHidden/>
              </w:rPr>
              <w:tab/>
            </w:r>
            <w:r>
              <w:rPr>
                <w:noProof/>
                <w:webHidden/>
              </w:rPr>
              <w:fldChar w:fldCharType="begin"/>
            </w:r>
            <w:r>
              <w:rPr>
                <w:noProof/>
                <w:webHidden/>
              </w:rPr>
              <w:instrText xml:space="preserve"> PAGEREF _Toc120524805 \h </w:instrText>
            </w:r>
            <w:r>
              <w:rPr>
                <w:noProof/>
                <w:webHidden/>
              </w:rPr>
            </w:r>
            <w:r>
              <w:rPr>
                <w:noProof/>
                <w:webHidden/>
              </w:rPr>
              <w:fldChar w:fldCharType="separate"/>
            </w:r>
            <w:r>
              <w:rPr>
                <w:noProof/>
                <w:webHidden/>
              </w:rPr>
              <w:t>5</w:t>
            </w:r>
            <w:r>
              <w:rPr>
                <w:noProof/>
                <w:webHidden/>
              </w:rPr>
              <w:fldChar w:fldCharType="end"/>
            </w:r>
          </w:hyperlink>
        </w:p>
        <w:p w14:paraId="3B60C50C" w14:textId="443C62A7" w:rsidR="004C40CF" w:rsidRDefault="004C40CF">
          <w:pPr>
            <w:pStyle w:val="Inhopg3"/>
            <w:tabs>
              <w:tab w:val="right" w:leader="dot" w:pos="9062"/>
            </w:tabs>
            <w:rPr>
              <w:rFonts w:eastAsiaTheme="minorEastAsia"/>
              <w:noProof/>
              <w:lang w:eastAsia="nl-NL"/>
            </w:rPr>
          </w:pPr>
          <w:hyperlink w:anchor="_Toc120524806" w:history="1">
            <w:r w:rsidRPr="00A516CC">
              <w:rPr>
                <w:rStyle w:val="Hyperlink"/>
                <w:noProof/>
              </w:rPr>
              <w:t>3.3 als scheidsrechter gegevens wijzigen op Schaakclub De Blauwe Loper</w:t>
            </w:r>
            <w:r>
              <w:rPr>
                <w:noProof/>
                <w:webHidden/>
              </w:rPr>
              <w:tab/>
            </w:r>
            <w:r>
              <w:rPr>
                <w:noProof/>
                <w:webHidden/>
              </w:rPr>
              <w:fldChar w:fldCharType="begin"/>
            </w:r>
            <w:r>
              <w:rPr>
                <w:noProof/>
                <w:webHidden/>
              </w:rPr>
              <w:instrText xml:space="preserve"> PAGEREF _Toc120524806 \h </w:instrText>
            </w:r>
            <w:r>
              <w:rPr>
                <w:noProof/>
                <w:webHidden/>
              </w:rPr>
            </w:r>
            <w:r>
              <w:rPr>
                <w:noProof/>
                <w:webHidden/>
              </w:rPr>
              <w:fldChar w:fldCharType="separate"/>
            </w:r>
            <w:r>
              <w:rPr>
                <w:noProof/>
                <w:webHidden/>
              </w:rPr>
              <w:t>5</w:t>
            </w:r>
            <w:r>
              <w:rPr>
                <w:noProof/>
                <w:webHidden/>
              </w:rPr>
              <w:fldChar w:fldCharType="end"/>
            </w:r>
          </w:hyperlink>
        </w:p>
        <w:p w14:paraId="0A743B53" w14:textId="5210FCB4" w:rsidR="004C40CF" w:rsidRDefault="004C40CF">
          <w:pPr>
            <w:pStyle w:val="Inhopg3"/>
            <w:tabs>
              <w:tab w:val="right" w:leader="dot" w:pos="9062"/>
            </w:tabs>
            <w:rPr>
              <w:rFonts w:eastAsiaTheme="minorEastAsia"/>
              <w:noProof/>
              <w:lang w:eastAsia="nl-NL"/>
            </w:rPr>
          </w:pPr>
          <w:hyperlink w:anchor="_Toc120524807" w:history="1">
            <w:r w:rsidRPr="00A516CC">
              <w:rPr>
                <w:rStyle w:val="Hyperlink"/>
                <w:noProof/>
              </w:rPr>
              <w:t>3.4 scheidsrechter gegevens verwijderen op Schaakclub De Blauwe Loper</w:t>
            </w:r>
            <w:r>
              <w:rPr>
                <w:noProof/>
                <w:webHidden/>
              </w:rPr>
              <w:tab/>
            </w:r>
            <w:r>
              <w:rPr>
                <w:noProof/>
                <w:webHidden/>
              </w:rPr>
              <w:fldChar w:fldCharType="begin"/>
            </w:r>
            <w:r>
              <w:rPr>
                <w:noProof/>
                <w:webHidden/>
              </w:rPr>
              <w:instrText xml:space="preserve"> PAGEREF _Toc120524807 \h </w:instrText>
            </w:r>
            <w:r>
              <w:rPr>
                <w:noProof/>
                <w:webHidden/>
              </w:rPr>
            </w:r>
            <w:r>
              <w:rPr>
                <w:noProof/>
                <w:webHidden/>
              </w:rPr>
              <w:fldChar w:fldCharType="separate"/>
            </w:r>
            <w:r>
              <w:rPr>
                <w:noProof/>
                <w:webHidden/>
              </w:rPr>
              <w:t>5</w:t>
            </w:r>
            <w:r>
              <w:rPr>
                <w:noProof/>
                <w:webHidden/>
              </w:rPr>
              <w:fldChar w:fldCharType="end"/>
            </w:r>
          </w:hyperlink>
        </w:p>
        <w:p w14:paraId="28148A17" w14:textId="6E0C90F9" w:rsidR="004C40CF" w:rsidRDefault="004C40CF">
          <w:pPr>
            <w:pStyle w:val="Inhopg3"/>
            <w:tabs>
              <w:tab w:val="right" w:leader="dot" w:pos="9062"/>
            </w:tabs>
            <w:rPr>
              <w:rFonts w:eastAsiaTheme="minorEastAsia"/>
              <w:noProof/>
              <w:lang w:eastAsia="nl-NL"/>
            </w:rPr>
          </w:pPr>
          <w:hyperlink w:anchor="_Toc120524808" w:history="1">
            <w:r w:rsidRPr="00A516CC">
              <w:rPr>
                <w:rStyle w:val="Hyperlink"/>
                <w:noProof/>
              </w:rPr>
              <w:t>3.5 scheidsrechter uitloggen op Schaakclub De Blauwe Loper</w:t>
            </w:r>
            <w:r>
              <w:rPr>
                <w:noProof/>
                <w:webHidden/>
              </w:rPr>
              <w:tab/>
            </w:r>
            <w:r>
              <w:rPr>
                <w:noProof/>
                <w:webHidden/>
              </w:rPr>
              <w:fldChar w:fldCharType="begin"/>
            </w:r>
            <w:r>
              <w:rPr>
                <w:noProof/>
                <w:webHidden/>
              </w:rPr>
              <w:instrText xml:space="preserve"> PAGEREF _Toc120524808 \h </w:instrText>
            </w:r>
            <w:r>
              <w:rPr>
                <w:noProof/>
                <w:webHidden/>
              </w:rPr>
            </w:r>
            <w:r>
              <w:rPr>
                <w:noProof/>
                <w:webHidden/>
              </w:rPr>
              <w:fldChar w:fldCharType="separate"/>
            </w:r>
            <w:r>
              <w:rPr>
                <w:noProof/>
                <w:webHidden/>
              </w:rPr>
              <w:t>5</w:t>
            </w:r>
            <w:r>
              <w:rPr>
                <w:noProof/>
                <w:webHidden/>
              </w:rPr>
              <w:fldChar w:fldCharType="end"/>
            </w:r>
          </w:hyperlink>
        </w:p>
        <w:p w14:paraId="37024AE7" w14:textId="7D91FFAD" w:rsidR="004C40CF" w:rsidRDefault="004C40CF">
          <w:pPr>
            <w:pStyle w:val="Inhopg3"/>
            <w:tabs>
              <w:tab w:val="right" w:leader="dot" w:pos="9062"/>
            </w:tabs>
            <w:rPr>
              <w:rFonts w:eastAsiaTheme="minorEastAsia"/>
              <w:noProof/>
              <w:lang w:eastAsia="nl-NL"/>
            </w:rPr>
          </w:pPr>
          <w:hyperlink w:anchor="_Toc120524809" w:history="1">
            <w:r w:rsidRPr="00A516CC">
              <w:rPr>
                <w:rStyle w:val="Hyperlink"/>
                <w:noProof/>
              </w:rPr>
              <w:t>3.6 scheidsrechter alle tornooien bekijken op Schaakclub De Blauwe Loper</w:t>
            </w:r>
            <w:r>
              <w:rPr>
                <w:noProof/>
                <w:webHidden/>
              </w:rPr>
              <w:tab/>
            </w:r>
            <w:r>
              <w:rPr>
                <w:noProof/>
                <w:webHidden/>
              </w:rPr>
              <w:fldChar w:fldCharType="begin"/>
            </w:r>
            <w:r>
              <w:rPr>
                <w:noProof/>
                <w:webHidden/>
              </w:rPr>
              <w:instrText xml:space="preserve"> PAGEREF _Toc120524809 \h </w:instrText>
            </w:r>
            <w:r>
              <w:rPr>
                <w:noProof/>
                <w:webHidden/>
              </w:rPr>
            </w:r>
            <w:r>
              <w:rPr>
                <w:noProof/>
                <w:webHidden/>
              </w:rPr>
              <w:fldChar w:fldCharType="separate"/>
            </w:r>
            <w:r>
              <w:rPr>
                <w:noProof/>
                <w:webHidden/>
              </w:rPr>
              <w:t>5</w:t>
            </w:r>
            <w:r>
              <w:rPr>
                <w:noProof/>
                <w:webHidden/>
              </w:rPr>
              <w:fldChar w:fldCharType="end"/>
            </w:r>
          </w:hyperlink>
        </w:p>
        <w:p w14:paraId="6E0062BF" w14:textId="3805C91F" w:rsidR="004C40CF" w:rsidRDefault="004C40CF">
          <w:pPr>
            <w:pStyle w:val="Inhopg3"/>
            <w:tabs>
              <w:tab w:val="right" w:leader="dot" w:pos="9062"/>
            </w:tabs>
            <w:rPr>
              <w:rFonts w:eastAsiaTheme="minorEastAsia"/>
              <w:noProof/>
              <w:lang w:eastAsia="nl-NL"/>
            </w:rPr>
          </w:pPr>
          <w:hyperlink w:anchor="_Toc120524810" w:history="1">
            <w:r w:rsidRPr="00A516CC">
              <w:rPr>
                <w:rStyle w:val="Hyperlink"/>
                <w:noProof/>
              </w:rPr>
              <w:t>3.7 scheidsrechter tornooi aanmaken op Schaakclub De Blauwe Loper</w:t>
            </w:r>
            <w:r>
              <w:rPr>
                <w:noProof/>
                <w:webHidden/>
              </w:rPr>
              <w:tab/>
            </w:r>
            <w:r>
              <w:rPr>
                <w:noProof/>
                <w:webHidden/>
              </w:rPr>
              <w:fldChar w:fldCharType="begin"/>
            </w:r>
            <w:r>
              <w:rPr>
                <w:noProof/>
                <w:webHidden/>
              </w:rPr>
              <w:instrText xml:space="preserve"> PAGEREF _Toc120524810 \h </w:instrText>
            </w:r>
            <w:r>
              <w:rPr>
                <w:noProof/>
                <w:webHidden/>
              </w:rPr>
            </w:r>
            <w:r>
              <w:rPr>
                <w:noProof/>
                <w:webHidden/>
              </w:rPr>
              <w:fldChar w:fldCharType="separate"/>
            </w:r>
            <w:r>
              <w:rPr>
                <w:noProof/>
                <w:webHidden/>
              </w:rPr>
              <w:t>5</w:t>
            </w:r>
            <w:r>
              <w:rPr>
                <w:noProof/>
                <w:webHidden/>
              </w:rPr>
              <w:fldChar w:fldCharType="end"/>
            </w:r>
          </w:hyperlink>
        </w:p>
        <w:p w14:paraId="1FD929A2" w14:textId="1631C8C2" w:rsidR="004C40CF" w:rsidRDefault="004C40CF">
          <w:pPr>
            <w:pStyle w:val="Inhopg3"/>
            <w:tabs>
              <w:tab w:val="right" w:leader="dot" w:pos="9062"/>
            </w:tabs>
            <w:rPr>
              <w:rFonts w:eastAsiaTheme="minorEastAsia"/>
              <w:noProof/>
              <w:lang w:eastAsia="nl-NL"/>
            </w:rPr>
          </w:pPr>
          <w:hyperlink w:anchor="_Toc120524811" w:history="1">
            <w:r w:rsidRPr="00A516CC">
              <w:rPr>
                <w:rStyle w:val="Hyperlink"/>
                <w:noProof/>
              </w:rPr>
              <w:t>3.8 scheidsrechter tornooi aanpassen op Schaakclub De Blauwe Loper</w:t>
            </w:r>
            <w:r>
              <w:rPr>
                <w:noProof/>
                <w:webHidden/>
              </w:rPr>
              <w:tab/>
            </w:r>
            <w:r>
              <w:rPr>
                <w:noProof/>
                <w:webHidden/>
              </w:rPr>
              <w:fldChar w:fldCharType="begin"/>
            </w:r>
            <w:r>
              <w:rPr>
                <w:noProof/>
                <w:webHidden/>
              </w:rPr>
              <w:instrText xml:space="preserve"> PAGEREF _Toc120524811 \h </w:instrText>
            </w:r>
            <w:r>
              <w:rPr>
                <w:noProof/>
                <w:webHidden/>
              </w:rPr>
            </w:r>
            <w:r>
              <w:rPr>
                <w:noProof/>
                <w:webHidden/>
              </w:rPr>
              <w:fldChar w:fldCharType="separate"/>
            </w:r>
            <w:r>
              <w:rPr>
                <w:noProof/>
                <w:webHidden/>
              </w:rPr>
              <w:t>5</w:t>
            </w:r>
            <w:r>
              <w:rPr>
                <w:noProof/>
                <w:webHidden/>
              </w:rPr>
              <w:fldChar w:fldCharType="end"/>
            </w:r>
          </w:hyperlink>
        </w:p>
        <w:p w14:paraId="691EE339" w14:textId="387947C1" w:rsidR="004C40CF" w:rsidRDefault="004C40CF">
          <w:pPr>
            <w:pStyle w:val="Inhopg3"/>
            <w:tabs>
              <w:tab w:val="right" w:leader="dot" w:pos="9062"/>
            </w:tabs>
            <w:rPr>
              <w:rFonts w:eastAsiaTheme="minorEastAsia"/>
              <w:noProof/>
              <w:lang w:eastAsia="nl-NL"/>
            </w:rPr>
          </w:pPr>
          <w:hyperlink w:anchor="_Toc120524812" w:history="1">
            <w:r w:rsidRPr="00A516CC">
              <w:rPr>
                <w:rStyle w:val="Hyperlink"/>
                <w:noProof/>
              </w:rPr>
              <w:t>3.9 scheidsrechter tornooi verwijderen op Schaakclub De Blauwe Loper</w:t>
            </w:r>
            <w:r>
              <w:rPr>
                <w:noProof/>
                <w:webHidden/>
              </w:rPr>
              <w:tab/>
            </w:r>
            <w:r>
              <w:rPr>
                <w:noProof/>
                <w:webHidden/>
              </w:rPr>
              <w:fldChar w:fldCharType="begin"/>
            </w:r>
            <w:r>
              <w:rPr>
                <w:noProof/>
                <w:webHidden/>
              </w:rPr>
              <w:instrText xml:space="preserve"> PAGEREF _Toc120524812 \h </w:instrText>
            </w:r>
            <w:r>
              <w:rPr>
                <w:noProof/>
                <w:webHidden/>
              </w:rPr>
            </w:r>
            <w:r>
              <w:rPr>
                <w:noProof/>
                <w:webHidden/>
              </w:rPr>
              <w:fldChar w:fldCharType="separate"/>
            </w:r>
            <w:r>
              <w:rPr>
                <w:noProof/>
                <w:webHidden/>
              </w:rPr>
              <w:t>5</w:t>
            </w:r>
            <w:r>
              <w:rPr>
                <w:noProof/>
                <w:webHidden/>
              </w:rPr>
              <w:fldChar w:fldCharType="end"/>
            </w:r>
          </w:hyperlink>
        </w:p>
        <w:p w14:paraId="60FFE476" w14:textId="7859E6E2" w:rsidR="004C40CF" w:rsidRDefault="004C40CF">
          <w:pPr>
            <w:pStyle w:val="Inhopg2"/>
            <w:tabs>
              <w:tab w:val="right" w:leader="dot" w:pos="9062"/>
            </w:tabs>
            <w:rPr>
              <w:rFonts w:eastAsiaTheme="minorEastAsia"/>
              <w:noProof/>
              <w:lang w:eastAsia="nl-NL"/>
            </w:rPr>
          </w:pPr>
          <w:hyperlink w:anchor="_Toc120524813" w:history="1">
            <w:r w:rsidRPr="00A516CC">
              <w:rPr>
                <w:rStyle w:val="Hyperlink"/>
                <w:noProof/>
              </w:rPr>
              <w:t>4 secretariaat systeem op Schaakclub De Blauwe Loper.</w:t>
            </w:r>
            <w:r>
              <w:rPr>
                <w:noProof/>
                <w:webHidden/>
              </w:rPr>
              <w:tab/>
            </w:r>
            <w:r>
              <w:rPr>
                <w:noProof/>
                <w:webHidden/>
              </w:rPr>
              <w:fldChar w:fldCharType="begin"/>
            </w:r>
            <w:r>
              <w:rPr>
                <w:noProof/>
                <w:webHidden/>
              </w:rPr>
              <w:instrText xml:space="preserve"> PAGEREF _Toc120524813 \h </w:instrText>
            </w:r>
            <w:r>
              <w:rPr>
                <w:noProof/>
                <w:webHidden/>
              </w:rPr>
            </w:r>
            <w:r>
              <w:rPr>
                <w:noProof/>
                <w:webHidden/>
              </w:rPr>
              <w:fldChar w:fldCharType="separate"/>
            </w:r>
            <w:r>
              <w:rPr>
                <w:noProof/>
                <w:webHidden/>
              </w:rPr>
              <w:t>6</w:t>
            </w:r>
            <w:r>
              <w:rPr>
                <w:noProof/>
                <w:webHidden/>
              </w:rPr>
              <w:fldChar w:fldCharType="end"/>
            </w:r>
          </w:hyperlink>
        </w:p>
        <w:p w14:paraId="53EC6C24" w14:textId="4C0CD73F" w:rsidR="004C40CF" w:rsidRDefault="004C40CF">
          <w:pPr>
            <w:pStyle w:val="Inhopg3"/>
            <w:tabs>
              <w:tab w:val="right" w:leader="dot" w:pos="9062"/>
            </w:tabs>
            <w:rPr>
              <w:rFonts w:eastAsiaTheme="minorEastAsia"/>
              <w:noProof/>
              <w:lang w:eastAsia="nl-NL"/>
            </w:rPr>
          </w:pPr>
          <w:hyperlink w:anchor="_Toc120524814" w:history="1">
            <w:r w:rsidRPr="00A516CC">
              <w:rPr>
                <w:rStyle w:val="Hyperlink"/>
                <w:noProof/>
              </w:rPr>
              <w:t>4.1 Inloggen als secretariaat op Schaakclub De Blauwe Loper</w:t>
            </w:r>
            <w:r>
              <w:rPr>
                <w:noProof/>
                <w:webHidden/>
              </w:rPr>
              <w:tab/>
            </w:r>
            <w:r>
              <w:rPr>
                <w:noProof/>
                <w:webHidden/>
              </w:rPr>
              <w:fldChar w:fldCharType="begin"/>
            </w:r>
            <w:r>
              <w:rPr>
                <w:noProof/>
                <w:webHidden/>
              </w:rPr>
              <w:instrText xml:space="preserve"> PAGEREF _Toc120524814 \h </w:instrText>
            </w:r>
            <w:r>
              <w:rPr>
                <w:noProof/>
                <w:webHidden/>
              </w:rPr>
            </w:r>
            <w:r>
              <w:rPr>
                <w:noProof/>
                <w:webHidden/>
              </w:rPr>
              <w:fldChar w:fldCharType="separate"/>
            </w:r>
            <w:r>
              <w:rPr>
                <w:noProof/>
                <w:webHidden/>
              </w:rPr>
              <w:t>6</w:t>
            </w:r>
            <w:r>
              <w:rPr>
                <w:noProof/>
                <w:webHidden/>
              </w:rPr>
              <w:fldChar w:fldCharType="end"/>
            </w:r>
          </w:hyperlink>
        </w:p>
        <w:p w14:paraId="2FFD82C9" w14:textId="72A35090" w:rsidR="004C40CF" w:rsidRDefault="004C40CF">
          <w:pPr>
            <w:pStyle w:val="Inhopg3"/>
            <w:tabs>
              <w:tab w:val="right" w:leader="dot" w:pos="9062"/>
            </w:tabs>
            <w:rPr>
              <w:rFonts w:eastAsiaTheme="minorEastAsia"/>
              <w:noProof/>
              <w:lang w:eastAsia="nl-NL"/>
            </w:rPr>
          </w:pPr>
          <w:hyperlink w:anchor="_Toc120524815" w:history="1">
            <w:r w:rsidRPr="00A516CC">
              <w:rPr>
                <w:rStyle w:val="Hyperlink"/>
                <w:noProof/>
              </w:rPr>
              <w:t>4.2 registreren als secretariaat op Schaakclub De Blauwe Loper</w:t>
            </w:r>
            <w:r>
              <w:rPr>
                <w:noProof/>
                <w:webHidden/>
              </w:rPr>
              <w:tab/>
            </w:r>
            <w:r>
              <w:rPr>
                <w:noProof/>
                <w:webHidden/>
              </w:rPr>
              <w:fldChar w:fldCharType="begin"/>
            </w:r>
            <w:r>
              <w:rPr>
                <w:noProof/>
                <w:webHidden/>
              </w:rPr>
              <w:instrText xml:space="preserve"> PAGEREF _Toc120524815 \h </w:instrText>
            </w:r>
            <w:r>
              <w:rPr>
                <w:noProof/>
                <w:webHidden/>
              </w:rPr>
            </w:r>
            <w:r>
              <w:rPr>
                <w:noProof/>
                <w:webHidden/>
              </w:rPr>
              <w:fldChar w:fldCharType="separate"/>
            </w:r>
            <w:r>
              <w:rPr>
                <w:noProof/>
                <w:webHidden/>
              </w:rPr>
              <w:t>6</w:t>
            </w:r>
            <w:r>
              <w:rPr>
                <w:noProof/>
                <w:webHidden/>
              </w:rPr>
              <w:fldChar w:fldCharType="end"/>
            </w:r>
          </w:hyperlink>
        </w:p>
        <w:p w14:paraId="2B8F2D77" w14:textId="7DBB748D" w:rsidR="004C40CF" w:rsidRDefault="004C40CF">
          <w:pPr>
            <w:pStyle w:val="Inhopg3"/>
            <w:tabs>
              <w:tab w:val="right" w:leader="dot" w:pos="9062"/>
            </w:tabs>
            <w:rPr>
              <w:rFonts w:eastAsiaTheme="minorEastAsia"/>
              <w:noProof/>
              <w:lang w:eastAsia="nl-NL"/>
            </w:rPr>
          </w:pPr>
          <w:hyperlink w:anchor="_Toc120524816" w:history="1">
            <w:r w:rsidRPr="00A516CC">
              <w:rPr>
                <w:rStyle w:val="Hyperlink"/>
                <w:noProof/>
              </w:rPr>
              <w:t>4.3 als secretariaat gegevens wijzigen op Schaakclub De Blauwe Loper</w:t>
            </w:r>
            <w:r>
              <w:rPr>
                <w:noProof/>
                <w:webHidden/>
              </w:rPr>
              <w:tab/>
            </w:r>
            <w:r>
              <w:rPr>
                <w:noProof/>
                <w:webHidden/>
              </w:rPr>
              <w:fldChar w:fldCharType="begin"/>
            </w:r>
            <w:r>
              <w:rPr>
                <w:noProof/>
                <w:webHidden/>
              </w:rPr>
              <w:instrText xml:space="preserve"> PAGEREF _Toc120524816 \h </w:instrText>
            </w:r>
            <w:r>
              <w:rPr>
                <w:noProof/>
                <w:webHidden/>
              </w:rPr>
            </w:r>
            <w:r>
              <w:rPr>
                <w:noProof/>
                <w:webHidden/>
              </w:rPr>
              <w:fldChar w:fldCharType="separate"/>
            </w:r>
            <w:r>
              <w:rPr>
                <w:noProof/>
                <w:webHidden/>
              </w:rPr>
              <w:t>6</w:t>
            </w:r>
            <w:r>
              <w:rPr>
                <w:noProof/>
                <w:webHidden/>
              </w:rPr>
              <w:fldChar w:fldCharType="end"/>
            </w:r>
          </w:hyperlink>
        </w:p>
        <w:p w14:paraId="2ECFFCE8" w14:textId="55A7242C" w:rsidR="004C40CF" w:rsidRDefault="004C40CF">
          <w:pPr>
            <w:pStyle w:val="Inhopg3"/>
            <w:tabs>
              <w:tab w:val="right" w:leader="dot" w:pos="9062"/>
            </w:tabs>
            <w:rPr>
              <w:rFonts w:eastAsiaTheme="minorEastAsia"/>
              <w:noProof/>
              <w:lang w:eastAsia="nl-NL"/>
            </w:rPr>
          </w:pPr>
          <w:hyperlink w:anchor="_Toc120524817" w:history="1">
            <w:r w:rsidRPr="00A516CC">
              <w:rPr>
                <w:rStyle w:val="Hyperlink"/>
                <w:noProof/>
              </w:rPr>
              <w:t>4.4 secretariaat gegevens verwijderen op Schaakclub De Blauwe Loper</w:t>
            </w:r>
            <w:r>
              <w:rPr>
                <w:noProof/>
                <w:webHidden/>
              </w:rPr>
              <w:tab/>
            </w:r>
            <w:r>
              <w:rPr>
                <w:noProof/>
                <w:webHidden/>
              </w:rPr>
              <w:fldChar w:fldCharType="begin"/>
            </w:r>
            <w:r>
              <w:rPr>
                <w:noProof/>
                <w:webHidden/>
              </w:rPr>
              <w:instrText xml:space="preserve"> PAGEREF _Toc120524817 \h </w:instrText>
            </w:r>
            <w:r>
              <w:rPr>
                <w:noProof/>
                <w:webHidden/>
              </w:rPr>
            </w:r>
            <w:r>
              <w:rPr>
                <w:noProof/>
                <w:webHidden/>
              </w:rPr>
              <w:fldChar w:fldCharType="separate"/>
            </w:r>
            <w:r>
              <w:rPr>
                <w:noProof/>
                <w:webHidden/>
              </w:rPr>
              <w:t>6</w:t>
            </w:r>
            <w:r>
              <w:rPr>
                <w:noProof/>
                <w:webHidden/>
              </w:rPr>
              <w:fldChar w:fldCharType="end"/>
            </w:r>
          </w:hyperlink>
        </w:p>
        <w:p w14:paraId="7C261F7A" w14:textId="001C6D76" w:rsidR="004C40CF" w:rsidRDefault="004C40CF">
          <w:pPr>
            <w:pStyle w:val="Inhopg3"/>
            <w:tabs>
              <w:tab w:val="right" w:leader="dot" w:pos="9062"/>
            </w:tabs>
            <w:rPr>
              <w:rFonts w:eastAsiaTheme="minorEastAsia"/>
              <w:noProof/>
              <w:lang w:eastAsia="nl-NL"/>
            </w:rPr>
          </w:pPr>
          <w:hyperlink w:anchor="_Toc120524818" w:history="1">
            <w:r w:rsidRPr="00A516CC">
              <w:rPr>
                <w:rStyle w:val="Hyperlink"/>
                <w:noProof/>
              </w:rPr>
              <w:t>4.5 secretariaat uitloggen op Schaakclub De Blauwe Loper</w:t>
            </w:r>
            <w:r>
              <w:rPr>
                <w:noProof/>
                <w:webHidden/>
              </w:rPr>
              <w:tab/>
            </w:r>
            <w:r>
              <w:rPr>
                <w:noProof/>
                <w:webHidden/>
              </w:rPr>
              <w:fldChar w:fldCharType="begin"/>
            </w:r>
            <w:r>
              <w:rPr>
                <w:noProof/>
                <w:webHidden/>
              </w:rPr>
              <w:instrText xml:space="preserve"> PAGEREF _Toc120524818 \h </w:instrText>
            </w:r>
            <w:r>
              <w:rPr>
                <w:noProof/>
                <w:webHidden/>
              </w:rPr>
            </w:r>
            <w:r>
              <w:rPr>
                <w:noProof/>
                <w:webHidden/>
              </w:rPr>
              <w:fldChar w:fldCharType="separate"/>
            </w:r>
            <w:r>
              <w:rPr>
                <w:noProof/>
                <w:webHidden/>
              </w:rPr>
              <w:t>6</w:t>
            </w:r>
            <w:r>
              <w:rPr>
                <w:noProof/>
                <w:webHidden/>
              </w:rPr>
              <w:fldChar w:fldCharType="end"/>
            </w:r>
          </w:hyperlink>
        </w:p>
        <w:p w14:paraId="5D928B4C" w14:textId="3F3160D8" w:rsidR="004C40CF" w:rsidRDefault="004C40CF">
          <w:pPr>
            <w:pStyle w:val="Inhopg3"/>
            <w:tabs>
              <w:tab w:val="right" w:leader="dot" w:pos="9062"/>
            </w:tabs>
            <w:rPr>
              <w:rFonts w:eastAsiaTheme="minorEastAsia"/>
              <w:noProof/>
              <w:lang w:eastAsia="nl-NL"/>
            </w:rPr>
          </w:pPr>
          <w:hyperlink w:anchor="_Toc120524819" w:history="1">
            <w:r w:rsidRPr="00A516CC">
              <w:rPr>
                <w:rStyle w:val="Hyperlink"/>
                <w:noProof/>
              </w:rPr>
              <w:t>4.6 secretariaat leden bekijken op Schaakclub De Blauwe Loper</w:t>
            </w:r>
            <w:r>
              <w:rPr>
                <w:noProof/>
                <w:webHidden/>
              </w:rPr>
              <w:tab/>
            </w:r>
            <w:r>
              <w:rPr>
                <w:noProof/>
                <w:webHidden/>
              </w:rPr>
              <w:fldChar w:fldCharType="begin"/>
            </w:r>
            <w:r>
              <w:rPr>
                <w:noProof/>
                <w:webHidden/>
              </w:rPr>
              <w:instrText xml:space="preserve"> PAGEREF _Toc120524819 \h </w:instrText>
            </w:r>
            <w:r>
              <w:rPr>
                <w:noProof/>
                <w:webHidden/>
              </w:rPr>
            </w:r>
            <w:r>
              <w:rPr>
                <w:noProof/>
                <w:webHidden/>
              </w:rPr>
              <w:fldChar w:fldCharType="separate"/>
            </w:r>
            <w:r>
              <w:rPr>
                <w:noProof/>
                <w:webHidden/>
              </w:rPr>
              <w:t>6</w:t>
            </w:r>
            <w:r>
              <w:rPr>
                <w:noProof/>
                <w:webHidden/>
              </w:rPr>
              <w:fldChar w:fldCharType="end"/>
            </w:r>
          </w:hyperlink>
        </w:p>
        <w:p w14:paraId="59F6C5BD" w14:textId="6269E346" w:rsidR="004C40CF" w:rsidRDefault="004C40CF">
          <w:pPr>
            <w:pStyle w:val="Inhopg3"/>
            <w:tabs>
              <w:tab w:val="right" w:leader="dot" w:pos="9062"/>
            </w:tabs>
            <w:rPr>
              <w:rFonts w:eastAsiaTheme="minorEastAsia"/>
              <w:noProof/>
              <w:lang w:eastAsia="nl-NL"/>
            </w:rPr>
          </w:pPr>
          <w:hyperlink w:anchor="_Toc120524820" w:history="1">
            <w:r w:rsidRPr="00A516CC">
              <w:rPr>
                <w:rStyle w:val="Hyperlink"/>
                <w:noProof/>
              </w:rPr>
              <w:t>4.7 secretariaat leden aanmaken op Schaakclub De Blauwe Loper</w:t>
            </w:r>
            <w:r>
              <w:rPr>
                <w:noProof/>
                <w:webHidden/>
              </w:rPr>
              <w:tab/>
            </w:r>
            <w:r>
              <w:rPr>
                <w:noProof/>
                <w:webHidden/>
              </w:rPr>
              <w:fldChar w:fldCharType="begin"/>
            </w:r>
            <w:r>
              <w:rPr>
                <w:noProof/>
                <w:webHidden/>
              </w:rPr>
              <w:instrText xml:space="preserve"> PAGEREF _Toc120524820 \h </w:instrText>
            </w:r>
            <w:r>
              <w:rPr>
                <w:noProof/>
                <w:webHidden/>
              </w:rPr>
            </w:r>
            <w:r>
              <w:rPr>
                <w:noProof/>
                <w:webHidden/>
              </w:rPr>
              <w:fldChar w:fldCharType="separate"/>
            </w:r>
            <w:r>
              <w:rPr>
                <w:noProof/>
                <w:webHidden/>
              </w:rPr>
              <w:t>6</w:t>
            </w:r>
            <w:r>
              <w:rPr>
                <w:noProof/>
                <w:webHidden/>
              </w:rPr>
              <w:fldChar w:fldCharType="end"/>
            </w:r>
          </w:hyperlink>
        </w:p>
        <w:p w14:paraId="6B0CC969" w14:textId="03ADBFE6" w:rsidR="004C40CF" w:rsidRDefault="004C40CF">
          <w:pPr>
            <w:pStyle w:val="Inhopg3"/>
            <w:tabs>
              <w:tab w:val="right" w:leader="dot" w:pos="9062"/>
            </w:tabs>
            <w:rPr>
              <w:rFonts w:eastAsiaTheme="minorEastAsia"/>
              <w:noProof/>
              <w:lang w:eastAsia="nl-NL"/>
            </w:rPr>
          </w:pPr>
          <w:hyperlink w:anchor="_Toc120524821" w:history="1">
            <w:r w:rsidRPr="00A516CC">
              <w:rPr>
                <w:rStyle w:val="Hyperlink"/>
                <w:noProof/>
              </w:rPr>
              <w:t>4.8 secretariaat leden aanpassen op Schaakclub De Blauwe Loper</w:t>
            </w:r>
            <w:r>
              <w:rPr>
                <w:noProof/>
                <w:webHidden/>
              </w:rPr>
              <w:tab/>
            </w:r>
            <w:r>
              <w:rPr>
                <w:noProof/>
                <w:webHidden/>
              </w:rPr>
              <w:fldChar w:fldCharType="begin"/>
            </w:r>
            <w:r>
              <w:rPr>
                <w:noProof/>
                <w:webHidden/>
              </w:rPr>
              <w:instrText xml:space="preserve"> PAGEREF _Toc120524821 \h </w:instrText>
            </w:r>
            <w:r>
              <w:rPr>
                <w:noProof/>
                <w:webHidden/>
              </w:rPr>
            </w:r>
            <w:r>
              <w:rPr>
                <w:noProof/>
                <w:webHidden/>
              </w:rPr>
              <w:fldChar w:fldCharType="separate"/>
            </w:r>
            <w:r>
              <w:rPr>
                <w:noProof/>
                <w:webHidden/>
              </w:rPr>
              <w:t>6</w:t>
            </w:r>
            <w:r>
              <w:rPr>
                <w:noProof/>
                <w:webHidden/>
              </w:rPr>
              <w:fldChar w:fldCharType="end"/>
            </w:r>
          </w:hyperlink>
        </w:p>
        <w:p w14:paraId="6497B49B" w14:textId="66464141" w:rsidR="004C40CF" w:rsidRDefault="004C40CF">
          <w:pPr>
            <w:pStyle w:val="Inhopg3"/>
            <w:tabs>
              <w:tab w:val="right" w:leader="dot" w:pos="9062"/>
            </w:tabs>
            <w:rPr>
              <w:rFonts w:eastAsiaTheme="minorEastAsia"/>
              <w:noProof/>
              <w:lang w:eastAsia="nl-NL"/>
            </w:rPr>
          </w:pPr>
          <w:hyperlink w:anchor="_Toc120524822" w:history="1">
            <w:r w:rsidRPr="00A516CC">
              <w:rPr>
                <w:rStyle w:val="Hyperlink"/>
                <w:noProof/>
              </w:rPr>
              <w:t>4.9 secretariaat leden verwijderen op Schaakclub De Blauwe Loper</w:t>
            </w:r>
            <w:r>
              <w:rPr>
                <w:noProof/>
                <w:webHidden/>
              </w:rPr>
              <w:tab/>
            </w:r>
            <w:r>
              <w:rPr>
                <w:noProof/>
                <w:webHidden/>
              </w:rPr>
              <w:fldChar w:fldCharType="begin"/>
            </w:r>
            <w:r>
              <w:rPr>
                <w:noProof/>
                <w:webHidden/>
              </w:rPr>
              <w:instrText xml:space="preserve"> PAGEREF _Toc120524822 \h </w:instrText>
            </w:r>
            <w:r>
              <w:rPr>
                <w:noProof/>
                <w:webHidden/>
              </w:rPr>
            </w:r>
            <w:r>
              <w:rPr>
                <w:noProof/>
                <w:webHidden/>
              </w:rPr>
              <w:fldChar w:fldCharType="separate"/>
            </w:r>
            <w:r>
              <w:rPr>
                <w:noProof/>
                <w:webHidden/>
              </w:rPr>
              <w:t>6</w:t>
            </w:r>
            <w:r>
              <w:rPr>
                <w:noProof/>
                <w:webHidden/>
              </w:rPr>
              <w:fldChar w:fldCharType="end"/>
            </w:r>
          </w:hyperlink>
        </w:p>
        <w:p w14:paraId="2AF89B11" w14:textId="2DEBE362" w:rsidR="004C40CF" w:rsidRDefault="004C40CF">
          <w:pPr>
            <w:pStyle w:val="Inhopg1"/>
            <w:tabs>
              <w:tab w:val="right" w:leader="dot" w:pos="9062"/>
            </w:tabs>
            <w:rPr>
              <w:rFonts w:eastAsiaTheme="minorEastAsia"/>
              <w:noProof/>
              <w:lang w:eastAsia="nl-NL"/>
            </w:rPr>
          </w:pPr>
          <w:hyperlink w:anchor="_Toc120524823" w:history="1">
            <w:r w:rsidRPr="00A516CC">
              <w:rPr>
                <w:rStyle w:val="Hyperlink"/>
                <w:noProof/>
              </w:rPr>
              <w:t>Ontwerp</w:t>
            </w:r>
            <w:r>
              <w:rPr>
                <w:noProof/>
                <w:webHidden/>
              </w:rPr>
              <w:tab/>
            </w:r>
            <w:r>
              <w:rPr>
                <w:noProof/>
                <w:webHidden/>
              </w:rPr>
              <w:fldChar w:fldCharType="begin"/>
            </w:r>
            <w:r>
              <w:rPr>
                <w:noProof/>
                <w:webHidden/>
              </w:rPr>
              <w:instrText xml:space="preserve"> PAGEREF _Toc120524823 \h </w:instrText>
            </w:r>
            <w:r>
              <w:rPr>
                <w:noProof/>
                <w:webHidden/>
              </w:rPr>
            </w:r>
            <w:r>
              <w:rPr>
                <w:noProof/>
                <w:webHidden/>
              </w:rPr>
              <w:fldChar w:fldCharType="separate"/>
            </w:r>
            <w:r>
              <w:rPr>
                <w:noProof/>
                <w:webHidden/>
              </w:rPr>
              <w:t>7</w:t>
            </w:r>
            <w:r>
              <w:rPr>
                <w:noProof/>
                <w:webHidden/>
              </w:rPr>
              <w:fldChar w:fldCharType="end"/>
            </w:r>
          </w:hyperlink>
        </w:p>
        <w:p w14:paraId="1E619F37" w14:textId="7D1536A8" w:rsidR="004C40CF" w:rsidRDefault="004C40CF">
          <w:pPr>
            <w:pStyle w:val="Inhopg2"/>
            <w:tabs>
              <w:tab w:val="right" w:leader="dot" w:pos="9062"/>
            </w:tabs>
            <w:rPr>
              <w:rFonts w:eastAsiaTheme="minorEastAsia"/>
              <w:noProof/>
              <w:lang w:eastAsia="nl-NL"/>
            </w:rPr>
          </w:pPr>
          <w:hyperlink w:anchor="_Toc120524824" w:history="1">
            <w:r w:rsidRPr="00A516CC">
              <w:rPr>
                <w:rStyle w:val="Hyperlink"/>
                <w:noProof/>
              </w:rPr>
              <w:t>Basis schermontwerp</w:t>
            </w:r>
            <w:r>
              <w:rPr>
                <w:noProof/>
                <w:webHidden/>
              </w:rPr>
              <w:tab/>
            </w:r>
            <w:r>
              <w:rPr>
                <w:noProof/>
                <w:webHidden/>
              </w:rPr>
              <w:fldChar w:fldCharType="begin"/>
            </w:r>
            <w:r>
              <w:rPr>
                <w:noProof/>
                <w:webHidden/>
              </w:rPr>
              <w:instrText xml:space="preserve"> PAGEREF _Toc120524824 \h </w:instrText>
            </w:r>
            <w:r>
              <w:rPr>
                <w:noProof/>
                <w:webHidden/>
              </w:rPr>
            </w:r>
            <w:r>
              <w:rPr>
                <w:noProof/>
                <w:webHidden/>
              </w:rPr>
              <w:fldChar w:fldCharType="separate"/>
            </w:r>
            <w:r>
              <w:rPr>
                <w:noProof/>
                <w:webHidden/>
              </w:rPr>
              <w:t>7</w:t>
            </w:r>
            <w:r>
              <w:rPr>
                <w:noProof/>
                <w:webHidden/>
              </w:rPr>
              <w:fldChar w:fldCharType="end"/>
            </w:r>
          </w:hyperlink>
        </w:p>
        <w:p w14:paraId="2225B1C3" w14:textId="0C71C241" w:rsidR="004C40CF" w:rsidRDefault="004C40CF">
          <w:pPr>
            <w:pStyle w:val="Inhopg1"/>
            <w:tabs>
              <w:tab w:val="right" w:leader="dot" w:pos="9062"/>
            </w:tabs>
            <w:rPr>
              <w:rFonts w:eastAsiaTheme="minorEastAsia"/>
              <w:noProof/>
              <w:lang w:eastAsia="nl-NL"/>
            </w:rPr>
          </w:pPr>
          <w:hyperlink w:anchor="_Toc120524825" w:history="1">
            <w:r w:rsidRPr="00A516CC">
              <w:rPr>
                <w:rStyle w:val="Hyperlink"/>
                <w:noProof/>
              </w:rPr>
              <w:t>Schematechnieken</w:t>
            </w:r>
            <w:r>
              <w:rPr>
                <w:noProof/>
                <w:webHidden/>
              </w:rPr>
              <w:tab/>
            </w:r>
            <w:r>
              <w:rPr>
                <w:noProof/>
                <w:webHidden/>
              </w:rPr>
              <w:fldChar w:fldCharType="begin"/>
            </w:r>
            <w:r>
              <w:rPr>
                <w:noProof/>
                <w:webHidden/>
              </w:rPr>
              <w:instrText xml:space="preserve"> PAGEREF _Toc120524825 \h </w:instrText>
            </w:r>
            <w:r>
              <w:rPr>
                <w:noProof/>
                <w:webHidden/>
              </w:rPr>
            </w:r>
            <w:r>
              <w:rPr>
                <w:noProof/>
                <w:webHidden/>
              </w:rPr>
              <w:fldChar w:fldCharType="separate"/>
            </w:r>
            <w:r>
              <w:rPr>
                <w:noProof/>
                <w:webHidden/>
              </w:rPr>
              <w:t>7</w:t>
            </w:r>
            <w:r>
              <w:rPr>
                <w:noProof/>
                <w:webHidden/>
              </w:rPr>
              <w:fldChar w:fldCharType="end"/>
            </w:r>
          </w:hyperlink>
        </w:p>
        <w:p w14:paraId="1B2142D6" w14:textId="16A2B438" w:rsidR="004C40CF" w:rsidRDefault="004C40CF">
          <w:pPr>
            <w:pStyle w:val="Inhopg2"/>
            <w:tabs>
              <w:tab w:val="right" w:leader="dot" w:pos="9062"/>
            </w:tabs>
            <w:rPr>
              <w:rFonts w:eastAsiaTheme="minorEastAsia"/>
              <w:noProof/>
              <w:lang w:eastAsia="nl-NL"/>
            </w:rPr>
          </w:pPr>
          <w:hyperlink w:anchor="_Toc120524826" w:history="1">
            <w:r w:rsidRPr="00A516CC">
              <w:rPr>
                <w:rStyle w:val="Hyperlink"/>
                <w:noProof/>
              </w:rPr>
              <w:t>Formulierontwerp</w:t>
            </w:r>
            <w:r>
              <w:rPr>
                <w:noProof/>
                <w:webHidden/>
              </w:rPr>
              <w:tab/>
            </w:r>
            <w:r>
              <w:rPr>
                <w:noProof/>
                <w:webHidden/>
              </w:rPr>
              <w:fldChar w:fldCharType="begin"/>
            </w:r>
            <w:r>
              <w:rPr>
                <w:noProof/>
                <w:webHidden/>
              </w:rPr>
              <w:instrText xml:space="preserve"> PAGEREF _Toc120524826 \h </w:instrText>
            </w:r>
            <w:r>
              <w:rPr>
                <w:noProof/>
                <w:webHidden/>
              </w:rPr>
            </w:r>
            <w:r>
              <w:rPr>
                <w:noProof/>
                <w:webHidden/>
              </w:rPr>
              <w:fldChar w:fldCharType="separate"/>
            </w:r>
            <w:r>
              <w:rPr>
                <w:noProof/>
                <w:webHidden/>
              </w:rPr>
              <w:t>7</w:t>
            </w:r>
            <w:r>
              <w:rPr>
                <w:noProof/>
                <w:webHidden/>
              </w:rPr>
              <w:fldChar w:fldCharType="end"/>
            </w:r>
          </w:hyperlink>
        </w:p>
        <w:p w14:paraId="660DB9AC" w14:textId="5202A28A" w:rsidR="004C40CF" w:rsidRDefault="004C40CF">
          <w:pPr>
            <w:pStyle w:val="Inhopg2"/>
            <w:tabs>
              <w:tab w:val="right" w:leader="dot" w:pos="9062"/>
            </w:tabs>
            <w:rPr>
              <w:rFonts w:eastAsiaTheme="minorEastAsia"/>
              <w:noProof/>
              <w:lang w:eastAsia="nl-NL"/>
            </w:rPr>
          </w:pPr>
          <w:hyperlink w:anchor="_Toc120524827" w:history="1">
            <w:r w:rsidRPr="00A516CC">
              <w:rPr>
                <w:rStyle w:val="Hyperlink"/>
                <w:noProof/>
              </w:rPr>
              <w:t>Uitvoerontwerp</w:t>
            </w:r>
            <w:r>
              <w:rPr>
                <w:noProof/>
                <w:webHidden/>
              </w:rPr>
              <w:tab/>
            </w:r>
            <w:r>
              <w:rPr>
                <w:noProof/>
                <w:webHidden/>
              </w:rPr>
              <w:fldChar w:fldCharType="begin"/>
            </w:r>
            <w:r>
              <w:rPr>
                <w:noProof/>
                <w:webHidden/>
              </w:rPr>
              <w:instrText xml:space="preserve"> PAGEREF _Toc120524827 \h </w:instrText>
            </w:r>
            <w:r>
              <w:rPr>
                <w:noProof/>
                <w:webHidden/>
              </w:rPr>
            </w:r>
            <w:r>
              <w:rPr>
                <w:noProof/>
                <w:webHidden/>
              </w:rPr>
              <w:fldChar w:fldCharType="separate"/>
            </w:r>
            <w:r>
              <w:rPr>
                <w:noProof/>
                <w:webHidden/>
              </w:rPr>
              <w:t>7</w:t>
            </w:r>
            <w:r>
              <w:rPr>
                <w:noProof/>
                <w:webHidden/>
              </w:rPr>
              <w:fldChar w:fldCharType="end"/>
            </w:r>
          </w:hyperlink>
        </w:p>
        <w:p w14:paraId="3798E296" w14:textId="6D0D543B" w:rsidR="004C40CF" w:rsidRDefault="004C40CF">
          <w:pPr>
            <w:pStyle w:val="Inhopg2"/>
            <w:tabs>
              <w:tab w:val="right" w:leader="dot" w:pos="9062"/>
            </w:tabs>
            <w:rPr>
              <w:rFonts w:eastAsiaTheme="minorEastAsia"/>
              <w:noProof/>
              <w:lang w:eastAsia="nl-NL"/>
            </w:rPr>
          </w:pPr>
          <w:hyperlink w:anchor="_Toc120524828" w:history="1">
            <w:r w:rsidRPr="00A516CC">
              <w:rPr>
                <w:rStyle w:val="Hyperlink"/>
                <w:noProof/>
              </w:rPr>
              <w:t>Gebruikersschermen</w:t>
            </w:r>
            <w:r>
              <w:rPr>
                <w:noProof/>
                <w:webHidden/>
              </w:rPr>
              <w:tab/>
            </w:r>
            <w:r>
              <w:rPr>
                <w:noProof/>
                <w:webHidden/>
              </w:rPr>
              <w:fldChar w:fldCharType="begin"/>
            </w:r>
            <w:r>
              <w:rPr>
                <w:noProof/>
                <w:webHidden/>
              </w:rPr>
              <w:instrText xml:space="preserve"> PAGEREF _Toc120524828 \h </w:instrText>
            </w:r>
            <w:r>
              <w:rPr>
                <w:noProof/>
                <w:webHidden/>
              </w:rPr>
            </w:r>
            <w:r>
              <w:rPr>
                <w:noProof/>
                <w:webHidden/>
              </w:rPr>
              <w:fldChar w:fldCharType="separate"/>
            </w:r>
            <w:r>
              <w:rPr>
                <w:noProof/>
                <w:webHidden/>
              </w:rPr>
              <w:t>7</w:t>
            </w:r>
            <w:r>
              <w:rPr>
                <w:noProof/>
                <w:webHidden/>
              </w:rPr>
              <w:fldChar w:fldCharType="end"/>
            </w:r>
          </w:hyperlink>
        </w:p>
        <w:p w14:paraId="7F396BEE" w14:textId="0D787EF7" w:rsidR="004C40CF" w:rsidRDefault="004C40CF">
          <w:pPr>
            <w:pStyle w:val="Inhopg2"/>
            <w:tabs>
              <w:tab w:val="right" w:leader="dot" w:pos="9062"/>
            </w:tabs>
            <w:rPr>
              <w:rFonts w:eastAsiaTheme="minorEastAsia"/>
              <w:noProof/>
              <w:lang w:eastAsia="nl-NL"/>
            </w:rPr>
          </w:pPr>
          <w:hyperlink w:anchor="_Toc120524829" w:history="1">
            <w:r w:rsidRPr="00A516CC">
              <w:rPr>
                <w:rStyle w:val="Hyperlink"/>
                <w:noProof/>
              </w:rPr>
              <w:t>Relationeel datamodel</w:t>
            </w:r>
            <w:r>
              <w:rPr>
                <w:noProof/>
                <w:webHidden/>
              </w:rPr>
              <w:tab/>
            </w:r>
            <w:r>
              <w:rPr>
                <w:noProof/>
                <w:webHidden/>
              </w:rPr>
              <w:fldChar w:fldCharType="begin"/>
            </w:r>
            <w:r>
              <w:rPr>
                <w:noProof/>
                <w:webHidden/>
              </w:rPr>
              <w:instrText xml:space="preserve"> PAGEREF _Toc120524829 \h </w:instrText>
            </w:r>
            <w:r>
              <w:rPr>
                <w:noProof/>
                <w:webHidden/>
              </w:rPr>
            </w:r>
            <w:r>
              <w:rPr>
                <w:noProof/>
                <w:webHidden/>
              </w:rPr>
              <w:fldChar w:fldCharType="separate"/>
            </w:r>
            <w:r>
              <w:rPr>
                <w:noProof/>
                <w:webHidden/>
              </w:rPr>
              <w:t>7</w:t>
            </w:r>
            <w:r>
              <w:rPr>
                <w:noProof/>
                <w:webHidden/>
              </w:rPr>
              <w:fldChar w:fldCharType="end"/>
            </w:r>
          </w:hyperlink>
        </w:p>
        <w:p w14:paraId="58EE88B0" w14:textId="00E828B6" w:rsidR="004C40CF" w:rsidRDefault="004C40CF">
          <w:pPr>
            <w:pStyle w:val="Inhopg2"/>
            <w:tabs>
              <w:tab w:val="right" w:leader="dot" w:pos="9062"/>
            </w:tabs>
            <w:rPr>
              <w:rFonts w:eastAsiaTheme="minorEastAsia"/>
              <w:noProof/>
              <w:lang w:eastAsia="nl-NL"/>
            </w:rPr>
          </w:pPr>
          <w:hyperlink w:anchor="_Toc120524830" w:history="1">
            <w:r w:rsidRPr="00A516CC">
              <w:rPr>
                <w:rStyle w:val="Hyperlink"/>
                <w:noProof/>
              </w:rPr>
              <w:t>ERD</w:t>
            </w:r>
            <w:r>
              <w:rPr>
                <w:noProof/>
                <w:webHidden/>
              </w:rPr>
              <w:tab/>
            </w:r>
            <w:r>
              <w:rPr>
                <w:noProof/>
                <w:webHidden/>
              </w:rPr>
              <w:fldChar w:fldCharType="begin"/>
            </w:r>
            <w:r>
              <w:rPr>
                <w:noProof/>
                <w:webHidden/>
              </w:rPr>
              <w:instrText xml:space="preserve"> PAGEREF _Toc120524830 \h </w:instrText>
            </w:r>
            <w:r>
              <w:rPr>
                <w:noProof/>
                <w:webHidden/>
              </w:rPr>
            </w:r>
            <w:r>
              <w:rPr>
                <w:noProof/>
                <w:webHidden/>
              </w:rPr>
              <w:fldChar w:fldCharType="separate"/>
            </w:r>
            <w:r>
              <w:rPr>
                <w:noProof/>
                <w:webHidden/>
              </w:rPr>
              <w:t>10</w:t>
            </w:r>
            <w:r>
              <w:rPr>
                <w:noProof/>
                <w:webHidden/>
              </w:rPr>
              <w:fldChar w:fldCharType="end"/>
            </w:r>
          </w:hyperlink>
        </w:p>
        <w:p w14:paraId="51FEB243" w14:textId="244B50B9" w:rsidR="004C40CF" w:rsidRDefault="004C40CF">
          <w:pPr>
            <w:pStyle w:val="Inhopg1"/>
            <w:tabs>
              <w:tab w:val="right" w:leader="dot" w:pos="9062"/>
            </w:tabs>
            <w:rPr>
              <w:rFonts w:eastAsiaTheme="minorEastAsia"/>
              <w:noProof/>
              <w:lang w:eastAsia="nl-NL"/>
            </w:rPr>
          </w:pPr>
          <w:hyperlink w:anchor="_Toc120524831" w:history="1">
            <w:r w:rsidRPr="00A516CC">
              <w:rPr>
                <w:rStyle w:val="Hyperlink"/>
                <w:noProof/>
              </w:rPr>
              <w:t>Onderbouwing</w:t>
            </w:r>
            <w:r>
              <w:rPr>
                <w:noProof/>
                <w:webHidden/>
              </w:rPr>
              <w:tab/>
            </w:r>
            <w:r>
              <w:rPr>
                <w:noProof/>
                <w:webHidden/>
              </w:rPr>
              <w:fldChar w:fldCharType="begin"/>
            </w:r>
            <w:r>
              <w:rPr>
                <w:noProof/>
                <w:webHidden/>
              </w:rPr>
              <w:instrText xml:space="preserve"> PAGEREF _Toc120524831 \h </w:instrText>
            </w:r>
            <w:r>
              <w:rPr>
                <w:noProof/>
                <w:webHidden/>
              </w:rPr>
            </w:r>
            <w:r>
              <w:rPr>
                <w:noProof/>
                <w:webHidden/>
              </w:rPr>
              <w:fldChar w:fldCharType="separate"/>
            </w:r>
            <w:r>
              <w:rPr>
                <w:noProof/>
                <w:webHidden/>
              </w:rPr>
              <w:t>10</w:t>
            </w:r>
            <w:r>
              <w:rPr>
                <w:noProof/>
                <w:webHidden/>
              </w:rPr>
              <w:fldChar w:fldCharType="end"/>
            </w:r>
          </w:hyperlink>
        </w:p>
        <w:p w14:paraId="33098484" w14:textId="67D85E42" w:rsidR="004C40CF" w:rsidRDefault="004C40CF">
          <w:pPr>
            <w:pStyle w:val="Inhopg2"/>
            <w:tabs>
              <w:tab w:val="right" w:leader="dot" w:pos="9062"/>
            </w:tabs>
            <w:rPr>
              <w:rFonts w:eastAsiaTheme="minorEastAsia"/>
              <w:noProof/>
              <w:lang w:eastAsia="nl-NL"/>
            </w:rPr>
          </w:pPr>
          <w:hyperlink w:anchor="_Toc120524832" w:history="1">
            <w:r w:rsidRPr="00A516CC">
              <w:rPr>
                <w:rStyle w:val="Hyperlink"/>
                <w:noProof/>
              </w:rPr>
              <w:t>Beveiliging en privacy</w:t>
            </w:r>
            <w:r>
              <w:rPr>
                <w:noProof/>
                <w:webHidden/>
              </w:rPr>
              <w:tab/>
            </w:r>
            <w:r>
              <w:rPr>
                <w:noProof/>
                <w:webHidden/>
              </w:rPr>
              <w:fldChar w:fldCharType="begin"/>
            </w:r>
            <w:r>
              <w:rPr>
                <w:noProof/>
                <w:webHidden/>
              </w:rPr>
              <w:instrText xml:space="preserve"> PAGEREF _Toc120524832 \h </w:instrText>
            </w:r>
            <w:r>
              <w:rPr>
                <w:noProof/>
                <w:webHidden/>
              </w:rPr>
            </w:r>
            <w:r>
              <w:rPr>
                <w:noProof/>
                <w:webHidden/>
              </w:rPr>
              <w:fldChar w:fldCharType="separate"/>
            </w:r>
            <w:r>
              <w:rPr>
                <w:noProof/>
                <w:webHidden/>
              </w:rPr>
              <w:t>10</w:t>
            </w:r>
            <w:r>
              <w:rPr>
                <w:noProof/>
                <w:webHidden/>
              </w:rPr>
              <w:fldChar w:fldCharType="end"/>
            </w:r>
          </w:hyperlink>
        </w:p>
        <w:p w14:paraId="0F2D7D12" w14:textId="4A8D9049" w:rsidR="004C40CF" w:rsidRDefault="004C40CF">
          <w:pPr>
            <w:pStyle w:val="Inhopg1"/>
            <w:tabs>
              <w:tab w:val="right" w:leader="dot" w:pos="9062"/>
            </w:tabs>
            <w:rPr>
              <w:rFonts w:eastAsiaTheme="minorEastAsia"/>
              <w:noProof/>
              <w:lang w:eastAsia="nl-NL"/>
            </w:rPr>
          </w:pPr>
          <w:hyperlink w:anchor="_Toc120524833" w:history="1">
            <w:r w:rsidRPr="00A516CC">
              <w:rPr>
                <w:rStyle w:val="Hyperlink"/>
                <w:noProof/>
              </w:rPr>
              <w:t>Bijlagen</w:t>
            </w:r>
            <w:r>
              <w:rPr>
                <w:noProof/>
                <w:webHidden/>
              </w:rPr>
              <w:tab/>
            </w:r>
            <w:r>
              <w:rPr>
                <w:noProof/>
                <w:webHidden/>
              </w:rPr>
              <w:fldChar w:fldCharType="begin"/>
            </w:r>
            <w:r>
              <w:rPr>
                <w:noProof/>
                <w:webHidden/>
              </w:rPr>
              <w:instrText xml:space="preserve"> PAGEREF _Toc120524833 \h </w:instrText>
            </w:r>
            <w:r>
              <w:rPr>
                <w:noProof/>
                <w:webHidden/>
              </w:rPr>
            </w:r>
            <w:r>
              <w:rPr>
                <w:noProof/>
                <w:webHidden/>
              </w:rPr>
              <w:fldChar w:fldCharType="separate"/>
            </w:r>
            <w:r>
              <w:rPr>
                <w:noProof/>
                <w:webHidden/>
              </w:rPr>
              <w:t>10</w:t>
            </w:r>
            <w:r>
              <w:rPr>
                <w:noProof/>
                <w:webHidden/>
              </w:rPr>
              <w:fldChar w:fldCharType="end"/>
            </w:r>
          </w:hyperlink>
        </w:p>
        <w:p w14:paraId="11C3605B" w14:textId="5F23C918" w:rsidR="001211FE" w:rsidRDefault="001211FE">
          <w:r>
            <w:rPr>
              <w:b/>
              <w:bCs/>
            </w:rPr>
            <w:fldChar w:fldCharType="end"/>
          </w:r>
        </w:p>
      </w:sdtContent>
    </w:sdt>
    <w:p w14:paraId="0F5435A3" w14:textId="77777777" w:rsidR="00F108F9" w:rsidRDefault="00F108F9">
      <w:pPr>
        <w:sectPr w:rsidR="00F108F9" w:rsidSect="004B1B5C">
          <w:headerReference w:type="default" r:id="rId10"/>
          <w:footerReference w:type="default" r:id="rId11"/>
          <w:pgSz w:w="11906" w:h="16838"/>
          <w:pgMar w:top="1417" w:right="1417" w:bottom="1417" w:left="1417" w:header="708" w:footer="708" w:gutter="0"/>
          <w:pgNumType w:start="1"/>
          <w:cols w:space="708"/>
          <w:docGrid w:linePitch="360"/>
        </w:sectPr>
      </w:pPr>
    </w:p>
    <w:p w14:paraId="2C9A78FF" w14:textId="77777777" w:rsidR="001211FE" w:rsidRDefault="001211FE" w:rsidP="001211FE">
      <w:pPr>
        <w:pStyle w:val="Kop1"/>
      </w:pPr>
      <w:bookmarkStart w:id="2" w:name="_Toc120524778"/>
      <w:r>
        <w:lastRenderedPageBreak/>
        <w:t>Inleiding</w:t>
      </w:r>
      <w:bookmarkEnd w:id="2"/>
    </w:p>
    <w:p w14:paraId="61E1BE30" w14:textId="77777777" w:rsidR="00607AE7" w:rsidRDefault="00607AE7" w:rsidP="00607AE7">
      <w:bookmarkStart w:id="3" w:name="_Toc118984714"/>
      <w:r>
        <w:t>De Schaakclub De Blauwe Loper heeft ons gevraagd om een website voor hun te maken. Op de website kunnen de geïnteresseerden lezen over de recente activiteiten van de club. En ook de medewerkers van de schaakclub hebben toegang nodig tot de site hiervoor moeten ze inloggen en kunnen ze bijvoorbeeld de leden informatie zien en tornooien organiseren.</w:t>
      </w:r>
    </w:p>
    <w:p w14:paraId="1611FCC6" w14:textId="77777777" w:rsidR="00607AE7" w:rsidRDefault="00607AE7">
      <w:pPr>
        <w:rPr>
          <w:rFonts w:asciiTheme="majorHAnsi" w:eastAsiaTheme="majorEastAsia" w:hAnsiTheme="majorHAnsi" w:cstheme="majorBidi"/>
          <w:sz w:val="32"/>
          <w:szCs w:val="32"/>
        </w:rPr>
      </w:pPr>
      <w:r>
        <w:br w:type="page"/>
      </w:r>
    </w:p>
    <w:p w14:paraId="24C491D8" w14:textId="7B982009" w:rsidR="00D96829" w:rsidRDefault="00D96829" w:rsidP="00825DD5">
      <w:pPr>
        <w:pStyle w:val="Kop1"/>
      </w:pPr>
      <w:bookmarkStart w:id="4" w:name="_Toc120524779"/>
      <w:r>
        <w:lastRenderedPageBreak/>
        <w:t>Betrokkenen</w:t>
      </w:r>
      <w:bookmarkEnd w:id="3"/>
      <w:bookmarkEnd w:id="4"/>
    </w:p>
    <w:p w14:paraId="241BDB1F" w14:textId="77777777" w:rsidR="00D96829" w:rsidRPr="00182BE1" w:rsidRDefault="00D96829" w:rsidP="00D96829">
      <w:pPr>
        <w:rPr>
          <w:i/>
          <w:iCs/>
        </w:rPr>
      </w:pPr>
      <w:r w:rsidRPr="00182BE1">
        <w:rPr>
          <w:i/>
          <w:iCs/>
        </w:rPr>
        <w:t>Benoem in een lijst de personen die meewerken aan het project. Neem in deze lijst ook op hoe je contact houdt met de betrokkenen (e-mail, telefoon).</w:t>
      </w:r>
      <w:r w:rsidR="0049512C">
        <w:rPr>
          <w:i/>
          <w:iCs/>
        </w:rPr>
        <w:t xml:space="preserve"> Kopieer dit uit het </w:t>
      </w:r>
      <w:r w:rsidR="007D4B4F">
        <w:rPr>
          <w:i/>
          <w:iCs/>
        </w:rPr>
        <w:t>PlanVanAanpak</w:t>
      </w:r>
    </w:p>
    <w:tbl>
      <w:tblPr>
        <w:tblStyle w:val="Tabelraster"/>
        <w:tblW w:w="0" w:type="auto"/>
        <w:tblBorders>
          <w:left w:val="none" w:sz="0" w:space="0" w:color="auto"/>
          <w:right w:val="none" w:sz="0" w:space="0" w:color="auto"/>
        </w:tblBorders>
        <w:tblLook w:val="04A0" w:firstRow="1" w:lastRow="0" w:firstColumn="1" w:lastColumn="0" w:noHBand="0" w:noVBand="1"/>
      </w:tblPr>
      <w:tblGrid>
        <w:gridCol w:w="2835"/>
        <w:gridCol w:w="1801"/>
        <w:gridCol w:w="2162"/>
        <w:gridCol w:w="2274"/>
      </w:tblGrid>
      <w:tr w:rsidR="00D96829" w14:paraId="3BF3B7DE" w14:textId="77777777" w:rsidTr="00D8223B">
        <w:tc>
          <w:tcPr>
            <w:tcW w:w="2835" w:type="dxa"/>
            <w:shd w:val="clear" w:color="auto" w:fill="E7E6E6" w:themeFill="background2"/>
          </w:tcPr>
          <w:p w14:paraId="5BB1EAF5" w14:textId="77777777" w:rsidR="00D96829" w:rsidRDefault="00D96829" w:rsidP="006003A9">
            <w:bookmarkStart w:id="5" w:name="_Hlk119056401"/>
            <w:r>
              <w:t>Naam</w:t>
            </w:r>
          </w:p>
        </w:tc>
        <w:tc>
          <w:tcPr>
            <w:tcW w:w="1801" w:type="dxa"/>
            <w:shd w:val="clear" w:color="auto" w:fill="E7E6E6" w:themeFill="background2"/>
          </w:tcPr>
          <w:p w14:paraId="538FA9C5" w14:textId="77777777" w:rsidR="00D96829" w:rsidRDefault="00D96829" w:rsidP="006003A9">
            <w:r>
              <w:t>Rol</w:t>
            </w:r>
          </w:p>
        </w:tc>
        <w:tc>
          <w:tcPr>
            <w:tcW w:w="2162" w:type="dxa"/>
            <w:shd w:val="clear" w:color="auto" w:fill="E7E6E6" w:themeFill="background2"/>
          </w:tcPr>
          <w:p w14:paraId="4970D291" w14:textId="77777777" w:rsidR="00D96829" w:rsidRDefault="00D96829" w:rsidP="006003A9">
            <w:r>
              <w:t>Email</w:t>
            </w:r>
          </w:p>
        </w:tc>
        <w:tc>
          <w:tcPr>
            <w:tcW w:w="2274" w:type="dxa"/>
            <w:shd w:val="clear" w:color="auto" w:fill="E7E6E6" w:themeFill="background2"/>
          </w:tcPr>
          <w:p w14:paraId="084AE304" w14:textId="77777777" w:rsidR="00D96829" w:rsidRDefault="00D96829" w:rsidP="006003A9">
            <w:r>
              <w:t>Telefoon</w:t>
            </w:r>
          </w:p>
        </w:tc>
      </w:tr>
      <w:tr w:rsidR="00D96829" w14:paraId="2EDD9248" w14:textId="77777777" w:rsidTr="00D8223B">
        <w:tc>
          <w:tcPr>
            <w:tcW w:w="2835" w:type="dxa"/>
          </w:tcPr>
          <w:p w14:paraId="0FE187F5" w14:textId="2D3D52E8" w:rsidR="00D96829" w:rsidRPr="00D96829" w:rsidRDefault="00D8223B" w:rsidP="006003A9">
            <w:pPr>
              <w:rPr>
                <w:i/>
                <w:iCs/>
              </w:rPr>
            </w:pPr>
            <w:r>
              <w:rPr>
                <w:i/>
                <w:iCs/>
              </w:rPr>
              <w:t>Schaakclub De Blauwe Loper</w:t>
            </w:r>
          </w:p>
          <w:p w14:paraId="5A298058" w14:textId="77777777" w:rsidR="00D96829" w:rsidRPr="00D96829" w:rsidRDefault="00D96829" w:rsidP="006003A9">
            <w:pPr>
              <w:rPr>
                <w:i/>
                <w:iCs/>
              </w:rPr>
            </w:pPr>
            <w:r w:rsidRPr="00D96829">
              <w:rPr>
                <w:i/>
                <w:iCs/>
              </w:rPr>
              <w:t>&lt;&lt;Naam</w:t>
            </w:r>
            <w:r>
              <w:rPr>
                <w:i/>
                <w:iCs/>
              </w:rPr>
              <w:t xml:space="preserve"> Pro</w:t>
            </w:r>
            <w:r w:rsidRPr="00D96829">
              <w:rPr>
                <w:i/>
                <w:iCs/>
              </w:rPr>
              <w:t>&gt;&gt;</w:t>
            </w:r>
          </w:p>
          <w:p w14:paraId="052D8E9B" w14:textId="42C820B9" w:rsidR="00D96829" w:rsidRPr="00D96829" w:rsidRDefault="00D8223B" w:rsidP="00D96829">
            <w:pPr>
              <w:rPr>
                <w:i/>
                <w:iCs/>
              </w:rPr>
            </w:pPr>
            <w:r>
              <w:rPr>
                <w:i/>
                <w:iCs/>
              </w:rPr>
              <w:t>Rodi janssen</w:t>
            </w:r>
          </w:p>
          <w:p w14:paraId="3FC49398" w14:textId="77777777" w:rsidR="00D96829" w:rsidRPr="00D96829" w:rsidRDefault="00D96829" w:rsidP="00D96829">
            <w:pPr>
              <w:rPr>
                <w:i/>
                <w:iCs/>
              </w:rPr>
            </w:pPr>
            <w:r w:rsidRPr="00D96829">
              <w:rPr>
                <w:i/>
                <w:iCs/>
              </w:rPr>
              <w:t>&lt;&lt;Naam 2&gt;&gt;</w:t>
            </w:r>
          </w:p>
          <w:p w14:paraId="735F0C67" w14:textId="77777777" w:rsidR="00D96829" w:rsidRPr="00D96829" w:rsidRDefault="00D96829" w:rsidP="00D96829">
            <w:pPr>
              <w:rPr>
                <w:i/>
                <w:iCs/>
              </w:rPr>
            </w:pPr>
            <w:r w:rsidRPr="00D96829">
              <w:rPr>
                <w:i/>
                <w:iCs/>
              </w:rPr>
              <w:t>&lt;&lt;Naam 3&gt;&gt;</w:t>
            </w:r>
          </w:p>
          <w:p w14:paraId="206BB19F" w14:textId="77777777" w:rsidR="00D96829" w:rsidRPr="00D96829" w:rsidRDefault="00D96829" w:rsidP="00D96829">
            <w:pPr>
              <w:rPr>
                <w:i/>
                <w:iCs/>
              </w:rPr>
            </w:pPr>
            <w:r w:rsidRPr="00D96829">
              <w:rPr>
                <w:i/>
                <w:iCs/>
              </w:rPr>
              <w:t>&lt;&lt;Naam 4&gt;&gt;</w:t>
            </w:r>
          </w:p>
          <w:p w14:paraId="5E89F14F" w14:textId="77777777" w:rsidR="00D96829" w:rsidRPr="00D96829" w:rsidRDefault="00D96829" w:rsidP="006003A9">
            <w:pPr>
              <w:rPr>
                <w:i/>
                <w:iCs/>
              </w:rPr>
            </w:pPr>
          </w:p>
        </w:tc>
        <w:tc>
          <w:tcPr>
            <w:tcW w:w="1801" w:type="dxa"/>
          </w:tcPr>
          <w:p w14:paraId="6CFB47A7" w14:textId="77777777" w:rsidR="00D96829" w:rsidRDefault="00D96829" w:rsidP="006003A9">
            <w:r>
              <w:t>Opdrachtgever</w:t>
            </w:r>
          </w:p>
          <w:p w14:paraId="7EF8B758" w14:textId="77777777" w:rsidR="00D96829" w:rsidRDefault="00D96829" w:rsidP="006003A9">
            <w:r>
              <w:t>Projectleider</w:t>
            </w:r>
          </w:p>
          <w:p w14:paraId="269E978B" w14:textId="77777777" w:rsidR="00D96829" w:rsidRDefault="00D96829" w:rsidP="006003A9">
            <w:r>
              <w:t>Ontwikkelaar</w:t>
            </w:r>
          </w:p>
          <w:p w14:paraId="2D286A9E" w14:textId="77777777" w:rsidR="00D96829" w:rsidRDefault="00D96829" w:rsidP="006003A9">
            <w:r>
              <w:t>Ontwikkelaar</w:t>
            </w:r>
          </w:p>
          <w:p w14:paraId="028EEEF1" w14:textId="77777777" w:rsidR="00D96829" w:rsidRDefault="00D96829" w:rsidP="006003A9">
            <w:r>
              <w:t>Ontwikkelaar</w:t>
            </w:r>
          </w:p>
          <w:p w14:paraId="4071483A" w14:textId="77777777" w:rsidR="00D96829" w:rsidRDefault="00D96829" w:rsidP="006003A9">
            <w:r>
              <w:t>Ontwikkelaar</w:t>
            </w:r>
          </w:p>
        </w:tc>
        <w:tc>
          <w:tcPr>
            <w:tcW w:w="2162" w:type="dxa"/>
          </w:tcPr>
          <w:p w14:paraId="0CA44D71" w14:textId="77777777" w:rsidR="00D96829" w:rsidRDefault="00D96829" w:rsidP="006003A9"/>
          <w:p w14:paraId="079F3DA9" w14:textId="77777777" w:rsidR="00D8223B" w:rsidRDefault="00D8223B" w:rsidP="006003A9"/>
          <w:p w14:paraId="54ECA726" w14:textId="7D3765C7" w:rsidR="00D8223B" w:rsidRDefault="00D8223B" w:rsidP="006003A9">
            <w:r>
              <w:t>rodijanssen@live.nl</w:t>
            </w:r>
          </w:p>
        </w:tc>
        <w:tc>
          <w:tcPr>
            <w:tcW w:w="2274" w:type="dxa"/>
          </w:tcPr>
          <w:p w14:paraId="66A1689B" w14:textId="77777777" w:rsidR="00D96829" w:rsidRDefault="00D96829" w:rsidP="006003A9"/>
          <w:p w14:paraId="2A5A7BF3" w14:textId="77777777" w:rsidR="00D8223B" w:rsidRDefault="00D8223B" w:rsidP="006003A9"/>
          <w:p w14:paraId="15D531A0" w14:textId="6796B66C" w:rsidR="00D8223B" w:rsidRDefault="00D8223B" w:rsidP="006003A9">
            <w:r>
              <w:t>0651032407</w:t>
            </w:r>
          </w:p>
        </w:tc>
      </w:tr>
      <w:bookmarkEnd w:id="5"/>
    </w:tbl>
    <w:p w14:paraId="05418EC1" w14:textId="4D4E25FA" w:rsidR="00607AE7" w:rsidRDefault="00607AE7" w:rsidP="003C0795"/>
    <w:p w14:paraId="5CB2AAC5" w14:textId="7235CADC" w:rsidR="008B5157" w:rsidRDefault="00607AE7" w:rsidP="003C0795">
      <w:r>
        <w:br w:type="page"/>
      </w:r>
    </w:p>
    <w:p w14:paraId="3F0E373D" w14:textId="77777777" w:rsidR="004811E6" w:rsidRDefault="004811E6" w:rsidP="00436610">
      <w:pPr>
        <w:pStyle w:val="Kop1"/>
      </w:pPr>
      <w:bookmarkStart w:id="6" w:name="_Toc441224463"/>
      <w:bookmarkStart w:id="7" w:name="_Toc446072060"/>
      <w:bookmarkStart w:id="8" w:name="_Toc447878397"/>
      <w:bookmarkStart w:id="9" w:name="_Toc120524780"/>
      <w:r>
        <w:lastRenderedPageBreak/>
        <w:t>Functionaliteiten</w:t>
      </w:r>
      <w:bookmarkEnd w:id="6"/>
      <w:bookmarkEnd w:id="7"/>
      <w:bookmarkEnd w:id="8"/>
      <w:bookmarkEnd w:id="9"/>
    </w:p>
    <w:p w14:paraId="2070EBA5" w14:textId="061C7D30" w:rsidR="00607AE7" w:rsidRDefault="005A0A5F" w:rsidP="004C40CF">
      <w:pPr>
        <w:pStyle w:val="Kop2"/>
      </w:pPr>
      <w:bookmarkStart w:id="10" w:name="_Toc120524781"/>
      <w:r>
        <w:t>1.</w:t>
      </w:r>
      <w:r w:rsidR="006E1AE2">
        <w:t>Schaakclub De Blauwe Loper</w:t>
      </w:r>
      <w:bookmarkEnd w:id="10"/>
    </w:p>
    <w:p w14:paraId="0DFB51D0" w14:textId="618E44CC" w:rsidR="006E1AE2" w:rsidRDefault="006E1AE2" w:rsidP="004C40CF">
      <w:pPr>
        <w:pStyle w:val="Kop3"/>
      </w:pPr>
      <w:bookmarkStart w:id="11" w:name="_Toc120524782"/>
      <w:r>
        <w:t>1.1 Inloggen op Schaakclub De Blauwe Loper</w:t>
      </w:r>
      <w:bookmarkEnd w:id="11"/>
    </w:p>
    <w:p w14:paraId="29F23ED2" w14:textId="3D3BF1EE" w:rsidR="00CB33E0" w:rsidRDefault="00CA57CB" w:rsidP="00607AE7">
      <w:r>
        <w:t>Als geregistreerde lid wil ik inloggen om deel te kunnen nemen aan tornooien en zodat de schaakclub een beter overzicht heeft van alle club leden.</w:t>
      </w:r>
      <w:r w:rsidR="00263B4B">
        <w:t xml:space="preserve"> Dit doet het lid door de juiste combinatie van </w:t>
      </w:r>
      <w:r w:rsidR="00247A90">
        <w:t>naam en wachtwoord in te typen.</w:t>
      </w:r>
    </w:p>
    <w:p w14:paraId="3FBD0935" w14:textId="77777777" w:rsidR="00BC25F3" w:rsidRDefault="00BC25F3" w:rsidP="00607AE7"/>
    <w:p w14:paraId="4B69B7C9" w14:textId="4FABBB87" w:rsidR="00EA5EE7" w:rsidRDefault="004F4A66" w:rsidP="004C40CF">
      <w:pPr>
        <w:pStyle w:val="Kop3"/>
      </w:pPr>
      <w:bookmarkStart w:id="12" w:name="_Toc120524783"/>
      <w:r>
        <w:t>1.2</w:t>
      </w:r>
      <w:r w:rsidR="00863B81">
        <w:t xml:space="preserve"> </w:t>
      </w:r>
      <w:r w:rsidR="0018634D">
        <w:t>registreren op Schaakclub De Blauwe Loper</w:t>
      </w:r>
      <w:bookmarkEnd w:id="12"/>
    </w:p>
    <w:p w14:paraId="4D6D3D1A" w14:textId="5217169C" w:rsidR="00607AE7" w:rsidRDefault="0018634D" w:rsidP="00607AE7">
      <w:r>
        <w:t>Als nieuw lid wil ik kunnen registreren om zodat ik gebruik kan maken van de functies van de site en later ook kan inloggen.</w:t>
      </w:r>
      <w:r w:rsidR="00863B81">
        <w:t xml:space="preserve"> </w:t>
      </w:r>
      <w:r w:rsidR="00863B81">
        <w:t xml:space="preserve">Dit doet het lid door de juiste </w:t>
      </w:r>
      <w:r w:rsidR="00863B81">
        <w:t>informatie over zichzelf in te vullen.</w:t>
      </w:r>
    </w:p>
    <w:p w14:paraId="5ACB4F23" w14:textId="77777777" w:rsidR="00BC25F3" w:rsidRDefault="00BC25F3" w:rsidP="00607AE7"/>
    <w:p w14:paraId="68E6124A" w14:textId="04306552" w:rsidR="0018634D" w:rsidRDefault="004F4A66" w:rsidP="004C40CF">
      <w:pPr>
        <w:pStyle w:val="Kop3"/>
      </w:pPr>
      <w:bookmarkStart w:id="13" w:name="_Toc120524784"/>
      <w:r>
        <w:t>1.3</w:t>
      </w:r>
      <w:r w:rsidR="00863B81">
        <w:t xml:space="preserve"> </w:t>
      </w:r>
      <w:r w:rsidR="0018634D">
        <w:t>lid gegevens wijzigen op Schaakclub De Blauwe Loper</w:t>
      </w:r>
      <w:bookmarkEnd w:id="13"/>
    </w:p>
    <w:p w14:paraId="28F2CC0B" w14:textId="7C4B4B64" w:rsidR="00607AE7" w:rsidRDefault="0018634D" w:rsidP="00607AE7">
      <w:r>
        <w:t>Als lid wil ik mijn gegevens kunnen wijzigen zodat ik als er iets gebeurt zoals een nieuw telefoonnummer of een nieuw adres ik dit kan wijzigen op de site van de Schaakclub De Blauwe Loper</w:t>
      </w:r>
      <w:r w:rsidR="00D57E3F">
        <w:t xml:space="preserve">. Dit doet het lid door de </w:t>
      </w:r>
      <w:r w:rsidR="00D57E3F">
        <w:t>informatie te wijzigen naar de juiste info.</w:t>
      </w:r>
    </w:p>
    <w:p w14:paraId="6F98383B" w14:textId="77777777" w:rsidR="00BC25F3" w:rsidRDefault="00BC25F3" w:rsidP="00607AE7"/>
    <w:p w14:paraId="1C636864" w14:textId="3BEECCEE" w:rsidR="0018634D" w:rsidRDefault="004C40CF" w:rsidP="004C40CF">
      <w:pPr>
        <w:pStyle w:val="Kop3"/>
      </w:pPr>
      <w:bookmarkStart w:id="14" w:name="_Toc120524785"/>
      <w:r>
        <w:t xml:space="preserve">1.4 </w:t>
      </w:r>
      <w:r w:rsidR="0018634D">
        <w:t>lid gegevens verwijderen op Schaakclub De Blauwe Loper</w:t>
      </w:r>
      <w:bookmarkEnd w:id="14"/>
    </w:p>
    <w:p w14:paraId="0D56BC77" w14:textId="40EC2619" w:rsidR="0018634D" w:rsidRDefault="0018634D" w:rsidP="0018634D">
      <w:r>
        <w:t>Als ingelogde lid wil ik mijn gegevens kunnen verwijderen zodat ik geen lid meer ben van deze vereniging.</w:t>
      </w:r>
      <w:r w:rsidR="00D57E3F">
        <w:t xml:space="preserve"> </w:t>
      </w:r>
      <w:r w:rsidR="00D57E3F">
        <w:t xml:space="preserve">Dit doet het lid door de </w:t>
      </w:r>
      <w:r w:rsidR="00BC25F3">
        <w:t>op verwijder account te klikken.</w:t>
      </w:r>
    </w:p>
    <w:p w14:paraId="3E7E56BD" w14:textId="77777777" w:rsidR="00BC25F3" w:rsidRPr="0043119D" w:rsidRDefault="00BC25F3" w:rsidP="0018634D"/>
    <w:p w14:paraId="558C80CC" w14:textId="1F5F00FF" w:rsidR="00607AE7" w:rsidRDefault="004C40CF" w:rsidP="004C40CF">
      <w:pPr>
        <w:pStyle w:val="Kop3"/>
      </w:pPr>
      <w:bookmarkStart w:id="15" w:name="_Toc120524786"/>
      <w:r>
        <w:t xml:space="preserve">1.5 </w:t>
      </w:r>
      <w:r w:rsidR="0018634D">
        <w:t>lid uitloggen op Schaakclub De Blauwe Loper</w:t>
      </w:r>
      <w:bookmarkEnd w:id="15"/>
    </w:p>
    <w:p w14:paraId="0BF1EE5C" w14:textId="0F1D3D40" w:rsidR="00607AE7" w:rsidRDefault="0018634D" w:rsidP="00607AE7">
      <w:r>
        <w:t>Als ingelogde lid wil ik kunnen uitloggen zodat ik een ander persoon ook op mijn apparaat kan inloggen</w:t>
      </w:r>
      <w:r>
        <w:t>.</w:t>
      </w:r>
      <w:r w:rsidR="00BC25F3">
        <w:t xml:space="preserve"> </w:t>
      </w:r>
      <w:r w:rsidR="00BC25F3">
        <w:t>Dit doet het lid d</w:t>
      </w:r>
      <w:r w:rsidR="00A91CD5">
        <w:t>oor op uitloggen te klikken.</w:t>
      </w:r>
    </w:p>
    <w:p w14:paraId="6FC37093" w14:textId="77777777" w:rsidR="00A91CD5" w:rsidRDefault="00A91CD5" w:rsidP="00607AE7"/>
    <w:p w14:paraId="7B858AC5" w14:textId="4D299616" w:rsidR="0018634D" w:rsidRDefault="0018634D" w:rsidP="004C40CF">
      <w:pPr>
        <w:pStyle w:val="Kop3"/>
      </w:pPr>
      <w:bookmarkStart w:id="16" w:name="_Toc120524787"/>
      <w:r>
        <w:t>1.6 lid tornooi uitlag op Schaakclub De Blauwe Loper</w:t>
      </w:r>
      <w:bookmarkEnd w:id="16"/>
    </w:p>
    <w:p w14:paraId="5B51E629" w14:textId="136859E5" w:rsidR="00607AE7" w:rsidRDefault="0018634D" w:rsidP="00607AE7">
      <w:r>
        <w:t>Als ingelogde lid wil ik de uitslagen van mijn tornooien terug willen zien.</w:t>
      </w:r>
      <w:r w:rsidR="00A91CD5">
        <w:t xml:space="preserve"> Dit kan het lid zien op </w:t>
      </w:r>
      <w:r w:rsidR="00C1193F">
        <w:t>de home pagina als deze gebruiker is ingelogd.</w:t>
      </w:r>
    </w:p>
    <w:p w14:paraId="254D64FC" w14:textId="77777777" w:rsidR="00C1193F" w:rsidRDefault="00C1193F" w:rsidP="00607AE7"/>
    <w:p w14:paraId="0AA3A684" w14:textId="77777777" w:rsidR="0018634D" w:rsidRDefault="0018634D" w:rsidP="004C40CF">
      <w:pPr>
        <w:pStyle w:val="Kop3"/>
      </w:pPr>
      <w:bookmarkStart w:id="17" w:name="_Toc120524788"/>
      <w:r>
        <w:t>1.7 lid contact opnemen op Schaakclub De Blauwe Loper</w:t>
      </w:r>
      <w:bookmarkEnd w:id="17"/>
    </w:p>
    <w:p w14:paraId="76CAEA10" w14:textId="61FBE1CE" w:rsidR="00607AE7" w:rsidRDefault="0018634D" w:rsidP="00607AE7">
      <w:r>
        <w:t xml:space="preserve">Als ingelogde lid wil ik </w:t>
      </w:r>
      <w:r w:rsidR="00C00322">
        <w:t>contact kunnen opnemen met de schaakclub</w:t>
      </w:r>
      <w:r>
        <w:t>.</w:t>
      </w:r>
      <w:r w:rsidR="00C00322">
        <w:t xml:space="preserve"> Onderaan de home </w:t>
      </w:r>
      <w:r w:rsidR="00F226E5">
        <w:t>pagina staat een telefoonnummer en E-mail adres om contact me op te nemen.</w:t>
      </w:r>
    </w:p>
    <w:p w14:paraId="3A55FE3A" w14:textId="6A2765A0" w:rsidR="00722F63" w:rsidRDefault="00F226E5" w:rsidP="00607AE7">
      <w:r>
        <w:br w:type="page"/>
      </w:r>
    </w:p>
    <w:p w14:paraId="4AA0CBDF" w14:textId="3EADED6C" w:rsidR="00722F63" w:rsidRDefault="00722F63" w:rsidP="004C40CF">
      <w:pPr>
        <w:pStyle w:val="Kop2"/>
      </w:pPr>
      <w:bookmarkStart w:id="18" w:name="_Toc120524789"/>
      <w:r>
        <w:lastRenderedPageBreak/>
        <w:t xml:space="preserve">2 </w:t>
      </w:r>
      <w:r w:rsidR="002C5582">
        <w:t xml:space="preserve">admin systeem </w:t>
      </w:r>
      <w:r>
        <w:t>op Schaakclub De Blauwe Loper</w:t>
      </w:r>
      <w:r>
        <w:t>.</w:t>
      </w:r>
      <w:bookmarkEnd w:id="18"/>
    </w:p>
    <w:p w14:paraId="2CFEF6BF" w14:textId="592762B8" w:rsidR="002C5582" w:rsidRDefault="002C5582" w:rsidP="00F226E5">
      <w:pPr>
        <w:pStyle w:val="Kop3"/>
      </w:pPr>
      <w:bookmarkStart w:id="19" w:name="_Toc120524790"/>
      <w:r>
        <w:t>2.1 Inloggen als admin op Schaakclub De Blauwe Loper</w:t>
      </w:r>
      <w:bookmarkEnd w:id="19"/>
    </w:p>
    <w:p w14:paraId="5870258F" w14:textId="2EC38EEC" w:rsidR="00607AE7" w:rsidRDefault="00722F63" w:rsidP="00607AE7">
      <w:r>
        <w:t xml:space="preserve">Als geregistreerde admin wil ik inloggen om </w:t>
      </w:r>
      <w:r w:rsidR="004F476D">
        <w:t xml:space="preserve">bijvoorbeeld </w:t>
      </w:r>
      <w:r>
        <w:t>tornooien te kunnen aanmaken en de info van de leden kan bekijken.</w:t>
      </w:r>
      <w:r w:rsidR="004F476D">
        <w:t xml:space="preserve"> </w:t>
      </w:r>
      <w:r w:rsidR="004F476D">
        <w:t xml:space="preserve">Dit doet </w:t>
      </w:r>
      <w:r w:rsidR="00915D76">
        <w:t>de admin</w:t>
      </w:r>
      <w:r w:rsidR="004F476D">
        <w:t xml:space="preserve"> door de juiste</w:t>
      </w:r>
      <w:r w:rsidR="004F476D">
        <w:t xml:space="preserve"> gebruikersnaam en wachtwoord te gebruiken.</w:t>
      </w:r>
    </w:p>
    <w:p w14:paraId="75925437" w14:textId="77777777" w:rsidR="004F476D" w:rsidRDefault="004F476D" w:rsidP="00607AE7"/>
    <w:p w14:paraId="65EB3382" w14:textId="618CB4D0" w:rsidR="00607AE7" w:rsidRDefault="002C5582" w:rsidP="004C40CF">
      <w:pPr>
        <w:pStyle w:val="Kop3"/>
      </w:pPr>
      <w:bookmarkStart w:id="20" w:name="_Toc120524791"/>
      <w:r>
        <w:t>2.2 registreren als admin op Schaakclub De Blauwe Loper</w:t>
      </w:r>
      <w:bookmarkEnd w:id="20"/>
    </w:p>
    <w:p w14:paraId="6E018A71" w14:textId="4C482FA9" w:rsidR="002C5582" w:rsidRDefault="002C5582" w:rsidP="00607AE7">
      <w:r>
        <w:t>Als nieuwe admin wil ik kunnen registreren om zodat ik gebruik kan maken van de functies van de site en later ook kan inloggen.</w:t>
      </w:r>
      <w:r w:rsidR="00915D76">
        <w:t xml:space="preserve"> Dit doet de admin door </w:t>
      </w:r>
      <w:r w:rsidR="006777FB">
        <w:t>de juiste informatie over zichzelf in te vullen.</w:t>
      </w:r>
    </w:p>
    <w:p w14:paraId="19D3BA42" w14:textId="77777777" w:rsidR="004F476D" w:rsidRDefault="004F476D" w:rsidP="00607AE7"/>
    <w:p w14:paraId="19A66961" w14:textId="77777777" w:rsidR="00236ECF" w:rsidRDefault="002C5582" w:rsidP="004C40CF">
      <w:pPr>
        <w:pStyle w:val="Kop3"/>
      </w:pPr>
      <w:bookmarkStart w:id="21" w:name="_Toc120524792"/>
      <w:r>
        <w:t>2.3 als admin gegevens wijzigen op Schaakclub De Blauwe Loper</w:t>
      </w:r>
      <w:bookmarkEnd w:id="21"/>
      <w:r>
        <w:t xml:space="preserve"> </w:t>
      </w:r>
    </w:p>
    <w:p w14:paraId="47AE9821" w14:textId="6488F9C4" w:rsidR="00607AE7" w:rsidRDefault="00236ECF" w:rsidP="00607AE7">
      <w:r>
        <w:t>Als admin wil ik mijn gegevens kunnen wijzigen zodat ik als er iets gebeurt zoals een nieuw telefoonnummer of een nieuw adres ik dit kan wijzigen op de site van de Schaakclub De Blauwe Loper.</w:t>
      </w:r>
      <w:r w:rsidR="00CF1E05" w:rsidRPr="00CF1E05">
        <w:t xml:space="preserve"> </w:t>
      </w:r>
      <w:r w:rsidR="00CF1E05">
        <w:t xml:space="preserve">Dit doet </w:t>
      </w:r>
      <w:r w:rsidR="001F3234">
        <w:t>d</w:t>
      </w:r>
      <w:r w:rsidR="00CF1E05">
        <w:t xml:space="preserve">e </w:t>
      </w:r>
      <w:r w:rsidR="00CF1E05">
        <w:t xml:space="preserve">admin </w:t>
      </w:r>
      <w:r w:rsidR="00CF1E05">
        <w:t>door de juiste</w:t>
      </w:r>
      <w:r w:rsidR="00CF1E05">
        <w:t xml:space="preserve"> info aan te passen en op wijzigen te drukken.</w:t>
      </w:r>
    </w:p>
    <w:p w14:paraId="5A203170" w14:textId="77777777" w:rsidR="00CF1E05" w:rsidRDefault="00CF1E05" w:rsidP="00607AE7"/>
    <w:p w14:paraId="4DA27D67" w14:textId="77777777" w:rsidR="00010858" w:rsidRDefault="00010858" w:rsidP="004C40CF">
      <w:pPr>
        <w:pStyle w:val="Kop3"/>
      </w:pPr>
      <w:bookmarkStart w:id="22" w:name="_Toc120524793"/>
      <w:r>
        <w:t>2.4 admin gegevens verwijderen op Schaakclub De Blauwe Loper</w:t>
      </w:r>
      <w:bookmarkEnd w:id="22"/>
    </w:p>
    <w:p w14:paraId="0EE30771" w14:textId="3F0A8857" w:rsidR="00010858" w:rsidRDefault="00010858" w:rsidP="00607AE7">
      <w:r>
        <w:t>Als ingelogde admin wil ik mijn gegevens kunnen verwijderen zodat ik geen admin meer ben van deze vereniging.</w:t>
      </w:r>
      <w:r w:rsidR="00CF1E05">
        <w:t xml:space="preserve"> </w:t>
      </w:r>
      <w:r w:rsidR="00CF1E05">
        <w:t xml:space="preserve">Dit doet </w:t>
      </w:r>
      <w:r w:rsidR="001F3234">
        <w:t>de admin op verwijder account te klikken</w:t>
      </w:r>
      <w:r w:rsidR="004E3BE9">
        <w:t>.</w:t>
      </w:r>
    </w:p>
    <w:p w14:paraId="433C8C6C" w14:textId="77777777" w:rsidR="00CF1E05" w:rsidRPr="00010858" w:rsidRDefault="00CF1E05" w:rsidP="00607AE7"/>
    <w:p w14:paraId="3A1CC25D" w14:textId="7CB3687C" w:rsidR="00607AE7" w:rsidRDefault="00010858" w:rsidP="004C40CF">
      <w:pPr>
        <w:pStyle w:val="Kop3"/>
      </w:pPr>
      <w:bookmarkStart w:id="23" w:name="_Toc120524794"/>
      <w:r>
        <w:t>2.5 admin uitloggen op Schaakclub De Blauwe Loper</w:t>
      </w:r>
      <w:bookmarkEnd w:id="23"/>
    </w:p>
    <w:p w14:paraId="566E75D3" w14:textId="3478A203" w:rsidR="00607AE7" w:rsidRDefault="00010858" w:rsidP="00607AE7">
      <w:r>
        <w:t>Als ingelogde admin wil ik kunnen uitloggen zodat ik een ander persoon ook op mijn apparaat kan inloggen</w:t>
      </w:r>
      <w:r>
        <w:t>.</w:t>
      </w:r>
      <w:r w:rsidR="001F3234">
        <w:t xml:space="preserve"> Dit doet de admin door op uitloggen te klikken.</w:t>
      </w:r>
    </w:p>
    <w:p w14:paraId="12EC1CBE" w14:textId="77777777" w:rsidR="001F3234" w:rsidRDefault="001F3234" w:rsidP="00607AE7"/>
    <w:p w14:paraId="750A51C0" w14:textId="0F042658" w:rsidR="00CB74DB" w:rsidRDefault="00CB74DB" w:rsidP="004C40CF">
      <w:pPr>
        <w:pStyle w:val="Kop3"/>
      </w:pPr>
      <w:bookmarkStart w:id="24" w:name="_Toc120524795"/>
      <w:r>
        <w:t>2.6 admin leden bekijken op Schaakclub De Blauwe Loper</w:t>
      </w:r>
      <w:bookmarkEnd w:id="24"/>
    </w:p>
    <w:p w14:paraId="227DA5B5" w14:textId="61344F63" w:rsidR="00CB74DB" w:rsidRDefault="00CB74DB" w:rsidP="00CB74DB">
      <w:r>
        <w:t>Als ingelogde admin wil ik alle info over onze leden zien in een overzicht.</w:t>
      </w:r>
      <w:r w:rsidR="006B2A00">
        <w:t xml:space="preserve"> Dit doet de admin door naar de pagina leden te gaan.</w:t>
      </w:r>
    </w:p>
    <w:p w14:paraId="2D3FACE0" w14:textId="615A6C55" w:rsidR="00CB74DB" w:rsidRDefault="00CB74DB" w:rsidP="00607AE7"/>
    <w:p w14:paraId="64FADC02" w14:textId="06D71E7C" w:rsidR="00CB74DB" w:rsidRDefault="00CB74DB" w:rsidP="004C40CF">
      <w:pPr>
        <w:pStyle w:val="Kop3"/>
      </w:pPr>
      <w:bookmarkStart w:id="25" w:name="_Toc120524796"/>
      <w:r>
        <w:t>2.7 admin leden aanmaken op Schaakclub De Blauwe Loper</w:t>
      </w:r>
      <w:bookmarkEnd w:id="25"/>
    </w:p>
    <w:p w14:paraId="5FF762E2" w14:textId="56F5C433" w:rsidR="00E01D84" w:rsidRDefault="00CB74DB" w:rsidP="00E01D84">
      <w:r>
        <w:t>Als ingelogde admin wil ik ook leden kunnen toevoegen als ze dit aan mij vragen.</w:t>
      </w:r>
      <w:r w:rsidR="00347F9C">
        <w:t xml:space="preserve"> Dit doet de admin door op de pagina leden een nieuw lid toe te voegen door alle info over het lid toe te voegen.</w:t>
      </w:r>
      <w:bookmarkStart w:id="26" w:name="_Toc120524797"/>
    </w:p>
    <w:p w14:paraId="2D74C600" w14:textId="77777777" w:rsidR="00E01D84" w:rsidRDefault="00E01D84" w:rsidP="00E01D84"/>
    <w:p w14:paraId="430F233C" w14:textId="71B24B15" w:rsidR="004B0961" w:rsidRDefault="004B0961" w:rsidP="004C40CF">
      <w:pPr>
        <w:pStyle w:val="Kop3"/>
      </w:pPr>
      <w:r>
        <w:t>2.8 admin leden aanpassen op Schaakclub De Blauwe Loper</w:t>
      </w:r>
      <w:bookmarkEnd w:id="26"/>
    </w:p>
    <w:p w14:paraId="202DA62C" w14:textId="197F7EDA" w:rsidR="004B0961" w:rsidRDefault="004B0961" w:rsidP="00607AE7">
      <w:r>
        <w:t>Als ingelogde admin wil ik ook leden kunnen aanpassen als ze dit aan mij vragen.</w:t>
      </w:r>
      <w:r w:rsidR="00B74228">
        <w:t xml:space="preserve"> Dit doet de admin door </w:t>
      </w:r>
      <w:r w:rsidR="00B74228">
        <w:t xml:space="preserve">op de pagina leden </w:t>
      </w:r>
      <w:r w:rsidR="00B74228">
        <w:t xml:space="preserve">het juiste lid te </w:t>
      </w:r>
      <w:r w:rsidR="00AF39A5">
        <w:t>kiezen en op wijzigen te klikken. Hier past de admin dan de info aan.</w:t>
      </w:r>
    </w:p>
    <w:p w14:paraId="22BE91FA" w14:textId="77777777" w:rsidR="004B0961" w:rsidRDefault="004B0961" w:rsidP="00607AE7"/>
    <w:p w14:paraId="179E4A3D" w14:textId="42347FEA" w:rsidR="004B0961" w:rsidRDefault="004B0961" w:rsidP="004C40CF">
      <w:pPr>
        <w:pStyle w:val="Kop3"/>
      </w:pPr>
      <w:bookmarkStart w:id="27" w:name="_Toc120524798"/>
      <w:r>
        <w:lastRenderedPageBreak/>
        <w:t>2.9 admin leden verwijderen op Schaakclub De Blauwe Loper</w:t>
      </w:r>
      <w:bookmarkEnd w:id="27"/>
      <w:r>
        <w:t xml:space="preserve"> </w:t>
      </w:r>
    </w:p>
    <w:p w14:paraId="61AAE9A4" w14:textId="1657AABE" w:rsidR="004B0961" w:rsidRDefault="004B0961" w:rsidP="00607AE7">
      <w:r>
        <w:t>Als ingelogde admin wil ik ook leden kunnen verwijderen als ze dit aan mij vragen.</w:t>
      </w:r>
      <w:r w:rsidR="0084633C">
        <w:t xml:space="preserve"> Dit doet de admin door naast het juiste lid in het overzicht leden op verwijderen te klikken.</w:t>
      </w:r>
    </w:p>
    <w:p w14:paraId="3C3DFB8A" w14:textId="77777777" w:rsidR="00C7710D" w:rsidRDefault="00C7710D" w:rsidP="00607AE7"/>
    <w:p w14:paraId="09F7766B" w14:textId="691C6AFC" w:rsidR="004B0961" w:rsidRDefault="004B0961" w:rsidP="004C40CF">
      <w:pPr>
        <w:pStyle w:val="Kop3"/>
      </w:pPr>
      <w:bookmarkStart w:id="28" w:name="_Toc120524799"/>
      <w:r>
        <w:t>2.10 admin alle tornooien bekijken op Schaakclub De Blauwe Loper</w:t>
      </w:r>
      <w:bookmarkEnd w:id="28"/>
      <w:r>
        <w:t xml:space="preserve"> </w:t>
      </w:r>
    </w:p>
    <w:p w14:paraId="502D22F6" w14:textId="7EB622B3" w:rsidR="004B0961" w:rsidRDefault="004B0961" w:rsidP="00607AE7">
      <w:r>
        <w:t>Als ingelogde admin wil ik alle bestaan de tornooien kunnen zien in een overzicht.</w:t>
      </w:r>
      <w:r w:rsidR="00F82676">
        <w:t xml:space="preserve"> Dit doet de admin door naar de pagina tornooien te gaan.</w:t>
      </w:r>
    </w:p>
    <w:p w14:paraId="0062153B" w14:textId="77777777" w:rsidR="004B0961" w:rsidRDefault="004B0961" w:rsidP="00607AE7"/>
    <w:p w14:paraId="133FA9BF" w14:textId="77777777" w:rsidR="004B0961" w:rsidRDefault="004B0961" w:rsidP="004C40CF">
      <w:pPr>
        <w:pStyle w:val="Kop3"/>
      </w:pPr>
      <w:bookmarkStart w:id="29" w:name="_Toc120524800"/>
      <w:r>
        <w:t>2.11 admin tornooi aanmaken op Schaakclub De Blauwe Loper</w:t>
      </w:r>
      <w:bookmarkEnd w:id="29"/>
      <w:r>
        <w:t xml:space="preserve"> </w:t>
      </w:r>
    </w:p>
    <w:p w14:paraId="42F3B732" w14:textId="752DD4C3" w:rsidR="004B0961" w:rsidRDefault="004B0961" w:rsidP="00607AE7">
      <w:r>
        <w:t>Als ingelogde admin wil ik een tornooi kunnen aanmaken zodat we iets leuks kunnen organiseren voor de leden.</w:t>
      </w:r>
      <w:r w:rsidR="00ED3A09">
        <w:t xml:space="preserve"> Dit doet de admin op de tornooipagina een nieuw tornooi aan te maken.</w:t>
      </w:r>
    </w:p>
    <w:p w14:paraId="7A482A15" w14:textId="77777777" w:rsidR="00ED3A09" w:rsidRDefault="00ED3A09" w:rsidP="00607AE7"/>
    <w:p w14:paraId="30263925" w14:textId="77777777" w:rsidR="004B0961" w:rsidRDefault="004B0961" w:rsidP="004C40CF">
      <w:pPr>
        <w:pStyle w:val="Kop3"/>
      </w:pPr>
      <w:bookmarkStart w:id="30" w:name="_Toc120524801"/>
      <w:r>
        <w:t>2.12 admin tornooi aanpassen op Schaakclub De Blauwe Loper</w:t>
      </w:r>
      <w:bookmarkEnd w:id="30"/>
      <w:r>
        <w:t xml:space="preserve"> </w:t>
      </w:r>
    </w:p>
    <w:p w14:paraId="5A3AD095" w14:textId="0F91A645" w:rsidR="004B0961" w:rsidRDefault="004B0961" w:rsidP="00607AE7">
      <w:r>
        <w:t>Als ingelogde admin wil ik een tornooi kunnen aanpassen zodat we bijvoorbeeld de datum kunnen verzetten.</w:t>
      </w:r>
      <w:r w:rsidR="00D53083">
        <w:t xml:space="preserve"> Dit doet de admin door op de tornooipagina langs het tornooi te klikken op de knop wijzigen</w:t>
      </w:r>
      <w:r w:rsidR="00F07941">
        <w:t xml:space="preserve"> en daar het tornooi aan te passen.</w:t>
      </w:r>
    </w:p>
    <w:p w14:paraId="61A44BBA" w14:textId="77777777" w:rsidR="00F07941" w:rsidRDefault="00F07941" w:rsidP="00607AE7"/>
    <w:p w14:paraId="37F5327D" w14:textId="77777777" w:rsidR="00EF6198" w:rsidRDefault="004B0961" w:rsidP="004C40CF">
      <w:pPr>
        <w:pStyle w:val="Kop3"/>
      </w:pPr>
      <w:bookmarkStart w:id="31" w:name="_Toc120524802"/>
      <w:r>
        <w:t>2.13 admin tornooi verwijderen op Schaakclub De Blau</w:t>
      </w:r>
      <w:r w:rsidR="00EF6198">
        <w:t>we Loper</w:t>
      </w:r>
      <w:bookmarkEnd w:id="31"/>
    </w:p>
    <w:p w14:paraId="4EB6C14E" w14:textId="471B5B74" w:rsidR="00607AE7" w:rsidRDefault="00EF6198" w:rsidP="00607AE7">
      <w:r>
        <w:t>Als ingelogde admin wil ik een tornooi kunnen verwijderen als een tornooi bijvoorbeeld geen enkele inschrijving heeft of</w:t>
      </w:r>
      <w:r w:rsidR="009B5A6D">
        <w:t xml:space="preserve"> er niet genoeg zijn</w:t>
      </w:r>
      <w:r>
        <w:t>.</w:t>
      </w:r>
      <w:r w:rsidR="00F07941">
        <w:t xml:space="preserve"> </w:t>
      </w:r>
      <w:r w:rsidR="00F07941">
        <w:t xml:space="preserve">Dit doet de admin door op de tornooipagina langs het tornooi te klikken op de knop </w:t>
      </w:r>
      <w:r w:rsidR="00F07941">
        <w:t>verwijderen</w:t>
      </w:r>
      <w:r w:rsidR="00B66DC4">
        <w:t>.</w:t>
      </w:r>
      <w:r w:rsidR="00607AE7">
        <w:br w:type="page"/>
      </w:r>
    </w:p>
    <w:p w14:paraId="432B4C1B" w14:textId="77777777" w:rsidR="00607AE7" w:rsidRDefault="00607AE7" w:rsidP="00607AE7"/>
    <w:p w14:paraId="31253897" w14:textId="2AAB65FD" w:rsidR="00EF6198" w:rsidRDefault="00EF6198" w:rsidP="004C40CF">
      <w:pPr>
        <w:pStyle w:val="Kop2"/>
      </w:pPr>
      <w:bookmarkStart w:id="32" w:name="_Toc120524803"/>
      <w:r>
        <w:t>3</w:t>
      </w:r>
      <w:r>
        <w:t xml:space="preserve"> </w:t>
      </w:r>
      <w:r>
        <w:t>scheidsrechter</w:t>
      </w:r>
      <w:r>
        <w:t xml:space="preserve"> systeem op Schaakclub De Blauwe Loper.</w:t>
      </w:r>
      <w:bookmarkEnd w:id="32"/>
    </w:p>
    <w:p w14:paraId="6F137881" w14:textId="3C16EE1D" w:rsidR="00607AE7" w:rsidRDefault="00EF6198" w:rsidP="004C40CF">
      <w:pPr>
        <w:pStyle w:val="Kop3"/>
      </w:pPr>
      <w:bookmarkStart w:id="33" w:name="_Toc120524804"/>
      <w:r>
        <w:t>3.1 Inloggen als scheidsrechter op Schaakclub De Blauwe Loper</w:t>
      </w:r>
      <w:bookmarkEnd w:id="33"/>
    </w:p>
    <w:p w14:paraId="7849B627" w14:textId="59BD11E6" w:rsidR="00607AE7" w:rsidRDefault="00EF6198" w:rsidP="00607AE7">
      <w:r>
        <w:t>Als geregistreerde scheidsrechter wil ik inloggen om tornooien te kunnen aanmaken.</w:t>
      </w:r>
      <w:r w:rsidR="00B66DC4">
        <w:t xml:space="preserve"> </w:t>
      </w:r>
      <w:r w:rsidR="00B66DC4">
        <w:t xml:space="preserve">Dit doet de </w:t>
      </w:r>
      <w:r w:rsidR="00B66DC4">
        <w:t>scheidsrechter</w:t>
      </w:r>
      <w:r w:rsidR="00B66DC4">
        <w:t xml:space="preserve"> door de juiste gebruikersnaam en wachtwoord te gebruiken.</w:t>
      </w:r>
    </w:p>
    <w:p w14:paraId="45647D1F" w14:textId="77777777" w:rsidR="00CE644B" w:rsidRDefault="00CE644B" w:rsidP="00607AE7"/>
    <w:p w14:paraId="3EDDF9E4" w14:textId="42ADCDF0" w:rsidR="00607AE7" w:rsidRDefault="00EF6198" w:rsidP="004C40CF">
      <w:pPr>
        <w:pStyle w:val="Kop3"/>
      </w:pPr>
      <w:bookmarkStart w:id="34" w:name="_Toc120524805"/>
      <w:r>
        <w:t>3.2 registreren als scheidsrechter op Schaakclub De Blauwe Loper</w:t>
      </w:r>
      <w:bookmarkEnd w:id="34"/>
    </w:p>
    <w:p w14:paraId="20C23559" w14:textId="10426768" w:rsidR="00EF6198" w:rsidRDefault="00EF6198" w:rsidP="00607AE7">
      <w:r>
        <w:t>Als nieuwe scheidsrechter wil ik kunnen registreren om zodat ik gebruik kan maken van de functies van de site en later ook kan inloggen.</w:t>
      </w:r>
      <w:r w:rsidR="00CE644B">
        <w:t xml:space="preserve"> </w:t>
      </w:r>
      <w:r w:rsidR="00CE644B">
        <w:t xml:space="preserve">Dit doet de </w:t>
      </w:r>
      <w:r w:rsidR="00CE644B">
        <w:t>scheidsrechter</w:t>
      </w:r>
      <w:r w:rsidR="00CE644B">
        <w:t xml:space="preserve"> door de juiste informatie over zichzelf in te vullen.</w:t>
      </w:r>
      <w:r w:rsidR="00A70EF0" w:rsidRPr="00A70EF0">
        <w:t xml:space="preserve"> </w:t>
      </w:r>
    </w:p>
    <w:p w14:paraId="5224785B" w14:textId="77777777" w:rsidR="00EF6198" w:rsidRDefault="00EF6198" w:rsidP="00607AE7"/>
    <w:p w14:paraId="530BA7AE" w14:textId="2C4C6E55" w:rsidR="00607AE7" w:rsidRDefault="00EF6198" w:rsidP="004C40CF">
      <w:pPr>
        <w:pStyle w:val="Kop3"/>
      </w:pPr>
      <w:bookmarkStart w:id="35" w:name="_Toc120524806"/>
      <w:r>
        <w:t>3.3 als scheidsrechter gegevens wijzigen op Schaakclub De Blauwe Loper</w:t>
      </w:r>
      <w:bookmarkEnd w:id="35"/>
    </w:p>
    <w:p w14:paraId="790CAD50" w14:textId="0AC1E274" w:rsidR="00EF6198" w:rsidRDefault="00EF6198" w:rsidP="00607AE7">
      <w:r>
        <w:t>Als scheidsrechter wil ik mijn gegevens kunnen wijzigen zodat ik als er iets gebeurt zoals een nieuw telefoonnummer of een nieuw adres ik dit kan wijzigen op de site van de Schaakclub De Blauwe Loper.</w:t>
      </w:r>
      <w:r w:rsidR="00DA371D">
        <w:t xml:space="preserve"> </w:t>
      </w:r>
      <w:r w:rsidR="00DA371D">
        <w:t xml:space="preserve">Dit doet de </w:t>
      </w:r>
      <w:r w:rsidR="00DA371D">
        <w:t>scheidsrechter</w:t>
      </w:r>
      <w:r w:rsidR="00DA371D">
        <w:t xml:space="preserve"> door de juiste info aan te passen en op wijzigen te drukken.</w:t>
      </w:r>
    </w:p>
    <w:p w14:paraId="4B192CEB" w14:textId="77777777" w:rsidR="00DA371D" w:rsidRDefault="00DA371D" w:rsidP="00607AE7"/>
    <w:p w14:paraId="475141D1" w14:textId="77777777" w:rsidR="00EF6198" w:rsidRDefault="00EF6198" w:rsidP="004C40CF">
      <w:pPr>
        <w:pStyle w:val="Kop3"/>
      </w:pPr>
      <w:bookmarkStart w:id="36" w:name="_Toc120524807"/>
      <w:r>
        <w:t>3.4 scheidsrechter gegevens verwijderen op Schaakclub De Blauwe Loper</w:t>
      </w:r>
      <w:bookmarkEnd w:id="36"/>
    </w:p>
    <w:p w14:paraId="1A4F13E6" w14:textId="28ABAEFA" w:rsidR="00EF6198" w:rsidRDefault="00EF6198" w:rsidP="00607AE7">
      <w:r>
        <w:t>Als ingelogde scheidsrechter wil ik mijn gegevens kunnen verwijderen zodat ik geen scheidsrechter meer ben van deze vereniging.</w:t>
      </w:r>
      <w:r w:rsidR="004E3BE9">
        <w:t xml:space="preserve"> </w:t>
      </w:r>
      <w:r w:rsidR="004E3BE9">
        <w:t xml:space="preserve">Dit doet de </w:t>
      </w:r>
      <w:r w:rsidR="002B4562">
        <w:t>scheidsrechter</w:t>
      </w:r>
      <w:r w:rsidR="004E3BE9">
        <w:t xml:space="preserve"> </w:t>
      </w:r>
      <w:r w:rsidR="00E01D84">
        <w:t xml:space="preserve">door </w:t>
      </w:r>
      <w:r w:rsidR="004E3BE9">
        <w:t>op verwijder account te klikken</w:t>
      </w:r>
      <w:r w:rsidR="004E3BE9">
        <w:t>.</w:t>
      </w:r>
    </w:p>
    <w:p w14:paraId="115BA305" w14:textId="1C5935AF" w:rsidR="005370E1" w:rsidRDefault="005370E1" w:rsidP="00607AE7"/>
    <w:p w14:paraId="0E6E2506" w14:textId="61CA6396" w:rsidR="005370E1" w:rsidRDefault="005370E1" w:rsidP="004C40CF">
      <w:pPr>
        <w:pStyle w:val="Kop3"/>
      </w:pPr>
      <w:bookmarkStart w:id="37" w:name="_Toc120524808"/>
      <w:r>
        <w:t>3.5 scheidsrechter uitloggen op Schaakclub De Blauwe Loper</w:t>
      </w:r>
      <w:bookmarkEnd w:id="37"/>
    </w:p>
    <w:p w14:paraId="60957474" w14:textId="3228CBA6" w:rsidR="00607AE7" w:rsidRDefault="005370E1" w:rsidP="00607AE7">
      <w:r>
        <w:t>Als ingelogde scheidsrechter wil ik kunnen uitloggen zodat ik een ander persoon ook op mijn apparaat kan inloggen</w:t>
      </w:r>
      <w:r>
        <w:t>.</w:t>
      </w:r>
      <w:r w:rsidR="00955F05">
        <w:t xml:space="preserve"> </w:t>
      </w:r>
      <w:r w:rsidR="00955F05">
        <w:t xml:space="preserve">Dit doet de </w:t>
      </w:r>
      <w:r w:rsidR="00955F05">
        <w:t>scheidsrechter</w:t>
      </w:r>
      <w:r w:rsidR="00955F05">
        <w:t xml:space="preserve"> door op uitloggen te klikken.</w:t>
      </w:r>
    </w:p>
    <w:p w14:paraId="1DBE1B0F" w14:textId="2120E36C" w:rsidR="005370E1" w:rsidRDefault="005370E1" w:rsidP="00607AE7"/>
    <w:p w14:paraId="05C158F7" w14:textId="47E937DE" w:rsidR="005370E1" w:rsidRDefault="005370E1" w:rsidP="004C40CF">
      <w:pPr>
        <w:pStyle w:val="Kop3"/>
      </w:pPr>
      <w:bookmarkStart w:id="38" w:name="_Toc120524809"/>
      <w:r>
        <w:t>3.6 scheidsrechter alle tornooien bekijken op Schaakclub De Blauwe Loper</w:t>
      </w:r>
      <w:bookmarkEnd w:id="38"/>
    </w:p>
    <w:p w14:paraId="4EC8685C" w14:textId="44A1B510" w:rsidR="005370E1" w:rsidRDefault="005370E1" w:rsidP="00607AE7">
      <w:r>
        <w:t>Als ingelogde scheidsrechter wil ik alle bestaan de tornooien kunnen zien in een overzicht.</w:t>
      </w:r>
      <w:r w:rsidR="00955F05">
        <w:t xml:space="preserve"> </w:t>
      </w:r>
      <w:r w:rsidR="00955F05">
        <w:t xml:space="preserve">Dit doet de </w:t>
      </w:r>
      <w:r w:rsidR="00955F05">
        <w:t>sch</w:t>
      </w:r>
      <w:r w:rsidR="00060C28">
        <w:t>eidsrechter</w:t>
      </w:r>
      <w:r w:rsidR="00955F05">
        <w:t xml:space="preserve"> door naar de pagina tornooien te gaan.</w:t>
      </w:r>
    </w:p>
    <w:p w14:paraId="53A6F204" w14:textId="77777777" w:rsidR="005370E1" w:rsidRDefault="005370E1" w:rsidP="00607AE7"/>
    <w:p w14:paraId="668F0FA0" w14:textId="77777777" w:rsidR="005370E1" w:rsidRDefault="005370E1" w:rsidP="004C40CF">
      <w:pPr>
        <w:pStyle w:val="Kop3"/>
      </w:pPr>
      <w:bookmarkStart w:id="39" w:name="_Toc120524810"/>
      <w:r>
        <w:t>3.7 scheidsrechter tornooi aanmaken op Schaakclub De Blauwe Loper</w:t>
      </w:r>
      <w:bookmarkEnd w:id="39"/>
    </w:p>
    <w:p w14:paraId="4A5B1756" w14:textId="60B20FF4" w:rsidR="005370E1" w:rsidRDefault="005370E1" w:rsidP="00607AE7">
      <w:r>
        <w:t>Als ingelogde scheidsrechter wil ik een tornooi kunnen aanmaken zodat we iets leuks kunnen organiseren voor de leden.</w:t>
      </w:r>
      <w:r w:rsidR="00060C28">
        <w:t xml:space="preserve"> </w:t>
      </w:r>
      <w:r w:rsidR="00060C28">
        <w:t xml:space="preserve">Dit doet de </w:t>
      </w:r>
      <w:r w:rsidR="00060C28">
        <w:t>scheidsrechter</w:t>
      </w:r>
      <w:r w:rsidR="00060C28">
        <w:t xml:space="preserve"> op de tornooipagina een nieuw tornooi aan te maken.</w:t>
      </w:r>
      <w:r w:rsidR="00060C28">
        <w:t xml:space="preserve"> </w:t>
      </w:r>
      <w:r w:rsidR="00060C28">
        <w:t xml:space="preserve">Dit doet de </w:t>
      </w:r>
      <w:r w:rsidR="00060C28">
        <w:t>scheidsrechter</w:t>
      </w:r>
      <w:r w:rsidR="00060C28">
        <w:t xml:space="preserve"> door op de tornooipagina langs het tornooi te klikken op de knop wijzigen en daar het tornooi aan te passen.</w:t>
      </w:r>
    </w:p>
    <w:p w14:paraId="11E344A7" w14:textId="77777777" w:rsidR="005370E1" w:rsidRDefault="005370E1" w:rsidP="00607AE7"/>
    <w:p w14:paraId="1C3DC33E" w14:textId="77777777" w:rsidR="005370E1" w:rsidRDefault="005370E1" w:rsidP="004C40CF">
      <w:pPr>
        <w:pStyle w:val="Kop3"/>
      </w:pPr>
      <w:bookmarkStart w:id="40" w:name="_Toc120524811"/>
      <w:r>
        <w:lastRenderedPageBreak/>
        <w:t>3.8 scheidsrechter tornooi aanpassen op Schaakclub De Blauwe Loper</w:t>
      </w:r>
      <w:bookmarkEnd w:id="40"/>
    </w:p>
    <w:p w14:paraId="24EC038C" w14:textId="3BFB48AB" w:rsidR="005370E1" w:rsidRDefault="005370E1" w:rsidP="00607AE7">
      <w:r>
        <w:t>Als ingelogde scheidsrechter wil ik een tornooi kunnen aanpassen zodat we bijvoorbeeld de datum kunnen verzetten.</w:t>
      </w:r>
      <w:r w:rsidR="002562F3">
        <w:t xml:space="preserve"> </w:t>
      </w:r>
      <w:r w:rsidR="002562F3">
        <w:t xml:space="preserve">Dit doet de </w:t>
      </w:r>
      <w:r w:rsidR="002562F3">
        <w:t>scheidsrechter</w:t>
      </w:r>
      <w:r w:rsidR="002562F3">
        <w:t xml:space="preserve"> door op de pagina </w:t>
      </w:r>
      <w:r w:rsidR="006822E9">
        <w:t>tornooien</w:t>
      </w:r>
      <w:r w:rsidR="002562F3">
        <w:t xml:space="preserve"> het juiste </w:t>
      </w:r>
      <w:r w:rsidR="006822E9">
        <w:t>tornooi</w:t>
      </w:r>
      <w:r w:rsidR="002562F3">
        <w:t xml:space="preserve"> te kiezen en op wijzigen te klikken. Hier past de </w:t>
      </w:r>
      <w:r w:rsidR="006822E9">
        <w:t>scheidsrechter</w:t>
      </w:r>
      <w:r w:rsidR="002562F3">
        <w:t xml:space="preserve"> dan de info aan.</w:t>
      </w:r>
    </w:p>
    <w:p w14:paraId="73EDA984" w14:textId="77777777" w:rsidR="005370E1" w:rsidRDefault="005370E1" w:rsidP="00607AE7"/>
    <w:p w14:paraId="40606A7F" w14:textId="77777777" w:rsidR="005370E1" w:rsidRDefault="005370E1" w:rsidP="004C40CF">
      <w:pPr>
        <w:pStyle w:val="Kop3"/>
      </w:pPr>
      <w:bookmarkStart w:id="41" w:name="_Toc120524812"/>
      <w:r>
        <w:t>3.9 scheidsrechter tornooi verwijderen op Schaakclub De Blauwe Loper</w:t>
      </w:r>
      <w:bookmarkEnd w:id="41"/>
      <w:r>
        <w:t xml:space="preserve"> </w:t>
      </w:r>
    </w:p>
    <w:p w14:paraId="70AA53F2" w14:textId="0ECC6193" w:rsidR="00607AE7" w:rsidRDefault="005370E1" w:rsidP="00607AE7">
      <w:r>
        <w:t>Als ingelogde scheidsrechter wil ik een tornooi kunnen verwijderen als een tornooi bijvoorbeeld geen enkele inschrijving heeft of</w:t>
      </w:r>
      <w:r w:rsidR="009B5A6D">
        <w:t xml:space="preserve"> er niet genoeg zijn</w:t>
      </w:r>
      <w:r>
        <w:t>.</w:t>
      </w:r>
      <w:r w:rsidR="00D21E5A">
        <w:t xml:space="preserve"> </w:t>
      </w:r>
      <w:r w:rsidR="00D21E5A">
        <w:t xml:space="preserve">Dit doet de </w:t>
      </w:r>
      <w:r w:rsidR="00D21E5A">
        <w:t>scheidsrechter</w:t>
      </w:r>
      <w:r w:rsidR="00D21E5A">
        <w:t xml:space="preserve"> door op de tornooipagina langs het tornooi te klikken op de knop verwijderen.</w:t>
      </w:r>
      <w:r w:rsidR="00607AE7">
        <w:br w:type="page"/>
      </w:r>
    </w:p>
    <w:p w14:paraId="2254D0D1" w14:textId="59BC13F8" w:rsidR="009B5A6D" w:rsidRDefault="000A1668" w:rsidP="004C40CF">
      <w:pPr>
        <w:pStyle w:val="Kop2"/>
      </w:pPr>
      <w:bookmarkStart w:id="42" w:name="_Toc120524813"/>
      <w:r>
        <w:lastRenderedPageBreak/>
        <w:t>4</w:t>
      </w:r>
      <w:r>
        <w:t xml:space="preserve"> secretariaat</w:t>
      </w:r>
      <w:r>
        <w:t xml:space="preserve"> </w:t>
      </w:r>
      <w:r>
        <w:t>systeem op Schaakclub De Blauwe Loper.</w:t>
      </w:r>
      <w:bookmarkEnd w:id="42"/>
    </w:p>
    <w:p w14:paraId="19252E56" w14:textId="024B6B02" w:rsidR="00607AE7" w:rsidRDefault="009B5A6D" w:rsidP="004C40CF">
      <w:pPr>
        <w:pStyle w:val="Kop3"/>
      </w:pPr>
      <w:bookmarkStart w:id="43" w:name="_Toc120524814"/>
      <w:r>
        <w:t>4.1 Inloggen als secretariaat op Schaakclub De Blauwe Loper</w:t>
      </w:r>
      <w:bookmarkEnd w:id="43"/>
    </w:p>
    <w:p w14:paraId="07F72D10" w14:textId="690170D8" w:rsidR="009B5A6D" w:rsidRDefault="000A1668" w:rsidP="00607AE7">
      <w:r>
        <w:t>Als geregistreerde secretariaat wil ik inloggen om de info over de leden te kunnen inzien.</w:t>
      </w:r>
      <w:r w:rsidR="00A70EF0" w:rsidRPr="00A70EF0">
        <w:t xml:space="preserve"> </w:t>
      </w:r>
      <w:r w:rsidR="00A70EF0">
        <w:t>Dit doet de s</w:t>
      </w:r>
      <w:r w:rsidR="00D76370">
        <w:t>ecretariaat</w:t>
      </w:r>
      <w:r w:rsidR="00A70EF0">
        <w:t xml:space="preserve"> door de juiste informatie over zichzelf in te vullen.</w:t>
      </w:r>
      <w:r w:rsidR="00A70EF0" w:rsidRPr="00A70EF0">
        <w:t xml:space="preserve"> </w:t>
      </w:r>
    </w:p>
    <w:p w14:paraId="47576263" w14:textId="7E664B73" w:rsidR="000A1668" w:rsidRDefault="000A1668" w:rsidP="00607AE7"/>
    <w:p w14:paraId="356972AA" w14:textId="2960AF36" w:rsidR="000A1668" w:rsidRDefault="000A1668" w:rsidP="004C40CF">
      <w:pPr>
        <w:pStyle w:val="Kop3"/>
      </w:pPr>
      <w:bookmarkStart w:id="44" w:name="_Toc120524815"/>
      <w:r>
        <w:t>4.2 registreren als secretariaat op Schaakclub De Blauwe Loper</w:t>
      </w:r>
      <w:bookmarkEnd w:id="44"/>
    </w:p>
    <w:p w14:paraId="1EFF72CF" w14:textId="022B4CD3" w:rsidR="00607AE7" w:rsidRDefault="000A1668" w:rsidP="00607AE7">
      <w:r>
        <w:t>Als nieuwe secretariaat wil ik kunnen registreren om zodat ik gebruik kan maken van de functies van de site en later ook kan inloggen.</w:t>
      </w:r>
      <w:r w:rsidR="00D76370">
        <w:t xml:space="preserve"> </w:t>
      </w:r>
      <w:r w:rsidR="00D76370">
        <w:t>Dit doet de secretariaat door de juiste gebruikersnaam en wachtwoord te gebruiken.</w:t>
      </w:r>
    </w:p>
    <w:p w14:paraId="536A4B20" w14:textId="7E4799A8" w:rsidR="00607AE7" w:rsidRDefault="00607AE7" w:rsidP="00607AE7"/>
    <w:p w14:paraId="1BDECE26" w14:textId="2B5569C2" w:rsidR="000A1668" w:rsidRDefault="000A1668" w:rsidP="004C40CF">
      <w:pPr>
        <w:pStyle w:val="Kop3"/>
      </w:pPr>
      <w:bookmarkStart w:id="45" w:name="_Toc120524816"/>
      <w:r>
        <w:t>4.3 als secretariaat gegevens wijzigen op Schaakclub De Blauwe Loper</w:t>
      </w:r>
      <w:bookmarkEnd w:id="45"/>
    </w:p>
    <w:p w14:paraId="06C7136B" w14:textId="28C6B67E" w:rsidR="000A1668" w:rsidRDefault="000A1668" w:rsidP="00607AE7">
      <w:r>
        <w:t>Als secretariaat wil ik mijn gegevens kunnen wijzigen zodat ik als er iets gebeurt zoals een nieuw telefoonnummer of een nieuw adres ik dit kan wijzigen op de site van de Schaakclub De Blauwe Loper.</w:t>
      </w:r>
      <w:r w:rsidR="002B4562">
        <w:t xml:space="preserve"> </w:t>
      </w:r>
      <w:r w:rsidR="002B4562">
        <w:t>Dit doet de s</w:t>
      </w:r>
      <w:r w:rsidR="002B4562">
        <w:t>ecretariaat</w:t>
      </w:r>
      <w:r w:rsidR="002B4562">
        <w:t xml:space="preserve"> door de juiste info aan te passen en op wijzigen te drukken.</w:t>
      </w:r>
    </w:p>
    <w:p w14:paraId="113D4E37" w14:textId="77777777" w:rsidR="002B4562" w:rsidRDefault="002B4562" w:rsidP="00607AE7"/>
    <w:p w14:paraId="0AD8D6BC" w14:textId="38ECF085" w:rsidR="00607AE7" w:rsidRDefault="000A1668" w:rsidP="004C40CF">
      <w:pPr>
        <w:pStyle w:val="Kop3"/>
      </w:pPr>
      <w:bookmarkStart w:id="46" w:name="_Toc120524817"/>
      <w:r>
        <w:t>4.4 secretariaat gegevens verwijderen op Schaakclub De Blauwe Loper</w:t>
      </w:r>
      <w:bookmarkEnd w:id="46"/>
    </w:p>
    <w:p w14:paraId="652968F6" w14:textId="6FA60C4E" w:rsidR="000A1668" w:rsidRDefault="000A1668" w:rsidP="00607AE7">
      <w:r>
        <w:t>Als ingelogde secretariaat wil ik mijn gegevens kunnen verwijderen zodat ik geen scheidsrechter meer ben van deze vereniging.</w:t>
      </w:r>
      <w:r w:rsidR="002B4562">
        <w:t xml:space="preserve"> </w:t>
      </w:r>
      <w:r w:rsidR="002B4562">
        <w:t xml:space="preserve">Dit doet de </w:t>
      </w:r>
      <w:r w:rsidR="00E01D84">
        <w:t>secretariaat</w:t>
      </w:r>
      <w:r w:rsidR="002B4562">
        <w:t xml:space="preserve"> </w:t>
      </w:r>
      <w:r w:rsidR="00E01D84">
        <w:t xml:space="preserve">door </w:t>
      </w:r>
      <w:r w:rsidR="002B4562">
        <w:t>op verwijder account te klikken.</w:t>
      </w:r>
    </w:p>
    <w:p w14:paraId="752B7F54" w14:textId="77777777" w:rsidR="000A1668" w:rsidRDefault="000A1668" w:rsidP="00607AE7"/>
    <w:p w14:paraId="2BB8F9A9" w14:textId="77777777" w:rsidR="000A1668" w:rsidRDefault="000A1668" w:rsidP="004C40CF">
      <w:pPr>
        <w:pStyle w:val="Kop3"/>
      </w:pPr>
      <w:bookmarkStart w:id="47" w:name="_Toc120524818"/>
      <w:r>
        <w:t>4.5 secretariaat uitloggen op Schaakclub De Blauwe Loper</w:t>
      </w:r>
      <w:bookmarkEnd w:id="47"/>
      <w:r>
        <w:t xml:space="preserve"> </w:t>
      </w:r>
    </w:p>
    <w:p w14:paraId="3B6ED1E8" w14:textId="4734B34E" w:rsidR="000A1668" w:rsidRDefault="000A1668" w:rsidP="00607AE7">
      <w:r>
        <w:t>Als ingelogde secretariaat wil ik kunnen uitloggen zodat ik een ander persoon ook op mijn apparaat kan inloggen</w:t>
      </w:r>
      <w:r>
        <w:t>.</w:t>
      </w:r>
      <w:r w:rsidR="00E01D84">
        <w:t xml:space="preserve"> </w:t>
      </w:r>
      <w:r w:rsidR="00E01D84">
        <w:t xml:space="preserve">Dit doet de </w:t>
      </w:r>
      <w:r w:rsidR="00E01D84">
        <w:t>secretariaat</w:t>
      </w:r>
      <w:r w:rsidR="00E01D84">
        <w:t xml:space="preserve"> </w:t>
      </w:r>
      <w:r w:rsidR="00E01D84">
        <w:t xml:space="preserve">door </w:t>
      </w:r>
      <w:r w:rsidR="00E01D84">
        <w:t xml:space="preserve">op </w:t>
      </w:r>
      <w:r w:rsidR="00E01D84">
        <w:t>uitloggen</w:t>
      </w:r>
      <w:r w:rsidR="00E01D84">
        <w:t xml:space="preserve"> te klikken.</w:t>
      </w:r>
    </w:p>
    <w:p w14:paraId="7540C005" w14:textId="77777777" w:rsidR="000A1668" w:rsidRDefault="000A1668" w:rsidP="00607AE7"/>
    <w:p w14:paraId="7F074F50" w14:textId="77777777" w:rsidR="000A1668" w:rsidRDefault="000A1668" w:rsidP="004C40CF">
      <w:pPr>
        <w:pStyle w:val="Kop3"/>
      </w:pPr>
      <w:bookmarkStart w:id="48" w:name="_Toc120524819"/>
      <w:r>
        <w:t>4.6 secretariaat leden bekijken op Schaakclub De Blauwe Loper</w:t>
      </w:r>
      <w:bookmarkEnd w:id="48"/>
      <w:r>
        <w:t xml:space="preserve"> </w:t>
      </w:r>
    </w:p>
    <w:p w14:paraId="56984573" w14:textId="338123CF" w:rsidR="00B26141" w:rsidRDefault="000A1668" w:rsidP="00B26141">
      <w:r>
        <w:t>Als ingelogde secretariaat wil ik alle info over onze leden zien in een overzicht.</w:t>
      </w:r>
      <w:r w:rsidR="00B26141" w:rsidRPr="00B26141">
        <w:t xml:space="preserve"> </w:t>
      </w:r>
      <w:r w:rsidR="00B26141">
        <w:t xml:space="preserve">Dit doet de </w:t>
      </w:r>
      <w:r w:rsidR="00B26141">
        <w:t>secretariaat</w:t>
      </w:r>
      <w:r w:rsidR="00B26141">
        <w:t xml:space="preserve"> door op de pagina leden een nieuw lid toe te voegen door alle info over het lid toe te voegen.</w:t>
      </w:r>
    </w:p>
    <w:p w14:paraId="3F8B94BF" w14:textId="77777777" w:rsidR="000A1668" w:rsidRDefault="000A1668" w:rsidP="00607AE7"/>
    <w:p w14:paraId="5711FC6F" w14:textId="77777777" w:rsidR="000A1668" w:rsidRDefault="000A1668" w:rsidP="004C40CF">
      <w:pPr>
        <w:pStyle w:val="Kop3"/>
      </w:pPr>
      <w:bookmarkStart w:id="49" w:name="_Toc120524820"/>
      <w:r>
        <w:t>4.7 secretariaat leden aanmaken op Schaakclub De Blauwe Loper</w:t>
      </w:r>
      <w:bookmarkEnd w:id="49"/>
      <w:r>
        <w:t xml:space="preserve"> </w:t>
      </w:r>
    </w:p>
    <w:p w14:paraId="56836288" w14:textId="14EF5851" w:rsidR="00B26141" w:rsidRDefault="000A1668" w:rsidP="00B26141">
      <w:r>
        <w:t>Als ingelogde secretariaat wil ik ook leden kunnen toevoegen als ze dit aan mij vragen.</w:t>
      </w:r>
      <w:r w:rsidR="00B26141">
        <w:t xml:space="preserve"> </w:t>
      </w:r>
      <w:r w:rsidR="00B26141">
        <w:t xml:space="preserve">Dit doet de </w:t>
      </w:r>
      <w:r w:rsidR="00B26141">
        <w:t>secretariaat</w:t>
      </w:r>
      <w:r w:rsidR="00B26141">
        <w:t xml:space="preserve"> door naar de pagina leden te gaan.</w:t>
      </w:r>
    </w:p>
    <w:p w14:paraId="29FBA008" w14:textId="77777777" w:rsidR="000A1668" w:rsidRDefault="000A1668" w:rsidP="00607AE7"/>
    <w:p w14:paraId="5A856CA2" w14:textId="77777777" w:rsidR="000A1668" w:rsidRDefault="000A1668" w:rsidP="004C40CF">
      <w:pPr>
        <w:pStyle w:val="Kop3"/>
      </w:pPr>
      <w:bookmarkStart w:id="50" w:name="_Toc120524821"/>
      <w:r>
        <w:t>4.8 secretariaat leden aanpassen op Schaakclub De Blauwe Loper</w:t>
      </w:r>
      <w:bookmarkEnd w:id="50"/>
      <w:r>
        <w:t xml:space="preserve"> </w:t>
      </w:r>
    </w:p>
    <w:p w14:paraId="6A4171BA" w14:textId="1F40F215" w:rsidR="000A1668" w:rsidRDefault="000A1668" w:rsidP="00607AE7">
      <w:r>
        <w:t>Als ingelogde secretariaat wil ik ook leden kunnen aanpassen als ze dit aan mij vragen.</w:t>
      </w:r>
      <w:r w:rsidR="00C7710D" w:rsidRPr="00C7710D">
        <w:t xml:space="preserve"> </w:t>
      </w:r>
      <w:r w:rsidR="00C7710D">
        <w:t xml:space="preserve">Dit doet de </w:t>
      </w:r>
      <w:r w:rsidR="00C7710D">
        <w:t>secr</w:t>
      </w:r>
      <w:r w:rsidR="00A0675E">
        <w:t>etariaat</w:t>
      </w:r>
      <w:r w:rsidR="00C7710D">
        <w:t xml:space="preserve"> door naast het juiste lid in het overzicht leden op verwijderen te klikken.</w:t>
      </w:r>
    </w:p>
    <w:p w14:paraId="1653E075" w14:textId="77777777" w:rsidR="000A1668" w:rsidRDefault="000A1668" w:rsidP="00607AE7"/>
    <w:p w14:paraId="0B256C04" w14:textId="77777777" w:rsidR="000A1668" w:rsidRDefault="000A1668" w:rsidP="004C40CF">
      <w:pPr>
        <w:pStyle w:val="Kop3"/>
      </w:pPr>
      <w:bookmarkStart w:id="51" w:name="_Toc120524822"/>
      <w:r>
        <w:lastRenderedPageBreak/>
        <w:t>4.9 secretariaat leden verwijderen op Schaakclub De Blauwe Loper</w:t>
      </w:r>
      <w:bookmarkEnd w:id="51"/>
    </w:p>
    <w:p w14:paraId="351AC0F2" w14:textId="13FD8CAD" w:rsidR="00C7710D" w:rsidRDefault="000A1668" w:rsidP="00C7710D">
      <w:r>
        <w:t>Als ingelogde secretariaat wil ik ook leden kunnen verwijderen als ze dit aan mij vragen.</w:t>
      </w:r>
      <w:r w:rsidR="00C7710D">
        <w:t xml:space="preserve"> </w:t>
      </w:r>
      <w:r w:rsidR="00C7710D">
        <w:t xml:space="preserve">Dit doet de </w:t>
      </w:r>
      <w:r w:rsidR="00C7710D">
        <w:t>secretariaat</w:t>
      </w:r>
      <w:r w:rsidR="00C7710D">
        <w:t xml:space="preserve"> door op de pagina leden het juiste lid te kiezen en op wijzigen te klikken. Hier past de</w:t>
      </w:r>
      <w:r w:rsidR="00C7710D">
        <w:t xml:space="preserve"> secretariaat</w:t>
      </w:r>
      <w:r w:rsidR="00C7710D">
        <w:t xml:space="preserve"> dan de info aan.</w:t>
      </w:r>
    </w:p>
    <w:p w14:paraId="6BEF1B1F" w14:textId="3BF47E33" w:rsidR="00607AE7" w:rsidRDefault="00607AE7" w:rsidP="00607AE7">
      <w:r>
        <w:br w:type="page"/>
      </w:r>
    </w:p>
    <w:p w14:paraId="33562403" w14:textId="77777777" w:rsidR="00825DD5" w:rsidRDefault="00825DD5" w:rsidP="00825DD5">
      <w:pPr>
        <w:pStyle w:val="Kop1"/>
      </w:pPr>
      <w:bookmarkStart w:id="52" w:name="_Toc120524823"/>
      <w:r>
        <w:lastRenderedPageBreak/>
        <w:t>Ontwerp</w:t>
      </w:r>
      <w:bookmarkEnd w:id="52"/>
      <w:r>
        <w:t xml:space="preserve"> </w:t>
      </w:r>
    </w:p>
    <w:p w14:paraId="0AB05219" w14:textId="77777777" w:rsidR="004811E6" w:rsidRDefault="004811E6" w:rsidP="00825DD5">
      <w:pPr>
        <w:pStyle w:val="Kop2"/>
      </w:pPr>
      <w:bookmarkStart w:id="53" w:name="_Toc120524824"/>
      <w:r>
        <w:t>Basis schermontwerp</w:t>
      </w:r>
      <w:bookmarkEnd w:id="53"/>
    </w:p>
    <w:p w14:paraId="294A35BE" w14:textId="77777777" w:rsidR="004811E6" w:rsidRPr="004D2417" w:rsidRDefault="004811E6" w:rsidP="004811E6">
      <w:pPr>
        <w:rPr>
          <w:rFonts w:ascii="Calibri" w:hAnsi="Calibri"/>
          <w:i/>
          <w:iCs/>
        </w:rPr>
      </w:pPr>
      <w:r w:rsidRPr="004D2417">
        <w:rPr>
          <w:rFonts w:ascii="Calibri" w:hAnsi="Calibri"/>
          <w:i/>
          <w:iCs/>
        </w:rPr>
        <w:t>Geef in één of meerdere schetsen aan, hoe de applicatie er uit gaat zien. In deze schets(en) moeten duidelijk de onderstaande punten naar voren komen:</w:t>
      </w:r>
    </w:p>
    <w:p w14:paraId="1EFC7764" w14:textId="77777777" w:rsidR="004811E6" w:rsidRPr="004D2417" w:rsidRDefault="004811E6" w:rsidP="004811E6">
      <w:pPr>
        <w:pStyle w:val="Lijstalinea"/>
        <w:numPr>
          <w:ilvl w:val="0"/>
          <w:numId w:val="1"/>
        </w:numPr>
        <w:spacing w:after="160" w:line="259" w:lineRule="auto"/>
        <w:rPr>
          <w:rFonts w:ascii="Calibri" w:hAnsi="Calibri"/>
          <w:i/>
          <w:iCs/>
        </w:rPr>
      </w:pPr>
      <w:r w:rsidRPr="004D2417">
        <w:rPr>
          <w:rFonts w:ascii="Calibri" w:hAnsi="Calibri"/>
          <w:i/>
          <w:iCs/>
        </w:rPr>
        <w:t xml:space="preserve">Lay-out applicatie </w:t>
      </w:r>
    </w:p>
    <w:p w14:paraId="567D081A"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menu</w:t>
      </w:r>
    </w:p>
    <w:p w14:paraId="15AC9FF2"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content</w:t>
      </w:r>
    </w:p>
    <w:p w14:paraId="1A80B9DE"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titel</w:t>
      </w:r>
    </w:p>
    <w:p w14:paraId="576740E7"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logo</w:t>
      </w:r>
    </w:p>
    <w:p w14:paraId="2F31D428"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enzovoorts</w:t>
      </w:r>
    </w:p>
    <w:p w14:paraId="25A4CE23" w14:textId="77777777" w:rsidR="004811E6" w:rsidRPr="004D2417" w:rsidRDefault="004811E6" w:rsidP="004811E6">
      <w:pPr>
        <w:pStyle w:val="Lijstalinea"/>
        <w:numPr>
          <w:ilvl w:val="0"/>
          <w:numId w:val="1"/>
        </w:numPr>
        <w:spacing w:after="160" w:line="259" w:lineRule="auto"/>
        <w:rPr>
          <w:rFonts w:ascii="Calibri" w:hAnsi="Calibri"/>
          <w:i/>
          <w:iCs/>
        </w:rPr>
      </w:pPr>
      <w:r w:rsidRPr="004D2417">
        <w:rPr>
          <w:rFonts w:ascii="Calibri" w:hAnsi="Calibri"/>
          <w:i/>
          <w:iCs/>
        </w:rPr>
        <w:t xml:space="preserve">Opmaak </w:t>
      </w:r>
    </w:p>
    <w:p w14:paraId="3E84D2C2"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 xml:space="preserve">Kleur gebruik </w:t>
      </w:r>
    </w:p>
    <w:p w14:paraId="08961F3E"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 xml:space="preserve">Lettertype </w:t>
      </w:r>
    </w:p>
    <w:p w14:paraId="02393AEF"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enz.</w:t>
      </w:r>
    </w:p>
    <w:p w14:paraId="68969925" w14:textId="77777777" w:rsidR="004811E6" w:rsidRPr="004D2417" w:rsidRDefault="004811E6" w:rsidP="004811E6">
      <w:pPr>
        <w:pStyle w:val="Lijstalinea"/>
        <w:numPr>
          <w:ilvl w:val="0"/>
          <w:numId w:val="1"/>
        </w:numPr>
        <w:spacing w:after="160" w:line="259" w:lineRule="auto"/>
        <w:rPr>
          <w:i/>
          <w:iCs/>
        </w:rPr>
      </w:pPr>
      <w:r w:rsidRPr="004D2417">
        <w:rPr>
          <w:rFonts w:ascii="Calibri" w:hAnsi="Calibri"/>
          <w:i/>
          <w:iCs/>
        </w:rPr>
        <w:t>Behaviours (indien van toepassing)</w:t>
      </w:r>
    </w:p>
    <w:p w14:paraId="747E14BB" w14:textId="77777777" w:rsidR="00825DD5" w:rsidRDefault="00825DD5" w:rsidP="00825DD5">
      <w:pPr>
        <w:pStyle w:val="Kop1"/>
      </w:pPr>
      <w:bookmarkStart w:id="54" w:name="_Toc447878400"/>
      <w:bookmarkStart w:id="55" w:name="_Toc120524825"/>
      <w:r>
        <w:t>Schematechnieken</w:t>
      </w:r>
      <w:bookmarkEnd w:id="55"/>
      <w:r w:rsidRPr="00584DC6">
        <w:t xml:space="preserve"> </w:t>
      </w:r>
    </w:p>
    <w:p w14:paraId="23EE372E" w14:textId="77777777" w:rsidR="004811E6" w:rsidRPr="00545120" w:rsidRDefault="004811E6" w:rsidP="00825DD5">
      <w:pPr>
        <w:pStyle w:val="Kop2"/>
      </w:pPr>
      <w:bookmarkStart w:id="56" w:name="_Toc120524826"/>
      <w:r w:rsidRPr="00584DC6">
        <w:t>Formulierontwerp</w:t>
      </w:r>
      <w:bookmarkEnd w:id="54"/>
      <w:bookmarkEnd w:id="56"/>
    </w:p>
    <w:p w14:paraId="04C7B343" w14:textId="77777777" w:rsidR="004811E6" w:rsidRPr="004D2417" w:rsidRDefault="004811E6" w:rsidP="00436610">
      <w:pPr>
        <w:pStyle w:val="Default"/>
      </w:pPr>
      <w:r w:rsidRPr="004D2417">
        <w:t xml:space="preserve">Geef, indien van toepassing, van elk formulier aan welke gegevens er gebruikt worden. Laat in een of meerdere schetsen zien hoe deze gegevens worden weergegeven. </w:t>
      </w:r>
    </w:p>
    <w:p w14:paraId="7C34B2C1" w14:textId="77777777" w:rsidR="004811E6" w:rsidRDefault="004811E6" w:rsidP="00825DD5">
      <w:pPr>
        <w:pStyle w:val="Kop2"/>
      </w:pPr>
      <w:bookmarkStart w:id="57" w:name="_Toc447878401"/>
      <w:bookmarkStart w:id="58" w:name="_Toc120524827"/>
      <w:r>
        <w:t>Uitvoerontwerp</w:t>
      </w:r>
      <w:bookmarkEnd w:id="57"/>
      <w:bookmarkEnd w:id="58"/>
    </w:p>
    <w:p w14:paraId="0CBA96C5" w14:textId="77777777" w:rsidR="004811E6" w:rsidRPr="004D2417" w:rsidRDefault="004811E6" w:rsidP="004811E6">
      <w:pPr>
        <w:rPr>
          <w:i/>
          <w:iCs/>
        </w:rPr>
      </w:pPr>
      <w:r w:rsidRPr="004D2417">
        <w:rPr>
          <w:i/>
          <w:iCs/>
        </w:rPr>
        <w:t>Beschrijf hoe de uitvoer / output van de applicatie is. Denk daarbij aan rapportages / overzichten / geluid en dergelijke.</w:t>
      </w:r>
    </w:p>
    <w:p w14:paraId="6D36B265" w14:textId="77777777" w:rsidR="004811E6" w:rsidRDefault="004811E6" w:rsidP="00825DD5">
      <w:pPr>
        <w:pStyle w:val="Kop2"/>
      </w:pPr>
      <w:bookmarkStart w:id="59" w:name="_Toc120524828"/>
      <w:r>
        <w:t>Gebruikersschermen</w:t>
      </w:r>
      <w:bookmarkEnd w:id="59"/>
    </w:p>
    <w:p w14:paraId="6666BAAF" w14:textId="77777777" w:rsidR="004811E6" w:rsidRPr="00542031" w:rsidRDefault="004811E6" w:rsidP="004811E6">
      <w:pPr>
        <w:rPr>
          <w:i/>
          <w:iCs/>
        </w:rPr>
      </w:pPr>
      <w:r w:rsidRPr="00542031">
        <w:rPr>
          <w:i/>
          <w:iCs/>
        </w:rPr>
        <w:t>Beschrijf de inhoud van het scherm. Dit moet minimaal gebeuren voor elk scherm dat in de navigatie voor komt. Welke gegevens moeten worden getoond op het scherm en welke acties moet de gebruiker kunnen uitvoeren. Beschrijf indien nodig de processen die achter het scherm worden uitgevoerd.</w:t>
      </w:r>
    </w:p>
    <w:p w14:paraId="0E14BE4B" w14:textId="77777777" w:rsidR="004811E6" w:rsidRDefault="004811E6" w:rsidP="004811E6">
      <w:pPr>
        <w:rPr>
          <w:i/>
          <w:iCs/>
        </w:rPr>
      </w:pPr>
      <w:r w:rsidRPr="00542031">
        <w:rPr>
          <w:i/>
          <w:iCs/>
        </w:rPr>
        <w:t>Indien mogelijk kun je hier ook gebruik maken van prototyping.</w:t>
      </w:r>
    </w:p>
    <w:p w14:paraId="4CD4FA3E" w14:textId="77777777" w:rsidR="00D72909" w:rsidRPr="008234C6" w:rsidRDefault="00D72909" w:rsidP="00825DD5">
      <w:pPr>
        <w:pStyle w:val="Kop2"/>
        <w:rPr>
          <w:b/>
        </w:rPr>
      </w:pPr>
      <w:bookmarkStart w:id="60" w:name="_Toc447881112"/>
      <w:bookmarkStart w:id="61" w:name="_Toc484092853"/>
      <w:bookmarkStart w:id="62" w:name="_Toc120524829"/>
      <w:r w:rsidRPr="008234C6">
        <w:t>Relationeel datamodel</w:t>
      </w:r>
      <w:bookmarkEnd w:id="60"/>
      <w:bookmarkEnd w:id="61"/>
      <w:bookmarkEnd w:id="62"/>
    </w:p>
    <w:p w14:paraId="219102CE" w14:textId="77777777" w:rsidR="00D72909" w:rsidRPr="00D72909" w:rsidRDefault="00D72909" w:rsidP="00D72909">
      <w:pPr>
        <w:pStyle w:val="Lijstalinea"/>
        <w:numPr>
          <w:ilvl w:val="0"/>
          <w:numId w:val="2"/>
        </w:numPr>
        <w:spacing w:after="160" w:line="259" w:lineRule="auto"/>
        <w:rPr>
          <w:i/>
          <w:iCs/>
        </w:rPr>
      </w:pPr>
      <w:r w:rsidRPr="00D72909">
        <w:rPr>
          <w:i/>
          <w:iCs/>
        </w:rPr>
        <w:t>Normaliseer de overzichten en eventueel formulieren. Gebruik hiervoor de 0</w:t>
      </w:r>
      <w:r w:rsidRPr="00D72909">
        <w:rPr>
          <w:i/>
          <w:iCs/>
          <w:vertAlign w:val="superscript"/>
        </w:rPr>
        <w:t>e</w:t>
      </w:r>
      <w:r w:rsidRPr="00D72909">
        <w:rPr>
          <w:i/>
          <w:iCs/>
        </w:rPr>
        <w:t xml:space="preserve"> tot en met 3</w:t>
      </w:r>
      <w:r w:rsidRPr="00D72909">
        <w:rPr>
          <w:i/>
          <w:iCs/>
          <w:vertAlign w:val="superscript"/>
        </w:rPr>
        <w:t>e</w:t>
      </w:r>
      <w:r w:rsidRPr="00D72909">
        <w:rPr>
          <w:i/>
          <w:iCs/>
        </w:rPr>
        <w:t xml:space="preserve"> normaalvorm.</w:t>
      </w:r>
    </w:p>
    <w:p w14:paraId="532549FD" w14:textId="77777777" w:rsidR="00D72909" w:rsidRPr="00D72909" w:rsidRDefault="00D72909" w:rsidP="00D72909">
      <w:pPr>
        <w:pStyle w:val="Lijstalinea"/>
        <w:numPr>
          <w:ilvl w:val="0"/>
          <w:numId w:val="2"/>
        </w:numPr>
        <w:spacing w:after="160" w:line="259" w:lineRule="auto"/>
        <w:rPr>
          <w:i/>
          <w:iCs/>
        </w:rPr>
      </w:pPr>
      <w:r w:rsidRPr="00D72909">
        <w:rPr>
          <w:i/>
          <w:iCs/>
        </w:rPr>
        <w:t>Voeg de 3</w:t>
      </w:r>
      <w:r w:rsidRPr="00D72909">
        <w:rPr>
          <w:i/>
          <w:iCs/>
          <w:vertAlign w:val="superscript"/>
        </w:rPr>
        <w:t>e</w:t>
      </w:r>
      <w:r w:rsidRPr="00D72909">
        <w:rPr>
          <w:i/>
          <w:iCs/>
        </w:rPr>
        <w:t xml:space="preserve"> normaalvormen samen tot een 3</w:t>
      </w:r>
      <w:r w:rsidRPr="00D72909">
        <w:rPr>
          <w:i/>
          <w:iCs/>
          <w:vertAlign w:val="superscript"/>
        </w:rPr>
        <w:t>e</w:t>
      </w:r>
      <w:r w:rsidRPr="00D72909">
        <w:rPr>
          <w:i/>
          <w:iCs/>
        </w:rPr>
        <w:t xml:space="preserve"> normaalvorm.</w:t>
      </w:r>
    </w:p>
    <w:p w14:paraId="58944EBE" w14:textId="77777777" w:rsidR="00D72909" w:rsidRPr="00D72909" w:rsidRDefault="00D72909" w:rsidP="00D72909">
      <w:pPr>
        <w:pStyle w:val="Lijstalinea"/>
        <w:numPr>
          <w:ilvl w:val="0"/>
          <w:numId w:val="2"/>
        </w:numPr>
        <w:spacing w:after="160" w:line="259" w:lineRule="auto"/>
        <w:rPr>
          <w:i/>
          <w:iCs/>
        </w:rPr>
      </w:pPr>
      <w:r w:rsidRPr="00D72909">
        <w:rPr>
          <w:i/>
          <w:iCs/>
        </w:rPr>
        <w:t>Normaliseer de informatiebehoefte op basis van de overzichten en eventueel formulieren uit het functioneel ontwerp. Geef het resultaat van deze normalisatie weer in een Entiteit Relatie Diagram (ERD). Laat daarbij duidelijk naar voren komen:</w:t>
      </w:r>
    </w:p>
    <w:p w14:paraId="4C9DB513" w14:textId="77777777" w:rsidR="00D72909" w:rsidRPr="00D72909" w:rsidRDefault="00D72909" w:rsidP="00D72909">
      <w:pPr>
        <w:pStyle w:val="Lijstalinea"/>
        <w:numPr>
          <w:ilvl w:val="1"/>
          <w:numId w:val="2"/>
        </w:numPr>
        <w:spacing w:after="160" w:line="259" w:lineRule="auto"/>
        <w:rPr>
          <w:i/>
          <w:iCs/>
        </w:rPr>
      </w:pPr>
      <w:r w:rsidRPr="00D72909">
        <w:rPr>
          <w:i/>
          <w:iCs/>
        </w:rPr>
        <w:t>welke entiteiten gebruikt worden;</w:t>
      </w:r>
    </w:p>
    <w:p w14:paraId="593882E0" w14:textId="77777777" w:rsidR="00D72909" w:rsidRPr="00D72909" w:rsidRDefault="00D72909" w:rsidP="00D72909">
      <w:pPr>
        <w:pStyle w:val="Lijstalinea"/>
        <w:numPr>
          <w:ilvl w:val="1"/>
          <w:numId w:val="2"/>
        </w:numPr>
        <w:spacing w:after="160" w:line="259" w:lineRule="auto"/>
        <w:rPr>
          <w:i/>
          <w:iCs/>
        </w:rPr>
      </w:pPr>
      <w:r w:rsidRPr="00D72909">
        <w:rPr>
          <w:i/>
          <w:iCs/>
        </w:rPr>
        <w:t>welke eigenschappen of attributen gebruikt worden en bij welke entiteiten zij horen;</w:t>
      </w:r>
    </w:p>
    <w:p w14:paraId="6801B792" w14:textId="77777777" w:rsidR="00D72909" w:rsidRPr="00D72909" w:rsidRDefault="00D72909" w:rsidP="00D72909">
      <w:pPr>
        <w:pStyle w:val="Lijstalinea"/>
        <w:numPr>
          <w:ilvl w:val="1"/>
          <w:numId w:val="2"/>
        </w:numPr>
        <w:spacing w:after="160" w:line="259" w:lineRule="auto"/>
        <w:rPr>
          <w:i/>
          <w:iCs/>
        </w:rPr>
      </w:pPr>
      <w:r w:rsidRPr="00D72909">
        <w:rPr>
          <w:i/>
          <w:iCs/>
        </w:rPr>
        <w:t>welke sleutels gebruikt worden;</w:t>
      </w:r>
    </w:p>
    <w:p w14:paraId="24EC40F8" w14:textId="77777777" w:rsidR="00D72909" w:rsidRPr="00D72909" w:rsidRDefault="00D72909" w:rsidP="00D72909">
      <w:pPr>
        <w:pStyle w:val="Lijstalinea"/>
        <w:numPr>
          <w:ilvl w:val="1"/>
          <w:numId w:val="2"/>
        </w:numPr>
        <w:spacing w:after="160" w:line="259" w:lineRule="auto"/>
        <w:rPr>
          <w:i/>
          <w:iCs/>
        </w:rPr>
      </w:pPr>
      <w:r w:rsidRPr="00D72909">
        <w:rPr>
          <w:i/>
          <w:iCs/>
        </w:rPr>
        <w:t>welke relaties er zijn.</w:t>
      </w:r>
    </w:p>
    <w:p w14:paraId="16853746" w14:textId="77777777" w:rsidR="00D72909" w:rsidRPr="008234C6" w:rsidRDefault="00D72909" w:rsidP="00D72909">
      <w:pPr>
        <w:pStyle w:val="Lijstalinea"/>
        <w:numPr>
          <w:ilvl w:val="0"/>
          <w:numId w:val="2"/>
        </w:numPr>
        <w:spacing w:after="160" w:line="259" w:lineRule="auto"/>
      </w:pPr>
      <w:r w:rsidRPr="00D72909">
        <w:rPr>
          <w:i/>
          <w:iCs/>
        </w:rPr>
        <w:t>Maak op basis van het ERD de datadictionary. Gebruik daarvoor het onderstaand schema per entiteit.</w:t>
      </w:r>
      <w:r w:rsidRPr="00D72909">
        <w:rPr>
          <w:i/>
          <w:iCs/>
        </w:rPr>
        <w:br/>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D72909" w:rsidRPr="008234C6" w14:paraId="68765500" w14:textId="77777777" w:rsidTr="000D5888">
        <w:tc>
          <w:tcPr>
            <w:tcW w:w="992" w:type="pct"/>
            <w:shd w:val="clear" w:color="auto" w:fill="BFBFBF"/>
          </w:tcPr>
          <w:p w14:paraId="0FA62F5B" w14:textId="77777777" w:rsidR="00D72909" w:rsidRPr="008234C6" w:rsidRDefault="00D72909" w:rsidP="000D5888">
            <w:pPr>
              <w:rPr>
                <w:rFonts w:ascii="Calibri" w:hAnsi="Calibri"/>
              </w:rPr>
            </w:pPr>
          </w:p>
        </w:tc>
        <w:tc>
          <w:tcPr>
            <w:tcW w:w="4008" w:type="pct"/>
            <w:gridSpan w:val="2"/>
            <w:shd w:val="clear" w:color="auto" w:fill="auto"/>
          </w:tcPr>
          <w:p w14:paraId="75736F00" w14:textId="24EA66D5" w:rsidR="00D72909" w:rsidRPr="008234C6" w:rsidRDefault="00D72909" w:rsidP="000D5888">
            <w:pPr>
              <w:rPr>
                <w:rFonts w:ascii="Calibri" w:hAnsi="Calibri"/>
              </w:rPr>
            </w:pPr>
            <w:r w:rsidRPr="008234C6">
              <w:rPr>
                <w:rFonts w:ascii="Calibri" w:hAnsi="Calibri"/>
              </w:rPr>
              <w:t>Naam</w:t>
            </w:r>
            <w:r w:rsidR="006A2881">
              <w:rPr>
                <w:rFonts w:ascii="Calibri" w:hAnsi="Calibri"/>
              </w:rPr>
              <w:t>_Users</w:t>
            </w:r>
          </w:p>
        </w:tc>
      </w:tr>
      <w:tr w:rsidR="00D72909" w:rsidRPr="008234C6" w14:paraId="12C76A60" w14:textId="77777777" w:rsidTr="000D5888">
        <w:tc>
          <w:tcPr>
            <w:tcW w:w="992" w:type="pct"/>
            <w:tcBorders>
              <w:bottom w:val="single" w:sz="4" w:space="0" w:color="auto"/>
            </w:tcBorders>
            <w:shd w:val="clear" w:color="auto" w:fill="BFBFBF"/>
          </w:tcPr>
          <w:p w14:paraId="1EA7C089" w14:textId="77777777" w:rsidR="00D72909" w:rsidRPr="008234C6" w:rsidRDefault="00D72909" w:rsidP="000D5888">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249211F3" w14:textId="4C7CE9F4" w:rsidR="00D72909" w:rsidRPr="008234C6" w:rsidRDefault="006B320D" w:rsidP="000D5888">
            <w:pPr>
              <w:rPr>
                <w:rFonts w:ascii="Calibri" w:hAnsi="Calibri"/>
              </w:rPr>
            </w:pPr>
            <w:r>
              <w:rPr>
                <w:rFonts w:ascii="Calibri" w:hAnsi="Calibri"/>
              </w:rPr>
              <w:t>Users</w:t>
            </w:r>
          </w:p>
        </w:tc>
      </w:tr>
      <w:tr w:rsidR="00D72909" w:rsidRPr="008234C6" w14:paraId="61DF02FB" w14:textId="77777777" w:rsidTr="006B320D">
        <w:tc>
          <w:tcPr>
            <w:tcW w:w="992" w:type="pct"/>
            <w:shd w:val="clear" w:color="auto" w:fill="BFBFBF"/>
          </w:tcPr>
          <w:p w14:paraId="0748A937" w14:textId="77777777" w:rsidR="00D72909" w:rsidRPr="008234C6" w:rsidRDefault="00D72909" w:rsidP="000D5888">
            <w:pPr>
              <w:rPr>
                <w:rFonts w:ascii="Calibri" w:hAnsi="Calibri"/>
              </w:rPr>
            </w:pPr>
            <w:r w:rsidRPr="008234C6">
              <w:rPr>
                <w:rFonts w:ascii="Calibri" w:hAnsi="Calibri"/>
              </w:rPr>
              <w:t>Attribuutnaam</w:t>
            </w:r>
          </w:p>
        </w:tc>
        <w:tc>
          <w:tcPr>
            <w:tcW w:w="804" w:type="pct"/>
            <w:shd w:val="clear" w:color="auto" w:fill="BFBFBF"/>
          </w:tcPr>
          <w:p w14:paraId="09904946" w14:textId="77777777" w:rsidR="00D72909" w:rsidRPr="008234C6" w:rsidRDefault="00D72909" w:rsidP="000D5888">
            <w:pPr>
              <w:rPr>
                <w:rFonts w:ascii="Calibri" w:hAnsi="Calibri"/>
              </w:rPr>
            </w:pPr>
            <w:r w:rsidRPr="008234C6">
              <w:rPr>
                <w:rFonts w:ascii="Calibri" w:hAnsi="Calibri"/>
              </w:rPr>
              <w:t>Datatype</w:t>
            </w:r>
          </w:p>
        </w:tc>
        <w:tc>
          <w:tcPr>
            <w:tcW w:w="3204" w:type="pct"/>
            <w:shd w:val="clear" w:color="auto" w:fill="BFBFBF"/>
          </w:tcPr>
          <w:p w14:paraId="7F57AEEF" w14:textId="77777777" w:rsidR="00D72909" w:rsidRPr="008234C6" w:rsidRDefault="00D72909" w:rsidP="000D5888">
            <w:pPr>
              <w:rPr>
                <w:rFonts w:ascii="Calibri" w:hAnsi="Calibri"/>
              </w:rPr>
            </w:pPr>
            <w:r w:rsidRPr="008234C6">
              <w:rPr>
                <w:rFonts w:ascii="Calibri" w:hAnsi="Calibri"/>
              </w:rPr>
              <w:t>Toelichting</w:t>
            </w:r>
          </w:p>
        </w:tc>
      </w:tr>
      <w:tr w:rsidR="00D72909" w:rsidRPr="008234C6" w14:paraId="6CFBBEC3" w14:textId="77777777" w:rsidTr="006B320D">
        <w:tc>
          <w:tcPr>
            <w:tcW w:w="992" w:type="pct"/>
            <w:shd w:val="clear" w:color="auto" w:fill="auto"/>
          </w:tcPr>
          <w:p w14:paraId="43823046" w14:textId="594465CD" w:rsidR="00D72909" w:rsidRPr="008234C6" w:rsidRDefault="006A2881" w:rsidP="000D5888">
            <w:pPr>
              <w:rPr>
                <w:rFonts w:ascii="Calibri" w:hAnsi="Calibri"/>
              </w:rPr>
            </w:pPr>
            <w:r>
              <w:rPr>
                <w:rFonts w:ascii="Calibri" w:hAnsi="Calibri"/>
              </w:rPr>
              <w:t>ID</w:t>
            </w:r>
          </w:p>
        </w:tc>
        <w:tc>
          <w:tcPr>
            <w:tcW w:w="804" w:type="pct"/>
            <w:shd w:val="clear" w:color="auto" w:fill="auto"/>
          </w:tcPr>
          <w:p w14:paraId="7482C624" w14:textId="77777777" w:rsidR="00D72909" w:rsidRPr="008234C6" w:rsidRDefault="00D72909" w:rsidP="000D5888">
            <w:pPr>
              <w:rPr>
                <w:rFonts w:ascii="Calibri" w:hAnsi="Calibri"/>
              </w:rPr>
            </w:pPr>
            <w:r>
              <w:rPr>
                <w:rFonts w:ascii="Calibri" w:hAnsi="Calibri"/>
              </w:rPr>
              <w:t>Int</w:t>
            </w:r>
          </w:p>
        </w:tc>
        <w:tc>
          <w:tcPr>
            <w:tcW w:w="3204" w:type="pct"/>
            <w:shd w:val="clear" w:color="auto" w:fill="auto"/>
          </w:tcPr>
          <w:p w14:paraId="57F855AD" w14:textId="59CE20CF" w:rsidR="00D72909" w:rsidRPr="008234C6" w:rsidRDefault="00D72909" w:rsidP="000D5888">
            <w:pPr>
              <w:rPr>
                <w:rFonts w:ascii="Calibri" w:hAnsi="Calibri"/>
              </w:rPr>
            </w:pPr>
            <w:r>
              <w:rPr>
                <w:rFonts w:ascii="Calibri" w:hAnsi="Calibri"/>
              </w:rPr>
              <w:t>Dit</w:t>
            </w:r>
            <w:r w:rsidR="006A2881">
              <w:rPr>
                <w:rFonts w:ascii="Calibri" w:hAnsi="Calibri"/>
              </w:rPr>
              <w:t xml:space="preserve"> nummer</w:t>
            </w:r>
            <w:r>
              <w:rPr>
                <w:rFonts w:ascii="Calibri" w:hAnsi="Calibri"/>
              </w:rPr>
              <w:t xml:space="preserve"> wordt automatisch gegenereerd</w:t>
            </w:r>
            <w:r w:rsidR="006B320D">
              <w:rPr>
                <w:rFonts w:ascii="Calibri" w:hAnsi="Calibri"/>
              </w:rPr>
              <w:t xml:space="preserve"> en zorgt ervoor dat alle personen een apart nummer hebben.</w:t>
            </w:r>
          </w:p>
        </w:tc>
      </w:tr>
      <w:tr w:rsidR="00D72909" w:rsidRPr="008234C6" w14:paraId="7E4FF6F7" w14:textId="77777777" w:rsidTr="006B320D">
        <w:tc>
          <w:tcPr>
            <w:tcW w:w="992" w:type="pct"/>
            <w:tcBorders>
              <w:bottom w:val="single" w:sz="4" w:space="0" w:color="auto"/>
            </w:tcBorders>
            <w:shd w:val="clear" w:color="auto" w:fill="auto"/>
          </w:tcPr>
          <w:p w14:paraId="10D234C8" w14:textId="462EA391" w:rsidR="00D72909" w:rsidRPr="008234C6" w:rsidRDefault="006A2881" w:rsidP="000D5888">
            <w:pPr>
              <w:rPr>
                <w:rFonts w:ascii="Calibri" w:hAnsi="Calibri"/>
              </w:rPr>
            </w:pPr>
            <w:r>
              <w:rPr>
                <w:rFonts w:ascii="Calibri" w:hAnsi="Calibri"/>
              </w:rPr>
              <w:t>voornaam</w:t>
            </w:r>
          </w:p>
        </w:tc>
        <w:tc>
          <w:tcPr>
            <w:tcW w:w="804" w:type="pct"/>
            <w:tcBorders>
              <w:bottom w:val="single" w:sz="4" w:space="0" w:color="auto"/>
            </w:tcBorders>
            <w:shd w:val="clear" w:color="auto" w:fill="auto"/>
          </w:tcPr>
          <w:p w14:paraId="6B3F8C88" w14:textId="7C391DB9" w:rsidR="00D72909" w:rsidRPr="008234C6" w:rsidRDefault="006A2881" w:rsidP="000D5888">
            <w:pPr>
              <w:rPr>
                <w:rFonts w:ascii="Calibri" w:hAnsi="Calibri"/>
              </w:rPr>
            </w:pPr>
            <w:r>
              <w:rPr>
                <w:rFonts w:ascii="Calibri" w:hAnsi="Calibri"/>
              </w:rPr>
              <w:t>varc</w:t>
            </w:r>
            <w:r w:rsidR="00D72909">
              <w:rPr>
                <w:rFonts w:ascii="Calibri" w:hAnsi="Calibri"/>
              </w:rPr>
              <w:t>har</w:t>
            </w:r>
          </w:p>
        </w:tc>
        <w:tc>
          <w:tcPr>
            <w:tcW w:w="3204" w:type="pct"/>
            <w:tcBorders>
              <w:bottom w:val="single" w:sz="4" w:space="0" w:color="auto"/>
            </w:tcBorders>
            <w:shd w:val="clear" w:color="auto" w:fill="auto"/>
          </w:tcPr>
          <w:p w14:paraId="7FFF403A" w14:textId="64292AA5" w:rsidR="00D72909" w:rsidRPr="008234C6" w:rsidRDefault="006A2881" w:rsidP="000D5888">
            <w:pPr>
              <w:rPr>
                <w:rFonts w:ascii="Calibri" w:hAnsi="Calibri"/>
              </w:rPr>
            </w:pPr>
            <w:r>
              <w:rPr>
                <w:rFonts w:ascii="Calibri" w:hAnsi="Calibri"/>
              </w:rPr>
              <w:t>De voornam van de user</w:t>
            </w:r>
            <w:r w:rsidR="00153681">
              <w:rPr>
                <w:rFonts w:ascii="Calibri" w:hAnsi="Calibri"/>
              </w:rPr>
              <w:t>.</w:t>
            </w:r>
          </w:p>
        </w:tc>
      </w:tr>
      <w:tr w:rsidR="00D72909" w:rsidRPr="008234C6" w14:paraId="2EBE1CFC" w14:textId="77777777" w:rsidTr="006B320D">
        <w:tc>
          <w:tcPr>
            <w:tcW w:w="992" w:type="pct"/>
            <w:tcBorders>
              <w:bottom w:val="single" w:sz="4" w:space="0" w:color="auto"/>
            </w:tcBorders>
            <w:shd w:val="clear" w:color="auto" w:fill="auto"/>
          </w:tcPr>
          <w:p w14:paraId="5CC25259" w14:textId="7DC94A32" w:rsidR="00D72909" w:rsidRPr="008234C6" w:rsidRDefault="006A2881" w:rsidP="000D5888">
            <w:pPr>
              <w:rPr>
                <w:rFonts w:ascii="Calibri" w:hAnsi="Calibri"/>
              </w:rPr>
            </w:pPr>
            <w:r>
              <w:rPr>
                <w:rFonts w:ascii="Calibri" w:hAnsi="Calibri"/>
              </w:rPr>
              <w:t>achternaam</w:t>
            </w:r>
          </w:p>
        </w:tc>
        <w:tc>
          <w:tcPr>
            <w:tcW w:w="804" w:type="pct"/>
            <w:tcBorders>
              <w:bottom w:val="single" w:sz="4" w:space="0" w:color="auto"/>
            </w:tcBorders>
            <w:shd w:val="clear" w:color="auto" w:fill="auto"/>
          </w:tcPr>
          <w:p w14:paraId="25DDFA79" w14:textId="52C32373" w:rsidR="00D72909" w:rsidRPr="008234C6" w:rsidRDefault="006A2881" w:rsidP="000D5888">
            <w:pPr>
              <w:rPr>
                <w:rFonts w:ascii="Calibri" w:hAnsi="Calibri"/>
              </w:rPr>
            </w:pPr>
            <w:r>
              <w:rPr>
                <w:rFonts w:ascii="Calibri" w:hAnsi="Calibri"/>
              </w:rPr>
              <w:t>varchar</w:t>
            </w:r>
          </w:p>
        </w:tc>
        <w:tc>
          <w:tcPr>
            <w:tcW w:w="3204" w:type="pct"/>
            <w:tcBorders>
              <w:bottom w:val="single" w:sz="4" w:space="0" w:color="auto"/>
            </w:tcBorders>
            <w:shd w:val="clear" w:color="auto" w:fill="auto"/>
          </w:tcPr>
          <w:p w14:paraId="4FDEBB23" w14:textId="1A55DBC7" w:rsidR="00D72909" w:rsidRPr="008234C6" w:rsidRDefault="006A2881" w:rsidP="000D5888">
            <w:pPr>
              <w:rPr>
                <w:rFonts w:ascii="Calibri" w:hAnsi="Calibri"/>
              </w:rPr>
            </w:pPr>
            <w:r>
              <w:rPr>
                <w:rFonts w:ascii="Calibri" w:hAnsi="Calibri"/>
              </w:rPr>
              <w:t>De achternaam van de user</w:t>
            </w:r>
            <w:r w:rsidR="00153681">
              <w:rPr>
                <w:rFonts w:ascii="Calibri" w:hAnsi="Calibri"/>
              </w:rPr>
              <w:t>.</w:t>
            </w:r>
          </w:p>
        </w:tc>
      </w:tr>
      <w:tr w:rsidR="006A2881" w:rsidRPr="008234C6" w14:paraId="4990048F" w14:textId="77777777" w:rsidTr="006B320D">
        <w:tc>
          <w:tcPr>
            <w:tcW w:w="992" w:type="pct"/>
            <w:tcBorders>
              <w:bottom w:val="single" w:sz="4" w:space="0" w:color="auto"/>
            </w:tcBorders>
            <w:shd w:val="clear" w:color="auto" w:fill="auto"/>
          </w:tcPr>
          <w:p w14:paraId="7CFCCB89" w14:textId="39C27C0F" w:rsidR="006A2881" w:rsidRDefault="006A2881" w:rsidP="000D5888">
            <w:pPr>
              <w:rPr>
                <w:rFonts w:ascii="Calibri" w:hAnsi="Calibri"/>
              </w:rPr>
            </w:pPr>
            <w:r>
              <w:rPr>
                <w:rFonts w:ascii="Calibri" w:hAnsi="Calibri"/>
              </w:rPr>
              <w:t>email</w:t>
            </w:r>
          </w:p>
        </w:tc>
        <w:tc>
          <w:tcPr>
            <w:tcW w:w="804" w:type="pct"/>
            <w:tcBorders>
              <w:bottom w:val="single" w:sz="4" w:space="0" w:color="auto"/>
            </w:tcBorders>
            <w:shd w:val="clear" w:color="auto" w:fill="auto"/>
          </w:tcPr>
          <w:p w14:paraId="09194614" w14:textId="178AE090" w:rsidR="006A2881" w:rsidRDefault="006A2881" w:rsidP="000D5888">
            <w:pPr>
              <w:rPr>
                <w:rFonts w:ascii="Calibri" w:hAnsi="Calibri"/>
              </w:rPr>
            </w:pPr>
            <w:r>
              <w:rPr>
                <w:rFonts w:ascii="Calibri" w:hAnsi="Calibri"/>
              </w:rPr>
              <w:t>varchar</w:t>
            </w:r>
          </w:p>
        </w:tc>
        <w:tc>
          <w:tcPr>
            <w:tcW w:w="3204" w:type="pct"/>
            <w:tcBorders>
              <w:bottom w:val="single" w:sz="4" w:space="0" w:color="auto"/>
            </w:tcBorders>
            <w:shd w:val="clear" w:color="auto" w:fill="auto"/>
          </w:tcPr>
          <w:p w14:paraId="29A211C2" w14:textId="6ADD20FB" w:rsidR="006A2881" w:rsidRDefault="006A2881" w:rsidP="000D5888">
            <w:pPr>
              <w:rPr>
                <w:rFonts w:ascii="Calibri" w:hAnsi="Calibri"/>
              </w:rPr>
            </w:pPr>
            <w:r>
              <w:rPr>
                <w:rFonts w:ascii="Calibri" w:hAnsi="Calibri"/>
              </w:rPr>
              <w:t>De E-mail van de user</w:t>
            </w:r>
            <w:r w:rsidR="00153681">
              <w:rPr>
                <w:rFonts w:ascii="Calibri" w:hAnsi="Calibri"/>
              </w:rPr>
              <w:t>.</w:t>
            </w:r>
          </w:p>
        </w:tc>
      </w:tr>
      <w:tr w:rsidR="006A2881" w:rsidRPr="008234C6" w14:paraId="2C1C8B16" w14:textId="77777777" w:rsidTr="006B320D">
        <w:tc>
          <w:tcPr>
            <w:tcW w:w="992" w:type="pct"/>
            <w:tcBorders>
              <w:bottom w:val="single" w:sz="4" w:space="0" w:color="auto"/>
            </w:tcBorders>
            <w:shd w:val="clear" w:color="auto" w:fill="auto"/>
          </w:tcPr>
          <w:p w14:paraId="686F75CE" w14:textId="79C03CC6" w:rsidR="006A2881" w:rsidRDefault="006A2881" w:rsidP="000D5888">
            <w:pPr>
              <w:rPr>
                <w:rFonts w:ascii="Calibri" w:hAnsi="Calibri"/>
              </w:rPr>
            </w:pPr>
            <w:r>
              <w:rPr>
                <w:rFonts w:ascii="Calibri" w:hAnsi="Calibri"/>
              </w:rPr>
              <w:t>telefoonnummer</w:t>
            </w:r>
          </w:p>
        </w:tc>
        <w:tc>
          <w:tcPr>
            <w:tcW w:w="804" w:type="pct"/>
            <w:tcBorders>
              <w:bottom w:val="single" w:sz="4" w:space="0" w:color="auto"/>
            </w:tcBorders>
            <w:shd w:val="clear" w:color="auto" w:fill="auto"/>
          </w:tcPr>
          <w:p w14:paraId="1707612A" w14:textId="23DD78E5" w:rsidR="006A2881" w:rsidRDefault="006A2881" w:rsidP="000D5888">
            <w:pPr>
              <w:rPr>
                <w:rFonts w:ascii="Calibri" w:hAnsi="Calibri"/>
              </w:rPr>
            </w:pPr>
            <w:r>
              <w:rPr>
                <w:rFonts w:ascii="Calibri" w:hAnsi="Calibri"/>
              </w:rPr>
              <w:t>varchar</w:t>
            </w:r>
          </w:p>
        </w:tc>
        <w:tc>
          <w:tcPr>
            <w:tcW w:w="3204" w:type="pct"/>
            <w:tcBorders>
              <w:bottom w:val="single" w:sz="4" w:space="0" w:color="auto"/>
            </w:tcBorders>
            <w:shd w:val="clear" w:color="auto" w:fill="auto"/>
          </w:tcPr>
          <w:p w14:paraId="11274F5E" w14:textId="40472629" w:rsidR="006A2881" w:rsidRDefault="006A2881" w:rsidP="000D5888">
            <w:pPr>
              <w:rPr>
                <w:rFonts w:ascii="Calibri" w:hAnsi="Calibri"/>
              </w:rPr>
            </w:pPr>
            <w:r>
              <w:rPr>
                <w:rFonts w:ascii="Calibri" w:hAnsi="Calibri"/>
              </w:rPr>
              <w:t xml:space="preserve">De </w:t>
            </w:r>
            <w:r w:rsidR="006B320D">
              <w:rPr>
                <w:rFonts w:ascii="Calibri" w:hAnsi="Calibri"/>
              </w:rPr>
              <w:t>telefoonnummer van de user</w:t>
            </w:r>
            <w:r w:rsidR="00153681">
              <w:rPr>
                <w:rFonts w:ascii="Calibri" w:hAnsi="Calibri"/>
              </w:rPr>
              <w:t>.</w:t>
            </w:r>
          </w:p>
        </w:tc>
      </w:tr>
      <w:tr w:rsidR="006B320D" w:rsidRPr="008234C6" w14:paraId="4DD2C5A3" w14:textId="77777777" w:rsidTr="006B320D">
        <w:tc>
          <w:tcPr>
            <w:tcW w:w="992" w:type="pct"/>
            <w:tcBorders>
              <w:bottom w:val="single" w:sz="4" w:space="0" w:color="auto"/>
            </w:tcBorders>
            <w:shd w:val="clear" w:color="auto" w:fill="auto"/>
          </w:tcPr>
          <w:p w14:paraId="651A4AA0" w14:textId="42E78061" w:rsidR="006B320D" w:rsidRDefault="006B320D" w:rsidP="000D5888">
            <w:pPr>
              <w:rPr>
                <w:rFonts w:ascii="Calibri" w:hAnsi="Calibri"/>
              </w:rPr>
            </w:pPr>
            <w:r>
              <w:rPr>
                <w:rFonts w:ascii="Calibri" w:hAnsi="Calibri"/>
              </w:rPr>
              <w:t>rechten</w:t>
            </w:r>
          </w:p>
        </w:tc>
        <w:tc>
          <w:tcPr>
            <w:tcW w:w="804" w:type="pct"/>
            <w:tcBorders>
              <w:bottom w:val="single" w:sz="4" w:space="0" w:color="auto"/>
            </w:tcBorders>
            <w:shd w:val="clear" w:color="auto" w:fill="auto"/>
          </w:tcPr>
          <w:p w14:paraId="3CADB823" w14:textId="5D2FBFB5" w:rsidR="006B320D" w:rsidRDefault="006B320D" w:rsidP="000D5888">
            <w:pPr>
              <w:rPr>
                <w:rFonts w:ascii="Calibri" w:hAnsi="Calibri"/>
              </w:rPr>
            </w:pPr>
            <w:r>
              <w:rPr>
                <w:rFonts w:ascii="Calibri" w:hAnsi="Calibri"/>
              </w:rPr>
              <w:t>int</w:t>
            </w:r>
          </w:p>
        </w:tc>
        <w:tc>
          <w:tcPr>
            <w:tcW w:w="3204" w:type="pct"/>
            <w:tcBorders>
              <w:bottom w:val="single" w:sz="4" w:space="0" w:color="auto"/>
            </w:tcBorders>
            <w:shd w:val="clear" w:color="auto" w:fill="auto"/>
          </w:tcPr>
          <w:p w14:paraId="6F7DF2A6" w14:textId="048FB8CE" w:rsidR="006B320D" w:rsidRDefault="006B320D" w:rsidP="000D5888">
            <w:pPr>
              <w:rPr>
                <w:rFonts w:ascii="Calibri" w:hAnsi="Calibri"/>
              </w:rPr>
            </w:pPr>
            <w:r>
              <w:rPr>
                <w:rFonts w:ascii="Calibri" w:hAnsi="Calibri"/>
              </w:rPr>
              <w:t>De rechten van de bepaalde user</w:t>
            </w:r>
            <w:r w:rsidR="00153681">
              <w:rPr>
                <w:rFonts w:ascii="Calibri" w:hAnsi="Calibri"/>
              </w:rPr>
              <w:t>.</w:t>
            </w:r>
          </w:p>
        </w:tc>
      </w:tr>
      <w:tr w:rsidR="00D72909" w:rsidRPr="008234C6" w14:paraId="4715EB5D" w14:textId="77777777" w:rsidTr="000D5888">
        <w:tc>
          <w:tcPr>
            <w:tcW w:w="992" w:type="pct"/>
            <w:shd w:val="clear" w:color="auto" w:fill="BFBFBF"/>
          </w:tcPr>
          <w:p w14:paraId="4E6ABF45" w14:textId="77777777" w:rsidR="00D72909" w:rsidRPr="008234C6" w:rsidRDefault="00D72909" w:rsidP="000D5888">
            <w:pPr>
              <w:rPr>
                <w:rFonts w:ascii="Calibri" w:hAnsi="Calibri"/>
              </w:rPr>
            </w:pPr>
            <w:r w:rsidRPr="008234C6">
              <w:rPr>
                <w:rFonts w:ascii="Calibri" w:hAnsi="Calibri"/>
              </w:rPr>
              <w:lastRenderedPageBreak/>
              <w:t>Relatie</w:t>
            </w:r>
          </w:p>
        </w:tc>
        <w:tc>
          <w:tcPr>
            <w:tcW w:w="4008" w:type="pct"/>
            <w:gridSpan w:val="2"/>
            <w:shd w:val="clear" w:color="auto" w:fill="BFBFBF"/>
          </w:tcPr>
          <w:p w14:paraId="70389E18" w14:textId="77777777" w:rsidR="00D72909" w:rsidRPr="008234C6" w:rsidRDefault="00D72909" w:rsidP="000D5888">
            <w:pPr>
              <w:rPr>
                <w:rFonts w:ascii="Calibri" w:hAnsi="Calibri"/>
              </w:rPr>
            </w:pPr>
            <w:r w:rsidRPr="008234C6">
              <w:rPr>
                <w:rFonts w:ascii="Calibri" w:hAnsi="Calibri"/>
              </w:rPr>
              <w:t>Toelichting</w:t>
            </w:r>
          </w:p>
        </w:tc>
      </w:tr>
      <w:tr w:rsidR="006B320D" w:rsidRPr="008234C6" w14:paraId="3023D07A" w14:textId="77777777" w:rsidTr="000D5888">
        <w:tc>
          <w:tcPr>
            <w:tcW w:w="992" w:type="pct"/>
            <w:shd w:val="clear" w:color="auto" w:fill="BFBFBF"/>
          </w:tcPr>
          <w:p w14:paraId="13CFF063" w14:textId="5F82F56D" w:rsidR="006B320D" w:rsidRPr="008234C6" w:rsidRDefault="006B320D" w:rsidP="000D5888">
            <w:pPr>
              <w:rPr>
                <w:rFonts w:ascii="Calibri" w:hAnsi="Calibri"/>
              </w:rPr>
            </w:pPr>
            <w:r>
              <w:rPr>
                <w:rFonts w:ascii="Calibri" w:hAnsi="Calibri"/>
              </w:rPr>
              <w:t>rechten</w:t>
            </w:r>
          </w:p>
        </w:tc>
        <w:tc>
          <w:tcPr>
            <w:tcW w:w="4008" w:type="pct"/>
            <w:gridSpan w:val="2"/>
            <w:shd w:val="clear" w:color="auto" w:fill="BFBFBF"/>
          </w:tcPr>
          <w:p w14:paraId="2B45CF06" w14:textId="5778D24E" w:rsidR="006B320D" w:rsidRPr="008234C6" w:rsidRDefault="006B320D" w:rsidP="000D5888">
            <w:pPr>
              <w:rPr>
                <w:rFonts w:ascii="Calibri" w:hAnsi="Calibri"/>
              </w:rPr>
            </w:pPr>
            <w:r>
              <w:rPr>
                <w:rFonts w:ascii="Calibri" w:hAnsi="Calibri"/>
              </w:rPr>
              <w:t>In deze tabel staan de verschillende personen met de bijbehorende rechten</w:t>
            </w:r>
          </w:p>
        </w:tc>
      </w:tr>
    </w:tbl>
    <w:p w14:paraId="2EF33750" w14:textId="71322E7A" w:rsidR="00D72909" w:rsidRDefault="00D72909" w:rsidP="004811E6">
      <w:pPr>
        <w:rPr>
          <w:i/>
          <w:iC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6B320D" w:rsidRPr="008234C6" w14:paraId="64047B61" w14:textId="77777777" w:rsidTr="00A1170C">
        <w:tc>
          <w:tcPr>
            <w:tcW w:w="992" w:type="pct"/>
            <w:shd w:val="clear" w:color="auto" w:fill="BFBFBF"/>
          </w:tcPr>
          <w:p w14:paraId="53F56131" w14:textId="77777777" w:rsidR="006B320D" w:rsidRPr="008234C6" w:rsidRDefault="006B320D" w:rsidP="00A1170C">
            <w:pPr>
              <w:rPr>
                <w:rFonts w:ascii="Calibri" w:hAnsi="Calibri"/>
              </w:rPr>
            </w:pPr>
          </w:p>
        </w:tc>
        <w:tc>
          <w:tcPr>
            <w:tcW w:w="4008" w:type="pct"/>
            <w:gridSpan w:val="2"/>
            <w:shd w:val="clear" w:color="auto" w:fill="auto"/>
          </w:tcPr>
          <w:p w14:paraId="079E6E92" w14:textId="7AB4CC17" w:rsidR="006B320D" w:rsidRPr="008234C6" w:rsidRDefault="00B240FF" w:rsidP="00A1170C">
            <w:pPr>
              <w:rPr>
                <w:rFonts w:ascii="Calibri" w:hAnsi="Calibri"/>
              </w:rPr>
            </w:pPr>
            <w:r>
              <w:rPr>
                <w:rFonts w:ascii="Calibri" w:hAnsi="Calibri"/>
              </w:rPr>
              <w:t>R</w:t>
            </w:r>
            <w:r w:rsidR="00153681">
              <w:rPr>
                <w:rFonts w:ascii="Calibri" w:hAnsi="Calibri"/>
              </w:rPr>
              <w:t>echten</w:t>
            </w:r>
            <w:r>
              <w:rPr>
                <w:rFonts w:ascii="Calibri" w:hAnsi="Calibri"/>
              </w:rPr>
              <w:t>_User</w:t>
            </w:r>
          </w:p>
        </w:tc>
      </w:tr>
      <w:tr w:rsidR="006B320D" w:rsidRPr="008234C6" w14:paraId="170FC739" w14:textId="77777777" w:rsidTr="00A1170C">
        <w:tc>
          <w:tcPr>
            <w:tcW w:w="992" w:type="pct"/>
            <w:tcBorders>
              <w:bottom w:val="single" w:sz="4" w:space="0" w:color="auto"/>
            </w:tcBorders>
            <w:shd w:val="clear" w:color="auto" w:fill="BFBFBF"/>
          </w:tcPr>
          <w:p w14:paraId="1AFE15C0" w14:textId="77777777" w:rsidR="006B320D" w:rsidRPr="008234C6" w:rsidRDefault="006B320D" w:rsidP="00A1170C">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2095349A" w14:textId="7982BB6D" w:rsidR="006B320D" w:rsidRPr="008234C6" w:rsidRDefault="006B320D" w:rsidP="00A1170C">
            <w:pPr>
              <w:rPr>
                <w:rFonts w:ascii="Calibri" w:hAnsi="Calibri"/>
              </w:rPr>
            </w:pPr>
            <w:r>
              <w:rPr>
                <w:rFonts w:ascii="Calibri" w:hAnsi="Calibri"/>
              </w:rPr>
              <w:t>Database voor alle tornooien</w:t>
            </w:r>
          </w:p>
        </w:tc>
      </w:tr>
      <w:tr w:rsidR="006B320D" w:rsidRPr="008234C6" w14:paraId="20AFD3C5" w14:textId="77777777" w:rsidTr="00A1170C">
        <w:tc>
          <w:tcPr>
            <w:tcW w:w="992" w:type="pct"/>
            <w:shd w:val="clear" w:color="auto" w:fill="BFBFBF"/>
          </w:tcPr>
          <w:p w14:paraId="535A8FED" w14:textId="77777777" w:rsidR="006B320D" w:rsidRPr="008234C6" w:rsidRDefault="006B320D" w:rsidP="00A1170C">
            <w:pPr>
              <w:rPr>
                <w:rFonts w:ascii="Calibri" w:hAnsi="Calibri"/>
              </w:rPr>
            </w:pPr>
            <w:r w:rsidRPr="008234C6">
              <w:rPr>
                <w:rFonts w:ascii="Calibri" w:hAnsi="Calibri"/>
              </w:rPr>
              <w:t>Attribuutnaam</w:t>
            </w:r>
          </w:p>
        </w:tc>
        <w:tc>
          <w:tcPr>
            <w:tcW w:w="804" w:type="pct"/>
            <w:shd w:val="clear" w:color="auto" w:fill="BFBFBF"/>
          </w:tcPr>
          <w:p w14:paraId="5450561B" w14:textId="77777777" w:rsidR="006B320D" w:rsidRPr="008234C6" w:rsidRDefault="006B320D" w:rsidP="00A1170C">
            <w:pPr>
              <w:rPr>
                <w:rFonts w:ascii="Calibri" w:hAnsi="Calibri"/>
              </w:rPr>
            </w:pPr>
            <w:r w:rsidRPr="008234C6">
              <w:rPr>
                <w:rFonts w:ascii="Calibri" w:hAnsi="Calibri"/>
              </w:rPr>
              <w:t>Datatype</w:t>
            </w:r>
          </w:p>
        </w:tc>
        <w:tc>
          <w:tcPr>
            <w:tcW w:w="3204" w:type="pct"/>
            <w:shd w:val="clear" w:color="auto" w:fill="BFBFBF"/>
          </w:tcPr>
          <w:p w14:paraId="29042FF0" w14:textId="77777777" w:rsidR="006B320D" w:rsidRPr="008234C6" w:rsidRDefault="006B320D" w:rsidP="00A1170C">
            <w:pPr>
              <w:rPr>
                <w:rFonts w:ascii="Calibri" w:hAnsi="Calibri"/>
              </w:rPr>
            </w:pPr>
            <w:r w:rsidRPr="008234C6">
              <w:rPr>
                <w:rFonts w:ascii="Calibri" w:hAnsi="Calibri"/>
              </w:rPr>
              <w:t>Toelichting</w:t>
            </w:r>
          </w:p>
        </w:tc>
      </w:tr>
      <w:tr w:rsidR="006B320D" w:rsidRPr="008234C6" w14:paraId="22B5BA58" w14:textId="77777777" w:rsidTr="00A1170C">
        <w:tc>
          <w:tcPr>
            <w:tcW w:w="992" w:type="pct"/>
            <w:shd w:val="clear" w:color="auto" w:fill="auto"/>
          </w:tcPr>
          <w:p w14:paraId="145BEE48" w14:textId="77777777" w:rsidR="006B320D" w:rsidRPr="008234C6" w:rsidRDefault="006B320D" w:rsidP="00A1170C">
            <w:pPr>
              <w:rPr>
                <w:rFonts w:ascii="Calibri" w:hAnsi="Calibri"/>
              </w:rPr>
            </w:pPr>
            <w:r>
              <w:rPr>
                <w:rFonts w:ascii="Calibri" w:hAnsi="Calibri"/>
              </w:rPr>
              <w:t>ID</w:t>
            </w:r>
          </w:p>
        </w:tc>
        <w:tc>
          <w:tcPr>
            <w:tcW w:w="804" w:type="pct"/>
            <w:shd w:val="clear" w:color="auto" w:fill="auto"/>
          </w:tcPr>
          <w:p w14:paraId="25D0FF19" w14:textId="77777777" w:rsidR="006B320D" w:rsidRPr="008234C6" w:rsidRDefault="006B320D" w:rsidP="00A1170C">
            <w:pPr>
              <w:rPr>
                <w:rFonts w:ascii="Calibri" w:hAnsi="Calibri"/>
              </w:rPr>
            </w:pPr>
            <w:r>
              <w:rPr>
                <w:rFonts w:ascii="Calibri" w:hAnsi="Calibri"/>
              </w:rPr>
              <w:t>Int</w:t>
            </w:r>
          </w:p>
        </w:tc>
        <w:tc>
          <w:tcPr>
            <w:tcW w:w="3204" w:type="pct"/>
            <w:shd w:val="clear" w:color="auto" w:fill="auto"/>
          </w:tcPr>
          <w:p w14:paraId="5DD72BBC" w14:textId="239E1CD4" w:rsidR="006B320D" w:rsidRPr="008234C6" w:rsidRDefault="006B320D" w:rsidP="00A1170C">
            <w:pPr>
              <w:rPr>
                <w:rFonts w:ascii="Calibri" w:hAnsi="Calibri"/>
              </w:rPr>
            </w:pPr>
            <w:r>
              <w:rPr>
                <w:rFonts w:ascii="Calibri" w:hAnsi="Calibri"/>
              </w:rPr>
              <w:t xml:space="preserve">Dit nummer wordt automatisch gegenereerd en zorgt ervoor dat alle </w:t>
            </w:r>
            <w:r w:rsidR="00153681">
              <w:rPr>
                <w:rFonts w:ascii="Calibri" w:hAnsi="Calibri"/>
              </w:rPr>
              <w:t xml:space="preserve">verschillende mensen verschillende rechten hebben en </w:t>
            </w:r>
            <w:r>
              <w:rPr>
                <w:rFonts w:ascii="Calibri" w:hAnsi="Calibri"/>
              </w:rPr>
              <w:t>een apart nummer hebben</w:t>
            </w:r>
            <w:r w:rsidR="00153681">
              <w:rPr>
                <w:rFonts w:ascii="Calibri" w:hAnsi="Calibri"/>
              </w:rPr>
              <w:t xml:space="preserve"> in deze tabel</w:t>
            </w:r>
            <w:r>
              <w:rPr>
                <w:rFonts w:ascii="Calibri" w:hAnsi="Calibri"/>
              </w:rPr>
              <w:t>.</w:t>
            </w:r>
          </w:p>
        </w:tc>
      </w:tr>
      <w:tr w:rsidR="00153681" w:rsidRPr="008234C6" w14:paraId="153AD34C" w14:textId="77777777" w:rsidTr="00A1170C">
        <w:tc>
          <w:tcPr>
            <w:tcW w:w="992" w:type="pct"/>
            <w:shd w:val="clear" w:color="auto" w:fill="auto"/>
          </w:tcPr>
          <w:p w14:paraId="1391A326" w14:textId="5EB3783D" w:rsidR="00153681" w:rsidRDefault="00153681" w:rsidP="00A1170C">
            <w:pPr>
              <w:rPr>
                <w:rFonts w:ascii="Calibri" w:hAnsi="Calibri"/>
              </w:rPr>
            </w:pPr>
            <w:r>
              <w:rPr>
                <w:rFonts w:ascii="Calibri" w:hAnsi="Calibri"/>
              </w:rPr>
              <w:t>Naam_user_ID</w:t>
            </w:r>
          </w:p>
        </w:tc>
        <w:tc>
          <w:tcPr>
            <w:tcW w:w="804" w:type="pct"/>
            <w:shd w:val="clear" w:color="auto" w:fill="auto"/>
          </w:tcPr>
          <w:p w14:paraId="552C9C5B" w14:textId="351B3747" w:rsidR="00153681" w:rsidRDefault="00153681" w:rsidP="00A1170C">
            <w:pPr>
              <w:rPr>
                <w:rFonts w:ascii="Calibri" w:hAnsi="Calibri"/>
              </w:rPr>
            </w:pPr>
            <w:r>
              <w:rPr>
                <w:rFonts w:ascii="Calibri" w:hAnsi="Calibri"/>
              </w:rPr>
              <w:t>Int</w:t>
            </w:r>
          </w:p>
        </w:tc>
        <w:tc>
          <w:tcPr>
            <w:tcW w:w="3204" w:type="pct"/>
            <w:shd w:val="clear" w:color="auto" w:fill="auto"/>
          </w:tcPr>
          <w:p w14:paraId="2B7727B3" w14:textId="2EE00B95" w:rsidR="00153681" w:rsidRDefault="00153681" w:rsidP="00A1170C">
            <w:pPr>
              <w:rPr>
                <w:rFonts w:ascii="Calibri" w:hAnsi="Calibri"/>
              </w:rPr>
            </w:pPr>
            <w:r>
              <w:rPr>
                <w:rFonts w:ascii="Calibri" w:hAnsi="Calibri"/>
              </w:rPr>
              <w:t>Slaat de user ID op zodat de informatie hoort bij de juiste user.</w:t>
            </w:r>
          </w:p>
        </w:tc>
      </w:tr>
      <w:tr w:rsidR="006B320D" w:rsidRPr="008234C6" w14:paraId="5DBF4AC5" w14:textId="77777777" w:rsidTr="00A1170C">
        <w:tc>
          <w:tcPr>
            <w:tcW w:w="992" w:type="pct"/>
            <w:tcBorders>
              <w:bottom w:val="single" w:sz="4" w:space="0" w:color="auto"/>
            </w:tcBorders>
            <w:shd w:val="clear" w:color="auto" w:fill="auto"/>
          </w:tcPr>
          <w:p w14:paraId="30BA7CCA" w14:textId="1C01660D" w:rsidR="006B320D" w:rsidRPr="008234C6" w:rsidRDefault="00153681" w:rsidP="00A1170C">
            <w:pPr>
              <w:rPr>
                <w:rFonts w:ascii="Calibri" w:hAnsi="Calibri"/>
              </w:rPr>
            </w:pPr>
            <w:r>
              <w:rPr>
                <w:rFonts w:ascii="Calibri" w:hAnsi="Calibri"/>
              </w:rPr>
              <w:t>NaamFunc</w:t>
            </w:r>
          </w:p>
        </w:tc>
        <w:tc>
          <w:tcPr>
            <w:tcW w:w="804" w:type="pct"/>
            <w:tcBorders>
              <w:bottom w:val="single" w:sz="4" w:space="0" w:color="auto"/>
            </w:tcBorders>
            <w:shd w:val="clear" w:color="auto" w:fill="auto"/>
          </w:tcPr>
          <w:p w14:paraId="7D521B69" w14:textId="6D0D745B" w:rsidR="006B320D" w:rsidRPr="008234C6" w:rsidRDefault="00153681" w:rsidP="00A1170C">
            <w:pPr>
              <w:rPr>
                <w:rFonts w:ascii="Calibri" w:hAnsi="Calibri"/>
              </w:rPr>
            </w:pPr>
            <w:r>
              <w:rPr>
                <w:rFonts w:ascii="Calibri" w:hAnsi="Calibri"/>
              </w:rPr>
              <w:t>varchar</w:t>
            </w:r>
          </w:p>
        </w:tc>
        <w:tc>
          <w:tcPr>
            <w:tcW w:w="3204" w:type="pct"/>
            <w:tcBorders>
              <w:bottom w:val="single" w:sz="4" w:space="0" w:color="auto"/>
            </w:tcBorders>
            <w:shd w:val="clear" w:color="auto" w:fill="auto"/>
          </w:tcPr>
          <w:p w14:paraId="51F276AA" w14:textId="18B17C5F" w:rsidR="006B320D" w:rsidRPr="008234C6" w:rsidRDefault="00153681" w:rsidP="00A1170C">
            <w:pPr>
              <w:rPr>
                <w:rFonts w:ascii="Calibri" w:hAnsi="Calibri"/>
              </w:rPr>
            </w:pPr>
            <w:r>
              <w:rPr>
                <w:rFonts w:ascii="Calibri" w:hAnsi="Calibri"/>
              </w:rPr>
              <w:t>Naam van de functie van de persoon.</w:t>
            </w:r>
          </w:p>
        </w:tc>
      </w:tr>
      <w:tr w:rsidR="006B320D" w:rsidRPr="008234C6" w14:paraId="211B0798" w14:textId="77777777" w:rsidTr="00A1170C">
        <w:tc>
          <w:tcPr>
            <w:tcW w:w="992" w:type="pct"/>
            <w:tcBorders>
              <w:bottom w:val="single" w:sz="4" w:space="0" w:color="auto"/>
            </w:tcBorders>
            <w:shd w:val="clear" w:color="auto" w:fill="auto"/>
          </w:tcPr>
          <w:p w14:paraId="0EA460CE" w14:textId="5189A85F" w:rsidR="006B320D" w:rsidRPr="008234C6" w:rsidRDefault="006B320D" w:rsidP="00A1170C">
            <w:pPr>
              <w:rPr>
                <w:rFonts w:ascii="Calibri" w:hAnsi="Calibri"/>
              </w:rPr>
            </w:pPr>
          </w:p>
        </w:tc>
        <w:tc>
          <w:tcPr>
            <w:tcW w:w="804" w:type="pct"/>
            <w:tcBorders>
              <w:bottom w:val="single" w:sz="4" w:space="0" w:color="auto"/>
            </w:tcBorders>
            <w:shd w:val="clear" w:color="auto" w:fill="auto"/>
          </w:tcPr>
          <w:p w14:paraId="53226E44" w14:textId="09431B42" w:rsidR="006B320D" w:rsidRPr="008234C6" w:rsidRDefault="006B320D" w:rsidP="00A1170C">
            <w:pPr>
              <w:rPr>
                <w:rFonts w:ascii="Calibri" w:hAnsi="Calibri"/>
              </w:rPr>
            </w:pPr>
          </w:p>
        </w:tc>
        <w:tc>
          <w:tcPr>
            <w:tcW w:w="3204" w:type="pct"/>
            <w:tcBorders>
              <w:bottom w:val="single" w:sz="4" w:space="0" w:color="auto"/>
            </w:tcBorders>
            <w:shd w:val="clear" w:color="auto" w:fill="auto"/>
          </w:tcPr>
          <w:p w14:paraId="6AECFFB7" w14:textId="707FE2F3" w:rsidR="006B320D" w:rsidRPr="008234C6" w:rsidRDefault="006B320D" w:rsidP="00A1170C">
            <w:pPr>
              <w:rPr>
                <w:rFonts w:ascii="Calibri" w:hAnsi="Calibri"/>
              </w:rPr>
            </w:pPr>
          </w:p>
        </w:tc>
      </w:tr>
      <w:tr w:rsidR="006B320D" w:rsidRPr="008234C6" w14:paraId="3F3B0901" w14:textId="77777777" w:rsidTr="00A1170C">
        <w:tc>
          <w:tcPr>
            <w:tcW w:w="992" w:type="pct"/>
            <w:shd w:val="clear" w:color="auto" w:fill="BFBFBF"/>
          </w:tcPr>
          <w:p w14:paraId="6F72180B" w14:textId="77777777" w:rsidR="006B320D" w:rsidRPr="008234C6" w:rsidRDefault="006B320D" w:rsidP="00A1170C">
            <w:pPr>
              <w:rPr>
                <w:rFonts w:ascii="Calibri" w:hAnsi="Calibri"/>
              </w:rPr>
            </w:pPr>
            <w:r w:rsidRPr="008234C6">
              <w:rPr>
                <w:rFonts w:ascii="Calibri" w:hAnsi="Calibri"/>
              </w:rPr>
              <w:t>Relatie</w:t>
            </w:r>
          </w:p>
        </w:tc>
        <w:tc>
          <w:tcPr>
            <w:tcW w:w="4008" w:type="pct"/>
            <w:gridSpan w:val="2"/>
            <w:shd w:val="clear" w:color="auto" w:fill="BFBFBF"/>
          </w:tcPr>
          <w:p w14:paraId="071156C9" w14:textId="77777777" w:rsidR="006B320D" w:rsidRPr="008234C6" w:rsidRDefault="006B320D" w:rsidP="00A1170C">
            <w:pPr>
              <w:rPr>
                <w:rFonts w:ascii="Calibri" w:hAnsi="Calibri"/>
              </w:rPr>
            </w:pPr>
            <w:r w:rsidRPr="008234C6">
              <w:rPr>
                <w:rFonts w:ascii="Calibri" w:hAnsi="Calibri"/>
              </w:rPr>
              <w:t>Toelichting</w:t>
            </w:r>
          </w:p>
        </w:tc>
      </w:tr>
      <w:tr w:rsidR="00153681" w:rsidRPr="008234C6" w14:paraId="3247F9FA" w14:textId="77777777" w:rsidTr="00A1170C">
        <w:tc>
          <w:tcPr>
            <w:tcW w:w="992" w:type="pct"/>
            <w:shd w:val="clear" w:color="auto" w:fill="BFBFBF"/>
          </w:tcPr>
          <w:p w14:paraId="4D62FBD3" w14:textId="48FFF7D6" w:rsidR="00153681" w:rsidRPr="008234C6" w:rsidRDefault="00153681" w:rsidP="00A1170C">
            <w:pPr>
              <w:rPr>
                <w:rFonts w:ascii="Calibri" w:hAnsi="Calibri"/>
              </w:rPr>
            </w:pPr>
            <w:r>
              <w:rPr>
                <w:rFonts w:ascii="Calibri" w:hAnsi="Calibri"/>
              </w:rPr>
              <w:t>Naam_user</w:t>
            </w:r>
          </w:p>
        </w:tc>
        <w:tc>
          <w:tcPr>
            <w:tcW w:w="4008" w:type="pct"/>
            <w:gridSpan w:val="2"/>
            <w:shd w:val="clear" w:color="auto" w:fill="BFBFBF"/>
          </w:tcPr>
          <w:p w14:paraId="6963BC9E" w14:textId="38255552" w:rsidR="00153681" w:rsidRPr="008234C6" w:rsidRDefault="00153681" w:rsidP="00A1170C">
            <w:pPr>
              <w:rPr>
                <w:rFonts w:ascii="Calibri" w:hAnsi="Calibri"/>
              </w:rPr>
            </w:pPr>
            <w:r>
              <w:rPr>
                <w:rFonts w:ascii="Calibri" w:hAnsi="Calibri"/>
              </w:rPr>
              <w:t>Opslaan ID van de user zodat de informatie hoort bij de juiste user.</w:t>
            </w:r>
          </w:p>
        </w:tc>
      </w:tr>
    </w:tbl>
    <w:p w14:paraId="2D2DDFF4" w14:textId="4CB08124" w:rsidR="006B320D" w:rsidRDefault="006B320D" w:rsidP="004811E6">
      <w:pPr>
        <w:rPr>
          <w:i/>
          <w:iCs/>
        </w:rPr>
      </w:pPr>
    </w:p>
    <w:p w14:paraId="1C5A3BB0" w14:textId="0E37ECA0" w:rsidR="006B320D" w:rsidRDefault="006B320D" w:rsidP="004811E6">
      <w:pPr>
        <w:rPr>
          <w:i/>
          <w:iC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6B320D" w:rsidRPr="008234C6" w14:paraId="57486D3A" w14:textId="77777777" w:rsidTr="00A1170C">
        <w:tc>
          <w:tcPr>
            <w:tcW w:w="992" w:type="pct"/>
            <w:shd w:val="clear" w:color="auto" w:fill="BFBFBF"/>
          </w:tcPr>
          <w:p w14:paraId="4A494FB7" w14:textId="77777777" w:rsidR="006B320D" w:rsidRPr="008234C6" w:rsidRDefault="006B320D" w:rsidP="00A1170C">
            <w:pPr>
              <w:rPr>
                <w:rFonts w:ascii="Calibri" w:hAnsi="Calibri"/>
              </w:rPr>
            </w:pPr>
          </w:p>
        </w:tc>
        <w:tc>
          <w:tcPr>
            <w:tcW w:w="4008" w:type="pct"/>
            <w:gridSpan w:val="2"/>
            <w:shd w:val="clear" w:color="auto" w:fill="auto"/>
          </w:tcPr>
          <w:p w14:paraId="7983FB31" w14:textId="69343E6C" w:rsidR="006B320D" w:rsidRPr="008234C6" w:rsidRDefault="006B320D" w:rsidP="00A1170C">
            <w:pPr>
              <w:rPr>
                <w:rFonts w:ascii="Calibri" w:hAnsi="Calibri"/>
              </w:rPr>
            </w:pPr>
            <w:r>
              <w:rPr>
                <w:rFonts w:ascii="Calibri" w:hAnsi="Calibri"/>
              </w:rPr>
              <w:t>tornooien</w:t>
            </w:r>
          </w:p>
        </w:tc>
      </w:tr>
      <w:tr w:rsidR="006B320D" w:rsidRPr="008234C6" w14:paraId="059E4AC3" w14:textId="77777777" w:rsidTr="00A1170C">
        <w:tc>
          <w:tcPr>
            <w:tcW w:w="992" w:type="pct"/>
            <w:tcBorders>
              <w:bottom w:val="single" w:sz="4" w:space="0" w:color="auto"/>
            </w:tcBorders>
            <w:shd w:val="clear" w:color="auto" w:fill="BFBFBF"/>
          </w:tcPr>
          <w:p w14:paraId="10932F9A" w14:textId="77777777" w:rsidR="006B320D" w:rsidRPr="008234C6" w:rsidRDefault="006B320D" w:rsidP="00A1170C">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7995DF23" w14:textId="77777777" w:rsidR="006B320D" w:rsidRPr="008234C6" w:rsidRDefault="006B320D" w:rsidP="00A1170C">
            <w:pPr>
              <w:rPr>
                <w:rFonts w:ascii="Calibri" w:hAnsi="Calibri"/>
              </w:rPr>
            </w:pPr>
            <w:r>
              <w:rPr>
                <w:rFonts w:ascii="Calibri" w:hAnsi="Calibri"/>
              </w:rPr>
              <w:t>Database voor alle tornooien</w:t>
            </w:r>
          </w:p>
        </w:tc>
      </w:tr>
      <w:tr w:rsidR="006B320D" w:rsidRPr="008234C6" w14:paraId="2F5D424D" w14:textId="77777777" w:rsidTr="00A1170C">
        <w:tc>
          <w:tcPr>
            <w:tcW w:w="992" w:type="pct"/>
            <w:shd w:val="clear" w:color="auto" w:fill="BFBFBF"/>
          </w:tcPr>
          <w:p w14:paraId="24A6D6DC" w14:textId="77777777" w:rsidR="006B320D" w:rsidRPr="008234C6" w:rsidRDefault="006B320D" w:rsidP="00A1170C">
            <w:pPr>
              <w:rPr>
                <w:rFonts w:ascii="Calibri" w:hAnsi="Calibri"/>
              </w:rPr>
            </w:pPr>
            <w:r w:rsidRPr="008234C6">
              <w:rPr>
                <w:rFonts w:ascii="Calibri" w:hAnsi="Calibri"/>
              </w:rPr>
              <w:t>Attribuutnaam</w:t>
            </w:r>
          </w:p>
        </w:tc>
        <w:tc>
          <w:tcPr>
            <w:tcW w:w="804" w:type="pct"/>
            <w:shd w:val="clear" w:color="auto" w:fill="BFBFBF"/>
          </w:tcPr>
          <w:p w14:paraId="2F8D7C5B" w14:textId="77777777" w:rsidR="006B320D" w:rsidRPr="008234C6" w:rsidRDefault="006B320D" w:rsidP="00A1170C">
            <w:pPr>
              <w:rPr>
                <w:rFonts w:ascii="Calibri" w:hAnsi="Calibri"/>
              </w:rPr>
            </w:pPr>
            <w:r w:rsidRPr="008234C6">
              <w:rPr>
                <w:rFonts w:ascii="Calibri" w:hAnsi="Calibri"/>
              </w:rPr>
              <w:t>Datatype</w:t>
            </w:r>
          </w:p>
        </w:tc>
        <w:tc>
          <w:tcPr>
            <w:tcW w:w="3204" w:type="pct"/>
            <w:shd w:val="clear" w:color="auto" w:fill="BFBFBF"/>
          </w:tcPr>
          <w:p w14:paraId="61E87F01" w14:textId="77777777" w:rsidR="006B320D" w:rsidRPr="008234C6" w:rsidRDefault="006B320D" w:rsidP="00A1170C">
            <w:pPr>
              <w:rPr>
                <w:rFonts w:ascii="Calibri" w:hAnsi="Calibri"/>
              </w:rPr>
            </w:pPr>
            <w:r w:rsidRPr="008234C6">
              <w:rPr>
                <w:rFonts w:ascii="Calibri" w:hAnsi="Calibri"/>
              </w:rPr>
              <w:t>Toelichting</w:t>
            </w:r>
          </w:p>
        </w:tc>
      </w:tr>
      <w:tr w:rsidR="006B320D" w:rsidRPr="008234C6" w14:paraId="63C51A48" w14:textId="77777777" w:rsidTr="00A1170C">
        <w:tc>
          <w:tcPr>
            <w:tcW w:w="992" w:type="pct"/>
            <w:shd w:val="clear" w:color="auto" w:fill="auto"/>
          </w:tcPr>
          <w:p w14:paraId="27C53DE5" w14:textId="77777777" w:rsidR="006B320D" w:rsidRPr="008234C6" w:rsidRDefault="006B320D" w:rsidP="00A1170C">
            <w:pPr>
              <w:rPr>
                <w:rFonts w:ascii="Calibri" w:hAnsi="Calibri"/>
              </w:rPr>
            </w:pPr>
            <w:r>
              <w:rPr>
                <w:rFonts w:ascii="Calibri" w:hAnsi="Calibri"/>
              </w:rPr>
              <w:t>ID</w:t>
            </w:r>
          </w:p>
        </w:tc>
        <w:tc>
          <w:tcPr>
            <w:tcW w:w="804" w:type="pct"/>
            <w:shd w:val="clear" w:color="auto" w:fill="auto"/>
          </w:tcPr>
          <w:p w14:paraId="54E43D54" w14:textId="77777777" w:rsidR="006B320D" w:rsidRPr="008234C6" w:rsidRDefault="006B320D" w:rsidP="00A1170C">
            <w:pPr>
              <w:rPr>
                <w:rFonts w:ascii="Calibri" w:hAnsi="Calibri"/>
              </w:rPr>
            </w:pPr>
            <w:r>
              <w:rPr>
                <w:rFonts w:ascii="Calibri" w:hAnsi="Calibri"/>
              </w:rPr>
              <w:t>Int</w:t>
            </w:r>
          </w:p>
        </w:tc>
        <w:tc>
          <w:tcPr>
            <w:tcW w:w="3204" w:type="pct"/>
            <w:shd w:val="clear" w:color="auto" w:fill="auto"/>
          </w:tcPr>
          <w:p w14:paraId="53118FC3" w14:textId="77777777" w:rsidR="006B320D" w:rsidRPr="008234C6" w:rsidRDefault="006B320D" w:rsidP="00A1170C">
            <w:pPr>
              <w:rPr>
                <w:rFonts w:ascii="Calibri" w:hAnsi="Calibri"/>
              </w:rPr>
            </w:pPr>
            <w:r>
              <w:rPr>
                <w:rFonts w:ascii="Calibri" w:hAnsi="Calibri"/>
              </w:rPr>
              <w:t>Dit nummer wordt automatisch gegenereerd en zorgt ervoor dat alle tornooien een apart nummer hebben.</w:t>
            </w:r>
          </w:p>
        </w:tc>
      </w:tr>
      <w:tr w:rsidR="006B320D" w:rsidRPr="008234C6" w14:paraId="54FE4E3A" w14:textId="77777777" w:rsidTr="00A1170C">
        <w:tc>
          <w:tcPr>
            <w:tcW w:w="992" w:type="pct"/>
            <w:tcBorders>
              <w:bottom w:val="single" w:sz="4" w:space="0" w:color="auto"/>
            </w:tcBorders>
            <w:shd w:val="clear" w:color="auto" w:fill="auto"/>
          </w:tcPr>
          <w:p w14:paraId="1B8E3252" w14:textId="77777777" w:rsidR="006B320D" w:rsidRPr="008234C6" w:rsidRDefault="006B320D" w:rsidP="00A1170C">
            <w:pPr>
              <w:rPr>
                <w:rFonts w:ascii="Calibri" w:hAnsi="Calibri"/>
              </w:rPr>
            </w:pPr>
            <w:r>
              <w:rPr>
                <w:rFonts w:ascii="Calibri" w:hAnsi="Calibri"/>
              </w:rPr>
              <w:t>datum</w:t>
            </w:r>
          </w:p>
        </w:tc>
        <w:tc>
          <w:tcPr>
            <w:tcW w:w="804" w:type="pct"/>
            <w:tcBorders>
              <w:bottom w:val="single" w:sz="4" w:space="0" w:color="auto"/>
            </w:tcBorders>
            <w:shd w:val="clear" w:color="auto" w:fill="auto"/>
          </w:tcPr>
          <w:p w14:paraId="392D386D" w14:textId="77777777" w:rsidR="006B320D" w:rsidRPr="008234C6" w:rsidRDefault="006B320D" w:rsidP="00A1170C">
            <w:pPr>
              <w:rPr>
                <w:rFonts w:ascii="Calibri" w:hAnsi="Calibri"/>
              </w:rPr>
            </w:pPr>
            <w:r>
              <w:rPr>
                <w:rFonts w:ascii="Calibri" w:hAnsi="Calibri"/>
              </w:rPr>
              <w:t>date</w:t>
            </w:r>
          </w:p>
        </w:tc>
        <w:tc>
          <w:tcPr>
            <w:tcW w:w="3204" w:type="pct"/>
            <w:tcBorders>
              <w:bottom w:val="single" w:sz="4" w:space="0" w:color="auto"/>
            </w:tcBorders>
            <w:shd w:val="clear" w:color="auto" w:fill="auto"/>
          </w:tcPr>
          <w:p w14:paraId="16DA6FC3" w14:textId="6BFD1190" w:rsidR="006B320D" w:rsidRPr="008234C6" w:rsidRDefault="006B320D" w:rsidP="00A1170C">
            <w:pPr>
              <w:rPr>
                <w:rFonts w:ascii="Calibri" w:hAnsi="Calibri"/>
              </w:rPr>
            </w:pPr>
            <w:r>
              <w:rPr>
                <w:rFonts w:ascii="Calibri" w:hAnsi="Calibri"/>
              </w:rPr>
              <w:t>Datum van het tornooi</w:t>
            </w:r>
            <w:r w:rsidR="00153681">
              <w:rPr>
                <w:rFonts w:ascii="Calibri" w:hAnsi="Calibri"/>
              </w:rPr>
              <w:t>.</w:t>
            </w:r>
          </w:p>
        </w:tc>
      </w:tr>
      <w:tr w:rsidR="006B320D" w:rsidRPr="008234C6" w14:paraId="21070142" w14:textId="77777777" w:rsidTr="00A1170C">
        <w:tc>
          <w:tcPr>
            <w:tcW w:w="992" w:type="pct"/>
            <w:tcBorders>
              <w:bottom w:val="single" w:sz="4" w:space="0" w:color="auto"/>
            </w:tcBorders>
            <w:shd w:val="clear" w:color="auto" w:fill="auto"/>
          </w:tcPr>
          <w:p w14:paraId="3B0BDE5D" w14:textId="77777777" w:rsidR="006B320D" w:rsidRPr="008234C6" w:rsidRDefault="006B320D" w:rsidP="00A1170C">
            <w:pPr>
              <w:rPr>
                <w:rFonts w:ascii="Calibri" w:hAnsi="Calibri"/>
              </w:rPr>
            </w:pPr>
            <w:r>
              <w:rPr>
                <w:rFonts w:ascii="Calibri" w:hAnsi="Calibri"/>
              </w:rPr>
              <w:t>MaxPer</w:t>
            </w:r>
          </w:p>
        </w:tc>
        <w:tc>
          <w:tcPr>
            <w:tcW w:w="804" w:type="pct"/>
            <w:tcBorders>
              <w:bottom w:val="single" w:sz="4" w:space="0" w:color="auto"/>
            </w:tcBorders>
            <w:shd w:val="clear" w:color="auto" w:fill="auto"/>
          </w:tcPr>
          <w:p w14:paraId="515E60B6" w14:textId="77777777" w:rsidR="006B320D" w:rsidRPr="008234C6" w:rsidRDefault="006B320D" w:rsidP="00A1170C">
            <w:pPr>
              <w:rPr>
                <w:rFonts w:ascii="Calibri" w:hAnsi="Calibri"/>
              </w:rPr>
            </w:pPr>
            <w:r>
              <w:rPr>
                <w:rFonts w:ascii="Calibri" w:hAnsi="Calibri"/>
              </w:rPr>
              <w:t>int</w:t>
            </w:r>
          </w:p>
        </w:tc>
        <w:tc>
          <w:tcPr>
            <w:tcW w:w="3204" w:type="pct"/>
            <w:tcBorders>
              <w:bottom w:val="single" w:sz="4" w:space="0" w:color="auto"/>
            </w:tcBorders>
            <w:shd w:val="clear" w:color="auto" w:fill="auto"/>
          </w:tcPr>
          <w:p w14:paraId="2CB11889" w14:textId="6697C556" w:rsidR="006B320D" w:rsidRPr="008234C6" w:rsidRDefault="006B320D" w:rsidP="00A1170C">
            <w:pPr>
              <w:rPr>
                <w:rFonts w:ascii="Calibri" w:hAnsi="Calibri"/>
              </w:rPr>
            </w:pPr>
            <w:r>
              <w:rPr>
                <w:rFonts w:ascii="Calibri" w:hAnsi="Calibri"/>
              </w:rPr>
              <w:t>Maximale aantal personen voor een tornooi</w:t>
            </w:r>
            <w:r w:rsidR="00153681">
              <w:rPr>
                <w:rFonts w:ascii="Calibri" w:hAnsi="Calibri"/>
              </w:rPr>
              <w:t>.</w:t>
            </w:r>
          </w:p>
        </w:tc>
      </w:tr>
      <w:tr w:rsidR="006B320D" w14:paraId="29BC9023" w14:textId="77777777" w:rsidTr="00A1170C">
        <w:tc>
          <w:tcPr>
            <w:tcW w:w="992" w:type="pct"/>
            <w:tcBorders>
              <w:bottom w:val="single" w:sz="4" w:space="0" w:color="auto"/>
            </w:tcBorders>
            <w:shd w:val="clear" w:color="auto" w:fill="auto"/>
          </w:tcPr>
          <w:p w14:paraId="24C81160" w14:textId="77777777" w:rsidR="006B320D" w:rsidRDefault="006B320D" w:rsidP="00A1170C">
            <w:pPr>
              <w:rPr>
                <w:rFonts w:ascii="Calibri" w:hAnsi="Calibri"/>
              </w:rPr>
            </w:pPr>
            <w:r>
              <w:rPr>
                <w:rFonts w:ascii="Calibri" w:hAnsi="Calibri"/>
              </w:rPr>
              <w:t>InPer</w:t>
            </w:r>
          </w:p>
        </w:tc>
        <w:tc>
          <w:tcPr>
            <w:tcW w:w="804" w:type="pct"/>
            <w:tcBorders>
              <w:bottom w:val="single" w:sz="4" w:space="0" w:color="auto"/>
            </w:tcBorders>
            <w:shd w:val="clear" w:color="auto" w:fill="auto"/>
          </w:tcPr>
          <w:p w14:paraId="2A4F65E5" w14:textId="77777777" w:rsidR="006B320D" w:rsidRDefault="006B320D" w:rsidP="00A1170C">
            <w:pPr>
              <w:rPr>
                <w:rFonts w:ascii="Calibri" w:hAnsi="Calibri"/>
              </w:rPr>
            </w:pPr>
            <w:r>
              <w:rPr>
                <w:rFonts w:ascii="Calibri" w:hAnsi="Calibri"/>
              </w:rPr>
              <w:t>int</w:t>
            </w:r>
          </w:p>
        </w:tc>
        <w:tc>
          <w:tcPr>
            <w:tcW w:w="3204" w:type="pct"/>
            <w:tcBorders>
              <w:bottom w:val="single" w:sz="4" w:space="0" w:color="auto"/>
            </w:tcBorders>
            <w:shd w:val="clear" w:color="auto" w:fill="auto"/>
          </w:tcPr>
          <w:p w14:paraId="4304C9C0" w14:textId="03B3400E" w:rsidR="006B320D" w:rsidRDefault="006B320D" w:rsidP="00A1170C">
            <w:pPr>
              <w:rPr>
                <w:rFonts w:ascii="Calibri" w:hAnsi="Calibri"/>
              </w:rPr>
            </w:pPr>
            <w:r>
              <w:rPr>
                <w:rFonts w:ascii="Calibri" w:hAnsi="Calibri"/>
              </w:rPr>
              <w:t>Aantal ingeschreven personen</w:t>
            </w:r>
            <w:r w:rsidR="009F1D40">
              <w:rPr>
                <w:rFonts w:ascii="Calibri" w:hAnsi="Calibri"/>
              </w:rPr>
              <w:t xml:space="preserve"> met de ID</w:t>
            </w:r>
            <w:r w:rsidR="00B240FF">
              <w:rPr>
                <w:rFonts w:ascii="Calibri" w:hAnsi="Calibri"/>
              </w:rPr>
              <w:t>’</w:t>
            </w:r>
            <w:r w:rsidR="009F1D40">
              <w:rPr>
                <w:rFonts w:ascii="Calibri" w:hAnsi="Calibri"/>
              </w:rPr>
              <w:t>s</w:t>
            </w:r>
            <w:r w:rsidR="00B240FF">
              <w:rPr>
                <w:rFonts w:ascii="Calibri" w:hAnsi="Calibri"/>
              </w:rPr>
              <w:t xml:space="preserve"> van de personen</w:t>
            </w:r>
            <w:r w:rsidR="009F1D40">
              <w:rPr>
                <w:rFonts w:ascii="Calibri" w:hAnsi="Calibri"/>
              </w:rPr>
              <w:t>.</w:t>
            </w:r>
          </w:p>
        </w:tc>
      </w:tr>
      <w:tr w:rsidR="005A4D17" w14:paraId="70F9154C" w14:textId="77777777" w:rsidTr="00A1170C">
        <w:tc>
          <w:tcPr>
            <w:tcW w:w="992" w:type="pct"/>
            <w:tcBorders>
              <w:bottom w:val="single" w:sz="4" w:space="0" w:color="auto"/>
            </w:tcBorders>
            <w:shd w:val="clear" w:color="auto" w:fill="auto"/>
          </w:tcPr>
          <w:p w14:paraId="127679C1" w14:textId="6BCCAB58" w:rsidR="005A4D17" w:rsidRDefault="00CA7759" w:rsidP="00A1170C">
            <w:pPr>
              <w:rPr>
                <w:rFonts w:ascii="Calibri" w:hAnsi="Calibri"/>
              </w:rPr>
            </w:pPr>
            <w:r>
              <w:rPr>
                <w:rFonts w:ascii="Calibri" w:hAnsi="Calibri"/>
              </w:rPr>
              <w:t>uitslagen</w:t>
            </w:r>
          </w:p>
        </w:tc>
        <w:tc>
          <w:tcPr>
            <w:tcW w:w="804" w:type="pct"/>
            <w:tcBorders>
              <w:bottom w:val="single" w:sz="4" w:space="0" w:color="auto"/>
            </w:tcBorders>
            <w:shd w:val="clear" w:color="auto" w:fill="auto"/>
          </w:tcPr>
          <w:p w14:paraId="6629A1B3" w14:textId="5DF51712" w:rsidR="005A4D17" w:rsidRDefault="00E16501" w:rsidP="00A1170C">
            <w:pPr>
              <w:rPr>
                <w:rFonts w:ascii="Calibri" w:hAnsi="Calibri"/>
              </w:rPr>
            </w:pPr>
            <w:r>
              <w:rPr>
                <w:rFonts w:ascii="Calibri" w:hAnsi="Calibri"/>
              </w:rPr>
              <w:t>json</w:t>
            </w:r>
          </w:p>
        </w:tc>
        <w:tc>
          <w:tcPr>
            <w:tcW w:w="3204" w:type="pct"/>
            <w:tcBorders>
              <w:bottom w:val="single" w:sz="4" w:space="0" w:color="auto"/>
            </w:tcBorders>
            <w:shd w:val="clear" w:color="auto" w:fill="auto"/>
          </w:tcPr>
          <w:p w14:paraId="662D3FE5" w14:textId="2F5CD0D7" w:rsidR="005A4D17" w:rsidRDefault="00E16501" w:rsidP="00A1170C">
            <w:pPr>
              <w:rPr>
                <w:rFonts w:ascii="Calibri" w:hAnsi="Calibri"/>
              </w:rPr>
            </w:pPr>
            <w:r>
              <w:rPr>
                <w:rFonts w:ascii="Calibri" w:hAnsi="Calibri"/>
              </w:rPr>
              <w:t xml:space="preserve">Dit object slaat de </w:t>
            </w:r>
            <w:r w:rsidR="00E4223E">
              <w:rPr>
                <w:rFonts w:ascii="Calibri" w:hAnsi="Calibri"/>
              </w:rPr>
              <w:t>personen</w:t>
            </w:r>
            <w:r>
              <w:rPr>
                <w:rFonts w:ascii="Calibri" w:hAnsi="Calibri"/>
              </w:rPr>
              <w:t xml:space="preserve"> op die tegen elkaar hebben gespeelt en de </w:t>
            </w:r>
            <w:r w:rsidR="00E4223E">
              <w:rPr>
                <w:rFonts w:ascii="Calibri" w:hAnsi="Calibri"/>
              </w:rPr>
              <w:t>eindscore.</w:t>
            </w:r>
          </w:p>
        </w:tc>
      </w:tr>
      <w:tr w:rsidR="006B320D" w14:paraId="0E69C33E" w14:textId="77777777" w:rsidTr="00A1170C">
        <w:tc>
          <w:tcPr>
            <w:tcW w:w="992" w:type="pct"/>
            <w:tcBorders>
              <w:bottom w:val="single" w:sz="4" w:space="0" w:color="auto"/>
            </w:tcBorders>
            <w:shd w:val="clear" w:color="auto" w:fill="auto"/>
          </w:tcPr>
          <w:p w14:paraId="41F249D5" w14:textId="77777777" w:rsidR="006B320D" w:rsidRDefault="006B320D" w:rsidP="00A1170C">
            <w:pPr>
              <w:rPr>
                <w:rFonts w:ascii="Calibri" w:hAnsi="Calibri"/>
              </w:rPr>
            </w:pPr>
            <w:r>
              <w:rPr>
                <w:rFonts w:ascii="Calibri" w:hAnsi="Calibri"/>
              </w:rPr>
              <w:t>scheidsrechter</w:t>
            </w:r>
          </w:p>
        </w:tc>
        <w:tc>
          <w:tcPr>
            <w:tcW w:w="804" w:type="pct"/>
            <w:tcBorders>
              <w:bottom w:val="single" w:sz="4" w:space="0" w:color="auto"/>
            </w:tcBorders>
            <w:shd w:val="clear" w:color="auto" w:fill="auto"/>
          </w:tcPr>
          <w:p w14:paraId="07075649" w14:textId="77777777" w:rsidR="006B320D" w:rsidRDefault="006B320D" w:rsidP="00A1170C">
            <w:pPr>
              <w:rPr>
                <w:rFonts w:ascii="Calibri" w:hAnsi="Calibri"/>
              </w:rPr>
            </w:pPr>
            <w:r>
              <w:rPr>
                <w:rFonts w:ascii="Calibri" w:hAnsi="Calibri"/>
              </w:rPr>
              <w:t>varchar</w:t>
            </w:r>
          </w:p>
        </w:tc>
        <w:tc>
          <w:tcPr>
            <w:tcW w:w="3204" w:type="pct"/>
            <w:tcBorders>
              <w:bottom w:val="single" w:sz="4" w:space="0" w:color="auto"/>
            </w:tcBorders>
            <w:shd w:val="clear" w:color="auto" w:fill="auto"/>
          </w:tcPr>
          <w:p w14:paraId="3F85E332" w14:textId="5A62C9AE" w:rsidR="006B320D" w:rsidRDefault="006B320D" w:rsidP="00A1170C">
            <w:pPr>
              <w:rPr>
                <w:rFonts w:ascii="Calibri" w:hAnsi="Calibri"/>
              </w:rPr>
            </w:pPr>
            <w:r>
              <w:rPr>
                <w:rFonts w:ascii="Calibri" w:hAnsi="Calibri"/>
              </w:rPr>
              <w:t>De naam/namen van de scheidsrechter(‘s) die aanwezig zijn voor het tornooi</w:t>
            </w:r>
            <w:r w:rsidR="00153681">
              <w:rPr>
                <w:rFonts w:ascii="Calibri" w:hAnsi="Calibri"/>
              </w:rPr>
              <w:t>.</w:t>
            </w:r>
          </w:p>
        </w:tc>
      </w:tr>
      <w:tr w:rsidR="006B320D" w14:paraId="5EFBA095" w14:textId="77777777" w:rsidTr="00A1170C">
        <w:tc>
          <w:tcPr>
            <w:tcW w:w="992" w:type="pct"/>
            <w:tcBorders>
              <w:bottom w:val="single" w:sz="4" w:space="0" w:color="auto"/>
            </w:tcBorders>
            <w:shd w:val="clear" w:color="auto" w:fill="auto"/>
          </w:tcPr>
          <w:p w14:paraId="0A73DF58" w14:textId="77777777" w:rsidR="006B320D" w:rsidRDefault="006B320D" w:rsidP="00A1170C">
            <w:pPr>
              <w:rPr>
                <w:rFonts w:ascii="Calibri" w:hAnsi="Calibri"/>
              </w:rPr>
            </w:pPr>
            <w:r>
              <w:rPr>
                <w:rFonts w:ascii="Calibri" w:hAnsi="Calibri"/>
              </w:rPr>
              <w:t>voltooit</w:t>
            </w:r>
          </w:p>
        </w:tc>
        <w:tc>
          <w:tcPr>
            <w:tcW w:w="804" w:type="pct"/>
            <w:tcBorders>
              <w:bottom w:val="single" w:sz="4" w:space="0" w:color="auto"/>
            </w:tcBorders>
            <w:shd w:val="clear" w:color="auto" w:fill="auto"/>
          </w:tcPr>
          <w:p w14:paraId="1A4BE0D4" w14:textId="77777777" w:rsidR="006B320D" w:rsidRDefault="006B320D" w:rsidP="00A1170C">
            <w:pPr>
              <w:rPr>
                <w:rFonts w:ascii="Calibri" w:hAnsi="Calibri"/>
              </w:rPr>
            </w:pPr>
            <w:r>
              <w:rPr>
                <w:rFonts w:ascii="Calibri" w:hAnsi="Calibri"/>
              </w:rPr>
              <w:t>bool</w:t>
            </w:r>
          </w:p>
        </w:tc>
        <w:tc>
          <w:tcPr>
            <w:tcW w:w="3204" w:type="pct"/>
            <w:tcBorders>
              <w:bottom w:val="single" w:sz="4" w:space="0" w:color="auto"/>
            </w:tcBorders>
            <w:shd w:val="clear" w:color="auto" w:fill="auto"/>
          </w:tcPr>
          <w:p w14:paraId="6BFCDEC8" w14:textId="1ADFF14E" w:rsidR="006B320D" w:rsidRDefault="006B320D" w:rsidP="00A1170C">
            <w:pPr>
              <w:rPr>
                <w:rFonts w:ascii="Calibri" w:hAnsi="Calibri"/>
              </w:rPr>
            </w:pPr>
            <w:r>
              <w:rPr>
                <w:rFonts w:ascii="Calibri" w:hAnsi="Calibri"/>
              </w:rPr>
              <w:t>Geeft aan of het tornooi al gespeelt is</w:t>
            </w:r>
            <w:r w:rsidR="00153681">
              <w:rPr>
                <w:rFonts w:ascii="Calibri" w:hAnsi="Calibri"/>
              </w:rPr>
              <w:t>.</w:t>
            </w:r>
          </w:p>
        </w:tc>
      </w:tr>
      <w:tr w:rsidR="006B320D" w:rsidRPr="008234C6" w14:paraId="2CEF3E7E" w14:textId="77777777" w:rsidTr="00A1170C">
        <w:tc>
          <w:tcPr>
            <w:tcW w:w="992" w:type="pct"/>
            <w:shd w:val="clear" w:color="auto" w:fill="BFBFBF"/>
          </w:tcPr>
          <w:p w14:paraId="764C4CC4" w14:textId="77777777" w:rsidR="006B320D" w:rsidRPr="008234C6" w:rsidRDefault="006B320D" w:rsidP="00A1170C">
            <w:pPr>
              <w:rPr>
                <w:rFonts w:ascii="Calibri" w:hAnsi="Calibri"/>
              </w:rPr>
            </w:pPr>
            <w:r w:rsidRPr="008234C6">
              <w:rPr>
                <w:rFonts w:ascii="Calibri" w:hAnsi="Calibri"/>
              </w:rPr>
              <w:t>Relatie</w:t>
            </w:r>
          </w:p>
        </w:tc>
        <w:tc>
          <w:tcPr>
            <w:tcW w:w="4008" w:type="pct"/>
            <w:gridSpan w:val="2"/>
            <w:shd w:val="clear" w:color="auto" w:fill="BFBFBF"/>
          </w:tcPr>
          <w:p w14:paraId="6829F6D5" w14:textId="77777777" w:rsidR="006B320D" w:rsidRPr="008234C6" w:rsidRDefault="006B320D" w:rsidP="00A1170C">
            <w:pPr>
              <w:rPr>
                <w:rFonts w:ascii="Calibri" w:hAnsi="Calibri"/>
              </w:rPr>
            </w:pPr>
            <w:r w:rsidRPr="008234C6">
              <w:rPr>
                <w:rFonts w:ascii="Calibri" w:hAnsi="Calibri"/>
              </w:rPr>
              <w:t>Toelichting</w:t>
            </w:r>
          </w:p>
        </w:tc>
      </w:tr>
      <w:tr w:rsidR="009F1D40" w:rsidRPr="008234C6" w14:paraId="6D42F9FB" w14:textId="77777777" w:rsidTr="00A1170C">
        <w:tc>
          <w:tcPr>
            <w:tcW w:w="992" w:type="pct"/>
            <w:shd w:val="clear" w:color="auto" w:fill="BFBFBF"/>
          </w:tcPr>
          <w:p w14:paraId="4B49E867" w14:textId="3561E241" w:rsidR="009F1D40" w:rsidRPr="008234C6" w:rsidRDefault="009F1D40" w:rsidP="00A1170C">
            <w:pPr>
              <w:rPr>
                <w:rFonts w:ascii="Calibri" w:hAnsi="Calibri"/>
              </w:rPr>
            </w:pPr>
            <w:r>
              <w:rPr>
                <w:rFonts w:ascii="Calibri" w:hAnsi="Calibri"/>
              </w:rPr>
              <w:t>Naam_User</w:t>
            </w:r>
          </w:p>
        </w:tc>
        <w:tc>
          <w:tcPr>
            <w:tcW w:w="4008" w:type="pct"/>
            <w:gridSpan w:val="2"/>
            <w:shd w:val="clear" w:color="auto" w:fill="BFBFBF"/>
          </w:tcPr>
          <w:p w14:paraId="6D659646" w14:textId="7F9E169F" w:rsidR="009F1D40" w:rsidRPr="008234C6" w:rsidRDefault="009F1D40" w:rsidP="00A1170C">
            <w:pPr>
              <w:rPr>
                <w:rFonts w:ascii="Calibri" w:hAnsi="Calibri"/>
              </w:rPr>
            </w:pPr>
            <w:r>
              <w:rPr>
                <w:rFonts w:ascii="Calibri" w:hAnsi="Calibri"/>
              </w:rPr>
              <w:t>Opslaan ID van de user zodat je kunt terugzien wie er heeft ingeschreven voor welke tornooi.</w:t>
            </w:r>
          </w:p>
        </w:tc>
      </w:tr>
    </w:tbl>
    <w:p w14:paraId="0D82E18E" w14:textId="0177DB3E" w:rsidR="00E137E9" w:rsidRPr="00E137E9" w:rsidRDefault="00D72909" w:rsidP="00E137E9">
      <w:pPr>
        <w:pStyle w:val="Kop2"/>
      </w:pPr>
      <w:bookmarkStart w:id="63" w:name="_Toc120524830"/>
      <w:r w:rsidRPr="00825DD5">
        <w:lastRenderedPageBreak/>
        <w:t>ERD</w:t>
      </w:r>
      <w:bookmarkEnd w:id="63"/>
    </w:p>
    <w:p w14:paraId="1B1D1DFB" w14:textId="4550D51C" w:rsidR="00E137E9" w:rsidRPr="00542031" w:rsidRDefault="00E137E9" w:rsidP="004811E6">
      <w:pPr>
        <w:rPr>
          <w:i/>
          <w:iCs/>
        </w:rPr>
      </w:pPr>
      <w:r w:rsidRPr="00E137E9">
        <w:rPr>
          <w:i/>
          <w:iCs/>
        </w:rPr>
        <w:drawing>
          <wp:inline distT="0" distB="0" distL="0" distR="0" wp14:anchorId="490C6FEF" wp14:editId="2FB6528A">
            <wp:extent cx="5760720" cy="438404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84040"/>
                    </a:xfrm>
                    <a:prstGeom prst="rect">
                      <a:avLst/>
                    </a:prstGeom>
                  </pic:spPr>
                </pic:pic>
              </a:graphicData>
            </a:graphic>
          </wp:inline>
        </w:drawing>
      </w:r>
    </w:p>
    <w:p w14:paraId="4155BDA5" w14:textId="77777777" w:rsidR="00825DD5" w:rsidRDefault="00825DD5" w:rsidP="00825DD5">
      <w:pPr>
        <w:pStyle w:val="Kop1"/>
      </w:pPr>
      <w:bookmarkStart w:id="64" w:name="_Toc120524831"/>
      <w:r>
        <w:t>Onderbouwing</w:t>
      </w:r>
      <w:bookmarkEnd w:id="64"/>
    </w:p>
    <w:p w14:paraId="11594ACC" w14:textId="77777777" w:rsidR="00825DD5" w:rsidRDefault="00825DD5" w:rsidP="00825DD5">
      <w:pPr>
        <w:pStyle w:val="Kop2"/>
      </w:pPr>
      <w:bookmarkStart w:id="65" w:name="_Toc120524832"/>
      <w:r>
        <w:t>Beveiliging en privacy</w:t>
      </w:r>
      <w:bookmarkEnd w:id="65"/>
    </w:p>
    <w:p w14:paraId="29971E25" w14:textId="77777777" w:rsidR="00825DD5" w:rsidRDefault="00825DD5" w:rsidP="00825DD5"/>
    <w:p w14:paraId="256C4776" w14:textId="77777777" w:rsidR="004811E6" w:rsidRDefault="004811E6" w:rsidP="004811E6">
      <w:pPr>
        <w:pStyle w:val="Kop1"/>
      </w:pPr>
      <w:bookmarkStart w:id="66" w:name="_Toc120524833"/>
      <w:r>
        <w:t>Bijlagen</w:t>
      </w:r>
      <w:bookmarkEnd w:id="66"/>
    </w:p>
    <w:p w14:paraId="45FE416C" w14:textId="77777777" w:rsidR="004811E6" w:rsidRPr="00542031" w:rsidRDefault="004811E6" w:rsidP="004811E6">
      <w:pPr>
        <w:rPr>
          <w:i/>
          <w:iCs/>
        </w:rPr>
      </w:pPr>
      <w:r w:rsidRPr="00542031">
        <w:rPr>
          <w:i/>
          <w:iCs/>
        </w:rPr>
        <w:t>Als er voorbeelden van bijv. overzichten beschikbaar zijn dan moeten die toe worden gevoegd als bijlagen. In het technisch ontwerp kunnen ze worden gebruikt voor bijv. de normalisering.</w:t>
      </w:r>
    </w:p>
    <w:p w14:paraId="4620B7FB" w14:textId="77777777" w:rsidR="001F7830" w:rsidRPr="001211FE" w:rsidRDefault="001F7830" w:rsidP="003C0795"/>
    <w:sectPr w:rsidR="001F7830" w:rsidRPr="001211FE" w:rsidSect="004B1B5C">
      <w:headerReference w:type="even" r:id="rId13"/>
      <w:headerReference w:type="default" r:id="rId14"/>
      <w:footerReference w:type="even"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51164" w14:textId="77777777" w:rsidR="00D8223B" w:rsidRDefault="00D8223B" w:rsidP="001211FE">
      <w:pPr>
        <w:spacing w:after="0" w:line="240" w:lineRule="auto"/>
      </w:pPr>
      <w:r>
        <w:separator/>
      </w:r>
    </w:p>
  </w:endnote>
  <w:endnote w:type="continuationSeparator" w:id="0">
    <w:p w14:paraId="14E9EB4F" w14:textId="77777777" w:rsidR="00D8223B" w:rsidRDefault="00D8223B" w:rsidP="0012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2698" w14:textId="77777777" w:rsidR="001211FE" w:rsidRDefault="001211FE">
    <w:pPr>
      <w:pStyle w:val="Voetteks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0349" w14:textId="77777777" w:rsidR="004B1B5C" w:rsidRDefault="004B1B5C" w:rsidP="004B1B5C">
    <w:pPr>
      <w:pStyle w:val="Voettekst"/>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A33C" w14:textId="77777777" w:rsidR="00C97A5F" w:rsidRDefault="00C97A5F">
    <w:pPr>
      <w:pStyle w:val="Voettekst"/>
    </w:pPr>
    <w:r w:rsidRPr="00436610">
      <w:rPr>
        <w:rStyle w:val="KoptekstChar"/>
      </w:rPr>
      <w:t>Pagina</w:t>
    </w:r>
    <w:r>
      <w:t xml:space="preserve">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r>
      <w:t>Functioneel ontwerp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2A3E" w14:textId="77777777" w:rsidR="00C97A5F" w:rsidRDefault="00C97A5F" w:rsidP="00C97A5F">
    <w:pPr>
      <w:pStyle w:val="Voettekst"/>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031D" w14:textId="77777777" w:rsidR="00D8223B" w:rsidRDefault="00D8223B" w:rsidP="001211FE">
      <w:pPr>
        <w:spacing w:after="0" w:line="240" w:lineRule="auto"/>
      </w:pPr>
      <w:r>
        <w:separator/>
      </w:r>
    </w:p>
  </w:footnote>
  <w:footnote w:type="continuationSeparator" w:id="0">
    <w:p w14:paraId="29148AEF" w14:textId="77777777" w:rsidR="00D8223B" w:rsidRDefault="00D8223B" w:rsidP="0012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4A25" w14:textId="2A560C16" w:rsidR="004B1B5C" w:rsidRDefault="004B1B5C" w:rsidP="004B1B5C">
    <w:pPr>
      <w:pStyle w:val="Koptekst"/>
    </w:pPr>
    <w:bookmarkStart w:id="0" w:name="_Hlk119055787"/>
    <w:bookmarkStart w:id="1" w:name="_Hlk119055788"/>
    <w:r>
      <w:rPr>
        <w:noProof/>
      </w:rPr>
      <w:drawing>
        <wp:inline distT="0" distB="0" distL="0" distR="0" wp14:anchorId="7E83973B" wp14:editId="194DB7A9">
          <wp:extent cx="1906905" cy="283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630968503"/>
        <w:placeholder>
          <w:docPart w:val="27FD16DD701A451D9835520EBE66B240"/>
        </w:placeholder>
        <w:dataBinding w:prefixMappings="xmlns:ns0='http://purl.org/dc/elements/1.1/' xmlns:ns1='http://schemas.openxmlformats.org/package/2006/metadata/core-properties' " w:xpath="/ns1:coreProperties[1]/ns0:creator[1]" w:storeItemID="{6C3C8BC8-F283-45AE-878A-BAB7291924A1}"/>
        <w:text/>
      </w:sdtPr>
      <w:sdtEndPr/>
      <w:sdtContent>
        <w:r w:rsidR="00D8223B">
          <w:t>Rodi janssen</w:t>
        </w:r>
      </w:sdtContent>
    </w:sdt>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F366" w14:textId="697AD8D2" w:rsidR="00C97A5F" w:rsidRDefault="00C97A5F">
    <w:pPr>
      <w:pStyle w:val="Koptekst"/>
    </w:pPr>
    <w:bookmarkStart w:id="67" w:name="_Hlk119055905"/>
    <w:bookmarkStart w:id="68" w:name="_Hlk119055906"/>
    <w:r>
      <w:t xml:space="preserve"> </w:t>
    </w:r>
    <w:sdt>
      <w:sdtPr>
        <w:alias w:val="Auteur"/>
        <w:tag w:val=""/>
        <w:id w:val="743070282"/>
        <w:placeholder>
          <w:docPart w:val="3DBDE4BC854E4077B2C2C69E27D6BE6E"/>
        </w:placeholder>
        <w:dataBinding w:prefixMappings="xmlns:ns0='http://purl.org/dc/elements/1.1/' xmlns:ns1='http://schemas.openxmlformats.org/package/2006/metadata/core-properties' " w:xpath="/ns1:coreProperties[1]/ns0:creator[1]" w:storeItemID="{6C3C8BC8-F283-45AE-878A-BAB7291924A1}"/>
        <w:text/>
      </w:sdtPr>
      <w:sdtEndPr/>
      <w:sdtContent>
        <w:r w:rsidR="00D8223B">
          <w:t>Rodi janssen</w:t>
        </w:r>
      </w:sdtContent>
    </w:sdt>
    <w:r>
      <w:tab/>
    </w:r>
    <w:r>
      <w:tab/>
    </w:r>
    <w:r>
      <w:rPr>
        <w:noProof/>
      </w:rPr>
      <w:drawing>
        <wp:inline distT="0" distB="0" distL="0" distR="0" wp14:anchorId="558B805F" wp14:editId="63C89C45">
          <wp:extent cx="1906905" cy="2838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bookmarkEnd w:id="67"/>
    <w:bookmarkEnd w:id="6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533E" w14:textId="70A6CD0D" w:rsidR="001211FE" w:rsidRDefault="00C97A5F">
    <w:pPr>
      <w:pStyle w:val="Koptekst"/>
    </w:pPr>
    <w:r>
      <w:rPr>
        <w:noProof/>
      </w:rPr>
      <w:drawing>
        <wp:inline distT="0" distB="0" distL="0" distR="0" wp14:anchorId="221FE227" wp14:editId="3C33B8E7">
          <wp:extent cx="1906905" cy="2838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t xml:space="preserve"> </w:t>
    </w:r>
    <w:sdt>
      <w:sdtPr>
        <w:alias w:val="Auteur"/>
        <w:tag w:val=""/>
        <w:id w:val="-1207097852"/>
        <w:placeholder>
          <w:docPart w:val="80ED2BBB7FE1437FB0870247732B27AE"/>
        </w:placeholder>
        <w:dataBinding w:prefixMappings="xmlns:ns0='http://purl.org/dc/elements/1.1/' xmlns:ns1='http://schemas.openxmlformats.org/package/2006/metadata/core-properties' " w:xpath="/ns1:coreProperties[1]/ns0:creator[1]" w:storeItemID="{6C3C8BC8-F283-45AE-878A-BAB7291924A1}"/>
        <w:text/>
      </w:sdtPr>
      <w:sdtEndPr/>
      <w:sdtContent>
        <w:r w:rsidR="00D8223B">
          <w:t>Rodi janssen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1F0D"/>
    <w:multiLevelType w:val="hybridMultilevel"/>
    <w:tmpl w:val="10A620BC"/>
    <w:lvl w:ilvl="0" w:tplc="D08E9476">
      <w:start w:val="1"/>
      <w:numFmt w:val="bullet"/>
      <w:lvlText w:val=""/>
      <w:lvlJc w:val="left"/>
      <w:pPr>
        <w:ind w:left="408" w:hanging="360"/>
      </w:pPr>
      <w:rPr>
        <w:rFonts w:ascii="Calibri" w:eastAsiaTheme="minorHAns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7127F2"/>
    <w:multiLevelType w:val="multilevel"/>
    <w:tmpl w:val="4CFA92D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DA62BC"/>
    <w:multiLevelType w:val="multilevel"/>
    <w:tmpl w:val="486A89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B63897"/>
    <w:multiLevelType w:val="hybridMultilevel"/>
    <w:tmpl w:val="4C84B892"/>
    <w:lvl w:ilvl="0" w:tplc="BDCA9BC6">
      <w:start w:val="1"/>
      <w:numFmt w:val="bullet"/>
      <w:lvlText w:val=""/>
      <w:lvlJc w:val="left"/>
      <w:pPr>
        <w:tabs>
          <w:tab w:val="num" w:pos="290"/>
        </w:tabs>
        <w:ind w:left="157" w:hanging="227"/>
      </w:pPr>
      <w:rPr>
        <w:rFonts w:ascii="Wingdings" w:hAnsi="Wingdings" w:hint="default"/>
        <w:sz w:val="16"/>
      </w:rPr>
    </w:lvl>
    <w:lvl w:ilvl="1" w:tplc="04130003">
      <w:start w:val="1"/>
      <w:numFmt w:val="bullet"/>
      <w:lvlText w:val="o"/>
      <w:lvlJc w:val="left"/>
      <w:pPr>
        <w:tabs>
          <w:tab w:val="num" w:pos="1370"/>
        </w:tabs>
        <w:ind w:left="1370" w:hanging="360"/>
      </w:pPr>
      <w:rPr>
        <w:rFonts w:ascii="Courier New" w:hAnsi="Courier New" w:hint="default"/>
      </w:rPr>
    </w:lvl>
    <w:lvl w:ilvl="2" w:tplc="04130005" w:tentative="1">
      <w:start w:val="1"/>
      <w:numFmt w:val="bullet"/>
      <w:lvlText w:val=""/>
      <w:lvlJc w:val="left"/>
      <w:pPr>
        <w:tabs>
          <w:tab w:val="num" w:pos="2090"/>
        </w:tabs>
        <w:ind w:left="2090" w:hanging="360"/>
      </w:pPr>
      <w:rPr>
        <w:rFonts w:ascii="Wingdings" w:hAnsi="Wingdings" w:hint="default"/>
      </w:rPr>
    </w:lvl>
    <w:lvl w:ilvl="3" w:tplc="04130001" w:tentative="1">
      <w:start w:val="1"/>
      <w:numFmt w:val="bullet"/>
      <w:lvlText w:val=""/>
      <w:lvlJc w:val="left"/>
      <w:pPr>
        <w:tabs>
          <w:tab w:val="num" w:pos="2810"/>
        </w:tabs>
        <w:ind w:left="2810" w:hanging="360"/>
      </w:pPr>
      <w:rPr>
        <w:rFonts w:ascii="Symbol" w:hAnsi="Symbol" w:hint="default"/>
      </w:rPr>
    </w:lvl>
    <w:lvl w:ilvl="4" w:tplc="04130003" w:tentative="1">
      <w:start w:val="1"/>
      <w:numFmt w:val="bullet"/>
      <w:lvlText w:val="o"/>
      <w:lvlJc w:val="left"/>
      <w:pPr>
        <w:tabs>
          <w:tab w:val="num" w:pos="3530"/>
        </w:tabs>
        <w:ind w:left="3530" w:hanging="360"/>
      </w:pPr>
      <w:rPr>
        <w:rFonts w:ascii="Courier New" w:hAnsi="Courier New" w:hint="default"/>
      </w:rPr>
    </w:lvl>
    <w:lvl w:ilvl="5" w:tplc="04130005" w:tentative="1">
      <w:start w:val="1"/>
      <w:numFmt w:val="bullet"/>
      <w:lvlText w:val=""/>
      <w:lvlJc w:val="left"/>
      <w:pPr>
        <w:tabs>
          <w:tab w:val="num" w:pos="4250"/>
        </w:tabs>
        <w:ind w:left="4250" w:hanging="360"/>
      </w:pPr>
      <w:rPr>
        <w:rFonts w:ascii="Wingdings" w:hAnsi="Wingdings" w:hint="default"/>
      </w:rPr>
    </w:lvl>
    <w:lvl w:ilvl="6" w:tplc="04130001" w:tentative="1">
      <w:start w:val="1"/>
      <w:numFmt w:val="bullet"/>
      <w:lvlText w:val=""/>
      <w:lvlJc w:val="left"/>
      <w:pPr>
        <w:tabs>
          <w:tab w:val="num" w:pos="4970"/>
        </w:tabs>
        <w:ind w:left="4970" w:hanging="360"/>
      </w:pPr>
      <w:rPr>
        <w:rFonts w:ascii="Symbol" w:hAnsi="Symbol" w:hint="default"/>
      </w:rPr>
    </w:lvl>
    <w:lvl w:ilvl="7" w:tplc="04130003" w:tentative="1">
      <w:start w:val="1"/>
      <w:numFmt w:val="bullet"/>
      <w:lvlText w:val="o"/>
      <w:lvlJc w:val="left"/>
      <w:pPr>
        <w:tabs>
          <w:tab w:val="num" w:pos="5690"/>
        </w:tabs>
        <w:ind w:left="5690" w:hanging="360"/>
      </w:pPr>
      <w:rPr>
        <w:rFonts w:ascii="Courier New" w:hAnsi="Courier New" w:hint="default"/>
      </w:rPr>
    </w:lvl>
    <w:lvl w:ilvl="8" w:tplc="04130005" w:tentative="1">
      <w:start w:val="1"/>
      <w:numFmt w:val="bullet"/>
      <w:lvlText w:val=""/>
      <w:lvlJc w:val="left"/>
      <w:pPr>
        <w:tabs>
          <w:tab w:val="num" w:pos="6410"/>
        </w:tabs>
        <w:ind w:left="6410" w:hanging="360"/>
      </w:pPr>
      <w:rPr>
        <w:rFonts w:ascii="Wingdings" w:hAnsi="Wingdings" w:hint="default"/>
      </w:rPr>
    </w:lvl>
  </w:abstractNum>
  <w:abstractNum w:abstractNumId="5" w15:restartNumberingAfterBreak="0">
    <w:nsid w:val="626E7380"/>
    <w:multiLevelType w:val="multilevel"/>
    <w:tmpl w:val="84AC39F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DAB0624"/>
    <w:multiLevelType w:val="hybridMultilevel"/>
    <w:tmpl w:val="E8EC419E"/>
    <w:lvl w:ilvl="0" w:tplc="04130007">
      <w:start w:val="1"/>
      <w:numFmt w:val="bullet"/>
      <w:lvlText w:val=""/>
      <w:lvlJc w:val="left"/>
      <w:pPr>
        <w:tabs>
          <w:tab w:val="num" w:pos="720"/>
        </w:tabs>
        <w:ind w:left="720" w:hanging="360"/>
      </w:pPr>
      <w:rPr>
        <w:rFonts w:ascii="Wingdings" w:hAnsi="Wingdings"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211433">
    <w:abstractNumId w:val="1"/>
  </w:num>
  <w:num w:numId="2" w16cid:durableId="1245412884">
    <w:abstractNumId w:val="7"/>
  </w:num>
  <w:num w:numId="3" w16cid:durableId="614870449">
    <w:abstractNumId w:val="6"/>
  </w:num>
  <w:num w:numId="4" w16cid:durableId="495269592">
    <w:abstractNumId w:val="4"/>
  </w:num>
  <w:num w:numId="5" w16cid:durableId="691154211">
    <w:abstractNumId w:val="0"/>
  </w:num>
  <w:num w:numId="6" w16cid:durableId="1423457106">
    <w:abstractNumId w:val="2"/>
  </w:num>
  <w:num w:numId="7" w16cid:durableId="2026009687">
    <w:abstractNumId w:val="3"/>
  </w:num>
  <w:num w:numId="8" w16cid:durableId="1160272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3B"/>
    <w:rsid w:val="00010858"/>
    <w:rsid w:val="00060C28"/>
    <w:rsid w:val="000A1668"/>
    <w:rsid w:val="000E196A"/>
    <w:rsid w:val="001211FE"/>
    <w:rsid w:val="00153681"/>
    <w:rsid w:val="0018634D"/>
    <w:rsid w:val="001B2718"/>
    <w:rsid w:val="001C3820"/>
    <w:rsid w:val="001C5A3C"/>
    <w:rsid w:val="001F3234"/>
    <w:rsid w:val="001F7830"/>
    <w:rsid w:val="00236ECF"/>
    <w:rsid w:val="00247A90"/>
    <w:rsid w:val="002562F3"/>
    <w:rsid w:val="00263B4B"/>
    <w:rsid w:val="002B4562"/>
    <w:rsid w:val="002C5582"/>
    <w:rsid w:val="00320632"/>
    <w:rsid w:val="00347F9C"/>
    <w:rsid w:val="003C0795"/>
    <w:rsid w:val="003D0D0E"/>
    <w:rsid w:val="00436610"/>
    <w:rsid w:val="004811E6"/>
    <w:rsid w:val="0049512C"/>
    <w:rsid w:val="004B0961"/>
    <w:rsid w:val="004B1B5C"/>
    <w:rsid w:val="004C40CF"/>
    <w:rsid w:val="004D2417"/>
    <w:rsid w:val="004E3BE9"/>
    <w:rsid w:val="004F476D"/>
    <w:rsid w:val="004F4A66"/>
    <w:rsid w:val="005370E1"/>
    <w:rsid w:val="00542031"/>
    <w:rsid w:val="00551E56"/>
    <w:rsid w:val="005A0A5F"/>
    <w:rsid w:val="005A4D17"/>
    <w:rsid w:val="00607AE7"/>
    <w:rsid w:val="00613535"/>
    <w:rsid w:val="00665A35"/>
    <w:rsid w:val="006752DF"/>
    <w:rsid w:val="006777FB"/>
    <w:rsid w:val="006822E9"/>
    <w:rsid w:val="006A2881"/>
    <w:rsid w:val="006B2A00"/>
    <w:rsid w:val="006B320D"/>
    <w:rsid w:val="006E1AE2"/>
    <w:rsid w:val="00711C25"/>
    <w:rsid w:val="00722F63"/>
    <w:rsid w:val="007D4B4F"/>
    <w:rsid w:val="007D76C0"/>
    <w:rsid w:val="007E45B3"/>
    <w:rsid w:val="00802347"/>
    <w:rsid w:val="00825DD5"/>
    <w:rsid w:val="00843BF4"/>
    <w:rsid w:val="0084633C"/>
    <w:rsid w:val="00863B81"/>
    <w:rsid w:val="008B5157"/>
    <w:rsid w:val="00915D76"/>
    <w:rsid w:val="00955F05"/>
    <w:rsid w:val="00963444"/>
    <w:rsid w:val="009B5A6D"/>
    <w:rsid w:val="009F1D40"/>
    <w:rsid w:val="00A0675E"/>
    <w:rsid w:val="00A116D6"/>
    <w:rsid w:val="00A13ABB"/>
    <w:rsid w:val="00A70EF0"/>
    <w:rsid w:val="00A91CD5"/>
    <w:rsid w:val="00AF39A5"/>
    <w:rsid w:val="00B240FF"/>
    <w:rsid w:val="00B26141"/>
    <w:rsid w:val="00B66DC4"/>
    <w:rsid w:val="00B7066E"/>
    <w:rsid w:val="00B74228"/>
    <w:rsid w:val="00BC25F3"/>
    <w:rsid w:val="00BF515D"/>
    <w:rsid w:val="00C00322"/>
    <w:rsid w:val="00C1193F"/>
    <w:rsid w:val="00C16CAF"/>
    <w:rsid w:val="00C7710D"/>
    <w:rsid w:val="00C97A5F"/>
    <w:rsid w:val="00CA57CB"/>
    <w:rsid w:val="00CA7759"/>
    <w:rsid w:val="00CB33E0"/>
    <w:rsid w:val="00CB74DB"/>
    <w:rsid w:val="00CE644B"/>
    <w:rsid w:val="00CF1E05"/>
    <w:rsid w:val="00D21E5A"/>
    <w:rsid w:val="00D53083"/>
    <w:rsid w:val="00D57E3F"/>
    <w:rsid w:val="00D72909"/>
    <w:rsid w:val="00D76370"/>
    <w:rsid w:val="00D8223B"/>
    <w:rsid w:val="00D96829"/>
    <w:rsid w:val="00DA371D"/>
    <w:rsid w:val="00E01D84"/>
    <w:rsid w:val="00E137E9"/>
    <w:rsid w:val="00E16501"/>
    <w:rsid w:val="00E4223E"/>
    <w:rsid w:val="00E4372B"/>
    <w:rsid w:val="00EA5EE7"/>
    <w:rsid w:val="00ED3A09"/>
    <w:rsid w:val="00EF6198"/>
    <w:rsid w:val="00EF6E20"/>
    <w:rsid w:val="00F00818"/>
    <w:rsid w:val="00F07941"/>
    <w:rsid w:val="00F108F9"/>
    <w:rsid w:val="00F226E5"/>
    <w:rsid w:val="00F273FB"/>
    <w:rsid w:val="00F82676"/>
    <w:rsid w:val="00FD2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482D"/>
  <w15:chartTrackingRefBased/>
  <w15:docId w15:val="{102F8174-CEED-4B99-9CA8-B429A1E8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6610"/>
  </w:style>
  <w:style w:type="paragraph" w:styleId="Kop1">
    <w:name w:val="heading 1"/>
    <w:basedOn w:val="Standaard"/>
    <w:next w:val="Standaard"/>
    <w:link w:val="Kop1Char"/>
    <w:uiPriority w:val="9"/>
    <w:qFormat/>
    <w:rsid w:val="00436610"/>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436610"/>
    <w:pPr>
      <w:keepNext/>
      <w:keepLines/>
      <w:spacing w:before="40" w:after="0"/>
      <w:outlineLvl w:val="1"/>
    </w:pPr>
    <w:rPr>
      <w:rFonts w:asciiTheme="majorHAnsi" w:eastAsiaTheme="majorEastAsia" w:hAnsiTheme="majorHAnsi" w:cstheme="majorBidi"/>
      <w:sz w:val="28"/>
      <w:szCs w:val="26"/>
    </w:rPr>
  </w:style>
  <w:style w:type="paragraph" w:styleId="Kop3">
    <w:name w:val="heading 3"/>
    <w:basedOn w:val="Standaard"/>
    <w:next w:val="Standaard"/>
    <w:link w:val="Kop3Char"/>
    <w:uiPriority w:val="9"/>
    <w:unhideWhenUsed/>
    <w:qFormat/>
    <w:rsid w:val="00F273FB"/>
    <w:pPr>
      <w:keepNext/>
      <w:keepLines/>
      <w:spacing w:before="40" w:after="0"/>
      <w:outlineLvl w:val="2"/>
    </w:pPr>
    <w:rPr>
      <w:rFonts w:asciiTheme="majorHAnsi" w:eastAsiaTheme="majorEastAsia" w:hAnsiTheme="majorHAnsi"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6610"/>
    <w:rPr>
      <w:rFonts w:asciiTheme="majorHAnsi" w:eastAsiaTheme="majorEastAsia" w:hAnsiTheme="majorHAnsi" w:cstheme="majorBidi"/>
      <w:sz w:val="32"/>
      <w:szCs w:val="32"/>
    </w:rPr>
  </w:style>
  <w:style w:type="paragraph" w:styleId="Kopvaninhoudsopgave">
    <w:name w:val="TOC Heading"/>
    <w:basedOn w:val="Kop1"/>
    <w:next w:val="Standaard"/>
    <w:uiPriority w:val="39"/>
    <w:unhideWhenUsed/>
    <w:qFormat/>
    <w:rsid w:val="001211FE"/>
    <w:pPr>
      <w:outlineLvl w:val="9"/>
    </w:pPr>
    <w:rPr>
      <w:lang w:eastAsia="nl-NL"/>
    </w:rPr>
  </w:style>
  <w:style w:type="character" w:customStyle="1" w:styleId="Kop2Char">
    <w:name w:val="Kop 2 Char"/>
    <w:basedOn w:val="Standaardalinea-lettertype"/>
    <w:link w:val="Kop2"/>
    <w:uiPriority w:val="9"/>
    <w:rsid w:val="00436610"/>
    <w:rPr>
      <w:rFonts w:asciiTheme="majorHAnsi" w:eastAsiaTheme="majorEastAsia" w:hAnsiTheme="majorHAnsi" w:cstheme="majorBidi"/>
      <w:sz w:val="28"/>
      <w:szCs w:val="26"/>
    </w:rPr>
  </w:style>
  <w:style w:type="paragraph" w:styleId="Inhopg1">
    <w:name w:val="toc 1"/>
    <w:basedOn w:val="Standaard"/>
    <w:next w:val="Standaard"/>
    <w:autoRedefine/>
    <w:uiPriority w:val="39"/>
    <w:unhideWhenUsed/>
    <w:rsid w:val="001211FE"/>
    <w:pPr>
      <w:spacing w:after="100"/>
    </w:pPr>
  </w:style>
  <w:style w:type="character" w:styleId="Hyperlink">
    <w:name w:val="Hyperlink"/>
    <w:basedOn w:val="Standaardalinea-lettertype"/>
    <w:uiPriority w:val="99"/>
    <w:unhideWhenUsed/>
    <w:rsid w:val="001211FE"/>
    <w:rPr>
      <w:color w:val="0563C1" w:themeColor="hyperlink"/>
      <w:u w:val="single"/>
    </w:rPr>
  </w:style>
  <w:style w:type="paragraph" w:styleId="Koptekst">
    <w:name w:val="header"/>
    <w:basedOn w:val="Standaard"/>
    <w:link w:val="KoptekstChar"/>
    <w:uiPriority w:val="99"/>
    <w:unhideWhenUsed/>
    <w:rsid w:val="00436610"/>
    <w:pPr>
      <w:tabs>
        <w:tab w:val="center" w:pos="4536"/>
        <w:tab w:val="right" w:pos="9072"/>
      </w:tabs>
      <w:spacing w:after="0" w:line="240" w:lineRule="auto"/>
    </w:pPr>
    <w:rPr>
      <w:sz w:val="18"/>
    </w:rPr>
  </w:style>
  <w:style w:type="character" w:customStyle="1" w:styleId="KoptekstChar">
    <w:name w:val="Koptekst Char"/>
    <w:basedOn w:val="Standaardalinea-lettertype"/>
    <w:link w:val="Koptekst"/>
    <w:uiPriority w:val="99"/>
    <w:rsid w:val="00436610"/>
    <w:rPr>
      <w:sz w:val="18"/>
    </w:rPr>
  </w:style>
  <w:style w:type="paragraph" w:styleId="Voettekst">
    <w:name w:val="footer"/>
    <w:basedOn w:val="Standaard"/>
    <w:link w:val="VoettekstChar"/>
    <w:uiPriority w:val="99"/>
    <w:unhideWhenUsed/>
    <w:rsid w:val="00436610"/>
    <w:pPr>
      <w:tabs>
        <w:tab w:val="center" w:pos="4536"/>
        <w:tab w:val="right" w:pos="9072"/>
      </w:tabs>
      <w:spacing w:after="0" w:line="240" w:lineRule="auto"/>
    </w:pPr>
    <w:rPr>
      <w:sz w:val="18"/>
    </w:rPr>
  </w:style>
  <w:style w:type="character" w:customStyle="1" w:styleId="VoettekstChar">
    <w:name w:val="Voettekst Char"/>
    <w:basedOn w:val="Standaardalinea-lettertype"/>
    <w:link w:val="Voettekst"/>
    <w:uiPriority w:val="99"/>
    <w:rsid w:val="00436610"/>
    <w:rPr>
      <w:sz w:val="18"/>
    </w:rPr>
  </w:style>
  <w:style w:type="character" w:styleId="Tekstvantijdelijkeaanduiding">
    <w:name w:val="Placeholder Text"/>
    <w:basedOn w:val="Standaardalinea-lettertype"/>
    <w:uiPriority w:val="99"/>
    <w:semiHidden/>
    <w:rsid w:val="000E196A"/>
    <w:rPr>
      <w:color w:val="808080"/>
    </w:rPr>
  </w:style>
  <w:style w:type="paragraph" w:styleId="Lijstalinea">
    <w:name w:val="List Paragraph"/>
    <w:basedOn w:val="Standaard"/>
    <w:uiPriority w:val="34"/>
    <w:qFormat/>
    <w:rsid w:val="004811E6"/>
    <w:pPr>
      <w:spacing w:after="120" w:line="276" w:lineRule="auto"/>
      <w:ind w:left="720"/>
      <w:contextualSpacing/>
    </w:pPr>
  </w:style>
  <w:style w:type="paragraph" w:customStyle="1" w:styleId="Default">
    <w:name w:val="Default"/>
    <w:rsid w:val="00436610"/>
    <w:pPr>
      <w:autoSpaceDE w:val="0"/>
      <w:autoSpaceDN w:val="0"/>
      <w:adjustRightInd w:val="0"/>
      <w:spacing w:after="0" w:line="240" w:lineRule="auto"/>
    </w:pPr>
    <w:rPr>
      <w:rFonts w:ascii="Calibri" w:eastAsia="Times New Roman" w:hAnsi="Calibri" w:cs="Times New Roman"/>
      <w:color w:val="000000"/>
      <w:szCs w:val="24"/>
      <w:lang w:eastAsia="nl-NL"/>
    </w:rPr>
  </w:style>
  <w:style w:type="character" w:customStyle="1" w:styleId="Kop3Char">
    <w:name w:val="Kop 3 Char"/>
    <w:basedOn w:val="Standaardalinea-lettertype"/>
    <w:link w:val="Kop3"/>
    <w:uiPriority w:val="9"/>
    <w:rsid w:val="00F273FB"/>
    <w:rPr>
      <w:rFonts w:asciiTheme="majorHAnsi" w:eastAsiaTheme="majorEastAsia" w:hAnsiTheme="majorHAnsi" w:cstheme="majorBidi"/>
      <w:sz w:val="28"/>
      <w:szCs w:val="24"/>
    </w:rPr>
  </w:style>
  <w:style w:type="table" w:styleId="Tabelraster">
    <w:name w:val="Table Grid"/>
    <w:basedOn w:val="Standaardtabel"/>
    <w:uiPriority w:val="59"/>
    <w:rsid w:val="00D9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B7066E"/>
    <w:pPr>
      <w:spacing w:after="100"/>
      <w:ind w:left="220"/>
    </w:pPr>
  </w:style>
  <w:style w:type="paragraph" w:styleId="Titel">
    <w:name w:val="Title"/>
    <w:basedOn w:val="Standaard"/>
    <w:next w:val="Standaard"/>
    <w:link w:val="TitelChar"/>
    <w:uiPriority w:val="10"/>
    <w:qFormat/>
    <w:rsid w:val="00607A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elChar">
    <w:name w:val="Titel Char"/>
    <w:basedOn w:val="Standaardalinea-lettertype"/>
    <w:link w:val="Titel"/>
    <w:uiPriority w:val="10"/>
    <w:rsid w:val="00607AE7"/>
    <w:rPr>
      <w:rFonts w:asciiTheme="majorHAnsi" w:eastAsiaTheme="majorEastAsia" w:hAnsiTheme="majorHAnsi" w:cstheme="majorBidi"/>
      <w:color w:val="323E4F" w:themeColor="text2" w:themeShade="BF"/>
      <w:spacing w:val="5"/>
      <w:kern w:val="28"/>
      <w:sz w:val="52"/>
      <w:szCs w:val="52"/>
      <w:lang w:val="en-US" w:bidi="en-US"/>
    </w:rPr>
  </w:style>
  <w:style w:type="paragraph" w:styleId="Inhopg3">
    <w:name w:val="toc 3"/>
    <w:basedOn w:val="Standaard"/>
    <w:next w:val="Standaard"/>
    <w:autoRedefine/>
    <w:uiPriority w:val="39"/>
    <w:unhideWhenUsed/>
    <w:rsid w:val="00607AE7"/>
    <w:pPr>
      <w:spacing w:after="100" w:line="276" w:lineRule="auto"/>
      <w:ind w:left="440"/>
    </w:pPr>
  </w:style>
  <w:style w:type="paragraph" w:styleId="Plattetekst">
    <w:name w:val="Body Text"/>
    <w:basedOn w:val="Standaard"/>
    <w:link w:val="PlattetekstChar"/>
    <w:semiHidden/>
    <w:rsid w:val="00607AE7"/>
    <w:pPr>
      <w:suppressAutoHyphens/>
      <w:spacing w:after="120" w:line="276" w:lineRule="auto"/>
    </w:pPr>
    <w:rPr>
      <w:rFonts w:ascii="Calibri" w:eastAsia="SimSun" w:hAnsi="Calibri" w:cs="Times New Roman"/>
      <w:noProof/>
      <w:lang w:eastAsia="ar-SA"/>
    </w:rPr>
  </w:style>
  <w:style w:type="character" w:customStyle="1" w:styleId="PlattetekstChar">
    <w:name w:val="Platte tekst Char"/>
    <w:basedOn w:val="Standaardalinea-lettertype"/>
    <w:link w:val="Plattetekst"/>
    <w:semiHidden/>
    <w:rsid w:val="00607AE7"/>
    <w:rPr>
      <w:rFonts w:ascii="Calibri" w:eastAsia="SimSun" w:hAnsi="Calibri" w:cs="Times New Roman"/>
      <w:noProof/>
      <w:lang w:eastAsia="ar-SA"/>
    </w:rPr>
  </w:style>
  <w:style w:type="character" w:styleId="Nadruk">
    <w:name w:val="Emphasis"/>
    <w:basedOn w:val="Standaardalinea-lettertype"/>
    <w:qFormat/>
    <w:rsid w:val="00607AE7"/>
    <w:rPr>
      <w:i/>
      <w:iCs/>
    </w:rPr>
  </w:style>
  <w:style w:type="character" w:customStyle="1" w:styleId="fc2">
    <w:name w:val="fc2"/>
    <w:basedOn w:val="Standaardalinea-lettertype"/>
    <w:rsid w:val="00607AE7"/>
  </w:style>
  <w:style w:type="character" w:customStyle="1" w:styleId="fc1">
    <w:name w:val="fc1"/>
    <w:basedOn w:val="Standaardalinea-lettertype"/>
    <w:rsid w:val="0060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OneDrive%20-%20Koning%20Willem%20I%20College\leerjaar_3\project_8\Functioneel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FD16DD701A451D9835520EBE66B240"/>
        <w:category>
          <w:name w:val="Algemeen"/>
          <w:gallery w:val="placeholder"/>
        </w:category>
        <w:types>
          <w:type w:val="bbPlcHdr"/>
        </w:types>
        <w:behaviors>
          <w:behavior w:val="content"/>
        </w:behaviors>
        <w:guid w:val="{32C04E93-123C-41B7-AEE8-C22B8980DFCF}"/>
      </w:docPartPr>
      <w:docPartBody>
        <w:p w:rsidR="007C5CE4" w:rsidRDefault="007C5CE4">
          <w:pPr>
            <w:pStyle w:val="27FD16DD701A451D9835520EBE66B240"/>
          </w:pPr>
          <w:r w:rsidRPr="009B469B">
            <w:rPr>
              <w:rStyle w:val="Tekstvantijdelijkeaanduiding"/>
            </w:rPr>
            <w:t>[Auteur]</w:t>
          </w:r>
        </w:p>
      </w:docPartBody>
    </w:docPart>
    <w:docPart>
      <w:docPartPr>
        <w:name w:val="3DBDE4BC854E4077B2C2C69E27D6BE6E"/>
        <w:category>
          <w:name w:val="Algemeen"/>
          <w:gallery w:val="placeholder"/>
        </w:category>
        <w:types>
          <w:type w:val="bbPlcHdr"/>
        </w:types>
        <w:behaviors>
          <w:behavior w:val="content"/>
        </w:behaviors>
        <w:guid w:val="{4AEA7095-9EAA-4F8C-94AF-0BB335B09B0D}"/>
      </w:docPartPr>
      <w:docPartBody>
        <w:p w:rsidR="007C5CE4" w:rsidRDefault="007C5CE4">
          <w:pPr>
            <w:pStyle w:val="3DBDE4BC854E4077B2C2C69E27D6BE6E"/>
          </w:pPr>
          <w:r w:rsidRPr="009B469B">
            <w:rPr>
              <w:rStyle w:val="Tekstvantijdelijkeaanduiding"/>
            </w:rPr>
            <w:t>[Auteur]</w:t>
          </w:r>
        </w:p>
      </w:docPartBody>
    </w:docPart>
    <w:docPart>
      <w:docPartPr>
        <w:name w:val="80ED2BBB7FE1437FB0870247732B27AE"/>
        <w:category>
          <w:name w:val="Algemeen"/>
          <w:gallery w:val="placeholder"/>
        </w:category>
        <w:types>
          <w:type w:val="bbPlcHdr"/>
        </w:types>
        <w:behaviors>
          <w:behavior w:val="content"/>
        </w:behaviors>
        <w:guid w:val="{2E2DA635-57C1-4325-A96F-6BEB7A2856D6}"/>
      </w:docPartPr>
      <w:docPartBody>
        <w:p w:rsidR="007C5CE4" w:rsidRDefault="007C5CE4">
          <w:pPr>
            <w:pStyle w:val="80ED2BBB7FE1437FB0870247732B27AE"/>
          </w:pPr>
          <w:r w:rsidRPr="009B469B">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E4"/>
    <w:rsid w:val="007C5C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27FD16DD701A451D9835520EBE66B240">
    <w:name w:val="27FD16DD701A451D9835520EBE66B240"/>
  </w:style>
  <w:style w:type="paragraph" w:customStyle="1" w:styleId="3DBDE4BC854E4077B2C2C69E27D6BE6E">
    <w:name w:val="3DBDE4BC854E4077B2C2C69E27D6BE6E"/>
  </w:style>
  <w:style w:type="paragraph" w:customStyle="1" w:styleId="80ED2BBB7FE1437FB0870247732B27AE">
    <w:name w:val="80ED2BBB7FE1437FB0870247732B2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9933-ACEC-4B8B-A1B2-E18D0761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FunctioneelOntwerp.dotx</Template>
  <TotalTime>4360</TotalTime>
  <Pages>16</Pages>
  <Words>3257</Words>
  <Characters>17918</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 janssen</dc:creator>
  <cp:keywords/>
  <dc:description/>
  <cp:lastModifiedBy>Rodi Janssen</cp:lastModifiedBy>
  <cp:revision>69</cp:revision>
  <dcterms:created xsi:type="dcterms:W3CDTF">2022-11-25T10:08:00Z</dcterms:created>
  <dcterms:modified xsi:type="dcterms:W3CDTF">2022-11-28T10:58:00Z</dcterms:modified>
</cp:coreProperties>
</file>