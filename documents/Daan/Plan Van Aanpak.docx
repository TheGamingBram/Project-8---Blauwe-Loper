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95D2" w14:textId="77777777" w:rsidR="0043119D" w:rsidRDefault="007B4C9E" w:rsidP="0043119D">
      <w:pPr>
        <w:jc w:val="center"/>
        <w:rPr>
          <w:sz w:val="48"/>
          <w:szCs w:val="48"/>
        </w:rPr>
      </w:pPr>
      <w:bookmarkStart w:id="0" w:name="_Hlk119059053"/>
      <w:r>
        <w:rPr>
          <w:sz w:val="48"/>
          <w:szCs w:val="48"/>
        </w:rPr>
        <w:t>Plan Van Aanpak</w:t>
      </w:r>
    </w:p>
    <w:p w14:paraId="322B6737" w14:textId="4A9A808E" w:rsidR="0043119D" w:rsidRDefault="0043119D" w:rsidP="00083CB8">
      <w:pPr>
        <w:jc w:val="center"/>
        <w:rPr>
          <w:sz w:val="48"/>
          <w:szCs w:val="48"/>
        </w:rPr>
      </w:pPr>
      <w:r>
        <w:rPr>
          <w:sz w:val="48"/>
          <w:szCs w:val="48"/>
        </w:rPr>
        <w:t xml:space="preserve">Project: </w:t>
      </w:r>
      <w:r w:rsidR="00D309F9" w:rsidRPr="00D309F9">
        <w:rPr>
          <w:sz w:val="48"/>
          <w:szCs w:val="48"/>
        </w:rPr>
        <w:t>Schaakclub De Blauwe Loper</w:t>
      </w:r>
    </w:p>
    <w:p w14:paraId="46237F39" w14:textId="77777777" w:rsidR="001D3296" w:rsidRDefault="001913F0" w:rsidP="001913F0">
      <w:pPr>
        <w:spacing w:after="160" w:line="259" w:lineRule="auto"/>
        <w:jc w:val="center"/>
        <w:rPr>
          <w:sz w:val="48"/>
          <w:szCs w:val="48"/>
        </w:rPr>
      </w:pPr>
      <w:r>
        <w:rPr>
          <w:noProof/>
          <w:sz w:val="48"/>
          <w:szCs w:val="48"/>
        </w:rPr>
        <w:drawing>
          <wp:anchor distT="0" distB="0" distL="114300" distR="114300" simplePos="0" relativeHeight="251660288" behindDoc="0" locked="0" layoutInCell="1" allowOverlap="1" wp14:anchorId="6FEE95A3" wp14:editId="2EEF8820">
            <wp:simplePos x="0" y="0"/>
            <wp:positionH relativeFrom="margin">
              <wp:align>center</wp:align>
            </wp:positionH>
            <wp:positionV relativeFrom="paragraph">
              <wp:posOffset>2332661</wp:posOffset>
            </wp:positionV>
            <wp:extent cx="2667600" cy="2203200"/>
            <wp:effectExtent l="0" t="0" r="0" b="6985"/>
            <wp:wrapTopAndBottom/>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667600" cy="2203200"/>
                    </a:xfrm>
                    <a:prstGeom prst="rect">
                      <a:avLst/>
                    </a:prstGeom>
                  </pic:spPr>
                </pic:pic>
              </a:graphicData>
            </a:graphic>
            <wp14:sizeRelH relativeFrom="margin">
              <wp14:pctWidth>0</wp14:pctWidth>
            </wp14:sizeRelH>
            <wp14:sizeRelV relativeFrom="margin">
              <wp14:pctHeight>0</wp14:pctHeight>
            </wp14:sizeRelV>
          </wp:anchor>
        </w:drawing>
      </w:r>
      <w:r w:rsidR="001D3296" w:rsidRPr="00EA58C7">
        <w:rPr>
          <w:noProof/>
          <w:lang w:eastAsia="nl-NL"/>
        </w:rPr>
        <mc:AlternateContent>
          <mc:Choice Requires="wps">
            <w:drawing>
              <wp:anchor distT="0" distB="0" distL="114300" distR="114300" simplePos="0" relativeHeight="251659264" behindDoc="0" locked="0" layoutInCell="1" allowOverlap="1" wp14:anchorId="3645FB7B" wp14:editId="35CD7EF1">
                <wp:simplePos x="0" y="0"/>
                <wp:positionH relativeFrom="margin">
                  <wp:posOffset>1729105</wp:posOffset>
                </wp:positionH>
                <wp:positionV relativeFrom="paragraph">
                  <wp:posOffset>7439025</wp:posOffset>
                </wp:positionV>
                <wp:extent cx="2514600" cy="917575"/>
                <wp:effectExtent l="0" t="0" r="19050" b="1587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17575"/>
                        </a:xfrm>
                        <a:prstGeom prst="rect">
                          <a:avLst/>
                        </a:prstGeom>
                        <a:solidFill>
                          <a:srgbClr val="FFFFFF"/>
                        </a:solidFill>
                        <a:ln w="9525">
                          <a:solidFill>
                            <a:srgbClr val="000000"/>
                          </a:solidFill>
                          <a:miter lim="800000"/>
                          <a:headEnd/>
                          <a:tailEnd/>
                        </a:ln>
                      </wps:spPr>
                      <wps:txbx>
                        <w:txbxContent>
                          <w:p w14:paraId="3E13BBC7" w14:textId="77777777" w:rsidR="00083CB8" w:rsidRDefault="00083CB8" w:rsidP="00083CB8">
                            <w:r>
                              <w:t>Naam:</w:t>
                            </w:r>
                            <w:r w:rsidR="0043119D">
                              <w:t xml:space="preserve"> </w:t>
                            </w:r>
                            <w:fldSimple w:instr=" AUTHOR   \* MERGEFORMAT ">
                              <w:r w:rsidR="00D309F9">
                                <w:rPr>
                                  <w:noProof/>
                                </w:rPr>
                                <w:t>Daan de Klein</w:t>
                              </w:r>
                            </w:fldSimple>
                          </w:p>
                          <w:p w14:paraId="1617A4BA" w14:textId="60259658" w:rsidR="00083CB8" w:rsidRDefault="0043119D" w:rsidP="00083CB8">
                            <w:r>
                              <w:t>Student</w:t>
                            </w:r>
                            <w:r w:rsidR="00083CB8">
                              <w:t>nummer:</w:t>
                            </w:r>
                            <w:r>
                              <w:t xml:space="preserve"> </w:t>
                            </w:r>
                            <w:r w:rsidR="00D309F9" w:rsidRPr="00D309F9">
                              <w:t>0085940</w:t>
                            </w:r>
                          </w:p>
                          <w:p w14:paraId="24172879" w14:textId="77777777" w:rsidR="00083CB8" w:rsidRDefault="00083CB8" w:rsidP="00083CB8">
                            <w:r>
                              <w:t>Datum:</w:t>
                            </w:r>
                            <w:r w:rsidR="0043119D">
                              <w:t xml:space="preserve"> </w:t>
                            </w:r>
                            <w:r w:rsidR="0043119D">
                              <w:fldChar w:fldCharType="begin"/>
                            </w:r>
                            <w:r w:rsidR="0043119D">
                              <w:instrText xml:space="preserve"> CREATEDATE  \@ "dddd d MMMM yyyy"  \* MERGEFORMAT </w:instrText>
                            </w:r>
                            <w:r w:rsidR="0043119D">
                              <w:fldChar w:fldCharType="separate"/>
                            </w:r>
                            <w:r w:rsidR="00D309F9">
                              <w:rPr>
                                <w:noProof/>
                              </w:rPr>
                              <w:t>donderdag 17 november 2022</w:t>
                            </w:r>
                            <w:r w:rsidR="0043119D">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45FB7B" id="_x0000_t202" coordsize="21600,21600" o:spt="202" path="m,l,21600r21600,l21600,xe">
                <v:stroke joinstyle="miter"/>
                <v:path gradientshapeok="t" o:connecttype="rect"/>
              </v:shapetype>
              <v:shape id="Tekstvak 2" o:spid="_x0000_s1026" type="#_x0000_t202" style="position:absolute;left:0;text-align:left;margin-left:136.15pt;margin-top:585.75pt;width:198pt;height:72.25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3dDgIAAB8EAAAOAAAAZHJzL2Uyb0RvYy54bWysU9tu2zAMfR+wfxD0vviCuGmNOEWXLsOA&#10;7gJ0+wBZlmNhsqhJSuzs60fJbprdXobpQSBF6pA8JNe3Y6/IUVgnQVc0W6SUCM2hkXpf0S+fd6+u&#10;KXGe6YYp0KKiJ+Ho7ebli/VgSpFDB6oRliCIduVgKtp5b8okcbwTPXMLMEKjsQXbM4+q3SeNZQOi&#10;9yrJ0/QqGcA2xgIXzuHr/WSkm4jftoL7j23rhCeqopibj7eNdx3uZLNm5d4y00k+p8H+IYueSY1B&#10;z1D3zDNysPI3qF5yCw5av+DQJ9C2kotYA1aTpb9U89gxI2ItSI4zZ5rc/4PlH46P5pMlfnwNIzYw&#10;FuHMA/CvjmjYdkzvxZ21MHSCNRg4C5Qlg3Hl/DVQ7UoXQOrhPTTYZHbwEIHG1vaBFayTIDo24HQm&#10;XYyecHzMi2x5laKJo+0mWxWrIoZg5dNvY51/K6AnQaioxaZGdHZ8cD5kw8onlxDMgZLNTioVFbuv&#10;t8qSI8MB2MUzo//kpjQZMHqRFxMBf4VI4/kTRC89TrKSfUWvz06sDLS90U2cM8+kmmRMWemZx0Dd&#10;RKIf6xEdA581NCdk1MI0sbhhKHRgv1My4LRW1H07MCsoUe80duUmWy7DeEdlWaxyVOylpb60MM0R&#10;qqKekknc+rgSkTBzh93byUjscyZzrjiFke95Y8KYX+rR63mvNz8AAAD//wMAUEsDBBQABgAIAAAA&#10;IQBHMVXJ4AAAAA0BAAAPAAAAZHJzL2Rvd25yZXYueG1sTI/NbsIwEITvlfoO1lbqBRXnRzEoxEEt&#10;EqeeSOndxG4SEa9T20B4+25P7XFnPs3OVNvZjuxqfBgcSkiXCTCDrdMDdhKOH/uXNbAQFWo1OjQS&#10;7ibAtn58qFSp3Q0P5trEjlEIhlJJ6GOcSs5D2xurwtJNBsn7ct6qSKfvuPbqRuF25FmSCG7VgPSh&#10;V5PZ9aY9NxcrQXw3+eL9Uy/wcN+/+dYWencspHx+ml83wKKZ4x8Mv/WpOtTU6eQuqAMbJWSrLCeU&#10;jHSVFsAIEWJN0omkPBUJ8Lri/1fUPwAAAP//AwBQSwECLQAUAAYACAAAACEAtoM4kv4AAADhAQAA&#10;EwAAAAAAAAAAAAAAAAAAAAAAW0NvbnRlbnRfVHlwZXNdLnhtbFBLAQItABQABgAIAAAAIQA4/SH/&#10;1gAAAJQBAAALAAAAAAAAAAAAAAAAAC8BAABfcmVscy8ucmVsc1BLAQItABQABgAIAAAAIQCU4d3d&#10;DgIAAB8EAAAOAAAAAAAAAAAAAAAAAC4CAABkcnMvZTJvRG9jLnhtbFBLAQItABQABgAIAAAAIQBH&#10;MVXJ4AAAAA0BAAAPAAAAAAAAAAAAAAAAAGgEAABkcnMvZG93bnJldi54bWxQSwUGAAAAAAQABADz&#10;AAAAdQUAAAAA&#10;">
                <v:textbox style="mso-fit-shape-to-text:t">
                  <w:txbxContent>
                    <w:p w14:paraId="3E13BBC7" w14:textId="77777777" w:rsidR="00083CB8" w:rsidRDefault="00083CB8" w:rsidP="00083CB8">
                      <w:r>
                        <w:t>Naam:</w:t>
                      </w:r>
                      <w:r w:rsidR="0043119D">
                        <w:t xml:space="preserve"> </w:t>
                      </w:r>
                      <w:r w:rsidR="005156B1">
                        <w:fldChar w:fldCharType="begin"/>
                      </w:r>
                      <w:r w:rsidR="005156B1">
                        <w:instrText xml:space="preserve"> AUTHOR   \* MERGEFORMAT </w:instrText>
                      </w:r>
                      <w:r w:rsidR="005156B1">
                        <w:fldChar w:fldCharType="separate"/>
                      </w:r>
                      <w:r w:rsidR="00D309F9">
                        <w:rPr>
                          <w:noProof/>
                        </w:rPr>
                        <w:t>Daan de Klein</w:t>
                      </w:r>
                      <w:r w:rsidR="005156B1">
                        <w:rPr>
                          <w:noProof/>
                        </w:rPr>
                        <w:fldChar w:fldCharType="end"/>
                      </w:r>
                    </w:p>
                    <w:p w14:paraId="1617A4BA" w14:textId="60259658" w:rsidR="00083CB8" w:rsidRDefault="0043119D" w:rsidP="00083CB8">
                      <w:r>
                        <w:t>Student</w:t>
                      </w:r>
                      <w:r w:rsidR="00083CB8">
                        <w:t>nummer:</w:t>
                      </w:r>
                      <w:r>
                        <w:t xml:space="preserve"> </w:t>
                      </w:r>
                      <w:r w:rsidR="00D309F9" w:rsidRPr="00D309F9">
                        <w:t>0085940</w:t>
                      </w:r>
                    </w:p>
                    <w:p w14:paraId="24172879" w14:textId="77777777" w:rsidR="00083CB8" w:rsidRDefault="00083CB8" w:rsidP="00083CB8">
                      <w:r>
                        <w:t>Datum:</w:t>
                      </w:r>
                      <w:r w:rsidR="0043119D">
                        <w:t xml:space="preserve"> </w:t>
                      </w:r>
                      <w:r w:rsidR="0043119D">
                        <w:fldChar w:fldCharType="begin"/>
                      </w:r>
                      <w:r w:rsidR="0043119D">
                        <w:instrText xml:space="preserve"> CREATEDATE  \@ "dddd d MMMM yyyy"  \* MERGEFORMAT </w:instrText>
                      </w:r>
                      <w:r w:rsidR="0043119D">
                        <w:fldChar w:fldCharType="separate"/>
                      </w:r>
                      <w:r w:rsidR="00D309F9">
                        <w:rPr>
                          <w:noProof/>
                        </w:rPr>
                        <w:t>donderdag 17 november 2022</w:t>
                      </w:r>
                      <w:r w:rsidR="0043119D">
                        <w:fldChar w:fldCharType="end"/>
                      </w:r>
                    </w:p>
                  </w:txbxContent>
                </v:textbox>
                <w10:wrap anchorx="margin"/>
              </v:shape>
            </w:pict>
          </mc:Fallback>
        </mc:AlternateContent>
      </w:r>
    </w:p>
    <w:p w14:paraId="5AD48A2B" w14:textId="77777777" w:rsidR="00673034" w:rsidRDefault="00673034">
      <w:pPr>
        <w:pStyle w:val="Kopvaninhoudsopgave"/>
        <w:rPr>
          <w:rFonts w:asciiTheme="minorHAnsi" w:eastAsiaTheme="minorHAnsi" w:hAnsiTheme="minorHAnsi" w:cstheme="minorBidi"/>
          <w:sz w:val="22"/>
          <w:szCs w:val="22"/>
          <w:lang w:eastAsia="en-US"/>
        </w:rPr>
        <w:sectPr w:rsidR="00673034" w:rsidSect="00376571">
          <w:headerReference w:type="default" r:id="rId9"/>
          <w:footerReference w:type="default" r:id="rId10"/>
          <w:type w:val="evenPage"/>
          <w:pgSz w:w="11906" w:h="16838"/>
          <w:pgMar w:top="1417" w:right="1417" w:bottom="1417" w:left="1417" w:header="708" w:footer="708" w:gutter="0"/>
          <w:pgNumType w:start="1"/>
          <w:cols w:space="708"/>
          <w:docGrid w:linePitch="360"/>
        </w:sectPr>
      </w:pPr>
    </w:p>
    <w:bookmarkEnd w:id="0" w:displacedByCustomXml="next"/>
    <w:sdt>
      <w:sdtPr>
        <w:rPr>
          <w:rFonts w:asciiTheme="minorHAnsi" w:eastAsiaTheme="minorHAnsi" w:hAnsiTheme="minorHAnsi" w:cstheme="minorBidi"/>
          <w:sz w:val="22"/>
          <w:szCs w:val="22"/>
          <w:lang w:eastAsia="en-US"/>
        </w:rPr>
        <w:id w:val="-723989167"/>
        <w:docPartObj>
          <w:docPartGallery w:val="Table of Contents"/>
          <w:docPartUnique/>
        </w:docPartObj>
      </w:sdtPr>
      <w:sdtEndPr>
        <w:rPr>
          <w:b/>
          <w:bCs/>
        </w:rPr>
      </w:sdtEndPr>
      <w:sdtContent>
        <w:p w14:paraId="26C57302" w14:textId="77777777" w:rsidR="00854D00" w:rsidRDefault="00854D00">
          <w:pPr>
            <w:pStyle w:val="Kopvaninhoudsopgave"/>
          </w:pPr>
          <w:r>
            <w:t>Inhoudsopgave</w:t>
          </w:r>
        </w:p>
        <w:p w14:paraId="5A8A92C0" w14:textId="61C5C88C" w:rsidR="00FA4B61" w:rsidRDefault="00D1133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9938222" w:history="1">
            <w:r w:rsidR="00FA4B61" w:rsidRPr="003C08FA">
              <w:rPr>
                <w:rStyle w:val="Hyperlink"/>
                <w:noProof/>
              </w:rPr>
              <w:t>Inleiding</w:t>
            </w:r>
            <w:r w:rsidR="00FA4B61">
              <w:rPr>
                <w:noProof/>
                <w:webHidden/>
              </w:rPr>
              <w:tab/>
            </w:r>
            <w:r w:rsidR="00FA4B61">
              <w:rPr>
                <w:noProof/>
                <w:webHidden/>
              </w:rPr>
              <w:fldChar w:fldCharType="begin"/>
            </w:r>
            <w:r w:rsidR="00FA4B61">
              <w:rPr>
                <w:noProof/>
                <w:webHidden/>
              </w:rPr>
              <w:instrText xml:space="preserve"> PAGEREF _Toc119938222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112CB67B" w14:textId="69B089F1" w:rsidR="00FA4B61" w:rsidRDefault="00A04641">
          <w:pPr>
            <w:pStyle w:val="Inhopg1"/>
            <w:tabs>
              <w:tab w:val="right" w:leader="dot" w:pos="9062"/>
            </w:tabs>
            <w:rPr>
              <w:rFonts w:eastAsiaTheme="minorEastAsia"/>
              <w:noProof/>
              <w:lang w:eastAsia="nl-NL"/>
            </w:rPr>
          </w:pPr>
          <w:hyperlink w:anchor="_Toc119938223" w:history="1">
            <w:r w:rsidR="00FA4B61" w:rsidRPr="003C08FA">
              <w:rPr>
                <w:rStyle w:val="Hyperlink"/>
                <w:noProof/>
              </w:rPr>
              <w:t>Het bedrijf</w:t>
            </w:r>
            <w:r w:rsidR="00FA4B61">
              <w:rPr>
                <w:noProof/>
                <w:webHidden/>
              </w:rPr>
              <w:tab/>
            </w:r>
            <w:r w:rsidR="00FA4B61">
              <w:rPr>
                <w:noProof/>
                <w:webHidden/>
              </w:rPr>
              <w:fldChar w:fldCharType="begin"/>
            </w:r>
            <w:r w:rsidR="00FA4B61">
              <w:rPr>
                <w:noProof/>
                <w:webHidden/>
              </w:rPr>
              <w:instrText xml:space="preserve"> PAGEREF _Toc119938223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7B614148" w14:textId="3DD12AC5" w:rsidR="00FA4B61" w:rsidRDefault="00A04641">
          <w:pPr>
            <w:pStyle w:val="Inhopg1"/>
            <w:tabs>
              <w:tab w:val="right" w:leader="dot" w:pos="9062"/>
            </w:tabs>
            <w:rPr>
              <w:rFonts w:eastAsiaTheme="minorEastAsia"/>
              <w:noProof/>
              <w:lang w:eastAsia="nl-NL"/>
            </w:rPr>
          </w:pPr>
          <w:hyperlink w:anchor="_Toc119938224" w:history="1">
            <w:r w:rsidR="00FA4B61" w:rsidRPr="003C08FA">
              <w:rPr>
                <w:rStyle w:val="Hyperlink"/>
                <w:noProof/>
              </w:rPr>
              <w:t>Probleemstelling</w:t>
            </w:r>
            <w:r w:rsidR="00FA4B61">
              <w:rPr>
                <w:noProof/>
                <w:webHidden/>
              </w:rPr>
              <w:tab/>
            </w:r>
            <w:r w:rsidR="00FA4B61">
              <w:rPr>
                <w:noProof/>
                <w:webHidden/>
              </w:rPr>
              <w:fldChar w:fldCharType="begin"/>
            </w:r>
            <w:r w:rsidR="00FA4B61">
              <w:rPr>
                <w:noProof/>
                <w:webHidden/>
              </w:rPr>
              <w:instrText xml:space="preserve"> PAGEREF _Toc119938224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5D1254A0" w14:textId="749B875C" w:rsidR="00FA4B61" w:rsidRDefault="00A04641">
          <w:pPr>
            <w:pStyle w:val="Inhopg1"/>
            <w:tabs>
              <w:tab w:val="right" w:leader="dot" w:pos="9062"/>
            </w:tabs>
            <w:rPr>
              <w:rFonts w:eastAsiaTheme="minorEastAsia"/>
              <w:noProof/>
              <w:lang w:eastAsia="nl-NL"/>
            </w:rPr>
          </w:pPr>
          <w:hyperlink w:anchor="_Toc119938225" w:history="1">
            <w:r w:rsidR="00FA4B61" w:rsidRPr="003C08FA">
              <w:rPr>
                <w:rStyle w:val="Hyperlink"/>
                <w:noProof/>
              </w:rPr>
              <w:t>Doelgroep(en)</w:t>
            </w:r>
            <w:r w:rsidR="00FA4B61">
              <w:rPr>
                <w:noProof/>
                <w:webHidden/>
              </w:rPr>
              <w:tab/>
            </w:r>
            <w:r w:rsidR="00FA4B61">
              <w:rPr>
                <w:noProof/>
                <w:webHidden/>
              </w:rPr>
              <w:fldChar w:fldCharType="begin"/>
            </w:r>
            <w:r w:rsidR="00FA4B61">
              <w:rPr>
                <w:noProof/>
                <w:webHidden/>
              </w:rPr>
              <w:instrText xml:space="preserve"> PAGEREF _Toc119938225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23456681" w14:textId="7D0CF074" w:rsidR="00FA4B61" w:rsidRDefault="00A04641">
          <w:pPr>
            <w:pStyle w:val="Inhopg1"/>
            <w:tabs>
              <w:tab w:val="right" w:leader="dot" w:pos="9062"/>
            </w:tabs>
            <w:rPr>
              <w:rFonts w:eastAsiaTheme="minorEastAsia"/>
              <w:noProof/>
              <w:lang w:eastAsia="nl-NL"/>
            </w:rPr>
          </w:pPr>
          <w:hyperlink w:anchor="_Toc119938226" w:history="1">
            <w:r w:rsidR="00FA4B61" w:rsidRPr="003C08FA">
              <w:rPr>
                <w:rStyle w:val="Hyperlink"/>
                <w:noProof/>
              </w:rPr>
              <w:t>De vormgeving</w:t>
            </w:r>
            <w:r w:rsidR="00FA4B61">
              <w:rPr>
                <w:noProof/>
                <w:webHidden/>
              </w:rPr>
              <w:tab/>
            </w:r>
            <w:r w:rsidR="00FA4B61">
              <w:rPr>
                <w:noProof/>
                <w:webHidden/>
              </w:rPr>
              <w:fldChar w:fldCharType="begin"/>
            </w:r>
            <w:r w:rsidR="00FA4B61">
              <w:rPr>
                <w:noProof/>
                <w:webHidden/>
              </w:rPr>
              <w:instrText xml:space="preserve"> PAGEREF _Toc119938226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387A1750" w14:textId="15CD3959" w:rsidR="00FA4B61" w:rsidRDefault="00A04641">
          <w:pPr>
            <w:pStyle w:val="Inhopg1"/>
            <w:tabs>
              <w:tab w:val="right" w:leader="dot" w:pos="9062"/>
            </w:tabs>
            <w:rPr>
              <w:rFonts w:eastAsiaTheme="minorEastAsia"/>
              <w:noProof/>
              <w:lang w:eastAsia="nl-NL"/>
            </w:rPr>
          </w:pPr>
          <w:hyperlink w:anchor="_Toc119938227" w:history="1">
            <w:r w:rsidR="00FA4B61" w:rsidRPr="003C08FA">
              <w:rPr>
                <w:rStyle w:val="Hyperlink"/>
                <w:noProof/>
              </w:rPr>
              <w:t>Informatie</w:t>
            </w:r>
            <w:r w:rsidR="00FA4B61">
              <w:rPr>
                <w:noProof/>
                <w:webHidden/>
              </w:rPr>
              <w:tab/>
            </w:r>
            <w:r w:rsidR="00FA4B61">
              <w:rPr>
                <w:noProof/>
                <w:webHidden/>
              </w:rPr>
              <w:fldChar w:fldCharType="begin"/>
            </w:r>
            <w:r w:rsidR="00FA4B61">
              <w:rPr>
                <w:noProof/>
                <w:webHidden/>
              </w:rPr>
              <w:instrText xml:space="preserve"> PAGEREF _Toc119938227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3EDD3799" w14:textId="7D6AFE74" w:rsidR="00FA4B61" w:rsidRDefault="00A04641">
          <w:pPr>
            <w:pStyle w:val="Inhopg1"/>
            <w:tabs>
              <w:tab w:val="right" w:leader="dot" w:pos="9062"/>
            </w:tabs>
            <w:rPr>
              <w:rFonts w:eastAsiaTheme="minorEastAsia"/>
              <w:noProof/>
              <w:lang w:eastAsia="nl-NL"/>
            </w:rPr>
          </w:pPr>
          <w:hyperlink w:anchor="_Toc119938228" w:history="1">
            <w:r w:rsidR="00FA4B61" w:rsidRPr="003C08FA">
              <w:rPr>
                <w:rStyle w:val="Hyperlink"/>
                <w:noProof/>
              </w:rPr>
              <w:t>Overig</w:t>
            </w:r>
            <w:r w:rsidR="00FA4B61">
              <w:rPr>
                <w:noProof/>
                <w:webHidden/>
              </w:rPr>
              <w:tab/>
            </w:r>
            <w:r w:rsidR="00FA4B61">
              <w:rPr>
                <w:noProof/>
                <w:webHidden/>
              </w:rPr>
              <w:fldChar w:fldCharType="begin"/>
            </w:r>
            <w:r w:rsidR="00FA4B61">
              <w:rPr>
                <w:noProof/>
                <w:webHidden/>
              </w:rPr>
              <w:instrText xml:space="preserve"> PAGEREF _Toc119938228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47AAB2C3" w14:textId="16242470" w:rsidR="00FA4B61" w:rsidRDefault="00A04641">
          <w:pPr>
            <w:pStyle w:val="Inhopg1"/>
            <w:tabs>
              <w:tab w:val="right" w:leader="dot" w:pos="9062"/>
            </w:tabs>
            <w:rPr>
              <w:rFonts w:eastAsiaTheme="minorEastAsia"/>
              <w:noProof/>
              <w:lang w:eastAsia="nl-NL"/>
            </w:rPr>
          </w:pPr>
          <w:hyperlink w:anchor="_Toc119938229" w:history="1">
            <w:r w:rsidR="00FA4B61" w:rsidRPr="003C08FA">
              <w:rPr>
                <w:rStyle w:val="Hyperlink"/>
                <w:noProof/>
              </w:rPr>
              <w:t>Doelstellingen</w:t>
            </w:r>
            <w:r w:rsidR="00FA4B61">
              <w:rPr>
                <w:noProof/>
                <w:webHidden/>
              </w:rPr>
              <w:tab/>
            </w:r>
            <w:r w:rsidR="00FA4B61">
              <w:rPr>
                <w:noProof/>
                <w:webHidden/>
              </w:rPr>
              <w:fldChar w:fldCharType="begin"/>
            </w:r>
            <w:r w:rsidR="00FA4B61">
              <w:rPr>
                <w:noProof/>
                <w:webHidden/>
              </w:rPr>
              <w:instrText xml:space="preserve"> PAGEREF _Toc119938229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7A98B5EF" w14:textId="7553BFCB" w:rsidR="00FA4B61" w:rsidRDefault="00A04641">
          <w:pPr>
            <w:pStyle w:val="Inhopg1"/>
            <w:tabs>
              <w:tab w:val="right" w:leader="dot" w:pos="9062"/>
            </w:tabs>
            <w:rPr>
              <w:rFonts w:eastAsiaTheme="minorEastAsia"/>
              <w:noProof/>
              <w:lang w:eastAsia="nl-NL"/>
            </w:rPr>
          </w:pPr>
          <w:hyperlink w:anchor="_Toc119938230" w:history="1">
            <w:r w:rsidR="00FA4B61" w:rsidRPr="003C08FA">
              <w:rPr>
                <w:rStyle w:val="Hyperlink"/>
                <w:noProof/>
              </w:rPr>
              <w:t>Betrokkenen</w:t>
            </w:r>
            <w:r w:rsidR="00FA4B61">
              <w:rPr>
                <w:noProof/>
                <w:webHidden/>
              </w:rPr>
              <w:tab/>
            </w:r>
            <w:r w:rsidR="00FA4B61">
              <w:rPr>
                <w:noProof/>
                <w:webHidden/>
              </w:rPr>
              <w:fldChar w:fldCharType="begin"/>
            </w:r>
            <w:r w:rsidR="00FA4B61">
              <w:rPr>
                <w:noProof/>
                <w:webHidden/>
              </w:rPr>
              <w:instrText xml:space="preserve"> PAGEREF _Toc119938230 \h </w:instrText>
            </w:r>
            <w:r w:rsidR="00FA4B61">
              <w:rPr>
                <w:noProof/>
                <w:webHidden/>
              </w:rPr>
            </w:r>
            <w:r w:rsidR="00FA4B61">
              <w:rPr>
                <w:noProof/>
                <w:webHidden/>
              </w:rPr>
              <w:fldChar w:fldCharType="separate"/>
            </w:r>
            <w:r w:rsidR="00FA4B61">
              <w:rPr>
                <w:noProof/>
                <w:webHidden/>
              </w:rPr>
              <w:t>2</w:t>
            </w:r>
            <w:r w:rsidR="00FA4B61">
              <w:rPr>
                <w:noProof/>
                <w:webHidden/>
              </w:rPr>
              <w:fldChar w:fldCharType="end"/>
            </w:r>
          </w:hyperlink>
        </w:p>
        <w:p w14:paraId="4F887C85" w14:textId="200BC34F" w:rsidR="00FA4B61" w:rsidRDefault="00A04641">
          <w:pPr>
            <w:pStyle w:val="Inhopg1"/>
            <w:tabs>
              <w:tab w:val="right" w:leader="dot" w:pos="9062"/>
            </w:tabs>
            <w:rPr>
              <w:rFonts w:eastAsiaTheme="minorEastAsia"/>
              <w:noProof/>
              <w:lang w:eastAsia="nl-NL"/>
            </w:rPr>
          </w:pPr>
          <w:hyperlink w:anchor="_Toc119938231" w:history="1">
            <w:r w:rsidR="00FA4B61" w:rsidRPr="003C08FA">
              <w:rPr>
                <w:rStyle w:val="Hyperlink"/>
                <w:noProof/>
              </w:rPr>
              <w:t>Benodigdheden</w:t>
            </w:r>
            <w:r w:rsidR="00FA4B61">
              <w:rPr>
                <w:noProof/>
                <w:webHidden/>
              </w:rPr>
              <w:tab/>
            </w:r>
            <w:r w:rsidR="00FA4B61">
              <w:rPr>
                <w:noProof/>
                <w:webHidden/>
              </w:rPr>
              <w:fldChar w:fldCharType="begin"/>
            </w:r>
            <w:r w:rsidR="00FA4B61">
              <w:rPr>
                <w:noProof/>
                <w:webHidden/>
              </w:rPr>
              <w:instrText xml:space="preserve"> PAGEREF _Toc119938231 \h </w:instrText>
            </w:r>
            <w:r w:rsidR="00FA4B61">
              <w:rPr>
                <w:noProof/>
                <w:webHidden/>
              </w:rPr>
            </w:r>
            <w:r w:rsidR="00FA4B61">
              <w:rPr>
                <w:noProof/>
                <w:webHidden/>
              </w:rPr>
              <w:fldChar w:fldCharType="separate"/>
            </w:r>
            <w:r w:rsidR="00FA4B61">
              <w:rPr>
                <w:noProof/>
                <w:webHidden/>
              </w:rPr>
              <w:t>2</w:t>
            </w:r>
            <w:r w:rsidR="00FA4B61">
              <w:rPr>
                <w:noProof/>
                <w:webHidden/>
              </w:rPr>
              <w:fldChar w:fldCharType="end"/>
            </w:r>
          </w:hyperlink>
        </w:p>
        <w:p w14:paraId="421DED55" w14:textId="5DCE5A5C" w:rsidR="00FA4B61" w:rsidRDefault="00A04641">
          <w:pPr>
            <w:pStyle w:val="Inhopg1"/>
            <w:tabs>
              <w:tab w:val="right" w:leader="dot" w:pos="9062"/>
            </w:tabs>
            <w:rPr>
              <w:rFonts w:eastAsiaTheme="minorEastAsia"/>
              <w:noProof/>
              <w:lang w:eastAsia="nl-NL"/>
            </w:rPr>
          </w:pPr>
          <w:hyperlink w:anchor="_Toc119938232" w:history="1">
            <w:r w:rsidR="00FA4B61" w:rsidRPr="003C08FA">
              <w:rPr>
                <w:rStyle w:val="Hyperlink"/>
                <w:noProof/>
              </w:rPr>
              <w:t>Te gebruiken hardware</w:t>
            </w:r>
            <w:r w:rsidR="00FA4B61">
              <w:rPr>
                <w:noProof/>
                <w:webHidden/>
              </w:rPr>
              <w:tab/>
            </w:r>
            <w:r w:rsidR="00FA4B61">
              <w:rPr>
                <w:noProof/>
                <w:webHidden/>
              </w:rPr>
              <w:fldChar w:fldCharType="begin"/>
            </w:r>
            <w:r w:rsidR="00FA4B61">
              <w:rPr>
                <w:noProof/>
                <w:webHidden/>
              </w:rPr>
              <w:instrText xml:space="preserve"> PAGEREF _Toc119938232 \h </w:instrText>
            </w:r>
            <w:r w:rsidR="00FA4B61">
              <w:rPr>
                <w:noProof/>
                <w:webHidden/>
              </w:rPr>
            </w:r>
            <w:r w:rsidR="00FA4B61">
              <w:rPr>
                <w:noProof/>
                <w:webHidden/>
              </w:rPr>
              <w:fldChar w:fldCharType="separate"/>
            </w:r>
            <w:r w:rsidR="00FA4B61">
              <w:rPr>
                <w:noProof/>
                <w:webHidden/>
              </w:rPr>
              <w:t>2</w:t>
            </w:r>
            <w:r w:rsidR="00FA4B61">
              <w:rPr>
                <w:noProof/>
                <w:webHidden/>
              </w:rPr>
              <w:fldChar w:fldCharType="end"/>
            </w:r>
          </w:hyperlink>
        </w:p>
        <w:p w14:paraId="1126A8C1" w14:textId="7DD1731B" w:rsidR="00FA4B61" w:rsidRDefault="00A04641">
          <w:pPr>
            <w:pStyle w:val="Inhopg1"/>
            <w:tabs>
              <w:tab w:val="right" w:leader="dot" w:pos="9062"/>
            </w:tabs>
            <w:rPr>
              <w:rFonts w:eastAsiaTheme="minorEastAsia"/>
              <w:noProof/>
              <w:lang w:eastAsia="nl-NL"/>
            </w:rPr>
          </w:pPr>
          <w:hyperlink w:anchor="_Toc119938233" w:history="1">
            <w:r w:rsidR="00FA4B61" w:rsidRPr="003C08FA">
              <w:rPr>
                <w:rStyle w:val="Hyperlink"/>
                <w:noProof/>
              </w:rPr>
              <w:t>Te gebruiken software</w:t>
            </w:r>
            <w:r w:rsidR="00FA4B61">
              <w:rPr>
                <w:noProof/>
                <w:webHidden/>
              </w:rPr>
              <w:tab/>
            </w:r>
            <w:r w:rsidR="00FA4B61">
              <w:rPr>
                <w:noProof/>
                <w:webHidden/>
              </w:rPr>
              <w:fldChar w:fldCharType="begin"/>
            </w:r>
            <w:r w:rsidR="00FA4B61">
              <w:rPr>
                <w:noProof/>
                <w:webHidden/>
              </w:rPr>
              <w:instrText xml:space="preserve"> PAGEREF _Toc119938233 \h </w:instrText>
            </w:r>
            <w:r w:rsidR="00FA4B61">
              <w:rPr>
                <w:noProof/>
                <w:webHidden/>
              </w:rPr>
            </w:r>
            <w:r w:rsidR="00FA4B61">
              <w:rPr>
                <w:noProof/>
                <w:webHidden/>
              </w:rPr>
              <w:fldChar w:fldCharType="separate"/>
            </w:r>
            <w:r w:rsidR="00FA4B61">
              <w:rPr>
                <w:noProof/>
                <w:webHidden/>
              </w:rPr>
              <w:t>2</w:t>
            </w:r>
            <w:r w:rsidR="00FA4B61">
              <w:rPr>
                <w:noProof/>
                <w:webHidden/>
              </w:rPr>
              <w:fldChar w:fldCharType="end"/>
            </w:r>
          </w:hyperlink>
        </w:p>
        <w:p w14:paraId="1324A38C" w14:textId="16D70051" w:rsidR="00FA4B61" w:rsidRDefault="00A04641">
          <w:pPr>
            <w:pStyle w:val="Inhopg1"/>
            <w:tabs>
              <w:tab w:val="right" w:leader="dot" w:pos="9062"/>
            </w:tabs>
            <w:rPr>
              <w:rFonts w:eastAsiaTheme="minorEastAsia"/>
              <w:noProof/>
              <w:lang w:eastAsia="nl-NL"/>
            </w:rPr>
          </w:pPr>
          <w:hyperlink w:anchor="_Toc119938234" w:history="1">
            <w:r w:rsidR="00FA4B61" w:rsidRPr="003C08FA">
              <w:rPr>
                <w:rStyle w:val="Hyperlink"/>
                <w:noProof/>
              </w:rPr>
              <w:t>Takenlijst</w:t>
            </w:r>
            <w:r w:rsidR="00FA4B61">
              <w:rPr>
                <w:noProof/>
                <w:webHidden/>
              </w:rPr>
              <w:tab/>
            </w:r>
            <w:r w:rsidR="00FA4B61">
              <w:rPr>
                <w:noProof/>
                <w:webHidden/>
              </w:rPr>
              <w:fldChar w:fldCharType="begin"/>
            </w:r>
            <w:r w:rsidR="00FA4B61">
              <w:rPr>
                <w:noProof/>
                <w:webHidden/>
              </w:rPr>
              <w:instrText xml:space="preserve"> PAGEREF _Toc119938234 \h </w:instrText>
            </w:r>
            <w:r w:rsidR="00FA4B61">
              <w:rPr>
                <w:noProof/>
                <w:webHidden/>
              </w:rPr>
            </w:r>
            <w:r w:rsidR="00FA4B61">
              <w:rPr>
                <w:noProof/>
                <w:webHidden/>
              </w:rPr>
              <w:fldChar w:fldCharType="separate"/>
            </w:r>
            <w:r w:rsidR="00FA4B61">
              <w:rPr>
                <w:noProof/>
                <w:webHidden/>
              </w:rPr>
              <w:t>3</w:t>
            </w:r>
            <w:r w:rsidR="00FA4B61">
              <w:rPr>
                <w:noProof/>
                <w:webHidden/>
              </w:rPr>
              <w:fldChar w:fldCharType="end"/>
            </w:r>
          </w:hyperlink>
        </w:p>
        <w:p w14:paraId="7FA2E482" w14:textId="00FFB99A" w:rsidR="00FA4B61" w:rsidRDefault="00A04641">
          <w:pPr>
            <w:pStyle w:val="Inhopg1"/>
            <w:tabs>
              <w:tab w:val="right" w:leader="dot" w:pos="9062"/>
            </w:tabs>
            <w:rPr>
              <w:rFonts w:eastAsiaTheme="minorEastAsia"/>
              <w:noProof/>
              <w:lang w:eastAsia="nl-NL"/>
            </w:rPr>
          </w:pPr>
          <w:hyperlink w:anchor="_Toc119938235" w:history="1">
            <w:r w:rsidR="00FA4B61" w:rsidRPr="003C08FA">
              <w:rPr>
                <w:rStyle w:val="Hyperlink"/>
                <w:noProof/>
              </w:rPr>
              <w:t>ProductBacklog</w:t>
            </w:r>
            <w:r w:rsidR="00FA4B61">
              <w:rPr>
                <w:noProof/>
                <w:webHidden/>
              </w:rPr>
              <w:tab/>
            </w:r>
            <w:r w:rsidR="00FA4B61">
              <w:rPr>
                <w:noProof/>
                <w:webHidden/>
              </w:rPr>
              <w:fldChar w:fldCharType="begin"/>
            </w:r>
            <w:r w:rsidR="00FA4B61">
              <w:rPr>
                <w:noProof/>
                <w:webHidden/>
              </w:rPr>
              <w:instrText xml:space="preserve"> PAGEREF _Toc119938235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27254757" w14:textId="534557F3" w:rsidR="00FA4B61" w:rsidRDefault="00A04641">
          <w:pPr>
            <w:pStyle w:val="Inhopg2"/>
            <w:tabs>
              <w:tab w:val="right" w:leader="dot" w:pos="9062"/>
            </w:tabs>
            <w:rPr>
              <w:rFonts w:eastAsiaTheme="minorEastAsia"/>
              <w:noProof/>
              <w:lang w:eastAsia="nl-NL"/>
            </w:rPr>
          </w:pPr>
          <w:hyperlink w:anchor="_Toc119938236" w:history="1">
            <w:r w:rsidR="00FA4B61" w:rsidRPr="003C08FA">
              <w:rPr>
                <w:rStyle w:val="Hyperlink"/>
                <w:noProof/>
              </w:rPr>
              <w:t>User stories</w:t>
            </w:r>
            <w:r w:rsidR="00FA4B61">
              <w:rPr>
                <w:noProof/>
                <w:webHidden/>
              </w:rPr>
              <w:tab/>
            </w:r>
            <w:r w:rsidR="00FA4B61">
              <w:rPr>
                <w:noProof/>
                <w:webHidden/>
              </w:rPr>
              <w:fldChar w:fldCharType="begin"/>
            </w:r>
            <w:r w:rsidR="00FA4B61">
              <w:rPr>
                <w:noProof/>
                <w:webHidden/>
              </w:rPr>
              <w:instrText xml:space="preserve"> PAGEREF _Toc119938236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5C2E8EAC" w14:textId="43551F1A" w:rsidR="00FA4B61" w:rsidRDefault="00A04641">
          <w:pPr>
            <w:pStyle w:val="Inhopg3"/>
            <w:tabs>
              <w:tab w:val="right" w:leader="dot" w:pos="9062"/>
            </w:tabs>
            <w:rPr>
              <w:rFonts w:eastAsiaTheme="minorEastAsia"/>
              <w:noProof/>
              <w:lang w:eastAsia="nl-NL"/>
            </w:rPr>
          </w:pPr>
          <w:hyperlink w:anchor="_Toc119938237" w:history="1">
            <w:r w:rsidR="00FA4B61" w:rsidRPr="003C08FA">
              <w:rPr>
                <w:rStyle w:val="Hyperlink"/>
                <w:noProof/>
              </w:rPr>
              <w:t>1.1 Inloggen op Schaakclub De Blauwe Loper</w:t>
            </w:r>
            <w:r w:rsidR="00FA4B61">
              <w:rPr>
                <w:noProof/>
                <w:webHidden/>
              </w:rPr>
              <w:tab/>
            </w:r>
            <w:r w:rsidR="00FA4B61">
              <w:rPr>
                <w:noProof/>
                <w:webHidden/>
              </w:rPr>
              <w:fldChar w:fldCharType="begin"/>
            </w:r>
            <w:r w:rsidR="00FA4B61">
              <w:rPr>
                <w:noProof/>
                <w:webHidden/>
              </w:rPr>
              <w:instrText xml:space="preserve"> PAGEREF _Toc119938237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012453ED" w14:textId="270A5480" w:rsidR="00FA4B61" w:rsidRDefault="00A04641">
          <w:pPr>
            <w:pStyle w:val="Inhopg3"/>
            <w:tabs>
              <w:tab w:val="right" w:leader="dot" w:pos="9062"/>
            </w:tabs>
            <w:rPr>
              <w:rFonts w:eastAsiaTheme="minorEastAsia"/>
              <w:noProof/>
              <w:lang w:eastAsia="nl-NL"/>
            </w:rPr>
          </w:pPr>
          <w:hyperlink w:anchor="_Toc119938238" w:history="1">
            <w:r w:rsidR="00FA4B61" w:rsidRPr="003C08FA">
              <w:rPr>
                <w:rStyle w:val="Hyperlink"/>
                <w:noProof/>
              </w:rPr>
              <w:t>1.1.1 Inloggen</w:t>
            </w:r>
            <w:r w:rsidR="00FA4B61">
              <w:rPr>
                <w:noProof/>
                <w:webHidden/>
              </w:rPr>
              <w:tab/>
            </w:r>
            <w:r w:rsidR="00FA4B61">
              <w:rPr>
                <w:noProof/>
                <w:webHidden/>
              </w:rPr>
              <w:fldChar w:fldCharType="begin"/>
            </w:r>
            <w:r w:rsidR="00FA4B61">
              <w:rPr>
                <w:noProof/>
                <w:webHidden/>
              </w:rPr>
              <w:instrText xml:space="preserve"> PAGEREF _Toc119938238 \h </w:instrText>
            </w:r>
            <w:r w:rsidR="00FA4B61">
              <w:rPr>
                <w:noProof/>
                <w:webHidden/>
              </w:rPr>
            </w:r>
            <w:r w:rsidR="00FA4B61">
              <w:rPr>
                <w:noProof/>
                <w:webHidden/>
              </w:rPr>
              <w:fldChar w:fldCharType="separate"/>
            </w:r>
            <w:r w:rsidR="00FA4B61">
              <w:rPr>
                <w:noProof/>
                <w:webHidden/>
              </w:rPr>
              <w:t>1</w:t>
            </w:r>
            <w:r w:rsidR="00FA4B61">
              <w:rPr>
                <w:noProof/>
                <w:webHidden/>
              </w:rPr>
              <w:fldChar w:fldCharType="end"/>
            </w:r>
          </w:hyperlink>
        </w:p>
        <w:p w14:paraId="69B44CBD" w14:textId="048817B0" w:rsidR="00FA4B61" w:rsidRDefault="00A04641">
          <w:pPr>
            <w:pStyle w:val="Inhopg3"/>
            <w:tabs>
              <w:tab w:val="right" w:leader="dot" w:pos="9062"/>
            </w:tabs>
            <w:rPr>
              <w:rFonts w:eastAsiaTheme="minorEastAsia"/>
              <w:noProof/>
              <w:lang w:eastAsia="nl-NL"/>
            </w:rPr>
          </w:pPr>
          <w:hyperlink w:anchor="_Toc119938239" w:history="1">
            <w:r w:rsidR="00FA4B61" w:rsidRPr="003C08FA">
              <w:rPr>
                <w:rStyle w:val="Hyperlink"/>
                <w:noProof/>
              </w:rPr>
              <w:t>1.2 Registreren op Schaakclub De Blauwe Loper</w:t>
            </w:r>
            <w:r w:rsidR="00FA4B61">
              <w:rPr>
                <w:noProof/>
                <w:webHidden/>
              </w:rPr>
              <w:tab/>
            </w:r>
            <w:r w:rsidR="00FA4B61">
              <w:rPr>
                <w:noProof/>
                <w:webHidden/>
              </w:rPr>
              <w:fldChar w:fldCharType="begin"/>
            </w:r>
            <w:r w:rsidR="00FA4B61">
              <w:rPr>
                <w:noProof/>
                <w:webHidden/>
              </w:rPr>
              <w:instrText xml:space="preserve"> PAGEREF _Toc119938239 \h </w:instrText>
            </w:r>
            <w:r w:rsidR="00FA4B61">
              <w:rPr>
                <w:noProof/>
                <w:webHidden/>
              </w:rPr>
            </w:r>
            <w:r w:rsidR="00FA4B61">
              <w:rPr>
                <w:noProof/>
                <w:webHidden/>
              </w:rPr>
              <w:fldChar w:fldCharType="separate"/>
            </w:r>
            <w:r w:rsidR="00FA4B61">
              <w:rPr>
                <w:noProof/>
                <w:webHidden/>
              </w:rPr>
              <w:t>2</w:t>
            </w:r>
            <w:r w:rsidR="00FA4B61">
              <w:rPr>
                <w:noProof/>
                <w:webHidden/>
              </w:rPr>
              <w:fldChar w:fldCharType="end"/>
            </w:r>
          </w:hyperlink>
        </w:p>
        <w:p w14:paraId="44F0DDDB" w14:textId="198420A4" w:rsidR="00FA4B61" w:rsidRDefault="00A04641">
          <w:pPr>
            <w:pStyle w:val="Inhopg3"/>
            <w:tabs>
              <w:tab w:val="right" w:leader="dot" w:pos="9062"/>
            </w:tabs>
            <w:rPr>
              <w:rFonts w:eastAsiaTheme="minorEastAsia"/>
              <w:noProof/>
              <w:lang w:eastAsia="nl-NL"/>
            </w:rPr>
          </w:pPr>
          <w:hyperlink w:anchor="_Toc119938240" w:history="1">
            <w:r w:rsidR="00FA4B61" w:rsidRPr="003C08FA">
              <w:rPr>
                <w:rStyle w:val="Hyperlink"/>
                <w:noProof/>
              </w:rPr>
              <w:t>1.2.1 Registreren</w:t>
            </w:r>
            <w:r w:rsidR="00FA4B61">
              <w:rPr>
                <w:noProof/>
                <w:webHidden/>
              </w:rPr>
              <w:tab/>
            </w:r>
            <w:r w:rsidR="00FA4B61">
              <w:rPr>
                <w:noProof/>
                <w:webHidden/>
              </w:rPr>
              <w:fldChar w:fldCharType="begin"/>
            </w:r>
            <w:r w:rsidR="00FA4B61">
              <w:rPr>
                <w:noProof/>
                <w:webHidden/>
              </w:rPr>
              <w:instrText xml:space="preserve"> PAGEREF _Toc119938240 \h </w:instrText>
            </w:r>
            <w:r w:rsidR="00FA4B61">
              <w:rPr>
                <w:noProof/>
                <w:webHidden/>
              </w:rPr>
            </w:r>
            <w:r w:rsidR="00FA4B61">
              <w:rPr>
                <w:noProof/>
                <w:webHidden/>
              </w:rPr>
              <w:fldChar w:fldCharType="separate"/>
            </w:r>
            <w:r w:rsidR="00FA4B61">
              <w:rPr>
                <w:noProof/>
                <w:webHidden/>
              </w:rPr>
              <w:t>2</w:t>
            </w:r>
            <w:r w:rsidR="00FA4B61">
              <w:rPr>
                <w:noProof/>
                <w:webHidden/>
              </w:rPr>
              <w:fldChar w:fldCharType="end"/>
            </w:r>
          </w:hyperlink>
        </w:p>
        <w:p w14:paraId="677BEEC7" w14:textId="0B31F487" w:rsidR="00FA4B61" w:rsidRDefault="00A04641">
          <w:pPr>
            <w:pStyle w:val="Inhopg3"/>
            <w:tabs>
              <w:tab w:val="right" w:leader="dot" w:pos="9062"/>
            </w:tabs>
            <w:rPr>
              <w:rFonts w:eastAsiaTheme="minorEastAsia"/>
              <w:noProof/>
              <w:lang w:eastAsia="nl-NL"/>
            </w:rPr>
          </w:pPr>
          <w:hyperlink w:anchor="_Toc119938241" w:history="1">
            <w:r w:rsidR="00FA4B61" w:rsidRPr="003C08FA">
              <w:rPr>
                <w:rStyle w:val="Hyperlink"/>
                <w:noProof/>
              </w:rPr>
              <w:t>1.4 Account gegevens weergeven van lid bij Schaakclub De Blauwe Loper</w:t>
            </w:r>
            <w:r w:rsidR="00FA4B61">
              <w:rPr>
                <w:noProof/>
                <w:webHidden/>
              </w:rPr>
              <w:tab/>
            </w:r>
            <w:r w:rsidR="00FA4B61">
              <w:rPr>
                <w:noProof/>
                <w:webHidden/>
              </w:rPr>
              <w:fldChar w:fldCharType="begin"/>
            </w:r>
            <w:r w:rsidR="00FA4B61">
              <w:rPr>
                <w:noProof/>
                <w:webHidden/>
              </w:rPr>
              <w:instrText xml:space="preserve"> PAGEREF _Toc119938241 \h </w:instrText>
            </w:r>
            <w:r w:rsidR="00FA4B61">
              <w:rPr>
                <w:noProof/>
                <w:webHidden/>
              </w:rPr>
            </w:r>
            <w:r w:rsidR="00FA4B61">
              <w:rPr>
                <w:noProof/>
                <w:webHidden/>
              </w:rPr>
              <w:fldChar w:fldCharType="separate"/>
            </w:r>
            <w:r w:rsidR="00FA4B61">
              <w:rPr>
                <w:noProof/>
                <w:webHidden/>
              </w:rPr>
              <w:t>3</w:t>
            </w:r>
            <w:r w:rsidR="00FA4B61">
              <w:rPr>
                <w:noProof/>
                <w:webHidden/>
              </w:rPr>
              <w:fldChar w:fldCharType="end"/>
            </w:r>
          </w:hyperlink>
        </w:p>
        <w:p w14:paraId="1884286E" w14:textId="7ED1BA4D" w:rsidR="00FA4B61" w:rsidRDefault="00A04641">
          <w:pPr>
            <w:pStyle w:val="Inhopg3"/>
            <w:tabs>
              <w:tab w:val="right" w:leader="dot" w:pos="9062"/>
            </w:tabs>
            <w:rPr>
              <w:rFonts w:eastAsiaTheme="minorEastAsia"/>
              <w:noProof/>
              <w:lang w:eastAsia="nl-NL"/>
            </w:rPr>
          </w:pPr>
          <w:hyperlink w:anchor="_Toc119938242" w:history="1">
            <w:r w:rsidR="00FA4B61" w:rsidRPr="003C08FA">
              <w:rPr>
                <w:rStyle w:val="Hyperlink"/>
                <w:noProof/>
              </w:rPr>
              <w:t>1.4.1 Account gegevens weergeven</w:t>
            </w:r>
            <w:r w:rsidR="00FA4B61">
              <w:rPr>
                <w:noProof/>
                <w:webHidden/>
              </w:rPr>
              <w:tab/>
            </w:r>
            <w:r w:rsidR="00FA4B61">
              <w:rPr>
                <w:noProof/>
                <w:webHidden/>
              </w:rPr>
              <w:fldChar w:fldCharType="begin"/>
            </w:r>
            <w:r w:rsidR="00FA4B61">
              <w:rPr>
                <w:noProof/>
                <w:webHidden/>
              </w:rPr>
              <w:instrText xml:space="preserve"> PAGEREF _Toc119938242 \h </w:instrText>
            </w:r>
            <w:r w:rsidR="00FA4B61">
              <w:rPr>
                <w:noProof/>
                <w:webHidden/>
              </w:rPr>
            </w:r>
            <w:r w:rsidR="00FA4B61">
              <w:rPr>
                <w:noProof/>
                <w:webHidden/>
              </w:rPr>
              <w:fldChar w:fldCharType="separate"/>
            </w:r>
            <w:r w:rsidR="00FA4B61">
              <w:rPr>
                <w:noProof/>
                <w:webHidden/>
              </w:rPr>
              <w:t>3</w:t>
            </w:r>
            <w:r w:rsidR="00FA4B61">
              <w:rPr>
                <w:noProof/>
                <w:webHidden/>
              </w:rPr>
              <w:fldChar w:fldCharType="end"/>
            </w:r>
          </w:hyperlink>
        </w:p>
        <w:p w14:paraId="210FB92A" w14:textId="32AABA29" w:rsidR="00FA4B61" w:rsidRDefault="00A04641">
          <w:pPr>
            <w:pStyle w:val="Inhopg3"/>
            <w:tabs>
              <w:tab w:val="right" w:leader="dot" w:pos="9062"/>
            </w:tabs>
            <w:rPr>
              <w:rFonts w:eastAsiaTheme="minorEastAsia"/>
              <w:noProof/>
              <w:lang w:eastAsia="nl-NL"/>
            </w:rPr>
          </w:pPr>
          <w:hyperlink w:anchor="_Toc119938243" w:history="1">
            <w:r w:rsidR="00FA4B61" w:rsidRPr="003C08FA">
              <w:rPr>
                <w:rStyle w:val="Hyperlink"/>
                <w:noProof/>
              </w:rPr>
              <w:t>1.4.2 Account gegevens wijzigen</w:t>
            </w:r>
            <w:r w:rsidR="00FA4B61">
              <w:rPr>
                <w:noProof/>
                <w:webHidden/>
              </w:rPr>
              <w:tab/>
            </w:r>
            <w:r w:rsidR="00FA4B61">
              <w:rPr>
                <w:noProof/>
                <w:webHidden/>
              </w:rPr>
              <w:fldChar w:fldCharType="begin"/>
            </w:r>
            <w:r w:rsidR="00FA4B61">
              <w:rPr>
                <w:noProof/>
                <w:webHidden/>
              </w:rPr>
              <w:instrText xml:space="preserve"> PAGEREF _Toc119938243 \h </w:instrText>
            </w:r>
            <w:r w:rsidR="00FA4B61">
              <w:rPr>
                <w:noProof/>
                <w:webHidden/>
              </w:rPr>
            </w:r>
            <w:r w:rsidR="00FA4B61">
              <w:rPr>
                <w:noProof/>
                <w:webHidden/>
              </w:rPr>
              <w:fldChar w:fldCharType="separate"/>
            </w:r>
            <w:r w:rsidR="00FA4B61">
              <w:rPr>
                <w:noProof/>
                <w:webHidden/>
              </w:rPr>
              <w:t>3</w:t>
            </w:r>
            <w:r w:rsidR="00FA4B61">
              <w:rPr>
                <w:noProof/>
                <w:webHidden/>
              </w:rPr>
              <w:fldChar w:fldCharType="end"/>
            </w:r>
          </w:hyperlink>
        </w:p>
        <w:p w14:paraId="733F3262" w14:textId="18F50832" w:rsidR="00FA4B61" w:rsidRDefault="00A04641">
          <w:pPr>
            <w:pStyle w:val="Inhopg3"/>
            <w:tabs>
              <w:tab w:val="right" w:leader="dot" w:pos="9062"/>
            </w:tabs>
            <w:rPr>
              <w:rFonts w:eastAsiaTheme="minorEastAsia"/>
              <w:noProof/>
              <w:lang w:eastAsia="nl-NL"/>
            </w:rPr>
          </w:pPr>
          <w:hyperlink w:anchor="_Toc119938244" w:history="1">
            <w:r w:rsidR="00FA4B61" w:rsidRPr="003C08FA">
              <w:rPr>
                <w:rStyle w:val="Hyperlink"/>
                <w:noProof/>
              </w:rPr>
              <w:t>1.4.3 Account gegevens verwijderen</w:t>
            </w:r>
            <w:r w:rsidR="00FA4B61">
              <w:rPr>
                <w:noProof/>
                <w:webHidden/>
              </w:rPr>
              <w:tab/>
            </w:r>
            <w:r w:rsidR="00FA4B61">
              <w:rPr>
                <w:noProof/>
                <w:webHidden/>
              </w:rPr>
              <w:fldChar w:fldCharType="begin"/>
            </w:r>
            <w:r w:rsidR="00FA4B61">
              <w:rPr>
                <w:noProof/>
                <w:webHidden/>
              </w:rPr>
              <w:instrText xml:space="preserve"> PAGEREF _Toc119938244 \h </w:instrText>
            </w:r>
            <w:r w:rsidR="00FA4B61">
              <w:rPr>
                <w:noProof/>
                <w:webHidden/>
              </w:rPr>
            </w:r>
            <w:r w:rsidR="00FA4B61">
              <w:rPr>
                <w:noProof/>
                <w:webHidden/>
              </w:rPr>
              <w:fldChar w:fldCharType="separate"/>
            </w:r>
            <w:r w:rsidR="00FA4B61">
              <w:rPr>
                <w:noProof/>
                <w:webHidden/>
              </w:rPr>
              <w:t>4</w:t>
            </w:r>
            <w:r w:rsidR="00FA4B61">
              <w:rPr>
                <w:noProof/>
                <w:webHidden/>
              </w:rPr>
              <w:fldChar w:fldCharType="end"/>
            </w:r>
          </w:hyperlink>
        </w:p>
        <w:p w14:paraId="5A7CC74C" w14:textId="08C03830" w:rsidR="00FA4B61" w:rsidRDefault="00A04641">
          <w:pPr>
            <w:pStyle w:val="Inhopg3"/>
            <w:tabs>
              <w:tab w:val="right" w:leader="dot" w:pos="9062"/>
            </w:tabs>
            <w:rPr>
              <w:rFonts w:eastAsiaTheme="minorEastAsia"/>
              <w:noProof/>
              <w:lang w:eastAsia="nl-NL"/>
            </w:rPr>
          </w:pPr>
          <w:hyperlink w:anchor="_Toc119938245" w:history="1">
            <w:r w:rsidR="00FA4B61" w:rsidRPr="003C08FA">
              <w:rPr>
                <w:rStyle w:val="Hyperlink"/>
                <w:noProof/>
              </w:rPr>
              <w:t>1.5 Uitloggen op Schaakclub De Blauwe Loper</w:t>
            </w:r>
            <w:r w:rsidR="00FA4B61">
              <w:rPr>
                <w:noProof/>
                <w:webHidden/>
              </w:rPr>
              <w:tab/>
            </w:r>
            <w:r w:rsidR="00FA4B61">
              <w:rPr>
                <w:noProof/>
                <w:webHidden/>
              </w:rPr>
              <w:fldChar w:fldCharType="begin"/>
            </w:r>
            <w:r w:rsidR="00FA4B61">
              <w:rPr>
                <w:noProof/>
                <w:webHidden/>
              </w:rPr>
              <w:instrText xml:space="preserve"> PAGEREF _Toc119938245 \h </w:instrText>
            </w:r>
            <w:r w:rsidR="00FA4B61">
              <w:rPr>
                <w:noProof/>
                <w:webHidden/>
              </w:rPr>
            </w:r>
            <w:r w:rsidR="00FA4B61">
              <w:rPr>
                <w:noProof/>
                <w:webHidden/>
              </w:rPr>
              <w:fldChar w:fldCharType="separate"/>
            </w:r>
            <w:r w:rsidR="00FA4B61">
              <w:rPr>
                <w:noProof/>
                <w:webHidden/>
              </w:rPr>
              <w:t>5</w:t>
            </w:r>
            <w:r w:rsidR="00FA4B61">
              <w:rPr>
                <w:noProof/>
                <w:webHidden/>
              </w:rPr>
              <w:fldChar w:fldCharType="end"/>
            </w:r>
          </w:hyperlink>
        </w:p>
        <w:p w14:paraId="7FF68573" w14:textId="4FD8194A" w:rsidR="00FA4B61" w:rsidRDefault="00A04641">
          <w:pPr>
            <w:pStyle w:val="Inhopg3"/>
            <w:tabs>
              <w:tab w:val="right" w:leader="dot" w:pos="9062"/>
            </w:tabs>
            <w:rPr>
              <w:rFonts w:eastAsiaTheme="minorEastAsia"/>
              <w:noProof/>
              <w:lang w:eastAsia="nl-NL"/>
            </w:rPr>
          </w:pPr>
          <w:hyperlink w:anchor="_Toc119938246" w:history="1">
            <w:r w:rsidR="00FA4B61" w:rsidRPr="003C08FA">
              <w:rPr>
                <w:rStyle w:val="Hyperlink"/>
                <w:noProof/>
              </w:rPr>
              <w:t>1.5.1 Uitloggen</w:t>
            </w:r>
            <w:r w:rsidR="00FA4B61">
              <w:rPr>
                <w:noProof/>
                <w:webHidden/>
              </w:rPr>
              <w:tab/>
            </w:r>
            <w:r w:rsidR="00FA4B61">
              <w:rPr>
                <w:noProof/>
                <w:webHidden/>
              </w:rPr>
              <w:fldChar w:fldCharType="begin"/>
            </w:r>
            <w:r w:rsidR="00FA4B61">
              <w:rPr>
                <w:noProof/>
                <w:webHidden/>
              </w:rPr>
              <w:instrText xml:space="preserve"> PAGEREF _Toc119938246 \h </w:instrText>
            </w:r>
            <w:r w:rsidR="00FA4B61">
              <w:rPr>
                <w:noProof/>
                <w:webHidden/>
              </w:rPr>
            </w:r>
            <w:r w:rsidR="00FA4B61">
              <w:rPr>
                <w:noProof/>
                <w:webHidden/>
              </w:rPr>
              <w:fldChar w:fldCharType="separate"/>
            </w:r>
            <w:r w:rsidR="00FA4B61">
              <w:rPr>
                <w:noProof/>
                <w:webHidden/>
              </w:rPr>
              <w:t>5</w:t>
            </w:r>
            <w:r w:rsidR="00FA4B61">
              <w:rPr>
                <w:noProof/>
                <w:webHidden/>
              </w:rPr>
              <w:fldChar w:fldCharType="end"/>
            </w:r>
          </w:hyperlink>
        </w:p>
        <w:p w14:paraId="2F6A7AA0" w14:textId="7F45BE67" w:rsidR="00FA4B61" w:rsidRDefault="00A04641">
          <w:pPr>
            <w:pStyle w:val="Inhopg3"/>
            <w:tabs>
              <w:tab w:val="right" w:leader="dot" w:pos="9062"/>
            </w:tabs>
            <w:rPr>
              <w:rFonts w:eastAsiaTheme="minorEastAsia"/>
              <w:noProof/>
              <w:lang w:eastAsia="nl-NL"/>
            </w:rPr>
          </w:pPr>
          <w:hyperlink w:anchor="_Toc119938247" w:history="1">
            <w:r w:rsidR="00FA4B61" w:rsidRPr="003C08FA">
              <w:rPr>
                <w:rStyle w:val="Hyperlink"/>
                <w:noProof/>
              </w:rPr>
              <w:t>1.6 Weergeven van uitslagen schaak wedstrijden op Schaakclub De Blauwe Loper</w:t>
            </w:r>
            <w:r w:rsidR="00FA4B61">
              <w:rPr>
                <w:noProof/>
                <w:webHidden/>
              </w:rPr>
              <w:tab/>
            </w:r>
            <w:r w:rsidR="00FA4B61">
              <w:rPr>
                <w:noProof/>
                <w:webHidden/>
              </w:rPr>
              <w:fldChar w:fldCharType="begin"/>
            </w:r>
            <w:r w:rsidR="00FA4B61">
              <w:rPr>
                <w:noProof/>
                <w:webHidden/>
              </w:rPr>
              <w:instrText xml:space="preserve"> PAGEREF _Toc119938247 \h </w:instrText>
            </w:r>
            <w:r w:rsidR="00FA4B61">
              <w:rPr>
                <w:noProof/>
                <w:webHidden/>
              </w:rPr>
            </w:r>
            <w:r w:rsidR="00FA4B61">
              <w:rPr>
                <w:noProof/>
                <w:webHidden/>
              </w:rPr>
              <w:fldChar w:fldCharType="separate"/>
            </w:r>
            <w:r w:rsidR="00FA4B61">
              <w:rPr>
                <w:noProof/>
                <w:webHidden/>
              </w:rPr>
              <w:t>6</w:t>
            </w:r>
            <w:r w:rsidR="00FA4B61">
              <w:rPr>
                <w:noProof/>
                <w:webHidden/>
              </w:rPr>
              <w:fldChar w:fldCharType="end"/>
            </w:r>
          </w:hyperlink>
        </w:p>
        <w:p w14:paraId="22EF0AB1" w14:textId="65EF4BCF" w:rsidR="00FA4B61" w:rsidRDefault="00A04641">
          <w:pPr>
            <w:pStyle w:val="Inhopg3"/>
            <w:tabs>
              <w:tab w:val="right" w:leader="dot" w:pos="9062"/>
            </w:tabs>
            <w:rPr>
              <w:rFonts w:eastAsiaTheme="minorEastAsia"/>
              <w:noProof/>
              <w:lang w:eastAsia="nl-NL"/>
            </w:rPr>
          </w:pPr>
          <w:hyperlink w:anchor="_Toc119938248" w:history="1">
            <w:r w:rsidR="00FA4B61" w:rsidRPr="003C08FA">
              <w:rPr>
                <w:rStyle w:val="Hyperlink"/>
                <w:noProof/>
              </w:rPr>
              <w:t>1.6.1 Weergeven uitslagen wedstrijden</w:t>
            </w:r>
            <w:r w:rsidR="00FA4B61">
              <w:rPr>
                <w:noProof/>
                <w:webHidden/>
              </w:rPr>
              <w:tab/>
            </w:r>
            <w:r w:rsidR="00FA4B61">
              <w:rPr>
                <w:noProof/>
                <w:webHidden/>
              </w:rPr>
              <w:fldChar w:fldCharType="begin"/>
            </w:r>
            <w:r w:rsidR="00FA4B61">
              <w:rPr>
                <w:noProof/>
                <w:webHidden/>
              </w:rPr>
              <w:instrText xml:space="preserve"> PAGEREF _Toc119938248 \h </w:instrText>
            </w:r>
            <w:r w:rsidR="00FA4B61">
              <w:rPr>
                <w:noProof/>
                <w:webHidden/>
              </w:rPr>
            </w:r>
            <w:r w:rsidR="00FA4B61">
              <w:rPr>
                <w:noProof/>
                <w:webHidden/>
              </w:rPr>
              <w:fldChar w:fldCharType="separate"/>
            </w:r>
            <w:r w:rsidR="00FA4B61">
              <w:rPr>
                <w:noProof/>
                <w:webHidden/>
              </w:rPr>
              <w:t>6</w:t>
            </w:r>
            <w:r w:rsidR="00FA4B61">
              <w:rPr>
                <w:noProof/>
                <w:webHidden/>
              </w:rPr>
              <w:fldChar w:fldCharType="end"/>
            </w:r>
          </w:hyperlink>
        </w:p>
        <w:p w14:paraId="4779F57A" w14:textId="7C07C383" w:rsidR="00FA4B61" w:rsidRDefault="00A04641">
          <w:pPr>
            <w:pStyle w:val="Inhopg3"/>
            <w:tabs>
              <w:tab w:val="right" w:leader="dot" w:pos="9062"/>
            </w:tabs>
            <w:rPr>
              <w:rFonts w:eastAsiaTheme="minorEastAsia"/>
              <w:noProof/>
              <w:lang w:eastAsia="nl-NL"/>
            </w:rPr>
          </w:pPr>
          <w:hyperlink w:anchor="_Toc119938249" w:history="1">
            <w:r w:rsidR="00FA4B61" w:rsidRPr="003C08FA">
              <w:rPr>
                <w:rStyle w:val="Hyperlink"/>
                <w:noProof/>
              </w:rPr>
              <w:t>1.7 Contact opnemen bij Schaakclub De Blauwe Loper</w:t>
            </w:r>
            <w:r w:rsidR="00FA4B61">
              <w:rPr>
                <w:noProof/>
                <w:webHidden/>
              </w:rPr>
              <w:tab/>
            </w:r>
            <w:r w:rsidR="00FA4B61">
              <w:rPr>
                <w:noProof/>
                <w:webHidden/>
              </w:rPr>
              <w:fldChar w:fldCharType="begin"/>
            </w:r>
            <w:r w:rsidR="00FA4B61">
              <w:rPr>
                <w:noProof/>
                <w:webHidden/>
              </w:rPr>
              <w:instrText xml:space="preserve"> PAGEREF _Toc119938249 \h </w:instrText>
            </w:r>
            <w:r w:rsidR="00FA4B61">
              <w:rPr>
                <w:noProof/>
                <w:webHidden/>
              </w:rPr>
            </w:r>
            <w:r w:rsidR="00FA4B61">
              <w:rPr>
                <w:noProof/>
                <w:webHidden/>
              </w:rPr>
              <w:fldChar w:fldCharType="separate"/>
            </w:r>
            <w:r w:rsidR="00FA4B61">
              <w:rPr>
                <w:noProof/>
                <w:webHidden/>
              </w:rPr>
              <w:t>7</w:t>
            </w:r>
            <w:r w:rsidR="00FA4B61">
              <w:rPr>
                <w:noProof/>
                <w:webHidden/>
              </w:rPr>
              <w:fldChar w:fldCharType="end"/>
            </w:r>
          </w:hyperlink>
        </w:p>
        <w:p w14:paraId="2CCB269C" w14:textId="15638FDB" w:rsidR="00FA4B61" w:rsidRDefault="00A04641">
          <w:pPr>
            <w:pStyle w:val="Inhopg3"/>
            <w:tabs>
              <w:tab w:val="right" w:leader="dot" w:pos="9062"/>
            </w:tabs>
            <w:rPr>
              <w:rFonts w:eastAsiaTheme="minorEastAsia"/>
              <w:noProof/>
              <w:lang w:eastAsia="nl-NL"/>
            </w:rPr>
          </w:pPr>
          <w:hyperlink w:anchor="_Toc119938250" w:history="1">
            <w:r w:rsidR="00FA4B61" w:rsidRPr="003C08FA">
              <w:rPr>
                <w:rStyle w:val="Hyperlink"/>
                <w:noProof/>
              </w:rPr>
              <w:t>1.7.1 Contact opnemen</w:t>
            </w:r>
            <w:r w:rsidR="00FA4B61">
              <w:rPr>
                <w:noProof/>
                <w:webHidden/>
              </w:rPr>
              <w:tab/>
            </w:r>
            <w:r w:rsidR="00FA4B61">
              <w:rPr>
                <w:noProof/>
                <w:webHidden/>
              </w:rPr>
              <w:fldChar w:fldCharType="begin"/>
            </w:r>
            <w:r w:rsidR="00FA4B61">
              <w:rPr>
                <w:noProof/>
                <w:webHidden/>
              </w:rPr>
              <w:instrText xml:space="preserve"> PAGEREF _Toc119938250 \h </w:instrText>
            </w:r>
            <w:r w:rsidR="00FA4B61">
              <w:rPr>
                <w:noProof/>
                <w:webHidden/>
              </w:rPr>
            </w:r>
            <w:r w:rsidR="00FA4B61">
              <w:rPr>
                <w:noProof/>
                <w:webHidden/>
              </w:rPr>
              <w:fldChar w:fldCharType="separate"/>
            </w:r>
            <w:r w:rsidR="00FA4B61">
              <w:rPr>
                <w:noProof/>
                <w:webHidden/>
              </w:rPr>
              <w:t>7</w:t>
            </w:r>
            <w:r w:rsidR="00FA4B61">
              <w:rPr>
                <w:noProof/>
                <w:webHidden/>
              </w:rPr>
              <w:fldChar w:fldCharType="end"/>
            </w:r>
          </w:hyperlink>
        </w:p>
        <w:p w14:paraId="0894E79F" w14:textId="2053EC3B" w:rsidR="00FA4B61" w:rsidRDefault="00A04641">
          <w:pPr>
            <w:pStyle w:val="Inhopg3"/>
            <w:tabs>
              <w:tab w:val="right" w:leader="dot" w:pos="9062"/>
            </w:tabs>
            <w:rPr>
              <w:rFonts w:eastAsiaTheme="minorEastAsia"/>
              <w:noProof/>
              <w:lang w:eastAsia="nl-NL"/>
            </w:rPr>
          </w:pPr>
          <w:hyperlink w:anchor="_Toc119938251" w:history="1">
            <w:r w:rsidR="00FA4B61" w:rsidRPr="003C08FA">
              <w:rPr>
                <w:rStyle w:val="Hyperlink"/>
                <w:noProof/>
              </w:rPr>
              <w:t>2.1 Beheer rollen geven bij Schaakclub De Blauwe Loper</w:t>
            </w:r>
            <w:r w:rsidR="00FA4B61">
              <w:rPr>
                <w:noProof/>
                <w:webHidden/>
              </w:rPr>
              <w:tab/>
            </w:r>
            <w:r w:rsidR="00FA4B61">
              <w:rPr>
                <w:noProof/>
                <w:webHidden/>
              </w:rPr>
              <w:fldChar w:fldCharType="begin"/>
            </w:r>
            <w:r w:rsidR="00FA4B61">
              <w:rPr>
                <w:noProof/>
                <w:webHidden/>
              </w:rPr>
              <w:instrText xml:space="preserve"> PAGEREF _Toc119938251 \h </w:instrText>
            </w:r>
            <w:r w:rsidR="00FA4B61">
              <w:rPr>
                <w:noProof/>
                <w:webHidden/>
              </w:rPr>
            </w:r>
            <w:r w:rsidR="00FA4B61">
              <w:rPr>
                <w:noProof/>
                <w:webHidden/>
              </w:rPr>
              <w:fldChar w:fldCharType="separate"/>
            </w:r>
            <w:r w:rsidR="00FA4B61">
              <w:rPr>
                <w:noProof/>
                <w:webHidden/>
              </w:rPr>
              <w:t>8</w:t>
            </w:r>
            <w:r w:rsidR="00FA4B61">
              <w:rPr>
                <w:noProof/>
                <w:webHidden/>
              </w:rPr>
              <w:fldChar w:fldCharType="end"/>
            </w:r>
          </w:hyperlink>
        </w:p>
        <w:p w14:paraId="53867409" w14:textId="5980C231" w:rsidR="00FA4B61" w:rsidRDefault="00A04641">
          <w:pPr>
            <w:pStyle w:val="Inhopg3"/>
            <w:tabs>
              <w:tab w:val="right" w:leader="dot" w:pos="9062"/>
            </w:tabs>
            <w:rPr>
              <w:rFonts w:eastAsiaTheme="minorEastAsia"/>
              <w:noProof/>
              <w:lang w:eastAsia="nl-NL"/>
            </w:rPr>
          </w:pPr>
          <w:hyperlink w:anchor="_Toc119938252" w:history="1">
            <w:r w:rsidR="00FA4B61" w:rsidRPr="003C08FA">
              <w:rPr>
                <w:rStyle w:val="Hyperlink"/>
                <w:noProof/>
              </w:rPr>
              <w:t>2.1.1 Rollen geven</w:t>
            </w:r>
            <w:r w:rsidR="00FA4B61">
              <w:rPr>
                <w:noProof/>
                <w:webHidden/>
              </w:rPr>
              <w:tab/>
            </w:r>
            <w:r w:rsidR="00FA4B61">
              <w:rPr>
                <w:noProof/>
                <w:webHidden/>
              </w:rPr>
              <w:fldChar w:fldCharType="begin"/>
            </w:r>
            <w:r w:rsidR="00FA4B61">
              <w:rPr>
                <w:noProof/>
                <w:webHidden/>
              </w:rPr>
              <w:instrText xml:space="preserve"> PAGEREF _Toc119938252 \h </w:instrText>
            </w:r>
            <w:r w:rsidR="00FA4B61">
              <w:rPr>
                <w:noProof/>
                <w:webHidden/>
              </w:rPr>
            </w:r>
            <w:r w:rsidR="00FA4B61">
              <w:rPr>
                <w:noProof/>
                <w:webHidden/>
              </w:rPr>
              <w:fldChar w:fldCharType="separate"/>
            </w:r>
            <w:r w:rsidR="00FA4B61">
              <w:rPr>
                <w:noProof/>
                <w:webHidden/>
              </w:rPr>
              <w:t>8</w:t>
            </w:r>
            <w:r w:rsidR="00FA4B61">
              <w:rPr>
                <w:noProof/>
                <w:webHidden/>
              </w:rPr>
              <w:fldChar w:fldCharType="end"/>
            </w:r>
          </w:hyperlink>
        </w:p>
        <w:p w14:paraId="681E5CBA" w14:textId="3A93B865" w:rsidR="00FA4B61" w:rsidRDefault="00A04641">
          <w:pPr>
            <w:pStyle w:val="Inhopg3"/>
            <w:tabs>
              <w:tab w:val="right" w:leader="dot" w:pos="9062"/>
            </w:tabs>
            <w:rPr>
              <w:rFonts w:eastAsiaTheme="minorEastAsia"/>
              <w:noProof/>
              <w:lang w:eastAsia="nl-NL"/>
            </w:rPr>
          </w:pPr>
          <w:hyperlink w:anchor="_Toc119938253" w:history="1">
            <w:r w:rsidR="00FA4B61" w:rsidRPr="003C08FA">
              <w:rPr>
                <w:rStyle w:val="Hyperlink"/>
                <w:noProof/>
              </w:rPr>
              <w:t>3.1 Inloggen als scheidsrechter op Schaakclub De Blauwe Loper</w:t>
            </w:r>
            <w:r w:rsidR="00FA4B61">
              <w:rPr>
                <w:noProof/>
                <w:webHidden/>
              </w:rPr>
              <w:tab/>
            </w:r>
            <w:r w:rsidR="00FA4B61">
              <w:rPr>
                <w:noProof/>
                <w:webHidden/>
              </w:rPr>
              <w:fldChar w:fldCharType="begin"/>
            </w:r>
            <w:r w:rsidR="00FA4B61">
              <w:rPr>
                <w:noProof/>
                <w:webHidden/>
              </w:rPr>
              <w:instrText xml:space="preserve"> PAGEREF _Toc119938253 \h </w:instrText>
            </w:r>
            <w:r w:rsidR="00FA4B61">
              <w:rPr>
                <w:noProof/>
                <w:webHidden/>
              </w:rPr>
            </w:r>
            <w:r w:rsidR="00FA4B61">
              <w:rPr>
                <w:noProof/>
                <w:webHidden/>
              </w:rPr>
              <w:fldChar w:fldCharType="separate"/>
            </w:r>
            <w:r w:rsidR="00FA4B61">
              <w:rPr>
                <w:noProof/>
                <w:webHidden/>
              </w:rPr>
              <w:t>9</w:t>
            </w:r>
            <w:r w:rsidR="00FA4B61">
              <w:rPr>
                <w:noProof/>
                <w:webHidden/>
              </w:rPr>
              <w:fldChar w:fldCharType="end"/>
            </w:r>
          </w:hyperlink>
        </w:p>
        <w:p w14:paraId="6FD83524" w14:textId="76EA915A" w:rsidR="00FA4B61" w:rsidRDefault="00A04641">
          <w:pPr>
            <w:pStyle w:val="Inhopg3"/>
            <w:tabs>
              <w:tab w:val="right" w:leader="dot" w:pos="9062"/>
            </w:tabs>
            <w:rPr>
              <w:rFonts w:eastAsiaTheme="minorEastAsia"/>
              <w:noProof/>
              <w:lang w:eastAsia="nl-NL"/>
            </w:rPr>
          </w:pPr>
          <w:hyperlink w:anchor="_Toc119938254" w:history="1">
            <w:r w:rsidR="00FA4B61" w:rsidRPr="003C08FA">
              <w:rPr>
                <w:rStyle w:val="Hyperlink"/>
                <w:noProof/>
              </w:rPr>
              <w:t>3.1.1 Inloggen</w:t>
            </w:r>
            <w:r w:rsidR="00FA4B61">
              <w:rPr>
                <w:noProof/>
                <w:webHidden/>
              </w:rPr>
              <w:tab/>
            </w:r>
            <w:r w:rsidR="00FA4B61">
              <w:rPr>
                <w:noProof/>
                <w:webHidden/>
              </w:rPr>
              <w:fldChar w:fldCharType="begin"/>
            </w:r>
            <w:r w:rsidR="00FA4B61">
              <w:rPr>
                <w:noProof/>
                <w:webHidden/>
              </w:rPr>
              <w:instrText xml:space="preserve"> PAGEREF _Toc119938254 \h </w:instrText>
            </w:r>
            <w:r w:rsidR="00FA4B61">
              <w:rPr>
                <w:noProof/>
                <w:webHidden/>
              </w:rPr>
            </w:r>
            <w:r w:rsidR="00FA4B61">
              <w:rPr>
                <w:noProof/>
                <w:webHidden/>
              </w:rPr>
              <w:fldChar w:fldCharType="separate"/>
            </w:r>
            <w:r w:rsidR="00FA4B61">
              <w:rPr>
                <w:noProof/>
                <w:webHidden/>
              </w:rPr>
              <w:t>9</w:t>
            </w:r>
            <w:r w:rsidR="00FA4B61">
              <w:rPr>
                <w:noProof/>
                <w:webHidden/>
              </w:rPr>
              <w:fldChar w:fldCharType="end"/>
            </w:r>
          </w:hyperlink>
        </w:p>
        <w:p w14:paraId="547BA3A8" w14:textId="1FE75393" w:rsidR="00FA4B61" w:rsidRDefault="00A04641">
          <w:pPr>
            <w:pStyle w:val="Inhopg3"/>
            <w:tabs>
              <w:tab w:val="right" w:leader="dot" w:pos="9062"/>
            </w:tabs>
            <w:rPr>
              <w:rFonts w:eastAsiaTheme="minorEastAsia"/>
              <w:noProof/>
              <w:lang w:eastAsia="nl-NL"/>
            </w:rPr>
          </w:pPr>
          <w:hyperlink w:anchor="_Toc119938255" w:history="1">
            <w:r w:rsidR="00FA4B61" w:rsidRPr="003C08FA">
              <w:rPr>
                <w:rStyle w:val="Hyperlink"/>
                <w:noProof/>
              </w:rPr>
              <w:t>3.2 Registreren als scheidsrechter op Schaakclub De Blauwe Loper</w:t>
            </w:r>
            <w:r w:rsidR="00FA4B61">
              <w:rPr>
                <w:noProof/>
                <w:webHidden/>
              </w:rPr>
              <w:tab/>
            </w:r>
            <w:r w:rsidR="00FA4B61">
              <w:rPr>
                <w:noProof/>
                <w:webHidden/>
              </w:rPr>
              <w:fldChar w:fldCharType="begin"/>
            </w:r>
            <w:r w:rsidR="00FA4B61">
              <w:rPr>
                <w:noProof/>
                <w:webHidden/>
              </w:rPr>
              <w:instrText xml:space="preserve"> PAGEREF _Toc119938255 \h </w:instrText>
            </w:r>
            <w:r w:rsidR="00FA4B61">
              <w:rPr>
                <w:noProof/>
                <w:webHidden/>
              </w:rPr>
            </w:r>
            <w:r w:rsidR="00FA4B61">
              <w:rPr>
                <w:noProof/>
                <w:webHidden/>
              </w:rPr>
              <w:fldChar w:fldCharType="separate"/>
            </w:r>
            <w:r w:rsidR="00FA4B61">
              <w:rPr>
                <w:noProof/>
                <w:webHidden/>
              </w:rPr>
              <w:t>10</w:t>
            </w:r>
            <w:r w:rsidR="00FA4B61">
              <w:rPr>
                <w:noProof/>
                <w:webHidden/>
              </w:rPr>
              <w:fldChar w:fldCharType="end"/>
            </w:r>
          </w:hyperlink>
        </w:p>
        <w:p w14:paraId="26424E5B" w14:textId="7AF97EC4" w:rsidR="00FA4B61" w:rsidRDefault="00A04641">
          <w:pPr>
            <w:pStyle w:val="Inhopg3"/>
            <w:tabs>
              <w:tab w:val="right" w:leader="dot" w:pos="9062"/>
            </w:tabs>
            <w:rPr>
              <w:rFonts w:eastAsiaTheme="minorEastAsia"/>
              <w:noProof/>
              <w:lang w:eastAsia="nl-NL"/>
            </w:rPr>
          </w:pPr>
          <w:hyperlink w:anchor="_Toc119938256" w:history="1">
            <w:r w:rsidR="00FA4B61" w:rsidRPr="003C08FA">
              <w:rPr>
                <w:rStyle w:val="Hyperlink"/>
                <w:noProof/>
              </w:rPr>
              <w:t>3.2.1 Registreren als scheidsrechter</w:t>
            </w:r>
            <w:r w:rsidR="00FA4B61">
              <w:rPr>
                <w:noProof/>
                <w:webHidden/>
              </w:rPr>
              <w:tab/>
            </w:r>
            <w:r w:rsidR="00FA4B61">
              <w:rPr>
                <w:noProof/>
                <w:webHidden/>
              </w:rPr>
              <w:fldChar w:fldCharType="begin"/>
            </w:r>
            <w:r w:rsidR="00FA4B61">
              <w:rPr>
                <w:noProof/>
                <w:webHidden/>
              </w:rPr>
              <w:instrText xml:space="preserve"> PAGEREF _Toc119938256 \h </w:instrText>
            </w:r>
            <w:r w:rsidR="00FA4B61">
              <w:rPr>
                <w:noProof/>
                <w:webHidden/>
              </w:rPr>
            </w:r>
            <w:r w:rsidR="00FA4B61">
              <w:rPr>
                <w:noProof/>
                <w:webHidden/>
              </w:rPr>
              <w:fldChar w:fldCharType="separate"/>
            </w:r>
            <w:r w:rsidR="00FA4B61">
              <w:rPr>
                <w:noProof/>
                <w:webHidden/>
              </w:rPr>
              <w:t>10</w:t>
            </w:r>
            <w:r w:rsidR="00FA4B61">
              <w:rPr>
                <w:noProof/>
                <w:webHidden/>
              </w:rPr>
              <w:fldChar w:fldCharType="end"/>
            </w:r>
          </w:hyperlink>
        </w:p>
        <w:p w14:paraId="58C4C93B" w14:textId="75E39E51" w:rsidR="00FA4B61" w:rsidRDefault="00A04641">
          <w:pPr>
            <w:pStyle w:val="Inhopg3"/>
            <w:tabs>
              <w:tab w:val="right" w:leader="dot" w:pos="9062"/>
            </w:tabs>
            <w:rPr>
              <w:rFonts w:eastAsiaTheme="minorEastAsia"/>
              <w:noProof/>
              <w:lang w:eastAsia="nl-NL"/>
            </w:rPr>
          </w:pPr>
          <w:hyperlink w:anchor="_Toc119938257" w:history="1">
            <w:r w:rsidR="00FA4B61" w:rsidRPr="003C08FA">
              <w:rPr>
                <w:rStyle w:val="Hyperlink"/>
                <w:noProof/>
              </w:rPr>
              <w:t>3.3 Account gegevens weergeven van scheidsrechter bij Schaakclub De Blauwe Loper</w:t>
            </w:r>
            <w:r w:rsidR="00FA4B61">
              <w:rPr>
                <w:noProof/>
                <w:webHidden/>
              </w:rPr>
              <w:tab/>
            </w:r>
            <w:r w:rsidR="00FA4B61">
              <w:rPr>
                <w:noProof/>
                <w:webHidden/>
              </w:rPr>
              <w:fldChar w:fldCharType="begin"/>
            </w:r>
            <w:r w:rsidR="00FA4B61">
              <w:rPr>
                <w:noProof/>
                <w:webHidden/>
              </w:rPr>
              <w:instrText xml:space="preserve"> PAGEREF _Toc119938257 \h </w:instrText>
            </w:r>
            <w:r w:rsidR="00FA4B61">
              <w:rPr>
                <w:noProof/>
                <w:webHidden/>
              </w:rPr>
            </w:r>
            <w:r w:rsidR="00FA4B61">
              <w:rPr>
                <w:noProof/>
                <w:webHidden/>
              </w:rPr>
              <w:fldChar w:fldCharType="separate"/>
            </w:r>
            <w:r w:rsidR="00FA4B61">
              <w:rPr>
                <w:noProof/>
                <w:webHidden/>
              </w:rPr>
              <w:t>11</w:t>
            </w:r>
            <w:r w:rsidR="00FA4B61">
              <w:rPr>
                <w:noProof/>
                <w:webHidden/>
              </w:rPr>
              <w:fldChar w:fldCharType="end"/>
            </w:r>
          </w:hyperlink>
        </w:p>
        <w:p w14:paraId="1068C3EA" w14:textId="4121935E" w:rsidR="00FA4B61" w:rsidRDefault="00A04641">
          <w:pPr>
            <w:pStyle w:val="Inhopg3"/>
            <w:tabs>
              <w:tab w:val="right" w:leader="dot" w:pos="9062"/>
            </w:tabs>
            <w:rPr>
              <w:rFonts w:eastAsiaTheme="minorEastAsia"/>
              <w:noProof/>
              <w:lang w:eastAsia="nl-NL"/>
            </w:rPr>
          </w:pPr>
          <w:hyperlink w:anchor="_Toc119938258" w:history="1">
            <w:r w:rsidR="00FA4B61" w:rsidRPr="003C08FA">
              <w:rPr>
                <w:rStyle w:val="Hyperlink"/>
                <w:noProof/>
              </w:rPr>
              <w:t>3.3.1 Account gegevens weergeven als scheidsrechter</w:t>
            </w:r>
            <w:r w:rsidR="00FA4B61">
              <w:rPr>
                <w:noProof/>
                <w:webHidden/>
              </w:rPr>
              <w:tab/>
            </w:r>
            <w:r w:rsidR="00FA4B61">
              <w:rPr>
                <w:noProof/>
                <w:webHidden/>
              </w:rPr>
              <w:fldChar w:fldCharType="begin"/>
            </w:r>
            <w:r w:rsidR="00FA4B61">
              <w:rPr>
                <w:noProof/>
                <w:webHidden/>
              </w:rPr>
              <w:instrText xml:space="preserve"> PAGEREF _Toc119938258 \h </w:instrText>
            </w:r>
            <w:r w:rsidR="00FA4B61">
              <w:rPr>
                <w:noProof/>
                <w:webHidden/>
              </w:rPr>
            </w:r>
            <w:r w:rsidR="00FA4B61">
              <w:rPr>
                <w:noProof/>
                <w:webHidden/>
              </w:rPr>
              <w:fldChar w:fldCharType="separate"/>
            </w:r>
            <w:r w:rsidR="00FA4B61">
              <w:rPr>
                <w:noProof/>
                <w:webHidden/>
              </w:rPr>
              <w:t>11</w:t>
            </w:r>
            <w:r w:rsidR="00FA4B61">
              <w:rPr>
                <w:noProof/>
                <w:webHidden/>
              </w:rPr>
              <w:fldChar w:fldCharType="end"/>
            </w:r>
          </w:hyperlink>
        </w:p>
        <w:p w14:paraId="1E309591" w14:textId="4E877896" w:rsidR="00FA4B61" w:rsidRDefault="00A04641">
          <w:pPr>
            <w:pStyle w:val="Inhopg3"/>
            <w:tabs>
              <w:tab w:val="right" w:leader="dot" w:pos="9062"/>
            </w:tabs>
            <w:rPr>
              <w:rFonts w:eastAsiaTheme="minorEastAsia"/>
              <w:noProof/>
              <w:lang w:eastAsia="nl-NL"/>
            </w:rPr>
          </w:pPr>
          <w:hyperlink w:anchor="_Toc119938259" w:history="1">
            <w:r w:rsidR="00FA4B61" w:rsidRPr="003C08FA">
              <w:rPr>
                <w:rStyle w:val="Hyperlink"/>
                <w:noProof/>
              </w:rPr>
              <w:t>3.3.2 Account gegevens wijzigen als scheidsrechter</w:t>
            </w:r>
            <w:r w:rsidR="00FA4B61">
              <w:rPr>
                <w:noProof/>
                <w:webHidden/>
              </w:rPr>
              <w:tab/>
            </w:r>
            <w:r w:rsidR="00FA4B61">
              <w:rPr>
                <w:noProof/>
                <w:webHidden/>
              </w:rPr>
              <w:fldChar w:fldCharType="begin"/>
            </w:r>
            <w:r w:rsidR="00FA4B61">
              <w:rPr>
                <w:noProof/>
                <w:webHidden/>
              </w:rPr>
              <w:instrText xml:space="preserve"> PAGEREF _Toc119938259 \h </w:instrText>
            </w:r>
            <w:r w:rsidR="00FA4B61">
              <w:rPr>
                <w:noProof/>
                <w:webHidden/>
              </w:rPr>
            </w:r>
            <w:r w:rsidR="00FA4B61">
              <w:rPr>
                <w:noProof/>
                <w:webHidden/>
              </w:rPr>
              <w:fldChar w:fldCharType="separate"/>
            </w:r>
            <w:r w:rsidR="00FA4B61">
              <w:rPr>
                <w:noProof/>
                <w:webHidden/>
              </w:rPr>
              <w:t>11</w:t>
            </w:r>
            <w:r w:rsidR="00FA4B61">
              <w:rPr>
                <w:noProof/>
                <w:webHidden/>
              </w:rPr>
              <w:fldChar w:fldCharType="end"/>
            </w:r>
          </w:hyperlink>
        </w:p>
        <w:p w14:paraId="48E69FEF" w14:textId="7CBA25E1" w:rsidR="00FA4B61" w:rsidRDefault="00A04641">
          <w:pPr>
            <w:pStyle w:val="Inhopg3"/>
            <w:tabs>
              <w:tab w:val="right" w:leader="dot" w:pos="9062"/>
            </w:tabs>
            <w:rPr>
              <w:rFonts w:eastAsiaTheme="minorEastAsia"/>
              <w:noProof/>
              <w:lang w:eastAsia="nl-NL"/>
            </w:rPr>
          </w:pPr>
          <w:hyperlink w:anchor="_Toc119938260" w:history="1">
            <w:r w:rsidR="00FA4B61" w:rsidRPr="003C08FA">
              <w:rPr>
                <w:rStyle w:val="Hyperlink"/>
                <w:noProof/>
              </w:rPr>
              <w:t>3.3.3 Account gegevens verwijderen als scheidsrechter</w:t>
            </w:r>
            <w:r w:rsidR="00FA4B61">
              <w:rPr>
                <w:noProof/>
                <w:webHidden/>
              </w:rPr>
              <w:tab/>
            </w:r>
            <w:r w:rsidR="00FA4B61">
              <w:rPr>
                <w:noProof/>
                <w:webHidden/>
              </w:rPr>
              <w:fldChar w:fldCharType="begin"/>
            </w:r>
            <w:r w:rsidR="00FA4B61">
              <w:rPr>
                <w:noProof/>
                <w:webHidden/>
              </w:rPr>
              <w:instrText xml:space="preserve"> PAGEREF _Toc119938260 \h </w:instrText>
            </w:r>
            <w:r w:rsidR="00FA4B61">
              <w:rPr>
                <w:noProof/>
                <w:webHidden/>
              </w:rPr>
            </w:r>
            <w:r w:rsidR="00FA4B61">
              <w:rPr>
                <w:noProof/>
                <w:webHidden/>
              </w:rPr>
              <w:fldChar w:fldCharType="separate"/>
            </w:r>
            <w:r w:rsidR="00FA4B61">
              <w:rPr>
                <w:noProof/>
                <w:webHidden/>
              </w:rPr>
              <w:t>12</w:t>
            </w:r>
            <w:r w:rsidR="00FA4B61">
              <w:rPr>
                <w:noProof/>
                <w:webHidden/>
              </w:rPr>
              <w:fldChar w:fldCharType="end"/>
            </w:r>
          </w:hyperlink>
        </w:p>
        <w:p w14:paraId="52927FDF" w14:textId="0C2DDC09" w:rsidR="00FA4B61" w:rsidRDefault="00A04641">
          <w:pPr>
            <w:pStyle w:val="Inhopg3"/>
            <w:tabs>
              <w:tab w:val="right" w:leader="dot" w:pos="9062"/>
            </w:tabs>
            <w:rPr>
              <w:rFonts w:eastAsiaTheme="minorEastAsia"/>
              <w:noProof/>
              <w:lang w:eastAsia="nl-NL"/>
            </w:rPr>
          </w:pPr>
          <w:hyperlink w:anchor="_Toc119938261" w:history="1">
            <w:r w:rsidR="00FA4B61" w:rsidRPr="003C08FA">
              <w:rPr>
                <w:rStyle w:val="Hyperlink"/>
                <w:noProof/>
              </w:rPr>
              <w:t>3.4 wedstrijden toevoegen/weergeven/wijzigen en verwijderen</w:t>
            </w:r>
            <w:r w:rsidR="00FA4B61">
              <w:rPr>
                <w:noProof/>
                <w:webHidden/>
              </w:rPr>
              <w:tab/>
            </w:r>
            <w:r w:rsidR="00FA4B61">
              <w:rPr>
                <w:noProof/>
                <w:webHidden/>
              </w:rPr>
              <w:fldChar w:fldCharType="begin"/>
            </w:r>
            <w:r w:rsidR="00FA4B61">
              <w:rPr>
                <w:noProof/>
                <w:webHidden/>
              </w:rPr>
              <w:instrText xml:space="preserve"> PAGEREF _Toc119938261 \h </w:instrText>
            </w:r>
            <w:r w:rsidR="00FA4B61">
              <w:rPr>
                <w:noProof/>
                <w:webHidden/>
              </w:rPr>
            </w:r>
            <w:r w:rsidR="00FA4B61">
              <w:rPr>
                <w:noProof/>
                <w:webHidden/>
              </w:rPr>
              <w:fldChar w:fldCharType="separate"/>
            </w:r>
            <w:r w:rsidR="00FA4B61">
              <w:rPr>
                <w:noProof/>
                <w:webHidden/>
              </w:rPr>
              <w:t>13</w:t>
            </w:r>
            <w:r w:rsidR="00FA4B61">
              <w:rPr>
                <w:noProof/>
                <w:webHidden/>
              </w:rPr>
              <w:fldChar w:fldCharType="end"/>
            </w:r>
          </w:hyperlink>
        </w:p>
        <w:p w14:paraId="59406501" w14:textId="014FD223" w:rsidR="00FA4B61" w:rsidRDefault="00A04641">
          <w:pPr>
            <w:pStyle w:val="Inhopg3"/>
            <w:tabs>
              <w:tab w:val="right" w:leader="dot" w:pos="9062"/>
            </w:tabs>
            <w:rPr>
              <w:rFonts w:eastAsiaTheme="minorEastAsia"/>
              <w:noProof/>
              <w:lang w:eastAsia="nl-NL"/>
            </w:rPr>
          </w:pPr>
          <w:hyperlink w:anchor="_Toc119938262" w:history="1">
            <w:r w:rsidR="00FA4B61" w:rsidRPr="003C08FA">
              <w:rPr>
                <w:rStyle w:val="Hyperlink"/>
                <w:noProof/>
              </w:rPr>
              <w:t>3.4.1 wedstrijden toevoegen</w:t>
            </w:r>
            <w:r w:rsidR="00FA4B61">
              <w:rPr>
                <w:noProof/>
                <w:webHidden/>
              </w:rPr>
              <w:tab/>
            </w:r>
            <w:r w:rsidR="00FA4B61">
              <w:rPr>
                <w:noProof/>
                <w:webHidden/>
              </w:rPr>
              <w:fldChar w:fldCharType="begin"/>
            </w:r>
            <w:r w:rsidR="00FA4B61">
              <w:rPr>
                <w:noProof/>
                <w:webHidden/>
              </w:rPr>
              <w:instrText xml:space="preserve"> PAGEREF _Toc119938262 \h </w:instrText>
            </w:r>
            <w:r w:rsidR="00FA4B61">
              <w:rPr>
                <w:noProof/>
                <w:webHidden/>
              </w:rPr>
            </w:r>
            <w:r w:rsidR="00FA4B61">
              <w:rPr>
                <w:noProof/>
                <w:webHidden/>
              </w:rPr>
              <w:fldChar w:fldCharType="separate"/>
            </w:r>
            <w:r w:rsidR="00FA4B61">
              <w:rPr>
                <w:noProof/>
                <w:webHidden/>
              </w:rPr>
              <w:t>13</w:t>
            </w:r>
            <w:r w:rsidR="00FA4B61">
              <w:rPr>
                <w:noProof/>
                <w:webHidden/>
              </w:rPr>
              <w:fldChar w:fldCharType="end"/>
            </w:r>
          </w:hyperlink>
        </w:p>
        <w:p w14:paraId="166FACC9" w14:textId="269E5850" w:rsidR="00FA4B61" w:rsidRDefault="00A04641">
          <w:pPr>
            <w:pStyle w:val="Inhopg3"/>
            <w:tabs>
              <w:tab w:val="right" w:leader="dot" w:pos="9062"/>
            </w:tabs>
            <w:rPr>
              <w:rFonts w:eastAsiaTheme="minorEastAsia"/>
              <w:noProof/>
              <w:lang w:eastAsia="nl-NL"/>
            </w:rPr>
          </w:pPr>
          <w:hyperlink w:anchor="_Toc119938263" w:history="1">
            <w:r w:rsidR="00FA4B61" w:rsidRPr="003C08FA">
              <w:rPr>
                <w:rStyle w:val="Hyperlink"/>
                <w:noProof/>
              </w:rPr>
              <w:t>3.4.2 wedstrijden weergeven</w:t>
            </w:r>
            <w:r w:rsidR="00FA4B61">
              <w:rPr>
                <w:noProof/>
                <w:webHidden/>
              </w:rPr>
              <w:tab/>
            </w:r>
            <w:r w:rsidR="00FA4B61">
              <w:rPr>
                <w:noProof/>
                <w:webHidden/>
              </w:rPr>
              <w:fldChar w:fldCharType="begin"/>
            </w:r>
            <w:r w:rsidR="00FA4B61">
              <w:rPr>
                <w:noProof/>
                <w:webHidden/>
              </w:rPr>
              <w:instrText xml:space="preserve"> PAGEREF _Toc119938263 \h </w:instrText>
            </w:r>
            <w:r w:rsidR="00FA4B61">
              <w:rPr>
                <w:noProof/>
                <w:webHidden/>
              </w:rPr>
            </w:r>
            <w:r w:rsidR="00FA4B61">
              <w:rPr>
                <w:noProof/>
                <w:webHidden/>
              </w:rPr>
              <w:fldChar w:fldCharType="separate"/>
            </w:r>
            <w:r w:rsidR="00FA4B61">
              <w:rPr>
                <w:noProof/>
                <w:webHidden/>
              </w:rPr>
              <w:t>13</w:t>
            </w:r>
            <w:r w:rsidR="00FA4B61">
              <w:rPr>
                <w:noProof/>
                <w:webHidden/>
              </w:rPr>
              <w:fldChar w:fldCharType="end"/>
            </w:r>
          </w:hyperlink>
        </w:p>
        <w:p w14:paraId="55445131" w14:textId="157E3D59" w:rsidR="00FA4B61" w:rsidRDefault="00A04641">
          <w:pPr>
            <w:pStyle w:val="Inhopg3"/>
            <w:tabs>
              <w:tab w:val="right" w:leader="dot" w:pos="9062"/>
            </w:tabs>
            <w:rPr>
              <w:rFonts w:eastAsiaTheme="minorEastAsia"/>
              <w:noProof/>
              <w:lang w:eastAsia="nl-NL"/>
            </w:rPr>
          </w:pPr>
          <w:hyperlink w:anchor="_Toc119938264" w:history="1">
            <w:r w:rsidR="00FA4B61" w:rsidRPr="003C08FA">
              <w:rPr>
                <w:rStyle w:val="Hyperlink"/>
                <w:noProof/>
              </w:rPr>
              <w:t>3.4.3 wedstrijden wijzigen</w:t>
            </w:r>
            <w:r w:rsidR="00FA4B61">
              <w:rPr>
                <w:noProof/>
                <w:webHidden/>
              </w:rPr>
              <w:tab/>
            </w:r>
            <w:r w:rsidR="00FA4B61">
              <w:rPr>
                <w:noProof/>
                <w:webHidden/>
              </w:rPr>
              <w:fldChar w:fldCharType="begin"/>
            </w:r>
            <w:r w:rsidR="00FA4B61">
              <w:rPr>
                <w:noProof/>
                <w:webHidden/>
              </w:rPr>
              <w:instrText xml:space="preserve"> PAGEREF _Toc119938264 \h </w:instrText>
            </w:r>
            <w:r w:rsidR="00FA4B61">
              <w:rPr>
                <w:noProof/>
                <w:webHidden/>
              </w:rPr>
            </w:r>
            <w:r w:rsidR="00FA4B61">
              <w:rPr>
                <w:noProof/>
                <w:webHidden/>
              </w:rPr>
              <w:fldChar w:fldCharType="separate"/>
            </w:r>
            <w:r w:rsidR="00FA4B61">
              <w:rPr>
                <w:noProof/>
                <w:webHidden/>
              </w:rPr>
              <w:t>14</w:t>
            </w:r>
            <w:r w:rsidR="00FA4B61">
              <w:rPr>
                <w:noProof/>
                <w:webHidden/>
              </w:rPr>
              <w:fldChar w:fldCharType="end"/>
            </w:r>
          </w:hyperlink>
        </w:p>
        <w:p w14:paraId="38EBAB27" w14:textId="6135360D" w:rsidR="00FA4B61" w:rsidRDefault="00A04641">
          <w:pPr>
            <w:pStyle w:val="Inhopg3"/>
            <w:tabs>
              <w:tab w:val="right" w:leader="dot" w:pos="9062"/>
            </w:tabs>
            <w:rPr>
              <w:rFonts w:eastAsiaTheme="minorEastAsia"/>
              <w:noProof/>
              <w:lang w:eastAsia="nl-NL"/>
            </w:rPr>
          </w:pPr>
          <w:hyperlink w:anchor="_Toc119938265" w:history="1">
            <w:r w:rsidR="00FA4B61" w:rsidRPr="003C08FA">
              <w:rPr>
                <w:rStyle w:val="Hyperlink"/>
                <w:noProof/>
              </w:rPr>
              <w:t>3.4.4 wedstrijden verwijderen</w:t>
            </w:r>
            <w:r w:rsidR="00FA4B61">
              <w:rPr>
                <w:noProof/>
                <w:webHidden/>
              </w:rPr>
              <w:tab/>
            </w:r>
            <w:r w:rsidR="00FA4B61">
              <w:rPr>
                <w:noProof/>
                <w:webHidden/>
              </w:rPr>
              <w:fldChar w:fldCharType="begin"/>
            </w:r>
            <w:r w:rsidR="00FA4B61">
              <w:rPr>
                <w:noProof/>
                <w:webHidden/>
              </w:rPr>
              <w:instrText xml:space="preserve"> PAGEREF _Toc119938265 \h </w:instrText>
            </w:r>
            <w:r w:rsidR="00FA4B61">
              <w:rPr>
                <w:noProof/>
                <w:webHidden/>
              </w:rPr>
            </w:r>
            <w:r w:rsidR="00FA4B61">
              <w:rPr>
                <w:noProof/>
                <w:webHidden/>
              </w:rPr>
              <w:fldChar w:fldCharType="separate"/>
            </w:r>
            <w:r w:rsidR="00FA4B61">
              <w:rPr>
                <w:noProof/>
                <w:webHidden/>
              </w:rPr>
              <w:t>15</w:t>
            </w:r>
            <w:r w:rsidR="00FA4B61">
              <w:rPr>
                <w:noProof/>
                <w:webHidden/>
              </w:rPr>
              <w:fldChar w:fldCharType="end"/>
            </w:r>
          </w:hyperlink>
        </w:p>
        <w:p w14:paraId="4411D5A7" w14:textId="002E71C0" w:rsidR="00FA4B61" w:rsidRDefault="00A04641">
          <w:pPr>
            <w:pStyle w:val="Inhopg3"/>
            <w:tabs>
              <w:tab w:val="right" w:leader="dot" w:pos="9062"/>
            </w:tabs>
            <w:rPr>
              <w:rFonts w:eastAsiaTheme="minorEastAsia"/>
              <w:noProof/>
              <w:lang w:eastAsia="nl-NL"/>
            </w:rPr>
          </w:pPr>
          <w:hyperlink w:anchor="_Toc119938266" w:history="1">
            <w:r w:rsidR="00FA4B61" w:rsidRPr="003C08FA">
              <w:rPr>
                <w:rStyle w:val="Hyperlink"/>
                <w:noProof/>
              </w:rPr>
              <w:t>4.1 Inloggen als secretariaat op Schaakclub De Blauwe Loper</w:t>
            </w:r>
            <w:r w:rsidR="00FA4B61">
              <w:rPr>
                <w:noProof/>
                <w:webHidden/>
              </w:rPr>
              <w:tab/>
            </w:r>
            <w:r w:rsidR="00FA4B61">
              <w:rPr>
                <w:noProof/>
                <w:webHidden/>
              </w:rPr>
              <w:fldChar w:fldCharType="begin"/>
            </w:r>
            <w:r w:rsidR="00FA4B61">
              <w:rPr>
                <w:noProof/>
                <w:webHidden/>
              </w:rPr>
              <w:instrText xml:space="preserve"> PAGEREF _Toc119938266 \h </w:instrText>
            </w:r>
            <w:r w:rsidR="00FA4B61">
              <w:rPr>
                <w:noProof/>
                <w:webHidden/>
              </w:rPr>
            </w:r>
            <w:r w:rsidR="00FA4B61">
              <w:rPr>
                <w:noProof/>
                <w:webHidden/>
              </w:rPr>
              <w:fldChar w:fldCharType="separate"/>
            </w:r>
            <w:r w:rsidR="00FA4B61">
              <w:rPr>
                <w:noProof/>
                <w:webHidden/>
              </w:rPr>
              <w:t>16</w:t>
            </w:r>
            <w:r w:rsidR="00FA4B61">
              <w:rPr>
                <w:noProof/>
                <w:webHidden/>
              </w:rPr>
              <w:fldChar w:fldCharType="end"/>
            </w:r>
          </w:hyperlink>
        </w:p>
        <w:p w14:paraId="7B3E4360" w14:textId="4673ECB7" w:rsidR="00FA4B61" w:rsidRDefault="00A04641">
          <w:pPr>
            <w:pStyle w:val="Inhopg3"/>
            <w:tabs>
              <w:tab w:val="right" w:leader="dot" w:pos="9062"/>
            </w:tabs>
            <w:rPr>
              <w:rFonts w:eastAsiaTheme="minorEastAsia"/>
              <w:noProof/>
              <w:lang w:eastAsia="nl-NL"/>
            </w:rPr>
          </w:pPr>
          <w:hyperlink w:anchor="_Toc119938267" w:history="1">
            <w:r w:rsidR="00FA4B61" w:rsidRPr="003C08FA">
              <w:rPr>
                <w:rStyle w:val="Hyperlink"/>
                <w:noProof/>
              </w:rPr>
              <w:t>4.1.1 Inloggen als secretariaat</w:t>
            </w:r>
            <w:r w:rsidR="00FA4B61">
              <w:rPr>
                <w:noProof/>
                <w:webHidden/>
              </w:rPr>
              <w:tab/>
            </w:r>
            <w:r w:rsidR="00FA4B61">
              <w:rPr>
                <w:noProof/>
                <w:webHidden/>
              </w:rPr>
              <w:fldChar w:fldCharType="begin"/>
            </w:r>
            <w:r w:rsidR="00FA4B61">
              <w:rPr>
                <w:noProof/>
                <w:webHidden/>
              </w:rPr>
              <w:instrText xml:space="preserve"> PAGEREF _Toc119938267 \h </w:instrText>
            </w:r>
            <w:r w:rsidR="00FA4B61">
              <w:rPr>
                <w:noProof/>
                <w:webHidden/>
              </w:rPr>
            </w:r>
            <w:r w:rsidR="00FA4B61">
              <w:rPr>
                <w:noProof/>
                <w:webHidden/>
              </w:rPr>
              <w:fldChar w:fldCharType="separate"/>
            </w:r>
            <w:r w:rsidR="00FA4B61">
              <w:rPr>
                <w:noProof/>
                <w:webHidden/>
              </w:rPr>
              <w:t>16</w:t>
            </w:r>
            <w:r w:rsidR="00FA4B61">
              <w:rPr>
                <w:noProof/>
                <w:webHidden/>
              </w:rPr>
              <w:fldChar w:fldCharType="end"/>
            </w:r>
          </w:hyperlink>
        </w:p>
        <w:p w14:paraId="1EABC6AB" w14:textId="5226156C" w:rsidR="00FA4B61" w:rsidRDefault="00A04641">
          <w:pPr>
            <w:pStyle w:val="Inhopg3"/>
            <w:tabs>
              <w:tab w:val="right" w:leader="dot" w:pos="9062"/>
            </w:tabs>
            <w:rPr>
              <w:rFonts w:eastAsiaTheme="minorEastAsia"/>
              <w:noProof/>
              <w:lang w:eastAsia="nl-NL"/>
            </w:rPr>
          </w:pPr>
          <w:hyperlink w:anchor="_Toc119938268" w:history="1">
            <w:r w:rsidR="00FA4B61" w:rsidRPr="003C08FA">
              <w:rPr>
                <w:rStyle w:val="Hyperlink"/>
                <w:noProof/>
              </w:rPr>
              <w:t>4.2 Registreren als secretariaat op Schaakclub De Blauwe Loper</w:t>
            </w:r>
            <w:r w:rsidR="00FA4B61">
              <w:rPr>
                <w:noProof/>
                <w:webHidden/>
              </w:rPr>
              <w:tab/>
            </w:r>
            <w:r w:rsidR="00FA4B61">
              <w:rPr>
                <w:noProof/>
                <w:webHidden/>
              </w:rPr>
              <w:fldChar w:fldCharType="begin"/>
            </w:r>
            <w:r w:rsidR="00FA4B61">
              <w:rPr>
                <w:noProof/>
                <w:webHidden/>
              </w:rPr>
              <w:instrText xml:space="preserve"> PAGEREF _Toc119938268 \h </w:instrText>
            </w:r>
            <w:r w:rsidR="00FA4B61">
              <w:rPr>
                <w:noProof/>
                <w:webHidden/>
              </w:rPr>
            </w:r>
            <w:r w:rsidR="00FA4B61">
              <w:rPr>
                <w:noProof/>
                <w:webHidden/>
              </w:rPr>
              <w:fldChar w:fldCharType="separate"/>
            </w:r>
            <w:r w:rsidR="00FA4B61">
              <w:rPr>
                <w:noProof/>
                <w:webHidden/>
              </w:rPr>
              <w:t>17</w:t>
            </w:r>
            <w:r w:rsidR="00FA4B61">
              <w:rPr>
                <w:noProof/>
                <w:webHidden/>
              </w:rPr>
              <w:fldChar w:fldCharType="end"/>
            </w:r>
          </w:hyperlink>
        </w:p>
        <w:p w14:paraId="3EF14D49" w14:textId="7572B669" w:rsidR="00FA4B61" w:rsidRDefault="00A04641">
          <w:pPr>
            <w:pStyle w:val="Inhopg3"/>
            <w:tabs>
              <w:tab w:val="right" w:leader="dot" w:pos="9062"/>
            </w:tabs>
            <w:rPr>
              <w:rFonts w:eastAsiaTheme="minorEastAsia"/>
              <w:noProof/>
              <w:lang w:eastAsia="nl-NL"/>
            </w:rPr>
          </w:pPr>
          <w:hyperlink w:anchor="_Toc119938269" w:history="1">
            <w:r w:rsidR="00FA4B61" w:rsidRPr="003C08FA">
              <w:rPr>
                <w:rStyle w:val="Hyperlink"/>
                <w:noProof/>
              </w:rPr>
              <w:t>4.2.1 Registreren als secretariaat</w:t>
            </w:r>
            <w:r w:rsidR="00FA4B61">
              <w:rPr>
                <w:noProof/>
                <w:webHidden/>
              </w:rPr>
              <w:tab/>
            </w:r>
            <w:r w:rsidR="00FA4B61">
              <w:rPr>
                <w:noProof/>
                <w:webHidden/>
              </w:rPr>
              <w:fldChar w:fldCharType="begin"/>
            </w:r>
            <w:r w:rsidR="00FA4B61">
              <w:rPr>
                <w:noProof/>
                <w:webHidden/>
              </w:rPr>
              <w:instrText xml:space="preserve"> PAGEREF _Toc119938269 \h </w:instrText>
            </w:r>
            <w:r w:rsidR="00FA4B61">
              <w:rPr>
                <w:noProof/>
                <w:webHidden/>
              </w:rPr>
            </w:r>
            <w:r w:rsidR="00FA4B61">
              <w:rPr>
                <w:noProof/>
                <w:webHidden/>
              </w:rPr>
              <w:fldChar w:fldCharType="separate"/>
            </w:r>
            <w:r w:rsidR="00FA4B61">
              <w:rPr>
                <w:noProof/>
                <w:webHidden/>
              </w:rPr>
              <w:t>17</w:t>
            </w:r>
            <w:r w:rsidR="00FA4B61">
              <w:rPr>
                <w:noProof/>
                <w:webHidden/>
              </w:rPr>
              <w:fldChar w:fldCharType="end"/>
            </w:r>
          </w:hyperlink>
        </w:p>
        <w:p w14:paraId="4A2EC814" w14:textId="44725CD4" w:rsidR="00FA4B61" w:rsidRDefault="00A04641">
          <w:pPr>
            <w:pStyle w:val="Inhopg3"/>
            <w:tabs>
              <w:tab w:val="right" w:leader="dot" w:pos="9062"/>
            </w:tabs>
            <w:rPr>
              <w:rFonts w:eastAsiaTheme="minorEastAsia"/>
              <w:noProof/>
              <w:lang w:eastAsia="nl-NL"/>
            </w:rPr>
          </w:pPr>
          <w:hyperlink w:anchor="_Toc119938270" w:history="1">
            <w:r w:rsidR="00FA4B61" w:rsidRPr="003C08FA">
              <w:rPr>
                <w:rStyle w:val="Hyperlink"/>
                <w:noProof/>
              </w:rPr>
              <w:t>4.3 Account gegevens weergeven van secretariaat bij Schaakclub De Blauwe Loper</w:t>
            </w:r>
            <w:r w:rsidR="00FA4B61">
              <w:rPr>
                <w:noProof/>
                <w:webHidden/>
              </w:rPr>
              <w:tab/>
            </w:r>
            <w:r w:rsidR="00FA4B61">
              <w:rPr>
                <w:noProof/>
                <w:webHidden/>
              </w:rPr>
              <w:fldChar w:fldCharType="begin"/>
            </w:r>
            <w:r w:rsidR="00FA4B61">
              <w:rPr>
                <w:noProof/>
                <w:webHidden/>
              </w:rPr>
              <w:instrText xml:space="preserve"> PAGEREF _Toc119938270 \h </w:instrText>
            </w:r>
            <w:r w:rsidR="00FA4B61">
              <w:rPr>
                <w:noProof/>
                <w:webHidden/>
              </w:rPr>
            </w:r>
            <w:r w:rsidR="00FA4B61">
              <w:rPr>
                <w:noProof/>
                <w:webHidden/>
              </w:rPr>
              <w:fldChar w:fldCharType="separate"/>
            </w:r>
            <w:r w:rsidR="00FA4B61">
              <w:rPr>
                <w:noProof/>
                <w:webHidden/>
              </w:rPr>
              <w:t>18</w:t>
            </w:r>
            <w:r w:rsidR="00FA4B61">
              <w:rPr>
                <w:noProof/>
                <w:webHidden/>
              </w:rPr>
              <w:fldChar w:fldCharType="end"/>
            </w:r>
          </w:hyperlink>
        </w:p>
        <w:p w14:paraId="7FBE89F1" w14:textId="6FB1C429" w:rsidR="00FA4B61" w:rsidRDefault="00A04641">
          <w:pPr>
            <w:pStyle w:val="Inhopg3"/>
            <w:tabs>
              <w:tab w:val="right" w:leader="dot" w:pos="9062"/>
            </w:tabs>
            <w:rPr>
              <w:rFonts w:eastAsiaTheme="minorEastAsia"/>
              <w:noProof/>
              <w:lang w:eastAsia="nl-NL"/>
            </w:rPr>
          </w:pPr>
          <w:hyperlink w:anchor="_Toc119938271" w:history="1">
            <w:r w:rsidR="00FA4B61" w:rsidRPr="003C08FA">
              <w:rPr>
                <w:rStyle w:val="Hyperlink"/>
                <w:noProof/>
              </w:rPr>
              <w:t>4.3.1 Account gegevens weergeven als secretariaat</w:t>
            </w:r>
            <w:r w:rsidR="00FA4B61">
              <w:rPr>
                <w:noProof/>
                <w:webHidden/>
              </w:rPr>
              <w:tab/>
            </w:r>
            <w:r w:rsidR="00FA4B61">
              <w:rPr>
                <w:noProof/>
                <w:webHidden/>
              </w:rPr>
              <w:fldChar w:fldCharType="begin"/>
            </w:r>
            <w:r w:rsidR="00FA4B61">
              <w:rPr>
                <w:noProof/>
                <w:webHidden/>
              </w:rPr>
              <w:instrText xml:space="preserve"> PAGEREF _Toc119938271 \h </w:instrText>
            </w:r>
            <w:r w:rsidR="00FA4B61">
              <w:rPr>
                <w:noProof/>
                <w:webHidden/>
              </w:rPr>
            </w:r>
            <w:r w:rsidR="00FA4B61">
              <w:rPr>
                <w:noProof/>
                <w:webHidden/>
              </w:rPr>
              <w:fldChar w:fldCharType="separate"/>
            </w:r>
            <w:r w:rsidR="00FA4B61">
              <w:rPr>
                <w:noProof/>
                <w:webHidden/>
              </w:rPr>
              <w:t>18</w:t>
            </w:r>
            <w:r w:rsidR="00FA4B61">
              <w:rPr>
                <w:noProof/>
                <w:webHidden/>
              </w:rPr>
              <w:fldChar w:fldCharType="end"/>
            </w:r>
          </w:hyperlink>
        </w:p>
        <w:p w14:paraId="4BBEEB38" w14:textId="5CF36CEB" w:rsidR="00FA4B61" w:rsidRDefault="00A04641">
          <w:pPr>
            <w:pStyle w:val="Inhopg3"/>
            <w:tabs>
              <w:tab w:val="right" w:leader="dot" w:pos="9062"/>
            </w:tabs>
            <w:rPr>
              <w:rFonts w:eastAsiaTheme="minorEastAsia"/>
              <w:noProof/>
              <w:lang w:eastAsia="nl-NL"/>
            </w:rPr>
          </w:pPr>
          <w:hyperlink w:anchor="_Toc119938272" w:history="1">
            <w:r w:rsidR="00FA4B61" w:rsidRPr="003C08FA">
              <w:rPr>
                <w:rStyle w:val="Hyperlink"/>
                <w:noProof/>
              </w:rPr>
              <w:t>4.3.2 Account gegevens wijzigen als secretariaat</w:t>
            </w:r>
            <w:r w:rsidR="00FA4B61">
              <w:rPr>
                <w:noProof/>
                <w:webHidden/>
              </w:rPr>
              <w:tab/>
            </w:r>
            <w:r w:rsidR="00FA4B61">
              <w:rPr>
                <w:noProof/>
                <w:webHidden/>
              </w:rPr>
              <w:fldChar w:fldCharType="begin"/>
            </w:r>
            <w:r w:rsidR="00FA4B61">
              <w:rPr>
                <w:noProof/>
                <w:webHidden/>
              </w:rPr>
              <w:instrText xml:space="preserve"> PAGEREF _Toc119938272 \h </w:instrText>
            </w:r>
            <w:r w:rsidR="00FA4B61">
              <w:rPr>
                <w:noProof/>
                <w:webHidden/>
              </w:rPr>
            </w:r>
            <w:r w:rsidR="00FA4B61">
              <w:rPr>
                <w:noProof/>
                <w:webHidden/>
              </w:rPr>
              <w:fldChar w:fldCharType="separate"/>
            </w:r>
            <w:r w:rsidR="00FA4B61">
              <w:rPr>
                <w:noProof/>
                <w:webHidden/>
              </w:rPr>
              <w:t>18</w:t>
            </w:r>
            <w:r w:rsidR="00FA4B61">
              <w:rPr>
                <w:noProof/>
                <w:webHidden/>
              </w:rPr>
              <w:fldChar w:fldCharType="end"/>
            </w:r>
          </w:hyperlink>
        </w:p>
        <w:p w14:paraId="7652A92B" w14:textId="157FD267" w:rsidR="00FA4B61" w:rsidRDefault="00A04641">
          <w:pPr>
            <w:pStyle w:val="Inhopg3"/>
            <w:tabs>
              <w:tab w:val="right" w:leader="dot" w:pos="9062"/>
            </w:tabs>
            <w:rPr>
              <w:rFonts w:eastAsiaTheme="minorEastAsia"/>
              <w:noProof/>
              <w:lang w:eastAsia="nl-NL"/>
            </w:rPr>
          </w:pPr>
          <w:hyperlink w:anchor="_Toc119938273" w:history="1">
            <w:r w:rsidR="00FA4B61" w:rsidRPr="003C08FA">
              <w:rPr>
                <w:rStyle w:val="Hyperlink"/>
                <w:noProof/>
              </w:rPr>
              <w:t>4.3.3 Account gegevens verwijderen als secretariaat</w:t>
            </w:r>
            <w:r w:rsidR="00FA4B61">
              <w:rPr>
                <w:noProof/>
                <w:webHidden/>
              </w:rPr>
              <w:tab/>
            </w:r>
            <w:r w:rsidR="00FA4B61">
              <w:rPr>
                <w:noProof/>
                <w:webHidden/>
              </w:rPr>
              <w:fldChar w:fldCharType="begin"/>
            </w:r>
            <w:r w:rsidR="00FA4B61">
              <w:rPr>
                <w:noProof/>
                <w:webHidden/>
              </w:rPr>
              <w:instrText xml:space="preserve"> PAGEREF _Toc119938273 \h </w:instrText>
            </w:r>
            <w:r w:rsidR="00FA4B61">
              <w:rPr>
                <w:noProof/>
                <w:webHidden/>
              </w:rPr>
            </w:r>
            <w:r w:rsidR="00FA4B61">
              <w:rPr>
                <w:noProof/>
                <w:webHidden/>
              </w:rPr>
              <w:fldChar w:fldCharType="separate"/>
            </w:r>
            <w:r w:rsidR="00FA4B61">
              <w:rPr>
                <w:noProof/>
                <w:webHidden/>
              </w:rPr>
              <w:t>19</w:t>
            </w:r>
            <w:r w:rsidR="00FA4B61">
              <w:rPr>
                <w:noProof/>
                <w:webHidden/>
              </w:rPr>
              <w:fldChar w:fldCharType="end"/>
            </w:r>
          </w:hyperlink>
        </w:p>
        <w:p w14:paraId="5C30D10D" w14:textId="7A913287" w:rsidR="00FA4B61" w:rsidRDefault="00A04641">
          <w:pPr>
            <w:pStyle w:val="Inhopg3"/>
            <w:tabs>
              <w:tab w:val="right" w:leader="dot" w:pos="9062"/>
            </w:tabs>
            <w:rPr>
              <w:rFonts w:eastAsiaTheme="minorEastAsia"/>
              <w:noProof/>
              <w:lang w:eastAsia="nl-NL"/>
            </w:rPr>
          </w:pPr>
          <w:hyperlink w:anchor="_Toc119938274" w:history="1">
            <w:r w:rsidR="00FA4B61" w:rsidRPr="003C08FA">
              <w:rPr>
                <w:rStyle w:val="Hyperlink"/>
                <w:noProof/>
              </w:rPr>
              <w:t>4.2 NAW gegevens van leden beheren als secretariaat op Schaakclub De Blauwe Loper</w:t>
            </w:r>
            <w:r w:rsidR="00FA4B61">
              <w:rPr>
                <w:noProof/>
                <w:webHidden/>
              </w:rPr>
              <w:tab/>
            </w:r>
            <w:r w:rsidR="00FA4B61">
              <w:rPr>
                <w:noProof/>
                <w:webHidden/>
              </w:rPr>
              <w:fldChar w:fldCharType="begin"/>
            </w:r>
            <w:r w:rsidR="00FA4B61">
              <w:rPr>
                <w:noProof/>
                <w:webHidden/>
              </w:rPr>
              <w:instrText xml:space="preserve"> PAGEREF _Toc119938274 \h </w:instrText>
            </w:r>
            <w:r w:rsidR="00FA4B61">
              <w:rPr>
                <w:noProof/>
                <w:webHidden/>
              </w:rPr>
            </w:r>
            <w:r w:rsidR="00FA4B61">
              <w:rPr>
                <w:noProof/>
                <w:webHidden/>
              </w:rPr>
              <w:fldChar w:fldCharType="separate"/>
            </w:r>
            <w:r w:rsidR="00FA4B61">
              <w:rPr>
                <w:noProof/>
                <w:webHidden/>
              </w:rPr>
              <w:t>20</w:t>
            </w:r>
            <w:r w:rsidR="00FA4B61">
              <w:rPr>
                <w:noProof/>
                <w:webHidden/>
              </w:rPr>
              <w:fldChar w:fldCharType="end"/>
            </w:r>
          </w:hyperlink>
        </w:p>
        <w:p w14:paraId="57D0D86E" w14:textId="49D14141" w:rsidR="00FA4B61" w:rsidRDefault="00A04641">
          <w:pPr>
            <w:pStyle w:val="Inhopg3"/>
            <w:tabs>
              <w:tab w:val="right" w:leader="dot" w:pos="9062"/>
            </w:tabs>
            <w:rPr>
              <w:rFonts w:eastAsiaTheme="minorEastAsia"/>
              <w:noProof/>
              <w:lang w:eastAsia="nl-NL"/>
            </w:rPr>
          </w:pPr>
          <w:hyperlink w:anchor="_Toc119938275" w:history="1">
            <w:r w:rsidR="00FA4B61" w:rsidRPr="003C08FA">
              <w:rPr>
                <w:rStyle w:val="Hyperlink"/>
                <w:noProof/>
              </w:rPr>
              <w:t>4.2.1 NAW gegevens weergeven</w:t>
            </w:r>
            <w:r w:rsidR="00FA4B61">
              <w:rPr>
                <w:noProof/>
                <w:webHidden/>
              </w:rPr>
              <w:tab/>
            </w:r>
            <w:r w:rsidR="00FA4B61">
              <w:rPr>
                <w:noProof/>
                <w:webHidden/>
              </w:rPr>
              <w:fldChar w:fldCharType="begin"/>
            </w:r>
            <w:r w:rsidR="00FA4B61">
              <w:rPr>
                <w:noProof/>
                <w:webHidden/>
              </w:rPr>
              <w:instrText xml:space="preserve"> PAGEREF _Toc119938275 \h </w:instrText>
            </w:r>
            <w:r w:rsidR="00FA4B61">
              <w:rPr>
                <w:noProof/>
                <w:webHidden/>
              </w:rPr>
            </w:r>
            <w:r w:rsidR="00FA4B61">
              <w:rPr>
                <w:noProof/>
                <w:webHidden/>
              </w:rPr>
              <w:fldChar w:fldCharType="separate"/>
            </w:r>
            <w:r w:rsidR="00FA4B61">
              <w:rPr>
                <w:noProof/>
                <w:webHidden/>
              </w:rPr>
              <w:t>20</w:t>
            </w:r>
            <w:r w:rsidR="00FA4B61">
              <w:rPr>
                <w:noProof/>
                <w:webHidden/>
              </w:rPr>
              <w:fldChar w:fldCharType="end"/>
            </w:r>
          </w:hyperlink>
        </w:p>
        <w:p w14:paraId="020BE5B5" w14:textId="1E0F82CF" w:rsidR="00FA4B61" w:rsidRDefault="00A04641">
          <w:pPr>
            <w:pStyle w:val="Inhopg1"/>
            <w:tabs>
              <w:tab w:val="right" w:leader="dot" w:pos="9062"/>
            </w:tabs>
            <w:rPr>
              <w:rFonts w:eastAsiaTheme="minorEastAsia"/>
              <w:noProof/>
              <w:lang w:eastAsia="nl-NL"/>
            </w:rPr>
          </w:pPr>
          <w:hyperlink w:anchor="_Toc119938276" w:history="1">
            <w:r w:rsidR="00FA4B61" w:rsidRPr="003C08FA">
              <w:rPr>
                <w:rStyle w:val="Hyperlink"/>
                <w:noProof/>
              </w:rPr>
              <w:t>Planning</w:t>
            </w:r>
            <w:r w:rsidR="00FA4B61">
              <w:rPr>
                <w:noProof/>
                <w:webHidden/>
              </w:rPr>
              <w:tab/>
            </w:r>
            <w:r w:rsidR="00FA4B61">
              <w:rPr>
                <w:noProof/>
                <w:webHidden/>
              </w:rPr>
              <w:fldChar w:fldCharType="begin"/>
            </w:r>
            <w:r w:rsidR="00FA4B61">
              <w:rPr>
                <w:noProof/>
                <w:webHidden/>
              </w:rPr>
              <w:instrText xml:space="preserve"> PAGEREF _Toc119938276 \h </w:instrText>
            </w:r>
            <w:r w:rsidR="00FA4B61">
              <w:rPr>
                <w:noProof/>
                <w:webHidden/>
              </w:rPr>
            </w:r>
            <w:r w:rsidR="00FA4B61">
              <w:rPr>
                <w:noProof/>
                <w:webHidden/>
              </w:rPr>
              <w:fldChar w:fldCharType="separate"/>
            </w:r>
            <w:r w:rsidR="00FA4B61">
              <w:rPr>
                <w:noProof/>
                <w:webHidden/>
              </w:rPr>
              <w:t>21</w:t>
            </w:r>
            <w:r w:rsidR="00FA4B61">
              <w:rPr>
                <w:noProof/>
                <w:webHidden/>
              </w:rPr>
              <w:fldChar w:fldCharType="end"/>
            </w:r>
          </w:hyperlink>
        </w:p>
        <w:p w14:paraId="1D77F9E4" w14:textId="7876D0E0" w:rsidR="00FA4B61" w:rsidRDefault="00A04641">
          <w:pPr>
            <w:pStyle w:val="Inhopg1"/>
            <w:tabs>
              <w:tab w:val="right" w:leader="dot" w:pos="9062"/>
            </w:tabs>
            <w:rPr>
              <w:rFonts w:eastAsiaTheme="minorEastAsia"/>
              <w:noProof/>
              <w:lang w:eastAsia="nl-NL"/>
            </w:rPr>
          </w:pPr>
          <w:hyperlink w:anchor="_Toc119938277" w:history="1">
            <w:r w:rsidR="00FA4B61" w:rsidRPr="003C08FA">
              <w:rPr>
                <w:rStyle w:val="Hyperlink"/>
                <w:noProof/>
              </w:rPr>
              <w:t>Risicoanalyse</w:t>
            </w:r>
            <w:r w:rsidR="00FA4B61">
              <w:rPr>
                <w:noProof/>
                <w:webHidden/>
              </w:rPr>
              <w:tab/>
            </w:r>
            <w:r w:rsidR="00FA4B61">
              <w:rPr>
                <w:noProof/>
                <w:webHidden/>
              </w:rPr>
              <w:fldChar w:fldCharType="begin"/>
            </w:r>
            <w:r w:rsidR="00FA4B61">
              <w:rPr>
                <w:noProof/>
                <w:webHidden/>
              </w:rPr>
              <w:instrText xml:space="preserve"> PAGEREF _Toc119938277 \h </w:instrText>
            </w:r>
            <w:r w:rsidR="00FA4B61">
              <w:rPr>
                <w:noProof/>
                <w:webHidden/>
              </w:rPr>
            </w:r>
            <w:r w:rsidR="00FA4B61">
              <w:rPr>
                <w:noProof/>
                <w:webHidden/>
              </w:rPr>
              <w:fldChar w:fldCharType="separate"/>
            </w:r>
            <w:r w:rsidR="00FA4B61">
              <w:rPr>
                <w:noProof/>
                <w:webHidden/>
              </w:rPr>
              <w:t>22</w:t>
            </w:r>
            <w:r w:rsidR="00FA4B61">
              <w:rPr>
                <w:noProof/>
                <w:webHidden/>
              </w:rPr>
              <w:fldChar w:fldCharType="end"/>
            </w:r>
          </w:hyperlink>
        </w:p>
        <w:p w14:paraId="1EBA6EF5" w14:textId="760B8F2C" w:rsidR="00FA4B61" w:rsidRDefault="00A04641">
          <w:pPr>
            <w:pStyle w:val="Inhopg1"/>
            <w:tabs>
              <w:tab w:val="right" w:leader="dot" w:pos="9062"/>
            </w:tabs>
            <w:rPr>
              <w:rFonts w:eastAsiaTheme="minorEastAsia"/>
              <w:noProof/>
              <w:lang w:eastAsia="nl-NL"/>
            </w:rPr>
          </w:pPr>
          <w:hyperlink w:anchor="_Toc119938278" w:history="1">
            <w:r w:rsidR="00FA4B61" w:rsidRPr="003C08FA">
              <w:rPr>
                <w:rStyle w:val="Hyperlink"/>
                <w:noProof/>
              </w:rPr>
              <w:t>Projectgrenzen</w:t>
            </w:r>
            <w:r w:rsidR="00FA4B61">
              <w:rPr>
                <w:noProof/>
                <w:webHidden/>
              </w:rPr>
              <w:tab/>
            </w:r>
            <w:r w:rsidR="00FA4B61">
              <w:rPr>
                <w:noProof/>
                <w:webHidden/>
              </w:rPr>
              <w:fldChar w:fldCharType="begin"/>
            </w:r>
            <w:r w:rsidR="00FA4B61">
              <w:rPr>
                <w:noProof/>
                <w:webHidden/>
              </w:rPr>
              <w:instrText xml:space="preserve"> PAGEREF _Toc119938278 \h </w:instrText>
            </w:r>
            <w:r w:rsidR="00FA4B61">
              <w:rPr>
                <w:noProof/>
                <w:webHidden/>
              </w:rPr>
            </w:r>
            <w:r w:rsidR="00FA4B61">
              <w:rPr>
                <w:noProof/>
                <w:webHidden/>
              </w:rPr>
              <w:fldChar w:fldCharType="separate"/>
            </w:r>
            <w:r w:rsidR="00FA4B61">
              <w:rPr>
                <w:noProof/>
                <w:webHidden/>
              </w:rPr>
              <w:t>23</w:t>
            </w:r>
            <w:r w:rsidR="00FA4B61">
              <w:rPr>
                <w:noProof/>
                <w:webHidden/>
              </w:rPr>
              <w:fldChar w:fldCharType="end"/>
            </w:r>
          </w:hyperlink>
        </w:p>
        <w:p w14:paraId="79A42EB7" w14:textId="713F7049" w:rsidR="00854D00" w:rsidRDefault="00D11339">
          <w:r>
            <w:rPr>
              <w:b/>
              <w:bCs/>
              <w:noProof/>
            </w:rPr>
            <w:fldChar w:fldCharType="end"/>
          </w:r>
        </w:p>
      </w:sdtContent>
    </w:sdt>
    <w:p w14:paraId="2AA11738" w14:textId="77777777" w:rsidR="00C95600" w:rsidRDefault="00C95600" w:rsidP="00AD13CA">
      <w:pPr>
        <w:pStyle w:val="Kop1"/>
        <w:sectPr w:rsidR="00C95600" w:rsidSect="00673034">
          <w:headerReference w:type="default" r:id="rId11"/>
          <w:footerReference w:type="default" r:id="rId12"/>
          <w:pgSz w:w="11906" w:h="16838"/>
          <w:pgMar w:top="1417" w:right="1417" w:bottom="1417" w:left="1417" w:header="708" w:footer="708" w:gutter="0"/>
          <w:pgNumType w:start="1"/>
          <w:cols w:space="708"/>
          <w:docGrid w:linePitch="360"/>
        </w:sectPr>
      </w:pPr>
    </w:p>
    <w:p w14:paraId="01049930" w14:textId="77777777" w:rsidR="00CA4E5C" w:rsidRDefault="00AD13CA" w:rsidP="00AD13CA">
      <w:pPr>
        <w:pStyle w:val="Kop1"/>
      </w:pPr>
      <w:bookmarkStart w:id="1" w:name="_Toc119938222"/>
      <w:r>
        <w:lastRenderedPageBreak/>
        <w:t>Inleiding</w:t>
      </w:r>
      <w:bookmarkEnd w:id="1"/>
    </w:p>
    <w:p w14:paraId="287571BF" w14:textId="3C29C1EC" w:rsidR="0043119D" w:rsidRPr="0043119D" w:rsidRDefault="00093477" w:rsidP="005A3856">
      <w:r>
        <w:t>Schaakclub De Blauwe Loper hebben aan ons gevraagd, om een website te maken voor hun Schaakclub. Hierbij willen ze dat geïnteresseerde kunnen lezen over hun club en activiteiten. Ook willen ze dat leden kunnen aanmelden en weergeven van de uitslagen van schaaktoernooien.</w:t>
      </w:r>
    </w:p>
    <w:p w14:paraId="3C9985C7" w14:textId="77777777" w:rsidR="00274951" w:rsidRDefault="00274951" w:rsidP="00274951">
      <w:pPr>
        <w:pStyle w:val="Kop1"/>
      </w:pPr>
      <w:bookmarkStart w:id="2" w:name="_Toc119938223"/>
      <w:r>
        <w:t>Het bedrijf</w:t>
      </w:r>
      <w:bookmarkEnd w:id="2"/>
    </w:p>
    <w:p w14:paraId="1F2FF1C8" w14:textId="77777777" w:rsidR="00817C55" w:rsidRDefault="00817C55" w:rsidP="00817C55">
      <w:r>
        <w:t>Het moet ergens in 1980 geweest zijn dat een aantal schaakliefhebbers elkaar vonden en besloten een echte schaakvereniging op te richten. Er werd een voorlopig bestuur gekozen en het plaatselijke café wilde graag de nieuwe vereniging onderdak verlenen. Zij waren zelfs zo enthousiast dat zij een donatie deden om de vereniging ook financieel op poten te zetten. In het begin brachten de leden hun eigen schaakbord en schaakstukken mee naar de wekelijkse schaakavond. Al snel konden er, door de donaties en contributie, borden en spellen op naam van de club gekocht worden. In 1981 was het zover; de officiële oprichting van Schaakvereniging De Blauwe Loper.</w:t>
      </w:r>
    </w:p>
    <w:p w14:paraId="75D0832D" w14:textId="77777777" w:rsidR="00274951" w:rsidRDefault="00274951" w:rsidP="00274951">
      <w:pPr>
        <w:pStyle w:val="Kop1"/>
      </w:pPr>
      <w:bookmarkStart w:id="3" w:name="_Toc119938224"/>
      <w:r>
        <w:t>Probleemstelling</w:t>
      </w:r>
      <w:bookmarkEnd w:id="3"/>
    </w:p>
    <w:p w14:paraId="5B4557CC" w14:textId="578DCC76" w:rsidR="00274951" w:rsidRPr="001E5C06" w:rsidRDefault="001E5C06" w:rsidP="00274951">
      <w:r w:rsidRPr="001E5C06">
        <w:t>Het bedrijf</w:t>
      </w:r>
      <w:r>
        <w:t xml:space="preserve"> had eerder nog geen website, waardoor het vergroten van leden bij de schaakclub moeilijk was via internet en sociaal media. Ook wilde ze meer jongere kinderen bij de schaakclub hebben, want ze hebben nu nog te weinig jongere leden. </w:t>
      </w:r>
    </w:p>
    <w:p w14:paraId="0E461018" w14:textId="77777777" w:rsidR="00274951" w:rsidRDefault="00274951" w:rsidP="00274951">
      <w:pPr>
        <w:pStyle w:val="Kop1"/>
      </w:pPr>
      <w:bookmarkStart w:id="4" w:name="_Toc119938225"/>
      <w:r>
        <w:t>Doelgroep(en)</w:t>
      </w:r>
      <w:bookmarkEnd w:id="4"/>
    </w:p>
    <w:p w14:paraId="30E41A2C" w14:textId="60488543" w:rsidR="00274951" w:rsidRPr="001E5C06" w:rsidRDefault="001E5C06" w:rsidP="00274951">
      <w:r>
        <w:t>Leden van Schaakclub De Blauwe Loper, mensen die geïnteresseerd zijn in schaken, Jongeren</w:t>
      </w:r>
    </w:p>
    <w:p w14:paraId="39CCDF54" w14:textId="77777777" w:rsidR="00274951" w:rsidRDefault="00274951" w:rsidP="005A3856">
      <w:pPr>
        <w:pStyle w:val="Kop1"/>
      </w:pPr>
      <w:bookmarkStart w:id="5" w:name="_Toc119938226"/>
      <w:r>
        <w:t>De vormgeving</w:t>
      </w:r>
      <w:bookmarkEnd w:id="5"/>
    </w:p>
    <w:p w14:paraId="03A06F16" w14:textId="5BAB1C0B" w:rsidR="00274951" w:rsidRPr="001D6FC1" w:rsidRDefault="001D6FC1" w:rsidP="00274951">
      <w:r>
        <w:t xml:space="preserve">De website krijgt een duidelijk lettertype zodat iedereen het gemakkelijk kan lezen, verder gebruiken we kleurrijke kleuren (Denk aan Blauw, rood of groen) om jongeren aan te trekken, maar niet te vel want dan is het te prikkeling om naar te kijken </w:t>
      </w:r>
      <w:r w:rsidR="00274951" w:rsidRPr="001D6FC1">
        <w:t xml:space="preserve"> </w:t>
      </w:r>
    </w:p>
    <w:p w14:paraId="3CD2631A" w14:textId="77777777" w:rsidR="00274951" w:rsidRDefault="00274951" w:rsidP="00274951">
      <w:pPr>
        <w:pStyle w:val="Kop1"/>
      </w:pPr>
      <w:bookmarkStart w:id="6" w:name="_Toc119938227"/>
      <w:r>
        <w:t>Informatie</w:t>
      </w:r>
      <w:bookmarkEnd w:id="6"/>
    </w:p>
    <w:p w14:paraId="6E30BA8E" w14:textId="15198E8A" w:rsidR="00274951" w:rsidRPr="00144733" w:rsidRDefault="00297725" w:rsidP="00274951">
      <w:r>
        <w:t>Voor de leden is er een pagina waarop ze kunnen lezen over de schaakclub.</w:t>
      </w:r>
      <w:r w:rsidR="009E246F">
        <w:t xml:space="preserve"> De leden kunnen ook op een pagina kijken naar de score van afgelopen</w:t>
      </w:r>
      <w:r w:rsidR="00047955">
        <w:t xml:space="preserve"> schaaktoernooien. Voor de geïnteresseerde </w:t>
      </w:r>
      <w:r w:rsidR="00C92FC3">
        <w:t xml:space="preserve">en jeugd moet er een pagina zijn om over de schaakclub te lezen. </w:t>
      </w:r>
      <w:r w:rsidR="00351287">
        <w:t>Ook moet er een pagina komen waarop je de spel regels kan downloaden. Voor de medewerkers moet er een pagina komen waarop ze alle gegevens van de clubleden k</w:t>
      </w:r>
      <w:r w:rsidR="00C63F93">
        <w:t>unnen zien.</w:t>
      </w:r>
      <w:r w:rsidR="00351287">
        <w:t xml:space="preserve"> </w:t>
      </w:r>
      <w:r w:rsidR="009E246F">
        <w:t xml:space="preserve"> </w:t>
      </w:r>
    </w:p>
    <w:p w14:paraId="5E71B8D1" w14:textId="77777777" w:rsidR="00274951" w:rsidRDefault="00274951" w:rsidP="00274951">
      <w:pPr>
        <w:pStyle w:val="Kop1"/>
      </w:pPr>
      <w:bookmarkStart w:id="7" w:name="_Toc119938228"/>
      <w:r>
        <w:t>Overig</w:t>
      </w:r>
      <w:bookmarkEnd w:id="7"/>
    </w:p>
    <w:p w14:paraId="4BCC2508" w14:textId="5055A93C" w:rsidR="00AD13CA" w:rsidRPr="00FA4B61" w:rsidRDefault="00C63F93" w:rsidP="00274951">
      <w:r w:rsidRPr="00FA4B61">
        <w:t xml:space="preserve">Er moet </w:t>
      </w:r>
      <w:r w:rsidR="00CF22B5" w:rsidRPr="00FA4B61">
        <w:t xml:space="preserve">ook een werkende schaakbord </w:t>
      </w:r>
      <w:r w:rsidR="00086335" w:rsidRPr="00FA4B61">
        <w:t>komen waarop jeugd en school leden kunnen schaken tegen andere jeugd</w:t>
      </w:r>
      <w:r w:rsidR="00031C71" w:rsidRPr="00FA4B61">
        <w:t>/s</w:t>
      </w:r>
      <w:r w:rsidR="00086335" w:rsidRPr="00FA4B61">
        <w:t>chool leden</w:t>
      </w:r>
      <w:r w:rsidR="00031C71" w:rsidRPr="00FA4B61">
        <w:t xml:space="preserve"> en tegen een AI (computer).</w:t>
      </w:r>
    </w:p>
    <w:p w14:paraId="71B58E74" w14:textId="77777777" w:rsidR="00765C0E" w:rsidRDefault="00765C0E" w:rsidP="0043119D">
      <w:pPr>
        <w:pStyle w:val="Kop1"/>
      </w:pPr>
      <w:bookmarkStart w:id="8" w:name="_Toc119938229"/>
      <w:r>
        <w:t>Doelstellingen</w:t>
      </w:r>
      <w:bookmarkEnd w:id="8"/>
    </w:p>
    <w:p w14:paraId="5D26DD38" w14:textId="2CB63F6D" w:rsidR="00765C0E" w:rsidRPr="00FA4B61" w:rsidRDefault="00FD47B9" w:rsidP="00765C0E">
      <w:r w:rsidRPr="00FA4B61">
        <w:t xml:space="preserve">Het doel is om een werkende website te </w:t>
      </w:r>
      <w:r w:rsidR="0069412C" w:rsidRPr="00FA4B61">
        <w:t>hebben en dat er meer jeugd/school leden mee doe</w:t>
      </w:r>
      <w:r w:rsidR="00306863" w:rsidRPr="00FA4B61">
        <w:t>n</w:t>
      </w:r>
      <w:r w:rsidR="0069412C" w:rsidRPr="00FA4B61">
        <w:t xml:space="preserve"> aan de schaakclub</w:t>
      </w:r>
      <w:r w:rsidR="00306863" w:rsidRPr="00FA4B61">
        <w:t xml:space="preserve">. Ook proberen </w:t>
      </w:r>
      <w:r w:rsidR="008B74C9" w:rsidRPr="00FA4B61">
        <w:t>we</w:t>
      </w:r>
      <w:r w:rsidR="00306863" w:rsidRPr="00FA4B61">
        <w:t xml:space="preserve"> door via de website </w:t>
      </w:r>
      <w:r w:rsidR="008B74C9" w:rsidRPr="00FA4B61">
        <w:t xml:space="preserve">zo veel mogelijk mensen te informeren </w:t>
      </w:r>
      <w:r w:rsidR="00D23810" w:rsidRPr="00FA4B61">
        <w:t>over de schaakclub zodat ze ook mee gaan doen met de schaakclub.</w:t>
      </w:r>
    </w:p>
    <w:p w14:paraId="50DFA56B" w14:textId="56067CCD" w:rsidR="00765C0E" w:rsidRPr="00FA4B61" w:rsidRDefault="00765C0E" w:rsidP="00FA4B61">
      <w:pPr>
        <w:pStyle w:val="Kop1"/>
      </w:pPr>
      <w:bookmarkStart w:id="9" w:name="_Toc119938230"/>
      <w:bookmarkStart w:id="10" w:name="_Hlk119056076"/>
      <w:r>
        <w:lastRenderedPageBreak/>
        <w:t>Betrokkenen</w:t>
      </w:r>
      <w:bookmarkEnd w:id="9"/>
    </w:p>
    <w:tbl>
      <w:tblPr>
        <w:tblStyle w:val="Tabelraster"/>
        <w:tblW w:w="0" w:type="auto"/>
        <w:tblBorders>
          <w:left w:val="none" w:sz="0" w:space="0" w:color="auto"/>
          <w:right w:val="none" w:sz="0" w:space="0" w:color="auto"/>
        </w:tblBorders>
        <w:tblLook w:val="04A0" w:firstRow="1" w:lastRow="0" w:firstColumn="1" w:lastColumn="0" w:noHBand="0" w:noVBand="1"/>
      </w:tblPr>
      <w:tblGrid>
        <w:gridCol w:w="2611"/>
        <w:gridCol w:w="1970"/>
        <w:gridCol w:w="2245"/>
        <w:gridCol w:w="2246"/>
      </w:tblGrid>
      <w:tr w:rsidR="00C203FE" w14:paraId="1FB2CE7E" w14:textId="77777777" w:rsidTr="006003A9">
        <w:tc>
          <w:tcPr>
            <w:tcW w:w="2653" w:type="dxa"/>
            <w:shd w:val="clear" w:color="auto" w:fill="E7E6E6" w:themeFill="background2"/>
          </w:tcPr>
          <w:p w14:paraId="2ED9D5CF" w14:textId="77777777" w:rsidR="00C203FE" w:rsidRDefault="00C203FE" w:rsidP="006003A9">
            <w:r>
              <w:t>Naam</w:t>
            </w:r>
          </w:p>
        </w:tc>
        <w:tc>
          <w:tcPr>
            <w:tcW w:w="1983" w:type="dxa"/>
            <w:shd w:val="clear" w:color="auto" w:fill="E7E6E6" w:themeFill="background2"/>
          </w:tcPr>
          <w:p w14:paraId="75EC3B2A" w14:textId="77777777" w:rsidR="00C203FE" w:rsidRDefault="00C203FE" w:rsidP="006003A9">
            <w:r>
              <w:t>Rol</w:t>
            </w:r>
          </w:p>
        </w:tc>
        <w:tc>
          <w:tcPr>
            <w:tcW w:w="2162" w:type="dxa"/>
            <w:shd w:val="clear" w:color="auto" w:fill="E7E6E6" w:themeFill="background2"/>
          </w:tcPr>
          <w:p w14:paraId="02A6B9B7" w14:textId="77777777" w:rsidR="00C203FE" w:rsidRDefault="00C203FE" w:rsidP="006003A9">
            <w:r>
              <w:t>Email</w:t>
            </w:r>
          </w:p>
        </w:tc>
        <w:tc>
          <w:tcPr>
            <w:tcW w:w="2274" w:type="dxa"/>
            <w:shd w:val="clear" w:color="auto" w:fill="E7E6E6" w:themeFill="background2"/>
          </w:tcPr>
          <w:p w14:paraId="512F53E8" w14:textId="77777777" w:rsidR="00C203FE" w:rsidRDefault="00C203FE" w:rsidP="006003A9">
            <w:r>
              <w:t>Telefoon</w:t>
            </w:r>
          </w:p>
        </w:tc>
      </w:tr>
      <w:tr w:rsidR="00C203FE" w14:paraId="13EAB4E7" w14:textId="77777777" w:rsidTr="006003A9">
        <w:tc>
          <w:tcPr>
            <w:tcW w:w="2653" w:type="dxa"/>
          </w:tcPr>
          <w:p w14:paraId="29A86EC6" w14:textId="7D6366CC" w:rsidR="00C203FE" w:rsidRPr="00FA4D05" w:rsidRDefault="00FA4D05" w:rsidP="006003A9">
            <w:r w:rsidRPr="00FA4D05">
              <w:t>Schaakclub De Blauwe Loper</w:t>
            </w:r>
          </w:p>
          <w:p w14:paraId="3DAE61D8" w14:textId="712F1B11" w:rsidR="00C203FE" w:rsidRPr="002A1A3D" w:rsidRDefault="002A1A3D" w:rsidP="006003A9">
            <w:r w:rsidRPr="002A1A3D">
              <w:t>Ton van Uuden</w:t>
            </w:r>
          </w:p>
          <w:p w14:paraId="65EC72FC" w14:textId="29E0C271" w:rsidR="00C203FE" w:rsidRPr="00FA4D05" w:rsidRDefault="00FA4D05" w:rsidP="006003A9">
            <w:r w:rsidRPr="00FA4D05">
              <w:t>Daan de klein</w:t>
            </w:r>
          </w:p>
          <w:p w14:paraId="3B040D61" w14:textId="77777777" w:rsidR="00C203FE" w:rsidRPr="00D96829" w:rsidRDefault="00C203FE" w:rsidP="006003A9">
            <w:pPr>
              <w:rPr>
                <w:i/>
                <w:iCs/>
              </w:rPr>
            </w:pPr>
            <w:r w:rsidRPr="00D96829">
              <w:rPr>
                <w:i/>
                <w:iCs/>
              </w:rPr>
              <w:t>&lt;&lt;Naam 2&gt;&gt;</w:t>
            </w:r>
          </w:p>
          <w:p w14:paraId="2582284B" w14:textId="77777777" w:rsidR="00C203FE" w:rsidRPr="00D96829" w:rsidRDefault="00C203FE" w:rsidP="006003A9">
            <w:pPr>
              <w:rPr>
                <w:i/>
                <w:iCs/>
              </w:rPr>
            </w:pPr>
            <w:r w:rsidRPr="00D96829">
              <w:rPr>
                <w:i/>
                <w:iCs/>
              </w:rPr>
              <w:t>&lt;&lt;Naam 3&gt;&gt;</w:t>
            </w:r>
          </w:p>
          <w:p w14:paraId="0D5087DC" w14:textId="77777777" w:rsidR="00C203FE" w:rsidRPr="00D96829" w:rsidRDefault="00C203FE" w:rsidP="006003A9">
            <w:pPr>
              <w:rPr>
                <w:i/>
                <w:iCs/>
              </w:rPr>
            </w:pPr>
            <w:r w:rsidRPr="00D96829">
              <w:rPr>
                <w:i/>
                <w:iCs/>
              </w:rPr>
              <w:t>&lt;&lt;Naam 4&gt;&gt;</w:t>
            </w:r>
          </w:p>
          <w:p w14:paraId="6578C8C1" w14:textId="77777777" w:rsidR="00C203FE" w:rsidRPr="00D96829" w:rsidRDefault="00C203FE" w:rsidP="006003A9">
            <w:pPr>
              <w:rPr>
                <w:i/>
                <w:iCs/>
              </w:rPr>
            </w:pPr>
          </w:p>
        </w:tc>
        <w:tc>
          <w:tcPr>
            <w:tcW w:w="1983" w:type="dxa"/>
          </w:tcPr>
          <w:p w14:paraId="65BA790A" w14:textId="77777777" w:rsidR="00C203FE" w:rsidRDefault="00C203FE" w:rsidP="006003A9">
            <w:r>
              <w:t>Opdrachtgever</w:t>
            </w:r>
          </w:p>
          <w:p w14:paraId="3DC2682C" w14:textId="77777777" w:rsidR="00C203FE" w:rsidRDefault="00C203FE" w:rsidP="006003A9">
            <w:r>
              <w:t>Projectleider</w:t>
            </w:r>
          </w:p>
          <w:p w14:paraId="66233D45" w14:textId="77777777" w:rsidR="00C203FE" w:rsidRDefault="00C203FE" w:rsidP="006003A9">
            <w:r>
              <w:t>Ontwikkelaar</w:t>
            </w:r>
          </w:p>
          <w:p w14:paraId="70F25F5F" w14:textId="77777777" w:rsidR="00C203FE" w:rsidRDefault="00C203FE" w:rsidP="006003A9">
            <w:r>
              <w:t>Ontwikkelaar</w:t>
            </w:r>
          </w:p>
          <w:p w14:paraId="1D41C184" w14:textId="77777777" w:rsidR="00C203FE" w:rsidRDefault="00C203FE" w:rsidP="006003A9">
            <w:r>
              <w:t>Ontwikkelaar</w:t>
            </w:r>
          </w:p>
          <w:p w14:paraId="7EA99E1F" w14:textId="77777777" w:rsidR="00C203FE" w:rsidRDefault="00C203FE" w:rsidP="006003A9">
            <w:r>
              <w:t>Ontwikkelaar</w:t>
            </w:r>
          </w:p>
        </w:tc>
        <w:tc>
          <w:tcPr>
            <w:tcW w:w="2162" w:type="dxa"/>
          </w:tcPr>
          <w:p w14:paraId="00EDC7EA" w14:textId="23E5A446" w:rsidR="00C203FE" w:rsidRDefault="005771FF" w:rsidP="006003A9">
            <w:r>
              <w:t>-</w:t>
            </w:r>
          </w:p>
          <w:p w14:paraId="5092CC36" w14:textId="4CE3BCD6" w:rsidR="008743ED" w:rsidRDefault="002A1A3D" w:rsidP="006003A9">
            <w:r>
              <w:t>t.vanuuden</w:t>
            </w:r>
            <w:r w:rsidR="007D151F">
              <w:t>@kw1c.nl</w:t>
            </w:r>
          </w:p>
          <w:p w14:paraId="4C23FBCE" w14:textId="496A3292" w:rsidR="008743ED" w:rsidRDefault="007D151F" w:rsidP="006003A9">
            <w:r>
              <w:t>daan.deklein@kw1c.nl</w:t>
            </w:r>
          </w:p>
        </w:tc>
        <w:tc>
          <w:tcPr>
            <w:tcW w:w="2274" w:type="dxa"/>
          </w:tcPr>
          <w:p w14:paraId="3AFF2FE0" w14:textId="3BDBCBF3" w:rsidR="00C203FE" w:rsidRDefault="005771FF" w:rsidP="006003A9">
            <w:r>
              <w:t>-</w:t>
            </w:r>
          </w:p>
          <w:p w14:paraId="270E1F39" w14:textId="77777777" w:rsidR="008743ED" w:rsidRDefault="008743ED" w:rsidP="006003A9"/>
          <w:p w14:paraId="1B7FE115" w14:textId="636FFB5F" w:rsidR="008743ED" w:rsidRDefault="008743ED" w:rsidP="006003A9">
            <w:r>
              <w:t>063003</w:t>
            </w:r>
            <w:r w:rsidR="00D25E21">
              <w:t>9681</w:t>
            </w:r>
          </w:p>
        </w:tc>
      </w:tr>
      <w:bookmarkEnd w:id="10"/>
    </w:tbl>
    <w:p w14:paraId="2E2AC654" w14:textId="77777777" w:rsidR="00182BE1" w:rsidRDefault="00182BE1" w:rsidP="00765C0E"/>
    <w:p w14:paraId="3A075823" w14:textId="613E40E5" w:rsidR="00765C0E" w:rsidRDefault="00765C0E" w:rsidP="0043119D">
      <w:pPr>
        <w:pStyle w:val="Kop1"/>
      </w:pPr>
      <w:bookmarkStart w:id="11" w:name="_Toc119938231"/>
      <w:r>
        <w:t>Benodigdheden</w:t>
      </w:r>
      <w:bookmarkEnd w:id="11"/>
    </w:p>
    <w:p w14:paraId="6BC5416D" w14:textId="67E71EAA" w:rsidR="00ED6215" w:rsidRDefault="003B4D72" w:rsidP="003B4D72">
      <w:pPr>
        <w:pStyle w:val="Lijstalinea"/>
        <w:numPr>
          <w:ilvl w:val="0"/>
          <w:numId w:val="3"/>
        </w:numPr>
      </w:pPr>
      <w:r>
        <w:t>Laptop</w:t>
      </w:r>
    </w:p>
    <w:p w14:paraId="28905852" w14:textId="6A419DD0" w:rsidR="003B4D72" w:rsidRDefault="003B4D72" w:rsidP="003B4D72">
      <w:pPr>
        <w:pStyle w:val="Lijstalinea"/>
        <w:numPr>
          <w:ilvl w:val="0"/>
          <w:numId w:val="3"/>
        </w:numPr>
      </w:pPr>
      <w:r>
        <w:t>Visual studio code</w:t>
      </w:r>
    </w:p>
    <w:p w14:paraId="72501943" w14:textId="347109D9" w:rsidR="003B4D72" w:rsidRDefault="001D4BF9" w:rsidP="003B4D72">
      <w:pPr>
        <w:pStyle w:val="Lijstalinea"/>
        <w:numPr>
          <w:ilvl w:val="0"/>
          <w:numId w:val="3"/>
        </w:numPr>
      </w:pPr>
      <w:r>
        <w:t>Localhost (</w:t>
      </w:r>
      <w:r w:rsidR="00AE573E">
        <w:t>Wamp server</w:t>
      </w:r>
      <w:r>
        <w:t>)</w:t>
      </w:r>
    </w:p>
    <w:p w14:paraId="222F6CFF" w14:textId="5A56F1A9" w:rsidR="00AE573E" w:rsidRDefault="00AE573E" w:rsidP="001D4BF9">
      <w:pPr>
        <w:pStyle w:val="Lijstalinea"/>
        <w:numPr>
          <w:ilvl w:val="0"/>
          <w:numId w:val="3"/>
        </w:numPr>
      </w:pPr>
      <w:r>
        <w:t>Github</w:t>
      </w:r>
    </w:p>
    <w:p w14:paraId="32726929" w14:textId="77777777" w:rsidR="003B4D72" w:rsidRPr="00ED6215" w:rsidRDefault="003B4D72" w:rsidP="00ED6215"/>
    <w:p w14:paraId="314C2A8D" w14:textId="66BED2C6" w:rsidR="00462517" w:rsidRPr="005156B1" w:rsidRDefault="00462517" w:rsidP="005156B1">
      <w:pPr>
        <w:pStyle w:val="Kop1"/>
      </w:pPr>
      <w:bookmarkStart w:id="12" w:name="_Toc446066731"/>
      <w:bookmarkStart w:id="13" w:name="_Toc119938232"/>
      <w:r w:rsidRPr="000F7EB8">
        <w:t>Te gebruiken hardware</w:t>
      </w:r>
      <w:bookmarkEnd w:id="12"/>
      <w:bookmarkEnd w:id="13"/>
    </w:p>
    <w:tbl>
      <w:tblPr>
        <w:tblStyle w:val="Tabelraster"/>
        <w:tblW w:w="0" w:type="auto"/>
        <w:tblLook w:val="04A0" w:firstRow="1" w:lastRow="0" w:firstColumn="1" w:lastColumn="0" w:noHBand="0" w:noVBand="1"/>
      </w:tblPr>
      <w:tblGrid>
        <w:gridCol w:w="4535"/>
        <w:gridCol w:w="4537"/>
      </w:tblGrid>
      <w:tr w:rsidR="00462517" w:rsidRPr="00852371" w14:paraId="74C1E24F" w14:textId="77777777" w:rsidTr="00182BE1">
        <w:tc>
          <w:tcPr>
            <w:tcW w:w="4606" w:type="dxa"/>
            <w:tcBorders>
              <w:top w:val="single" w:sz="4" w:space="0" w:color="auto"/>
              <w:left w:val="nil"/>
              <w:bottom w:val="single" w:sz="4" w:space="0" w:color="auto"/>
              <w:right w:val="single" w:sz="4" w:space="0" w:color="auto"/>
            </w:tcBorders>
            <w:shd w:val="clear" w:color="auto" w:fill="E7E6E6" w:themeFill="background2"/>
            <w:hideMark/>
          </w:tcPr>
          <w:p w14:paraId="5209205D" w14:textId="77777777" w:rsidR="00462517" w:rsidRPr="00182BE1" w:rsidRDefault="00462517" w:rsidP="00182BE1">
            <w:r w:rsidRPr="00182BE1">
              <w:t>Apparaat</w:t>
            </w:r>
          </w:p>
        </w:tc>
        <w:tc>
          <w:tcPr>
            <w:tcW w:w="4606" w:type="dxa"/>
            <w:tcBorders>
              <w:top w:val="single" w:sz="4" w:space="0" w:color="auto"/>
              <w:left w:val="single" w:sz="4" w:space="0" w:color="auto"/>
              <w:bottom w:val="single" w:sz="4" w:space="0" w:color="auto"/>
              <w:right w:val="nil"/>
            </w:tcBorders>
            <w:shd w:val="clear" w:color="auto" w:fill="E7E6E6" w:themeFill="background2"/>
            <w:hideMark/>
          </w:tcPr>
          <w:p w14:paraId="432B7204" w14:textId="77777777" w:rsidR="00462517" w:rsidRPr="00182BE1" w:rsidRDefault="00462517" w:rsidP="00182BE1">
            <w:r w:rsidRPr="00182BE1">
              <w:t>Vereisten</w:t>
            </w:r>
          </w:p>
        </w:tc>
      </w:tr>
      <w:tr w:rsidR="00462517" w:rsidRPr="00182BE1" w14:paraId="58A60385" w14:textId="77777777" w:rsidTr="00182BE1">
        <w:tc>
          <w:tcPr>
            <w:tcW w:w="4606" w:type="dxa"/>
            <w:tcBorders>
              <w:top w:val="single" w:sz="4" w:space="0" w:color="auto"/>
              <w:left w:val="nil"/>
              <w:bottom w:val="single" w:sz="4" w:space="0" w:color="auto"/>
              <w:right w:val="single" w:sz="4" w:space="0" w:color="auto"/>
            </w:tcBorders>
            <w:hideMark/>
          </w:tcPr>
          <w:p w14:paraId="4D13EF41" w14:textId="06F65407" w:rsidR="00462517" w:rsidRPr="001D4BF9" w:rsidRDefault="001D4BF9" w:rsidP="000D0B35">
            <w:pPr>
              <w:spacing w:after="200"/>
            </w:pPr>
            <w:r w:rsidRPr="001D4BF9">
              <w:t>Laptop</w:t>
            </w:r>
          </w:p>
        </w:tc>
        <w:tc>
          <w:tcPr>
            <w:tcW w:w="4606" w:type="dxa"/>
            <w:tcBorders>
              <w:top w:val="single" w:sz="4" w:space="0" w:color="auto"/>
              <w:left w:val="single" w:sz="4" w:space="0" w:color="auto"/>
              <w:bottom w:val="single" w:sz="4" w:space="0" w:color="auto"/>
              <w:right w:val="nil"/>
            </w:tcBorders>
            <w:hideMark/>
          </w:tcPr>
          <w:p w14:paraId="10CE6283" w14:textId="109233F8" w:rsidR="00462517" w:rsidRPr="00C30F1B" w:rsidRDefault="0018513A" w:rsidP="000D0B35">
            <w:pPr>
              <w:spacing w:after="200"/>
            </w:pPr>
            <w:r w:rsidRPr="00C30F1B">
              <w:t xml:space="preserve">Een snelle laptop met </w:t>
            </w:r>
            <w:r w:rsidR="00C30F1B" w:rsidRPr="00C30F1B">
              <w:t xml:space="preserve">een </w:t>
            </w:r>
            <w:r w:rsidRPr="00C30F1B">
              <w:t>goede geheugen</w:t>
            </w:r>
            <w:r w:rsidR="00C30F1B" w:rsidRPr="00C30F1B">
              <w:t xml:space="preserve"> opslag</w:t>
            </w:r>
          </w:p>
        </w:tc>
      </w:tr>
      <w:tr w:rsidR="00462517" w:rsidRPr="00587EE8" w14:paraId="0F94B671" w14:textId="77777777" w:rsidTr="00182BE1">
        <w:tc>
          <w:tcPr>
            <w:tcW w:w="4606" w:type="dxa"/>
            <w:tcBorders>
              <w:top w:val="single" w:sz="4" w:space="0" w:color="auto"/>
              <w:left w:val="nil"/>
              <w:bottom w:val="single" w:sz="4" w:space="0" w:color="auto"/>
              <w:right w:val="single" w:sz="4" w:space="0" w:color="auto"/>
            </w:tcBorders>
          </w:tcPr>
          <w:p w14:paraId="73E1ED8A" w14:textId="77777777" w:rsidR="00462517" w:rsidRPr="00587EE8" w:rsidRDefault="00462517" w:rsidP="000D0B35">
            <w:pPr>
              <w:spacing w:after="200"/>
              <w:rPr>
                <w:b/>
              </w:rPr>
            </w:pPr>
          </w:p>
        </w:tc>
        <w:tc>
          <w:tcPr>
            <w:tcW w:w="4606" w:type="dxa"/>
            <w:tcBorders>
              <w:top w:val="single" w:sz="4" w:space="0" w:color="auto"/>
              <w:left w:val="single" w:sz="4" w:space="0" w:color="auto"/>
              <w:bottom w:val="single" w:sz="4" w:space="0" w:color="auto"/>
              <w:right w:val="nil"/>
            </w:tcBorders>
          </w:tcPr>
          <w:p w14:paraId="3D62BA5F" w14:textId="77777777" w:rsidR="00462517" w:rsidRPr="00587EE8" w:rsidRDefault="00462517" w:rsidP="000D0B35">
            <w:pPr>
              <w:spacing w:after="200"/>
              <w:rPr>
                <w:b/>
              </w:rPr>
            </w:pPr>
          </w:p>
        </w:tc>
      </w:tr>
    </w:tbl>
    <w:p w14:paraId="2AB2F0FC" w14:textId="0D91C1F4" w:rsidR="00462517" w:rsidRPr="005156B1" w:rsidRDefault="00462517" w:rsidP="005156B1">
      <w:pPr>
        <w:pStyle w:val="Kop1"/>
      </w:pPr>
      <w:bookmarkStart w:id="14" w:name="_Toc446066732"/>
      <w:bookmarkStart w:id="15" w:name="_Toc119938233"/>
      <w:r w:rsidRPr="000F7EB8">
        <w:t>Te gebruiken software</w:t>
      </w:r>
      <w:bookmarkEnd w:id="14"/>
      <w:bookmarkEnd w:id="15"/>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968"/>
        <w:gridCol w:w="5262"/>
      </w:tblGrid>
      <w:tr w:rsidR="00462517" w:rsidRPr="00852371" w14:paraId="0C1FB613" w14:textId="77777777" w:rsidTr="00182BE1">
        <w:tc>
          <w:tcPr>
            <w:tcW w:w="1526" w:type="pct"/>
            <w:tcBorders>
              <w:top w:val="single" w:sz="4" w:space="0" w:color="auto"/>
              <w:left w:val="nil"/>
              <w:bottom w:val="single" w:sz="4" w:space="0" w:color="auto"/>
              <w:right w:val="single" w:sz="4" w:space="0" w:color="auto"/>
            </w:tcBorders>
            <w:shd w:val="clear" w:color="auto" w:fill="E7E6E6" w:themeFill="background2"/>
            <w:hideMark/>
          </w:tcPr>
          <w:p w14:paraId="2DD3BB7B" w14:textId="77777777" w:rsidR="00462517" w:rsidRPr="00842556" w:rsidRDefault="00462517" w:rsidP="000D0B35">
            <w:r w:rsidRPr="00842556">
              <w:t>Software</w:t>
            </w:r>
          </w:p>
        </w:tc>
        <w:tc>
          <w:tcPr>
            <w:tcW w:w="54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ECC1F8C" w14:textId="77777777" w:rsidR="00462517" w:rsidRPr="00842556" w:rsidRDefault="00462517" w:rsidP="000D0B35">
            <w:r w:rsidRPr="00842556">
              <w:t>Versie</w:t>
            </w:r>
          </w:p>
        </w:tc>
        <w:tc>
          <w:tcPr>
            <w:tcW w:w="2934" w:type="pct"/>
            <w:tcBorders>
              <w:top w:val="single" w:sz="4" w:space="0" w:color="auto"/>
              <w:left w:val="single" w:sz="4" w:space="0" w:color="auto"/>
              <w:bottom w:val="single" w:sz="4" w:space="0" w:color="auto"/>
              <w:right w:val="nil"/>
            </w:tcBorders>
            <w:shd w:val="clear" w:color="auto" w:fill="E7E6E6" w:themeFill="background2"/>
            <w:hideMark/>
          </w:tcPr>
          <w:p w14:paraId="67E30ABC" w14:textId="77777777" w:rsidR="00462517" w:rsidRPr="00842556" w:rsidRDefault="00462517" w:rsidP="000D0B35">
            <w:r w:rsidRPr="00842556">
              <w:t>Opmerkingen</w:t>
            </w:r>
          </w:p>
        </w:tc>
      </w:tr>
      <w:tr w:rsidR="00462517" w:rsidRPr="00182BE1" w14:paraId="718F230D" w14:textId="77777777" w:rsidTr="00182BE1">
        <w:tc>
          <w:tcPr>
            <w:tcW w:w="1526" w:type="pct"/>
            <w:tcBorders>
              <w:top w:val="single" w:sz="4" w:space="0" w:color="auto"/>
              <w:left w:val="nil"/>
              <w:bottom w:val="single" w:sz="4" w:space="0" w:color="auto"/>
              <w:right w:val="single" w:sz="4" w:space="0" w:color="auto"/>
            </w:tcBorders>
            <w:hideMark/>
          </w:tcPr>
          <w:p w14:paraId="3798C055" w14:textId="0B154E92" w:rsidR="00462517" w:rsidRPr="00182BE1" w:rsidRDefault="00C30F1B" w:rsidP="000D0B35">
            <w:pPr>
              <w:rPr>
                <w:rFonts w:ascii="Calibri" w:hAnsi="Calibri"/>
                <w:i/>
                <w:iCs/>
              </w:rPr>
            </w:pPr>
            <w:r>
              <w:rPr>
                <w:rFonts w:ascii="Calibri" w:hAnsi="Calibri"/>
                <w:i/>
                <w:iCs/>
              </w:rPr>
              <w:t>Visual studio code</w:t>
            </w:r>
          </w:p>
        </w:tc>
        <w:tc>
          <w:tcPr>
            <w:tcW w:w="540" w:type="pct"/>
            <w:tcBorders>
              <w:top w:val="single" w:sz="4" w:space="0" w:color="auto"/>
              <w:left w:val="single" w:sz="4" w:space="0" w:color="auto"/>
              <w:bottom w:val="single" w:sz="4" w:space="0" w:color="auto"/>
              <w:right w:val="single" w:sz="4" w:space="0" w:color="auto"/>
            </w:tcBorders>
            <w:hideMark/>
          </w:tcPr>
          <w:p w14:paraId="7A175704" w14:textId="41C3BD72" w:rsidR="00462517" w:rsidRPr="00F83A0F" w:rsidRDefault="00F83A0F" w:rsidP="000D0B35">
            <w:pPr>
              <w:rPr>
                <w:rFonts w:ascii="Calibri" w:hAnsi="Calibri"/>
              </w:rPr>
            </w:pPr>
            <w:r w:rsidRPr="00F83A0F">
              <w:rPr>
                <w:rFonts w:ascii="Calibri" w:hAnsi="Calibri"/>
              </w:rPr>
              <w:t>1.73</w:t>
            </w:r>
          </w:p>
        </w:tc>
        <w:tc>
          <w:tcPr>
            <w:tcW w:w="2934" w:type="pct"/>
            <w:tcBorders>
              <w:top w:val="single" w:sz="4" w:space="0" w:color="auto"/>
              <w:left w:val="single" w:sz="4" w:space="0" w:color="auto"/>
              <w:bottom w:val="single" w:sz="4" w:space="0" w:color="auto"/>
              <w:right w:val="nil"/>
            </w:tcBorders>
            <w:hideMark/>
          </w:tcPr>
          <w:p w14:paraId="6C7221FF" w14:textId="001D1B09" w:rsidR="00462517" w:rsidRPr="003B002C" w:rsidRDefault="003B002C" w:rsidP="000D0B35">
            <w:pPr>
              <w:rPr>
                <w:rFonts w:ascii="Calibri" w:hAnsi="Calibri"/>
              </w:rPr>
            </w:pPr>
            <w:r w:rsidRPr="003B002C">
              <w:rPr>
                <w:rFonts w:ascii="Calibri" w:hAnsi="Calibri"/>
              </w:rPr>
              <w:t>N.V.T</w:t>
            </w:r>
          </w:p>
        </w:tc>
      </w:tr>
      <w:tr w:rsidR="00113920" w:rsidRPr="00182BE1" w14:paraId="6E012ABD" w14:textId="77777777" w:rsidTr="00182BE1">
        <w:tc>
          <w:tcPr>
            <w:tcW w:w="1526" w:type="pct"/>
            <w:tcBorders>
              <w:top w:val="single" w:sz="4" w:space="0" w:color="auto"/>
              <w:left w:val="nil"/>
              <w:bottom w:val="single" w:sz="4" w:space="0" w:color="auto"/>
              <w:right w:val="single" w:sz="4" w:space="0" w:color="auto"/>
            </w:tcBorders>
          </w:tcPr>
          <w:p w14:paraId="717AD60C" w14:textId="5727BD91" w:rsidR="00113920" w:rsidRPr="00164DD2" w:rsidRDefault="00113920" w:rsidP="000D0B35">
            <w:pPr>
              <w:rPr>
                <w:rFonts w:ascii="Calibri" w:hAnsi="Calibri"/>
              </w:rPr>
            </w:pPr>
            <w:r w:rsidRPr="00164DD2">
              <w:rPr>
                <w:rFonts w:ascii="Calibri" w:hAnsi="Calibri"/>
              </w:rPr>
              <w:t>Localhost</w:t>
            </w:r>
            <w:r w:rsidR="003B002C" w:rsidRPr="00164DD2">
              <w:rPr>
                <w:rFonts w:ascii="Calibri" w:hAnsi="Calibri"/>
              </w:rPr>
              <w:t xml:space="preserve"> (Wamp server)</w:t>
            </w:r>
          </w:p>
        </w:tc>
        <w:tc>
          <w:tcPr>
            <w:tcW w:w="540" w:type="pct"/>
            <w:tcBorders>
              <w:top w:val="single" w:sz="4" w:space="0" w:color="auto"/>
              <w:left w:val="single" w:sz="4" w:space="0" w:color="auto"/>
              <w:bottom w:val="single" w:sz="4" w:space="0" w:color="auto"/>
              <w:right w:val="single" w:sz="4" w:space="0" w:color="auto"/>
            </w:tcBorders>
          </w:tcPr>
          <w:p w14:paraId="10728312" w14:textId="76E61C50" w:rsidR="00113920" w:rsidRPr="00F83A0F" w:rsidRDefault="00164DD2" w:rsidP="000D0B35">
            <w:pPr>
              <w:rPr>
                <w:rFonts w:ascii="Calibri" w:hAnsi="Calibri"/>
              </w:rPr>
            </w:pPr>
            <w:r>
              <w:rPr>
                <w:rFonts w:ascii="Calibri" w:hAnsi="Calibri"/>
              </w:rPr>
              <w:t>3.2.6</w:t>
            </w:r>
          </w:p>
        </w:tc>
        <w:tc>
          <w:tcPr>
            <w:tcW w:w="2934" w:type="pct"/>
            <w:tcBorders>
              <w:top w:val="single" w:sz="4" w:space="0" w:color="auto"/>
              <w:left w:val="single" w:sz="4" w:space="0" w:color="auto"/>
              <w:bottom w:val="single" w:sz="4" w:space="0" w:color="auto"/>
              <w:right w:val="nil"/>
            </w:tcBorders>
          </w:tcPr>
          <w:p w14:paraId="141B14FF" w14:textId="27209474" w:rsidR="00113920" w:rsidRPr="00164DD2" w:rsidRDefault="00164DD2" w:rsidP="000D0B35">
            <w:pPr>
              <w:rPr>
                <w:rFonts w:ascii="Calibri" w:hAnsi="Calibri"/>
              </w:rPr>
            </w:pPr>
            <w:r w:rsidRPr="00164DD2">
              <w:rPr>
                <w:rFonts w:ascii="Calibri" w:hAnsi="Calibri"/>
              </w:rPr>
              <w:t>Nodig om je code te weergeven op een website</w:t>
            </w:r>
          </w:p>
        </w:tc>
      </w:tr>
      <w:tr w:rsidR="00164DD2" w:rsidRPr="00182BE1" w14:paraId="26209906" w14:textId="77777777" w:rsidTr="00182BE1">
        <w:tc>
          <w:tcPr>
            <w:tcW w:w="1526" w:type="pct"/>
            <w:tcBorders>
              <w:top w:val="single" w:sz="4" w:space="0" w:color="auto"/>
              <w:left w:val="nil"/>
              <w:bottom w:val="single" w:sz="4" w:space="0" w:color="auto"/>
              <w:right w:val="single" w:sz="4" w:space="0" w:color="auto"/>
            </w:tcBorders>
          </w:tcPr>
          <w:p w14:paraId="2D53FB27" w14:textId="09382EFF" w:rsidR="00164DD2" w:rsidRPr="00164DD2" w:rsidRDefault="00164DD2" w:rsidP="000D0B35">
            <w:pPr>
              <w:rPr>
                <w:rFonts w:ascii="Calibri" w:hAnsi="Calibri"/>
              </w:rPr>
            </w:pPr>
            <w:r>
              <w:rPr>
                <w:rFonts w:ascii="Calibri" w:hAnsi="Calibri"/>
              </w:rPr>
              <w:t>Github</w:t>
            </w:r>
          </w:p>
        </w:tc>
        <w:tc>
          <w:tcPr>
            <w:tcW w:w="540" w:type="pct"/>
            <w:tcBorders>
              <w:top w:val="single" w:sz="4" w:space="0" w:color="auto"/>
              <w:left w:val="single" w:sz="4" w:space="0" w:color="auto"/>
              <w:bottom w:val="single" w:sz="4" w:space="0" w:color="auto"/>
              <w:right w:val="single" w:sz="4" w:space="0" w:color="auto"/>
            </w:tcBorders>
          </w:tcPr>
          <w:p w14:paraId="09D6DD30" w14:textId="163659C9" w:rsidR="00164DD2" w:rsidRDefault="00042737" w:rsidP="000D0B35">
            <w:pPr>
              <w:rPr>
                <w:rFonts w:ascii="Calibri" w:hAnsi="Calibri"/>
              </w:rPr>
            </w:pPr>
            <w:r>
              <w:rPr>
                <w:rFonts w:ascii="Calibri" w:hAnsi="Calibri"/>
              </w:rPr>
              <w:t>3.7.0</w:t>
            </w:r>
          </w:p>
        </w:tc>
        <w:tc>
          <w:tcPr>
            <w:tcW w:w="2934" w:type="pct"/>
            <w:tcBorders>
              <w:top w:val="single" w:sz="4" w:space="0" w:color="auto"/>
              <w:left w:val="single" w:sz="4" w:space="0" w:color="auto"/>
              <w:bottom w:val="single" w:sz="4" w:space="0" w:color="auto"/>
              <w:right w:val="nil"/>
            </w:tcBorders>
          </w:tcPr>
          <w:p w14:paraId="12F041FF" w14:textId="32877E29" w:rsidR="00164DD2" w:rsidRPr="00164DD2" w:rsidRDefault="00042737" w:rsidP="000D0B35">
            <w:pPr>
              <w:rPr>
                <w:rFonts w:ascii="Calibri" w:hAnsi="Calibri"/>
              </w:rPr>
            </w:pPr>
            <w:r>
              <w:rPr>
                <w:rFonts w:ascii="Calibri" w:hAnsi="Calibri"/>
              </w:rPr>
              <w:t>Nodig om je code te kunnen delen met mede</w:t>
            </w:r>
            <w:r w:rsidR="007539BF">
              <w:rPr>
                <w:rFonts w:ascii="Calibri" w:hAnsi="Calibri"/>
              </w:rPr>
              <w:t xml:space="preserve"> developers </w:t>
            </w:r>
          </w:p>
        </w:tc>
      </w:tr>
    </w:tbl>
    <w:p w14:paraId="1B40ADD3" w14:textId="77777777" w:rsidR="00462517" w:rsidRDefault="00462517" w:rsidP="00765C0E"/>
    <w:p w14:paraId="10441352" w14:textId="77777777" w:rsidR="005156B1" w:rsidRDefault="005156B1">
      <w:pPr>
        <w:spacing w:after="160" w:line="259" w:lineRule="auto"/>
        <w:rPr>
          <w:rFonts w:asciiTheme="majorHAnsi" w:eastAsiaTheme="majorEastAsia" w:hAnsiTheme="majorHAnsi" w:cstheme="majorBidi"/>
          <w:sz w:val="32"/>
          <w:szCs w:val="32"/>
        </w:rPr>
      </w:pPr>
      <w:bookmarkStart w:id="16" w:name="_Toc119938234"/>
      <w:r>
        <w:br w:type="page"/>
      </w:r>
    </w:p>
    <w:p w14:paraId="1B59341F" w14:textId="2BCA7054" w:rsidR="00765C0E" w:rsidRDefault="00765C0E" w:rsidP="008B7798">
      <w:pPr>
        <w:pStyle w:val="Kop1"/>
      </w:pPr>
      <w:r>
        <w:lastRenderedPageBreak/>
        <w:t>Takenlijst</w:t>
      </w:r>
      <w:bookmarkEnd w:id="16"/>
    </w:p>
    <w:p w14:paraId="3571129C" w14:textId="77777777" w:rsidR="00A623A0" w:rsidRDefault="00A623A0" w:rsidP="00A623A0">
      <w:r>
        <w:t>Homepage</w:t>
      </w:r>
    </w:p>
    <w:p w14:paraId="4DE3ABDC" w14:textId="77777777" w:rsidR="00A623A0" w:rsidRPr="00A623A0" w:rsidRDefault="00A623A0" w:rsidP="00A623A0">
      <w:r w:rsidRPr="00A623A0">
        <w:t>Schaken voor kids</w:t>
      </w:r>
    </w:p>
    <w:p w14:paraId="3244F1D0" w14:textId="77777777" w:rsidR="00A623A0" w:rsidRPr="00A623A0" w:rsidRDefault="00A623A0" w:rsidP="00A623A0">
      <w:r w:rsidRPr="00A623A0">
        <w:t>Ledenlijstpagina (weergave ledeninfo naam, email en telefoon alleen zichtbaar voorleden na login)</w:t>
      </w:r>
    </w:p>
    <w:p w14:paraId="19FD78B4" w14:textId="77777777" w:rsidR="00A623A0" w:rsidRPr="00A623A0" w:rsidRDefault="00A623A0" w:rsidP="00A623A0">
      <w:r w:rsidRPr="00A623A0">
        <w:t>Ledenlijstpagina (weergave en aanpasbaar alle ledeninfo alleen zichtbaar het secretariaat en het bestuur)</w:t>
      </w:r>
    </w:p>
    <w:p w14:paraId="2C0C5773" w14:textId="77777777" w:rsidR="00A623A0" w:rsidRPr="00A623A0" w:rsidRDefault="00A623A0" w:rsidP="00A623A0">
      <w:r w:rsidRPr="00A623A0">
        <w:t>Wedstrijdpagina (weergave voor alle leden na login)</w:t>
      </w:r>
    </w:p>
    <w:p w14:paraId="7083AA3F" w14:textId="77777777" w:rsidR="00A623A0" w:rsidRPr="00A623A0" w:rsidRDefault="00A623A0" w:rsidP="00A623A0">
      <w:r w:rsidRPr="00A623A0">
        <w:t>Wedstrijdpagina (weergave en aanpasbaar scheidsrechters na login)</w:t>
      </w:r>
    </w:p>
    <w:p w14:paraId="274F69AA" w14:textId="1E5C2E77" w:rsidR="006A5026" w:rsidRPr="005156B1" w:rsidRDefault="00A623A0" w:rsidP="00765C0E">
      <w:pPr>
        <w:sectPr w:rsidR="006A5026" w:rsidRPr="005156B1" w:rsidSect="00C95600">
          <w:headerReference w:type="even" r:id="rId13"/>
          <w:headerReference w:type="default" r:id="rId14"/>
          <w:footerReference w:type="even" r:id="rId15"/>
          <w:footerReference w:type="default" r:id="rId16"/>
          <w:type w:val="oddPage"/>
          <w:pgSz w:w="11906" w:h="16838"/>
          <w:pgMar w:top="1417" w:right="1417" w:bottom="1417" w:left="1417" w:header="708" w:footer="708" w:gutter="0"/>
          <w:pgNumType w:start="1"/>
          <w:cols w:space="708"/>
          <w:docGrid w:linePitch="360"/>
        </w:sectPr>
      </w:pPr>
      <w:r w:rsidRPr="00A623A0">
        <w:t>Contactpagina (Verzin wat gegevens van het bestuur).</w:t>
      </w:r>
    </w:p>
    <w:p w14:paraId="7C7FBFEA" w14:textId="77777777" w:rsidR="006A5026" w:rsidRDefault="006A5026" w:rsidP="006A5026">
      <w:pPr>
        <w:pStyle w:val="Kop1"/>
      </w:pPr>
      <w:bookmarkStart w:id="18" w:name="_Toc119938235"/>
      <w:r>
        <w:lastRenderedPageBreak/>
        <w:t>ProductBacklog</w:t>
      </w:r>
      <w:bookmarkEnd w:id="18"/>
    </w:p>
    <w:p w14:paraId="30722127" w14:textId="11F316B2" w:rsidR="0043119D" w:rsidRPr="005156B1" w:rsidRDefault="0043119D" w:rsidP="005156B1">
      <w:pPr>
        <w:pStyle w:val="Kop2"/>
      </w:pPr>
      <w:bookmarkStart w:id="19" w:name="_Toc119938236"/>
      <w:r>
        <w:t>User stories</w:t>
      </w:r>
      <w:bookmarkEnd w:id="19"/>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6A5026" w14:paraId="231447B3" w14:textId="77777777" w:rsidTr="000D5888">
        <w:tc>
          <w:tcPr>
            <w:tcW w:w="14470" w:type="dxa"/>
            <w:gridSpan w:val="4"/>
            <w:shd w:val="clear" w:color="auto" w:fill="3366FF"/>
          </w:tcPr>
          <w:p w14:paraId="256EB4A1" w14:textId="3F1ED4A0" w:rsidR="006A5026" w:rsidRDefault="006A5026" w:rsidP="00622D6E">
            <w:pPr>
              <w:pStyle w:val="Kop3"/>
            </w:pPr>
            <w:bookmarkStart w:id="20" w:name="_Toc54810047"/>
            <w:bookmarkStart w:id="21" w:name="_Toc119938237"/>
            <w:r>
              <w:t xml:space="preserve">1.1 Inloggen </w:t>
            </w:r>
            <w:bookmarkEnd w:id="20"/>
            <w:r w:rsidR="000319FC">
              <w:t xml:space="preserve">op </w:t>
            </w:r>
            <w:r w:rsidR="001B3F13">
              <w:t>Schaakclub De Blauwe Loper</w:t>
            </w:r>
            <w:bookmarkEnd w:id="21"/>
          </w:p>
        </w:tc>
      </w:tr>
      <w:tr w:rsidR="006A5026" w14:paraId="5811B5D8" w14:textId="77777777" w:rsidTr="000D5888">
        <w:tc>
          <w:tcPr>
            <w:tcW w:w="14470" w:type="dxa"/>
            <w:gridSpan w:val="4"/>
            <w:tcBorders>
              <w:bottom w:val="single" w:sz="4" w:space="0" w:color="auto"/>
            </w:tcBorders>
          </w:tcPr>
          <w:p w14:paraId="5C0F753E" w14:textId="77777777" w:rsidR="006A5026" w:rsidRDefault="006A5026" w:rsidP="000D5888">
            <w:r>
              <w:t xml:space="preserve">Als een geregistreerde gast van Donkey Travel wil ik inloggen met mijn email / wachtwoord combinatie die bij mijn account hoort. </w:t>
            </w:r>
          </w:p>
        </w:tc>
      </w:tr>
      <w:tr w:rsidR="006A5026" w14:paraId="1539D786" w14:textId="77777777" w:rsidTr="000D5888">
        <w:tc>
          <w:tcPr>
            <w:tcW w:w="5110" w:type="dxa"/>
            <w:shd w:val="clear" w:color="auto" w:fill="F3F3F3"/>
          </w:tcPr>
          <w:p w14:paraId="3A7A1602" w14:textId="77777777" w:rsidR="006A5026" w:rsidRDefault="006A5026" w:rsidP="000D5888">
            <w:r>
              <w:rPr>
                <w:b/>
                <w:bCs/>
              </w:rPr>
              <w:t>User slices</w:t>
            </w:r>
          </w:p>
        </w:tc>
        <w:tc>
          <w:tcPr>
            <w:tcW w:w="7666" w:type="dxa"/>
            <w:shd w:val="clear" w:color="auto" w:fill="F3F3F3"/>
            <w:vAlign w:val="bottom"/>
          </w:tcPr>
          <w:p w14:paraId="78AB0BD6" w14:textId="77777777" w:rsidR="006A5026" w:rsidRDefault="006A5026" w:rsidP="000D5888">
            <w:pPr>
              <w:jc w:val="center"/>
              <w:rPr>
                <w:b/>
                <w:bCs/>
              </w:rPr>
            </w:pPr>
            <w:r>
              <w:rPr>
                <w:b/>
                <w:bCs/>
              </w:rPr>
              <w:t>Acceptatie criteria</w:t>
            </w:r>
          </w:p>
        </w:tc>
        <w:tc>
          <w:tcPr>
            <w:tcW w:w="580" w:type="dxa"/>
            <w:shd w:val="clear" w:color="auto" w:fill="F3F3F3"/>
            <w:vAlign w:val="bottom"/>
          </w:tcPr>
          <w:p w14:paraId="54F20B06" w14:textId="77777777" w:rsidR="006A5026" w:rsidRDefault="006A5026" w:rsidP="000D5888">
            <w:pPr>
              <w:jc w:val="center"/>
              <w:rPr>
                <w:b/>
                <w:bCs/>
              </w:rPr>
            </w:pPr>
            <w:r>
              <w:rPr>
                <w:b/>
                <w:bCs/>
              </w:rPr>
              <w:t>Prio</w:t>
            </w:r>
          </w:p>
        </w:tc>
        <w:tc>
          <w:tcPr>
            <w:tcW w:w="1114" w:type="dxa"/>
            <w:shd w:val="clear" w:color="auto" w:fill="F3F3F3"/>
            <w:vAlign w:val="bottom"/>
          </w:tcPr>
          <w:p w14:paraId="649DCFCD" w14:textId="77777777" w:rsidR="006A5026" w:rsidRDefault="006A5026" w:rsidP="000D5888">
            <w:pPr>
              <w:jc w:val="center"/>
              <w:rPr>
                <w:b/>
                <w:bCs/>
              </w:rPr>
            </w:pPr>
            <w:r>
              <w:rPr>
                <w:b/>
                <w:bCs/>
              </w:rPr>
              <w:t>Gereed</w:t>
            </w:r>
          </w:p>
        </w:tc>
      </w:tr>
      <w:tr w:rsidR="006A5026" w14:paraId="162FE256" w14:textId="77777777" w:rsidTr="000D5888">
        <w:tc>
          <w:tcPr>
            <w:tcW w:w="5110" w:type="dxa"/>
          </w:tcPr>
          <w:p w14:paraId="670DE04E" w14:textId="77777777" w:rsidR="006A5026" w:rsidRDefault="006A5026" w:rsidP="000D5888">
            <w:pPr>
              <w:pStyle w:val="Kop3"/>
            </w:pPr>
            <w:bookmarkStart w:id="22" w:name="_Toc54810048"/>
            <w:bookmarkStart w:id="23" w:name="_Toc119938238"/>
            <w:r>
              <w:t>1.1.1 Inloggen</w:t>
            </w:r>
            <w:bookmarkEnd w:id="22"/>
            <w:bookmarkEnd w:id="23"/>
          </w:p>
        </w:tc>
        <w:tc>
          <w:tcPr>
            <w:tcW w:w="7666" w:type="dxa"/>
          </w:tcPr>
          <w:p w14:paraId="1A630C1F" w14:textId="77777777" w:rsidR="006A5026" w:rsidRDefault="006A5026" w:rsidP="000D5888">
            <w:pPr>
              <w:pStyle w:val="Plattetekst"/>
              <w:rPr>
                <w:rStyle w:val="Nadruk"/>
              </w:rPr>
            </w:pPr>
          </w:p>
        </w:tc>
        <w:tc>
          <w:tcPr>
            <w:tcW w:w="580" w:type="dxa"/>
          </w:tcPr>
          <w:p w14:paraId="64D4B76F" w14:textId="77777777" w:rsidR="006A5026" w:rsidRDefault="006A5026" w:rsidP="000D5888">
            <w:pPr>
              <w:pStyle w:val="Plattetekst"/>
              <w:rPr>
                <w:rStyle w:val="Nadruk"/>
                <w:b/>
                <w:bCs/>
                <w:sz w:val="28"/>
              </w:rPr>
            </w:pPr>
            <w:r>
              <w:rPr>
                <w:rStyle w:val="Nadruk"/>
                <w:b/>
                <w:bCs/>
                <w:sz w:val="28"/>
              </w:rPr>
              <w:t>100</w:t>
            </w:r>
          </w:p>
        </w:tc>
        <w:tc>
          <w:tcPr>
            <w:tcW w:w="1114" w:type="dxa"/>
          </w:tcPr>
          <w:p w14:paraId="4F8E03AD" w14:textId="77777777" w:rsidR="006A5026" w:rsidRDefault="006A5026" w:rsidP="000D5888">
            <w:pPr>
              <w:pStyle w:val="Plattetekst"/>
              <w:rPr>
                <w:rStyle w:val="Nadruk"/>
              </w:rPr>
            </w:pPr>
          </w:p>
        </w:tc>
      </w:tr>
      <w:tr w:rsidR="006A5026" w14:paraId="74DDA537" w14:textId="77777777" w:rsidTr="000D5888">
        <w:trPr>
          <w:cantSplit/>
          <w:trHeight w:val="828"/>
        </w:trPr>
        <w:tc>
          <w:tcPr>
            <w:tcW w:w="5110" w:type="dxa"/>
            <w:vMerge w:val="restart"/>
          </w:tcPr>
          <w:p w14:paraId="460AB297" w14:textId="1DBC1061" w:rsidR="006A5026" w:rsidRDefault="006A5026" w:rsidP="000D5888">
            <w:r>
              <w:t xml:space="preserve">Als geregistreerde </w:t>
            </w:r>
            <w:r w:rsidR="0006007D">
              <w:t>lid wil ik kunnen inloggen bij Schaak</w:t>
            </w:r>
            <w:r w:rsidR="005367D3">
              <w:t>club De Blauwe Loper</w:t>
            </w:r>
          </w:p>
        </w:tc>
        <w:tc>
          <w:tcPr>
            <w:tcW w:w="7666" w:type="dxa"/>
          </w:tcPr>
          <w:p w14:paraId="23723149" w14:textId="77777777" w:rsidR="006A5026" w:rsidRDefault="006A5026" w:rsidP="006A5026">
            <w:pPr>
              <w:numPr>
                <w:ilvl w:val="0"/>
                <w:numId w:val="2"/>
              </w:numPr>
              <w:tabs>
                <w:tab w:val="clear" w:pos="290"/>
              </w:tabs>
              <w:spacing w:after="0" w:line="240" w:lineRule="auto"/>
            </w:pPr>
            <w:r>
              <w:t xml:space="preserve">Gast ziet scherm </w:t>
            </w:r>
            <w:r>
              <w:rPr>
                <w:i/>
                <w:iCs/>
              </w:rPr>
              <w:t>1.1.1 Inloggen</w:t>
            </w:r>
          </w:p>
        </w:tc>
        <w:tc>
          <w:tcPr>
            <w:tcW w:w="580" w:type="dxa"/>
          </w:tcPr>
          <w:p w14:paraId="6ED97C9B" w14:textId="77777777" w:rsidR="006A5026" w:rsidRDefault="006A5026" w:rsidP="000D5888">
            <w:pPr>
              <w:jc w:val="center"/>
              <w:rPr>
                <w:rStyle w:val="Nadruk"/>
                <w:b/>
                <w:bCs/>
                <w:sz w:val="28"/>
              </w:rPr>
            </w:pPr>
          </w:p>
        </w:tc>
        <w:tc>
          <w:tcPr>
            <w:tcW w:w="1114" w:type="dxa"/>
          </w:tcPr>
          <w:p w14:paraId="288E4444" w14:textId="77777777" w:rsidR="006A5026" w:rsidRDefault="006A5026" w:rsidP="000D5888"/>
        </w:tc>
      </w:tr>
      <w:tr w:rsidR="006A5026" w14:paraId="15A0AE04" w14:textId="77777777" w:rsidTr="000D5888">
        <w:trPr>
          <w:cantSplit/>
          <w:trHeight w:val="828"/>
        </w:trPr>
        <w:tc>
          <w:tcPr>
            <w:tcW w:w="5110" w:type="dxa"/>
            <w:vMerge/>
          </w:tcPr>
          <w:p w14:paraId="761817E1" w14:textId="77777777" w:rsidR="006A5026" w:rsidRDefault="006A5026" w:rsidP="000D5888"/>
        </w:tc>
        <w:tc>
          <w:tcPr>
            <w:tcW w:w="7666" w:type="dxa"/>
          </w:tcPr>
          <w:p w14:paraId="1558F7F8" w14:textId="77777777" w:rsidR="006A5026" w:rsidRDefault="006A5026" w:rsidP="000D5888">
            <w:pPr>
              <w:ind w:left="-70"/>
            </w:pPr>
            <w:r>
              <w:t>Als geregistreerde gast</w:t>
            </w:r>
          </w:p>
          <w:p w14:paraId="55C9E92D" w14:textId="333257AC" w:rsidR="00473023" w:rsidRDefault="00473023" w:rsidP="006A5026">
            <w:pPr>
              <w:numPr>
                <w:ilvl w:val="0"/>
                <w:numId w:val="1"/>
              </w:numPr>
              <w:tabs>
                <w:tab w:val="clear" w:pos="720"/>
              </w:tabs>
              <w:spacing w:after="0" w:line="240" w:lineRule="auto"/>
              <w:ind w:left="830"/>
            </w:pPr>
            <w:r>
              <w:t xml:space="preserve">Lid </w:t>
            </w:r>
            <w:r w:rsidR="004D2CD0">
              <w:t>kan Email en Wachtwoord invullen</w:t>
            </w:r>
          </w:p>
          <w:p w14:paraId="2D5A393A" w14:textId="5439F565" w:rsidR="004D2CD0" w:rsidRDefault="004D2CD0" w:rsidP="006A5026">
            <w:pPr>
              <w:numPr>
                <w:ilvl w:val="0"/>
                <w:numId w:val="1"/>
              </w:numPr>
              <w:tabs>
                <w:tab w:val="clear" w:pos="720"/>
              </w:tabs>
              <w:spacing w:after="0" w:line="240" w:lineRule="auto"/>
              <w:ind w:left="830"/>
            </w:pPr>
            <w:r>
              <w:t xml:space="preserve">Lid drukt op </w:t>
            </w:r>
            <w:r w:rsidR="00CF4701">
              <w:t>knop inloggen</w:t>
            </w:r>
          </w:p>
          <w:p w14:paraId="4E87F643" w14:textId="42905ED9" w:rsidR="00CF4701" w:rsidRDefault="00CF4701" w:rsidP="006A5026">
            <w:pPr>
              <w:numPr>
                <w:ilvl w:val="0"/>
                <w:numId w:val="1"/>
              </w:numPr>
              <w:tabs>
                <w:tab w:val="clear" w:pos="720"/>
              </w:tabs>
              <w:spacing w:after="0" w:line="240" w:lineRule="auto"/>
              <w:ind w:left="830"/>
            </w:pPr>
            <w:r>
              <w:t>Systeem checkt gegevens</w:t>
            </w:r>
          </w:p>
          <w:p w14:paraId="04692FD2" w14:textId="6AE54DB8" w:rsidR="006A5026" w:rsidRPr="00E85983" w:rsidRDefault="00CF4701" w:rsidP="00E85983">
            <w:pPr>
              <w:numPr>
                <w:ilvl w:val="0"/>
                <w:numId w:val="1"/>
              </w:numPr>
              <w:tabs>
                <w:tab w:val="clear" w:pos="720"/>
              </w:tabs>
              <w:spacing w:after="0" w:line="240" w:lineRule="auto"/>
              <w:ind w:left="830"/>
              <w:rPr>
                <w:lang w:val="en-GB"/>
              </w:rPr>
            </w:pPr>
            <w:r w:rsidRPr="00E85983">
              <w:rPr>
                <w:lang w:val="en-GB"/>
              </w:rPr>
              <w:t xml:space="preserve">Systeem toont </w:t>
            </w:r>
            <w:r w:rsidR="00E85983" w:rsidRPr="00E85983">
              <w:rPr>
                <w:lang w:val="en-GB"/>
              </w:rPr>
              <w:t>melding of scherm 1.3.1 home p</w:t>
            </w:r>
            <w:r w:rsidR="00E85983">
              <w:rPr>
                <w:lang w:val="en-GB"/>
              </w:rPr>
              <w:t>agina</w:t>
            </w:r>
          </w:p>
        </w:tc>
        <w:tc>
          <w:tcPr>
            <w:tcW w:w="580" w:type="dxa"/>
          </w:tcPr>
          <w:p w14:paraId="525C3B2B" w14:textId="77777777" w:rsidR="006A5026" w:rsidRDefault="006A5026" w:rsidP="000D5888">
            <w:pPr>
              <w:jc w:val="center"/>
              <w:rPr>
                <w:rStyle w:val="Nadruk"/>
                <w:b/>
                <w:bCs/>
                <w:sz w:val="28"/>
              </w:rPr>
            </w:pPr>
          </w:p>
        </w:tc>
        <w:tc>
          <w:tcPr>
            <w:tcW w:w="1114" w:type="dxa"/>
          </w:tcPr>
          <w:p w14:paraId="3756BD15" w14:textId="77777777" w:rsidR="006A5026" w:rsidRDefault="006A5026" w:rsidP="000D5888"/>
        </w:tc>
      </w:tr>
      <w:tr w:rsidR="006A5026" w14:paraId="5AA3038F" w14:textId="77777777" w:rsidTr="000D5888">
        <w:trPr>
          <w:cantSplit/>
          <w:trHeight w:val="1380"/>
        </w:trPr>
        <w:tc>
          <w:tcPr>
            <w:tcW w:w="5110" w:type="dxa"/>
            <w:vMerge/>
          </w:tcPr>
          <w:p w14:paraId="50408BB2" w14:textId="77777777" w:rsidR="006A5026" w:rsidRDefault="006A5026" w:rsidP="000D5888"/>
        </w:tc>
        <w:tc>
          <w:tcPr>
            <w:tcW w:w="7666" w:type="dxa"/>
          </w:tcPr>
          <w:p w14:paraId="573C0700" w14:textId="77777777" w:rsidR="006A5026" w:rsidRDefault="006A5026" w:rsidP="000D5888">
            <w:pPr>
              <w:ind w:left="-70"/>
            </w:pPr>
            <w:r>
              <w:t>Anders</w:t>
            </w:r>
          </w:p>
          <w:p w14:paraId="29A5D85A" w14:textId="3FBCE40F" w:rsidR="00E85983" w:rsidRDefault="00E85983" w:rsidP="006A5026">
            <w:pPr>
              <w:numPr>
                <w:ilvl w:val="0"/>
                <w:numId w:val="1"/>
              </w:numPr>
              <w:tabs>
                <w:tab w:val="clear" w:pos="720"/>
              </w:tabs>
              <w:spacing w:after="0" w:line="240" w:lineRule="auto"/>
              <w:ind w:left="830"/>
            </w:pPr>
            <w:r>
              <w:t xml:space="preserve">Lid </w:t>
            </w:r>
            <w:r w:rsidR="002D6571">
              <w:t>drukt op link “maak account aan”</w:t>
            </w:r>
          </w:p>
          <w:p w14:paraId="61C461F8" w14:textId="5A22E97C" w:rsidR="006A5026" w:rsidRDefault="002D6571" w:rsidP="000319FC">
            <w:pPr>
              <w:numPr>
                <w:ilvl w:val="0"/>
                <w:numId w:val="1"/>
              </w:numPr>
              <w:tabs>
                <w:tab w:val="clear" w:pos="720"/>
              </w:tabs>
              <w:spacing w:after="0" w:line="240" w:lineRule="auto"/>
              <w:ind w:left="830"/>
            </w:pPr>
            <w:r>
              <w:t xml:space="preserve">Systeem toont scherm </w:t>
            </w:r>
            <w:r w:rsidR="000319FC">
              <w:t>1.2.1 Registreren</w:t>
            </w:r>
          </w:p>
        </w:tc>
        <w:tc>
          <w:tcPr>
            <w:tcW w:w="580" w:type="dxa"/>
          </w:tcPr>
          <w:p w14:paraId="45EF632D" w14:textId="77777777" w:rsidR="006A5026" w:rsidRDefault="006A5026" w:rsidP="000D5888">
            <w:pPr>
              <w:jc w:val="center"/>
              <w:rPr>
                <w:rStyle w:val="Nadruk"/>
                <w:b/>
                <w:bCs/>
                <w:sz w:val="28"/>
              </w:rPr>
            </w:pPr>
          </w:p>
        </w:tc>
        <w:tc>
          <w:tcPr>
            <w:tcW w:w="1114" w:type="dxa"/>
          </w:tcPr>
          <w:p w14:paraId="0BBC8766" w14:textId="77777777" w:rsidR="006A5026" w:rsidRDefault="006A5026" w:rsidP="000D5888"/>
        </w:tc>
      </w:tr>
    </w:tbl>
    <w:p w14:paraId="3ACC64EF" w14:textId="1D168355" w:rsidR="001B3F13" w:rsidRDefault="001B3F13" w:rsidP="006A5026"/>
    <w:p w14:paraId="03B90DCD" w14:textId="77777777" w:rsidR="001B3F13" w:rsidRDefault="001B3F13">
      <w:pPr>
        <w:spacing w:after="160" w:line="259" w:lineRule="auto"/>
      </w:pPr>
      <w:r>
        <w:br w:type="page"/>
      </w:r>
    </w:p>
    <w:p w14:paraId="6E35B2BA" w14:textId="77777777" w:rsidR="006A5026" w:rsidRDefault="006A5026" w:rsidP="006A5026"/>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1B3F13" w14:paraId="79ED9128" w14:textId="77777777" w:rsidTr="00203D50">
        <w:tc>
          <w:tcPr>
            <w:tcW w:w="14470" w:type="dxa"/>
            <w:gridSpan w:val="4"/>
            <w:shd w:val="clear" w:color="auto" w:fill="3366FF"/>
          </w:tcPr>
          <w:p w14:paraId="428EC377" w14:textId="4F38F4B7" w:rsidR="001B3F13" w:rsidRDefault="001B3F13" w:rsidP="00203D50">
            <w:pPr>
              <w:pStyle w:val="Kop3"/>
            </w:pPr>
            <w:bookmarkStart w:id="24" w:name="_Toc119938239"/>
            <w:r>
              <w:t>1.</w:t>
            </w:r>
            <w:r w:rsidR="00D502A2">
              <w:t>2</w:t>
            </w:r>
            <w:r>
              <w:t xml:space="preserve"> Registreren op Schaakclub De Blauwe Loper</w:t>
            </w:r>
            <w:bookmarkEnd w:id="24"/>
          </w:p>
        </w:tc>
      </w:tr>
      <w:tr w:rsidR="001B3F13" w14:paraId="0F7152FA" w14:textId="77777777" w:rsidTr="00203D50">
        <w:tc>
          <w:tcPr>
            <w:tcW w:w="14470" w:type="dxa"/>
            <w:gridSpan w:val="4"/>
            <w:tcBorders>
              <w:bottom w:val="single" w:sz="4" w:space="0" w:color="auto"/>
            </w:tcBorders>
          </w:tcPr>
          <w:p w14:paraId="29E69F13" w14:textId="77777777" w:rsidR="001B3F13" w:rsidRDefault="001B3F13" w:rsidP="00203D50">
            <w:r>
              <w:t xml:space="preserve">Als een geregistreerde gast van Donkey Travel wil ik inloggen met mijn email / wachtwoord combinatie die bij mijn account hoort. </w:t>
            </w:r>
          </w:p>
        </w:tc>
      </w:tr>
      <w:tr w:rsidR="001B3F13" w14:paraId="07A83951" w14:textId="77777777" w:rsidTr="00203D50">
        <w:tc>
          <w:tcPr>
            <w:tcW w:w="5110" w:type="dxa"/>
            <w:shd w:val="clear" w:color="auto" w:fill="F3F3F3"/>
          </w:tcPr>
          <w:p w14:paraId="098907B5" w14:textId="77777777" w:rsidR="001B3F13" w:rsidRDefault="001B3F13" w:rsidP="00203D50">
            <w:r>
              <w:rPr>
                <w:b/>
                <w:bCs/>
              </w:rPr>
              <w:t>User slices</w:t>
            </w:r>
          </w:p>
        </w:tc>
        <w:tc>
          <w:tcPr>
            <w:tcW w:w="7666" w:type="dxa"/>
            <w:shd w:val="clear" w:color="auto" w:fill="F3F3F3"/>
            <w:vAlign w:val="bottom"/>
          </w:tcPr>
          <w:p w14:paraId="68F957C9" w14:textId="77777777" w:rsidR="001B3F13" w:rsidRDefault="001B3F13" w:rsidP="00203D50">
            <w:pPr>
              <w:jc w:val="center"/>
              <w:rPr>
                <w:b/>
                <w:bCs/>
              </w:rPr>
            </w:pPr>
            <w:r>
              <w:rPr>
                <w:b/>
                <w:bCs/>
              </w:rPr>
              <w:t>Acceptatie criteria</w:t>
            </w:r>
          </w:p>
        </w:tc>
        <w:tc>
          <w:tcPr>
            <w:tcW w:w="580" w:type="dxa"/>
            <w:shd w:val="clear" w:color="auto" w:fill="F3F3F3"/>
            <w:vAlign w:val="bottom"/>
          </w:tcPr>
          <w:p w14:paraId="40A99A3A" w14:textId="77777777" w:rsidR="001B3F13" w:rsidRDefault="001B3F13" w:rsidP="00203D50">
            <w:pPr>
              <w:jc w:val="center"/>
              <w:rPr>
                <w:b/>
                <w:bCs/>
              </w:rPr>
            </w:pPr>
            <w:r>
              <w:rPr>
                <w:b/>
                <w:bCs/>
              </w:rPr>
              <w:t>Prio</w:t>
            </w:r>
          </w:p>
        </w:tc>
        <w:tc>
          <w:tcPr>
            <w:tcW w:w="1114" w:type="dxa"/>
            <w:shd w:val="clear" w:color="auto" w:fill="F3F3F3"/>
            <w:vAlign w:val="bottom"/>
          </w:tcPr>
          <w:p w14:paraId="458E859A" w14:textId="77777777" w:rsidR="001B3F13" w:rsidRDefault="001B3F13" w:rsidP="00203D50">
            <w:pPr>
              <w:jc w:val="center"/>
              <w:rPr>
                <w:b/>
                <w:bCs/>
              </w:rPr>
            </w:pPr>
            <w:r>
              <w:rPr>
                <w:b/>
                <w:bCs/>
              </w:rPr>
              <w:t>Gereed</w:t>
            </w:r>
          </w:p>
        </w:tc>
      </w:tr>
      <w:tr w:rsidR="001B3F13" w14:paraId="12AE9CEB" w14:textId="77777777" w:rsidTr="00203D50">
        <w:tc>
          <w:tcPr>
            <w:tcW w:w="5110" w:type="dxa"/>
          </w:tcPr>
          <w:p w14:paraId="5BABA021" w14:textId="19FAB980" w:rsidR="001B3F13" w:rsidRDefault="001B3F13" w:rsidP="00203D50">
            <w:pPr>
              <w:pStyle w:val="Kop3"/>
            </w:pPr>
            <w:bookmarkStart w:id="25" w:name="_Toc119938240"/>
            <w:r>
              <w:t>1.2.1 Registreren</w:t>
            </w:r>
            <w:bookmarkEnd w:id="25"/>
          </w:p>
        </w:tc>
        <w:tc>
          <w:tcPr>
            <w:tcW w:w="7666" w:type="dxa"/>
          </w:tcPr>
          <w:p w14:paraId="622B0BAC" w14:textId="77777777" w:rsidR="001B3F13" w:rsidRDefault="001B3F13" w:rsidP="00203D50">
            <w:pPr>
              <w:pStyle w:val="Plattetekst"/>
              <w:rPr>
                <w:rStyle w:val="Nadruk"/>
              </w:rPr>
            </w:pPr>
          </w:p>
        </w:tc>
        <w:tc>
          <w:tcPr>
            <w:tcW w:w="580" w:type="dxa"/>
          </w:tcPr>
          <w:p w14:paraId="286B9EBA" w14:textId="77777777" w:rsidR="001B3F13" w:rsidRDefault="001B3F13" w:rsidP="00203D50">
            <w:pPr>
              <w:pStyle w:val="Plattetekst"/>
              <w:rPr>
                <w:rStyle w:val="Nadruk"/>
                <w:b/>
                <w:bCs/>
                <w:sz w:val="28"/>
              </w:rPr>
            </w:pPr>
            <w:r>
              <w:rPr>
                <w:rStyle w:val="Nadruk"/>
                <w:b/>
                <w:bCs/>
                <w:sz w:val="28"/>
              </w:rPr>
              <w:t>100</w:t>
            </w:r>
          </w:p>
        </w:tc>
        <w:tc>
          <w:tcPr>
            <w:tcW w:w="1114" w:type="dxa"/>
          </w:tcPr>
          <w:p w14:paraId="43B505DC" w14:textId="77777777" w:rsidR="001B3F13" w:rsidRDefault="001B3F13" w:rsidP="00203D50">
            <w:pPr>
              <w:pStyle w:val="Plattetekst"/>
              <w:rPr>
                <w:rStyle w:val="Nadruk"/>
              </w:rPr>
            </w:pPr>
          </w:p>
        </w:tc>
      </w:tr>
      <w:tr w:rsidR="001B3F13" w14:paraId="7CF174E7" w14:textId="77777777" w:rsidTr="00203D50">
        <w:trPr>
          <w:cantSplit/>
          <w:trHeight w:val="828"/>
        </w:trPr>
        <w:tc>
          <w:tcPr>
            <w:tcW w:w="5110" w:type="dxa"/>
            <w:vMerge w:val="restart"/>
          </w:tcPr>
          <w:p w14:paraId="4FC6AE99" w14:textId="3BADC845" w:rsidR="001B3F13" w:rsidRDefault="001B3F13" w:rsidP="00203D50">
            <w:r>
              <w:t xml:space="preserve">Als nieuwe lid wil </w:t>
            </w:r>
            <w:r w:rsidR="00F30B5D">
              <w:t>ik kunnen registreren bij Schaakclub De Blauwe Loper</w:t>
            </w:r>
          </w:p>
        </w:tc>
        <w:tc>
          <w:tcPr>
            <w:tcW w:w="7666" w:type="dxa"/>
          </w:tcPr>
          <w:p w14:paraId="14250B83" w14:textId="6B7F444E" w:rsidR="001B3F13" w:rsidRDefault="001B3F13" w:rsidP="00203D50">
            <w:pPr>
              <w:numPr>
                <w:ilvl w:val="0"/>
                <w:numId w:val="2"/>
              </w:numPr>
              <w:tabs>
                <w:tab w:val="clear" w:pos="290"/>
              </w:tabs>
              <w:spacing w:after="0" w:line="240" w:lineRule="auto"/>
            </w:pPr>
            <w:r>
              <w:t xml:space="preserve">Gast ziet scherm </w:t>
            </w:r>
            <w:r>
              <w:rPr>
                <w:i/>
                <w:iCs/>
              </w:rPr>
              <w:t>1.</w:t>
            </w:r>
            <w:r w:rsidR="00F30B5D">
              <w:rPr>
                <w:i/>
                <w:iCs/>
              </w:rPr>
              <w:t>2</w:t>
            </w:r>
            <w:r>
              <w:rPr>
                <w:i/>
                <w:iCs/>
              </w:rPr>
              <w:t xml:space="preserve">.1 </w:t>
            </w:r>
            <w:r w:rsidR="00F30B5D">
              <w:rPr>
                <w:i/>
                <w:iCs/>
              </w:rPr>
              <w:t>registeren</w:t>
            </w:r>
          </w:p>
        </w:tc>
        <w:tc>
          <w:tcPr>
            <w:tcW w:w="580" w:type="dxa"/>
          </w:tcPr>
          <w:p w14:paraId="6C375197" w14:textId="77777777" w:rsidR="001B3F13" w:rsidRDefault="001B3F13" w:rsidP="00203D50">
            <w:pPr>
              <w:jc w:val="center"/>
              <w:rPr>
                <w:rStyle w:val="Nadruk"/>
                <w:b/>
                <w:bCs/>
                <w:sz w:val="28"/>
              </w:rPr>
            </w:pPr>
          </w:p>
        </w:tc>
        <w:tc>
          <w:tcPr>
            <w:tcW w:w="1114" w:type="dxa"/>
          </w:tcPr>
          <w:p w14:paraId="2142061E" w14:textId="77777777" w:rsidR="001B3F13" w:rsidRDefault="001B3F13" w:rsidP="00203D50"/>
        </w:tc>
      </w:tr>
      <w:tr w:rsidR="001B3F13" w14:paraId="3F60C3A0" w14:textId="77777777" w:rsidTr="00203D50">
        <w:trPr>
          <w:cantSplit/>
          <w:trHeight w:val="828"/>
        </w:trPr>
        <w:tc>
          <w:tcPr>
            <w:tcW w:w="5110" w:type="dxa"/>
            <w:vMerge/>
          </w:tcPr>
          <w:p w14:paraId="561EB11C" w14:textId="77777777" w:rsidR="001B3F13" w:rsidRDefault="001B3F13" w:rsidP="00203D50"/>
        </w:tc>
        <w:tc>
          <w:tcPr>
            <w:tcW w:w="7666" w:type="dxa"/>
          </w:tcPr>
          <w:p w14:paraId="727D6E4A" w14:textId="77777777" w:rsidR="001B3F13" w:rsidRDefault="001B3F13" w:rsidP="00203D50">
            <w:pPr>
              <w:ind w:left="-70"/>
            </w:pPr>
            <w:r>
              <w:t>Als geregistreerde gast</w:t>
            </w:r>
          </w:p>
          <w:p w14:paraId="64C12683" w14:textId="3368CB04" w:rsidR="00646D04" w:rsidRDefault="00646D04" w:rsidP="00203D50">
            <w:pPr>
              <w:numPr>
                <w:ilvl w:val="0"/>
                <w:numId w:val="1"/>
              </w:numPr>
              <w:tabs>
                <w:tab w:val="clear" w:pos="720"/>
              </w:tabs>
              <w:spacing w:after="0" w:line="240" w:lineRule="auto"/>
              <w:ind w:left="830"/>
            </w:pPr>
            <w:r>
              <w:t xml:space="preserve">Lid </w:t>
            </w:r>
            <w:r w:rsidR="00C53E2C">
              <w:t>vult NAW gegevens in</w:t>
            </w:r>
          </w:p>
          <w:p w14:paraId="564123C1" w14:textId="526385B2" w:rsidR="00736EA6" w:rsidRDefault="00736EA6" w:rsidP="00203D50">
            <w:pPr>
              <w:numPr>
                <w:ilvl w:val="0"/>
                <w:numId w:val="1"/>
              </w:numPr>
              <w:tabs>
                <w:tab w:val="clear" w:pos="720"/>
              </w:tabs>
              <w:spacing w:after="0" w:line="240" w:lineRule="auto"/>
              <w:ind w:left="830"/>
            </w:pPr>
            <w:r>
              <w:t>Lid drukt op registreren</w:t>
            </w:r>
          </w:p>
          <w:p w14:paraId="4F0CDCD3" w14:textId="3639598C" w:rsidR="00736EA6" w:rsidRDefault="00736EA6" w:rsidP="00203D50">
            <w:pPr>
              <w:numPr>
                <w:ilvl w:val="0"/>
                <w:numId w:val="1"/>
              </w:numPr>
              <w:tabs>
                <w:tab w:val="clear" w:pos="720"/>
              </w:tabs>
              <w:spacing w:after="0" w:line="240" w:lineRule="auto"/>
              <w:ind w:left="830"/>
            </w:pPr>
            <w:r>
              <w:t>Systeem checkt gegevens en stopt ze in een database</w:t>
            </w:r>
          </w:p>
          <w:p w14:paraId="2855EFBA" w14:textId="1CBE940C" w:rsidR="001B3F13" w:rsidRPr="001166EC" w:rsidRDefault="001166EC" w:rsidP="001166EC">
            <w:pPr>
              <w:numPr>
                <w:ilvl w:val="0"/>
                <w:numId w:val="1"/>
              </w:numPr>
              <w:tabs>
                <w:tab w:val="clear" w:pos="720"/>
              </w:tabs>
              <w:spacing w:after="0" w:line="240" w:lineRule="auto"/>
              <w:ind w:left="830"/>
              <w:rPr>
                <w:lang w:val="en-GB"/>
              </w:rPr>
            </w:pPr>
            <w:r w:rsidRPr="001166EC">
              <w:rPr>
                <w:lang w:val="en-GB"/>
              </w:rPr>
              <w:t>Systeem toont melding of scherm 1.3.1 home p</w:t>
            </w:r>
            <w:r>
              <w:rPr>
                <w:lang w:val="en-GB"/>
              </w:rPr>
              <w:t>agina</w:t>
            </w:r>
          </w:p>
        </w:tc>
        <w:tc>
          <w:tcPr>
            <w:tcW w:w="580" w:type="dxa"/>
          </w:tcPr>
          <w:p w14:paraId="03DA6A9F" w14:textId="77777777" w:rsidR="001B3F13" w:rsidRDefault="001B3F13" w:rsidP="00203D50">
            <w:pPr>
              <w:jc w:val="center"/>
              <w:rPr>
                <w:rStyle w:val="Nadruk"/>
                <w:b/>
                <w:bCs/>
                <w:sz w:val="28"/>
              </w:rPr>
            </w:pPr>
          </w:p>
        </w:tc>
        <w:tc>
          <w:tcPr>
            <w:tcW w:w="1114" w:type="dxa"/>
          </w:tcPr>
          <w:p w14:paraId="6D390424" w14:textId="77777777" w:rsidR="001B3F13" w:rsidRDefault="001B3F13" w:rsidP="00203D50"/>
        </w:tc>
      </w:tr>
      <w:tr w:rsidR="001B3F13" w14:paraId="62AB1073" w14:textId="77777777" w:rsidTr="00203D50">
        <w:trPr>
          <w:cantSplit/>
          <w:trHeight w:val="1380"/>
        </w:trPr>
        <w:tc>
          <w:tcPr>
            <w:tcW w:w="5110" w:type="dxa"/>
            <w:vMerge/>
          </w:tcPr>
          <w:p w14:paraId="7E3DB65A" w14:textId="77777777" w:rsidR="001B3F13" w:rsidRDefault="001B3F13" w:rsidP="00203D50"/>
        </w:tc>
        <w:tc>
          <w:tcPr>
            <w:tcW w:w="7666" w:type="dxa"/>
          </w:tcPr>
          <w:p w14:paraId="208983BF" w14:textId="77777777" w:rsidR="001B3F13" w:rsidRDefault="001B3F13" w:rsidP="00203D50">
            <w:pPr>
              <w:ind w:left="-70"/>
            </w:pPr>
            <w:r>
              <w:t>Anders</w:t>
            </w:r>
          </w:p>
          <w:p w14:paraId="56900356" w14:textId="39C51E14" w:rsidR="001B3F13" w:rsidRDefault="001B3F13" w:rsidP="00203D50">
            <w:pPr>
              <w:numPr>
                <w:ilvl w:val="0"/>
                <w:numId w:val="1"/>
              </w:numPr>
              <w:tabs>
                <w:tab w:val="clear" w:pos="720"/>
              </w:tabs>
              <w:spacing w:after="0" w:line="240" w:lineRule="auto"/>
              <w:ind w:left="830"/>
            </w:pPr>
            <w:r>
              <w:t>Lid drukt op link “</w:t>
            </w:r>
            <w:r w:rsidR="001166EC">
              <w:t xml:space="preserve">Heb </w:t>
            </w:r>
            <w:r w:rsidR="000A26E2">
              <w:t xml:space="preserve">je </w:t>
            </w:r>
            <w:r w:rsidR="001166EC">
              <w:t>al een account</w:t>
            </w:r>
            <w:r>
              <w:t>”</w:t>
            </w:r>
          </w:p>
          <w:p w14:paraId="6DDCE8FC" w14:textId="11F174C3" w:rsidR="001B3F13" w:rsidRDefault="001B3F13" w:rsidP="00203D50">
            <w:pPr>
              <w:numPr>
                <w:ilvl w:val="0"/>
                <w:numId w:val="1"/>
              </w:numPr>
              <w:tabs>
                <w:tab w:val="clear" w:pos="720"/>
              </w:tabs>
              <w:spacing w:after="0" w:line="240" w:lineRule="auto"/>
              <w:ind w:left="830"/>
            </w:pPr>
            <w:r>
              <w:t>Systeem toont scherm 1.</w:t>
            </w:r>
            <w:r w:rsidR="001166EC">
              <w:t>1</w:t>
            </w:r>
            <w:r>
              <w:t xml:space="preserve">.1 </w:t>
            </w:r>
            <w:r w:rsidR="001166EC">
              <w:t>Inloggen</w:t>
            </w:r>
          </w:p>
        </w:tc>
        <w:tc>
          <w:tcPr>
            <w:tcW w:w="580" w:type="dxa"/>
          </w:tcPr>
          <w:p w14:paraId="4EE2F738" w14:textId="77777777" w:rsidR="001B3F13" w:rsidRDefault="001B3F13" w:rsidP="00203D50">
            <w:pPr>
              <w:jc w:val="center"/>
              <w:rPr>
                <w:rStyle w:val="Nadruk"/>
                <w:b/>
                <w:bCs/>
                <w:sz w:val="28"/>
              </w:rPr>
            </w:pPr>
          </w:p>
        </w:tc>
        <w:tc>
          <w:tcPr>
            <w:tcW w:w="1114" w:type="dxa"/>
          </w:tcPr>
          <w:p w14:paraId="7432F9EE" w14:textId="77777777" w:rsidR="001B3F13" w:rsidRDefault="001B3F13" w:rsidP="00203D50"/>
        </w:tc>
      </w:tr>
    </w:tbl>
    <w:p w14:paraId="4E48F273" w14:textId="3E911987" w:rsidR="003E005E" w:rsidRDefault="003E005E" w:rsidP="0043119D"/>
    <w:p w14:paraId="026A2EC6" w14:textId="6062E255" w:rsidR="006A5026" w:rsidRPr="0043119D" w:rsidRDefault="003E005E" w:rsidP="003E005E">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3E005E" w14:paraId="42CC467D" w14:textId="77777777" w:rsidTr="00203D50">
        <w:tc>
          <w:tcPr>
            <w:tcW w:w="14470" w:type="dxa"/>
            <w:gridSpan w:val="4"/>
            <w:shd w:val="clear" w:color="auto" w:fill="3366FF"/>
          </w:tcPr>
          <w:p w14:paraId="57A3D26B" w14:textId="0EFBE019" w:rsidR="003E005E" w:rsidRDefault="003E005E" w:rsidP="00203D50">
            <w:pPr>
              <w:pStyle w:val="Kop3"/>
            </w:pPr>
            <w:bookmarkStart w:id="26" w:name="_Toc119938241"/>
            <w:r>
              <w:lastRenderedPageBreak/>
              <w:t>1.</w:t>
            </w:r>
            <w:r w:rsidR="000A26E2">
              <w:t>4</w:t>
            </w:r>
            <w:r>
              <w:t xml:space="preserve"> Account gegevens weergeven van lid bij Schaakclub De Blauwe Loper</w:t>
            </w:r>
            <w:bookmarkEnd w:id="26"/>
          </w:p>
        </w:tc>
      </w:tr>
      <w:tr w:rsidR="003E005E" w14:paraId="1FB63755" w14:textId="77777777" w:rsidTr="00203D50">
        <w:tc>
          <w:tcPr>
            <w:tcW w:w="14470" w:type="dxa"/>
            <w:gridSpan w:val="4"/>
            <w:tcBorders>
              <w:bottom w:val="single" w:sz="4" w:space="0" w:color="auto"/>
            </w:tcBorders>
          </w:tcPr>
          <w:p w14:paraId="31B8F5B0" w14:textId="77777777" w:rsidR="003E005E" w:rsidRDefault="003E005E" w:rsidP="00203D50">
            <w:r>
              <w:t xml:space="preserve">Als een geregistreerde gast van Donkey Travel wil ik inloggen met mijn email / wachtwoord combinatie die bij mijn account hoort. </w:t>
            </w:r>
          </w:p>
        </w:tc>
      </w:tr>
      <w:tr w:rsidR="000B59D0" w14:paraId="21518F26" w14:textId="77777777" w:rsidTr="00203D50">
        <w:tc>
          <w:tcPr>
            <w:tcW w:w="5110" w:type="dxa"/>
            <w:shd w:val="clear" w:color="auto" w:fill="F3F3F3"/>
          </w:tcPr>
          <w:p w14:paraId="553C1888" w14:textId="77777777" w:rsidR="000B59D0" w:rsidRDefault="000B59D0" w:rsidP="00203D50">
            <w:r>
              <w:rPr>
                <w:b/>
                <w:bCs/>
              </w:rPr>
              <w:t>User slices</w:t>
            </w:r>
          </w:p>
        </w:tc>
        <w:tc>
          <w:tcPr>
            <w:tcW w:w="7666" w:type="dxa"/>
            <w:shd w:val="clear" w:color="auto" w:fill="F3F3F3"/>
            <w:vAlign w:val="bottom"/>
          </w:tcPr>
          <w:p w14:paraId="7D85FD6F" w14:textId="77777777" w:rsidR="000B59D0" w:rsidRDefault="000B59D0" w:rsidP="00203D50">
            <w:pPr>
              <w:jc w:val="center"/>
              <w:rPr>
                <w:b/>
                <w:bCs/>
              </w:rPr>
            </w:pPr>
            <w:r>
              <w:rPr>
                <w:b/>
                <w:bCs/>
              </w:rPr>
              <w:t>Acceptatie criteria</w:t>
            </w:r>
          </w:p>
        </w:tc>
        <w:tc>
          <w:tcPr>
            <w:tcW w:w="580" w:type="dxa"/>
            <w:shd w:val="clear" w:color="auto" w:fill="F3F3F3"/>
            <w:vAlign w:val="bottom"/>
          </w:tcPr>
          <w:p w14:paraId="185877F9" w14:textId="77777777" w:rsidR="000B59D0" w:rsidRDefault="000B59D0" w:rsidP="00203D50">
            <w:pPr>
              <w:jc w:val="center"/>
              <w:rPr>
                <w:b/>
                <w:bCs/>
              </w:rPr>
            </w:pPr>
            <w:r>
              <w:rPr>
                <w:b/>
                <w:bCs/>
              </w:rPr>
              <w:t>Prio</w:t>
            </w:r>
          </w:p>
        </w:tc>
        <w:tc>
          <w:tcPr>
            <w:tcW w:w="1114" w:type="dxa"/>
            <w:shd w:val="clear" w:color="auto" w:fill="F3F3F3"/>
            <w:vAlign w:val="bottom"/>
          </w:tcPr>
          <w:p w14:paraId="14FF4D9F" w14:textId="77777777" w:rsidR="000B59D0" w:rsidRDefault="000B59D0" w:rsidP="00203D50">
            <w:pPr>
              <w:jc w:val="center"/>
              <w:rPr>
                <w:b/>
                <w:bCs/>
              </w:rPr>
            </w:pPr>
            <w:r>
              <w:rPr>
                <w:b/>
                <w:bCs/>
              </w:rPr>
              <w:t>Gereed</w:t>
            </w:r>
          </w:p>
        </w:tc>
      </w:tr>
      <w:tr w:rsidR="000B59D0" w14:paraId="7DF07BDB" w14:textId="77777777" w:rsidTr="00203D50">
        <w:tc>
          <w:tcPr>
            <w:tcW w:w="5110" w:type="dxa"/>
          </w:tcPr>
          <w:p w14:paraId="50ED7C18" w14:textId="285471C6" w:rsidR="000B59D0" w:rsidRDefault="000B59D0" w:rsidP="00203D50">
            <w:pPr>
              <w:pStyle w:val="Kop3"/>
            </w:pPr>
            <w:bookmarkStart w:id="27" w:name="_Toc119938242"/>
            <w:r>
              <w:t>1.4.1</w:t>
            </w:r>
            <w:r w:rsidR="004F5AAC">
              <w:t xml:space="preserve"> Account gegevens weergeven</w:t>
            </w:r>
            <w:bookmarkEnd w:id="27"/>
          </w:p>
        </w:tc>
        <w:tc>
          <w:tcPr>
            <w:tcW w:w="7666" w:type="dxa"/>
          </w:tcPr>
          <w:p w14:paraId="41BE9603" w14:textId="77777777" w:rsidR="000B59D0" w:rsidRDefault="000B59D0" w:rsidP="00203D50">
            <w:pPr>
              <w:pStyle w:val="Plattetekst"/>
              <w:rPr>
                <w:rStyle w:val="Nadruk"/>
              </w:rPr>
            </w:pPr>
          </w:p>
        </w:tc>
        <w:tc>
          <w:tcPr>
            <w:tcW w:w="580" w:type="dxa"/>
          </w:tcPr>
          <w:p w14:paraId="478DBD24" w14:textId="77777777" w:rsidR="000B59D0" w:rsidRDefault="000B59D0" w:rsidP="00203D50">
            <w:pPr>
              <w:pStyle w:val="Plattetekst"/>
              <w:rPr>
                <w:rStyle w:val="Nadruk"/>
                <w:b/>
                <w:bCs/>
                <w:sz w:val="28"/>
              </w:rPr>
            </w:pPr>
            <w:r>
              <w:rPr>
                <w:rStyle w:val="Nadruk"/>
                <w:b/>
                <w:bCs/>
                <w:sz w:val="28"/>
              </w:rPr>
              <w:t>100</w:t>
            </w:r>
          </w:p>
        </w:tc>
        <w:tc>
          <w:tcPr>
            <w:tcW w:w="1114" w:type="dxa"/>
          </w:tcPr>
          <w:p w14:paraId="239DF5EE" w14:textId="77777777" w:rsidR="000B59D0" w:rsidRDefault="000B59D0" w:rsidP="00203D50">
            <w:pPr>
              <w:pStyle w:val="Plattetekst"/>
              <w:rPr>
                <w:rStyle w:val="Nadruk"/>
              </w:rPr>
            </w:pPr>
          </w:p>
        </w:tc>
      </w:tr>
      <w:tr w:rsidR="000B59D0" w14:paraId="1BF2BAD2" w14:textId="77777777" w:rsidTr="00203D50">
        <w:trPr>
          <w:cantSplit/>
          <w:trHeight w:val="828"/>
        </w:trPr>
        <w:tc>
          <w:tcPr>
            <w:tcW w:w="5110" w:type="dxa"/>
            <w:vMerge w:val="restart"/>
          </w:tcPr>
          <w:p w14:paraId="0DCC7CF1" w14:textId="77777777" w:rsidR="000B59D0" w:rsidRDefault="000B59D0" w:rsidP="00203D50">
            <w:r>
              <w:t xml:space="preserve">Als ingelogde/geregistreerde lid wil ik mijn account gegevens kunnen weergeven </w:t>
            </w:r>
          </w:p>
        </w:tc>
        <w:tc>
          <w:tcPr>
            <w:tcW w:w="7666" w:type="dxa"/>
          </w:tcPr>
          <w:p w14:paraId="78E1F11B" w14:textId="18A1E837" w:rsidR="000B59D0" w:rsidRDefault="000B59D0" w:rsidP="00203D50">
            <w:pPr>
              <w:numPr>
                <w:ilvl w:val="0"/>
                <w:numId w:val="2"/>
              </w:numPr>
              <w:tabs>
                <w:tab w:val="clear" w:pos="290"/>
              </w:tabs>
              <w:spacing w:after="0" w:line="240" w:lineRule="auto"/>
            </w:pPr>
            <w:r>
              <w:t xml:space="preserve">Gast ziet scherm </w:t>
            </w:r>
            <w:r>
              <w:rPr>
                <w:i/>
                <w:iCs/>
              </w:rPr>
              <w:t xml:space="preserve">1.4.1 account gegevens weergeven </w:t>
            </w:r>
          </w:p>
        </w:tc>
        <w:tc>
          <w:tcPr>
            <w:tcW w:w="580" w:type="dxa"/>
          </w:tcPr>
          <w:p w14:paraId="0EEB848F" w14:textId="77777777" w:rsidR="000B59D0" w:rsidRDefault="000B59D0" w:rsidP="00203D50">
            <w:pPr>
              <w:jc w:val="center"/>
              <w:rPr>
                <w:rStyle w:val="Nadruk"/>
                <w:b/>
                <w:bCs/>
                <w:sz w:val="28"/>
              </w:rPr>
            </w:pPr>
          </w:p>
        </w:tc>
        <w:tc>
          <w:tcPr>
            <w:tcW w:w="1114" w:type="dxa"/>
          </w:tcPr>
          <w:p w14:paraId="7C491D37" w14:textId="77777777" w:rsidR="000B59D0" w:rsidRDefault="000B59D0" w:rsidP="00203D50"/>
        </w:tc>
      </w:tr>
      <w:tr w:rsidR="000B59D0" w14:paraId="3FA7C2AF" w14:textId="77777777" w:rsidTr="00203D50">
        <w:trPr>
          <w:cantSplit/>
          <w:trHeight w:val="828"/>
        </w:trPr>
        <w:tc>
          <w:tcPr>
            <w:tcW w:w="5110" w:type="dxa"/>
            <w:vMerge/>
          </w:tcPr>
          <w:p w14:paraId="49F5DD3C" w14:textId="77777777" w:rsidR="000B59D0" w:rsidRDefault="000B59D0" w:rsidP="00203D50"/>
        </w:tc>
        <w:tc>
          <w:tcPr>
            <w:tcW w:w="7666" w:type="dxa"/>
          </w:tcPr>
          <w:p w14:paraId="7835238E" w14:textId="77777777" w:rsidR="000B59D0" w:rsidRDefault="000B59D0" w:rsidP="00203D50">
            <w:pPr>
              <w:ind w:left="-70"/>
            </w:pPr>
            <w:r>
              <w:t>Als geregistreerde gast</w:t>
            </w:r>
          </w:p>
          <w:p w14:paraId="29A1F9D8" w14:textId="77777777" w:rsidR="000B59D0" w:rsidRDefault="000B59D0" w:rsidP="00203D50">
            <w:pPr>
              <w:numPr>
                <w:ilvl w:val="0"/>
                <w:numId w:val="1"/>
              </w:numPr>
              <w:tabs>
                <w:tab w:val="clear" w:pos="720"/>
              </w:tabs>
              <w:spacing w:after="0" w:line="240" w:lineRule="auto"/>
              <w:ind w:left="830"/>
            </w:pPr>
            <w:r>
              <w:t>Lid ziet inlog/registratie gegevens</w:t>
            </w:r>
          </w:p>
          <w:p w14:paraId="45FAA5AA" w14:textId="77777777" w:rsidR="000B59D0" w:rsidRDefault="000B59D0" w:rsidP="00203D50">
            <w:pPr>
              <w:numPr>
                <w:ilvl w:val="0"/>
                <w:numId w:val="1"/>
              </w:numPr>
              <w:tabs>
                <w:tab w:val="clear" w:pos="720"/>
              </w:tabs>
              <w:spacing w:after="0" w:line="240" w:lineRule="auto"/>
              <w:ind w:left="830"/>
            </w:pPr>
            <w:r>
              <w:t>Lid ziet optie 1.4.2 account gegevens wijzigen</w:t>
            </w:r>
          </w:p>
          <w:p w14:paraId="3BB24E90" w14:textId="77777777" w:rsidR="000B59D0" w:rsidRDefault="000B59D0" w:rsidP="00203D50">
            <w:pPr>
              <w:numPr>
                <w:ilvl w:val="0"/>
                <w:numId w:val="1"/>
              </w:numPr>
              <w:tabs>
                <w:tab w:val="clear" w:pos="720"/>
              </w:tabs>
              <w:spacing w:after="0" w:line="240" w:lineRule="auto"/>
              <w:ind w:left="830"/>
            </w:pPr>
            <w:r>
              <w:t>Lid ziet optie 1.4.3 account verwijderen</w:t>
            </w:r>
          </w:p>
          <w:p w14:paraId="427CC20E" w14:textId="77777777" w:rsidR="000B59D0" w:rsidRPr="00EB48CA" w:rsidRDefault="000B59D0" w:rsidP="00203D50">
            <w:pPr>
              <w:numPr>
                <w:ilvl w:val="0"/>
                <w:numId w:val="1"/>
              </w:numPr>
              <w:tabs>
                <w:tab w:val="clear" w:pos="720"/>
              </w:tabs>
              <w:spacing w:after="0" w:line="240" w:lineRule="auto"/>
              <w:ind w:left="830"/>
            </w:pPr>
            <w:r>
              <w:t>Lid ziet optie 1.5.1 uitloggen</w:t>
            </w:r>
          </w:p>
        </w:tc>
        <w:tc>
          <w:tcPr>
            <w:tcW w:w="580" w:type="dxa"/>
          </w:tcPr>
          <w:p w14:paraId="472D6176" w14:textId="77777777" w:rsidR="000B59D0" w:rsidRDefault="000B59D0" w:rsidP="00203D50">
            <w:pPr>
              <w:jc w:val="center"/>
              <w:rPr>
                <w:rStyle w:val="Nadruk"/>
                <w:b/>
                <w:bCs/>
                <w:sz w:val="28"/>
              </w:rPr>
            </w:pPr>
          </w:p>
        </w:tc>
        <w:tc>
          <w:tcPr>
            <w:tcW w:w="1114" w:type="dxa"/>
          </w:tcPr>
          <w:p w14:paraId="3300C58F" w14:textId="77777777" w:rsidR="000B59D0" w:rsidRDefault="000B59D0" w:rsidP="00203D50"/>
        </w:tc>
      </w:tr>
      <w:tr w:rsidR="000B59D0" w14:paraId="4468E69D" w14:textId="77777777" w:rsidTr="00203D50">
        <w:trPr>
          <w:cantSplit/>
          <w:trHeight w:val="1380"/>
        </w:trPr>
        <w:tc>
          <w:tcPr>
            <w:tcW w:w="5110" w:type="dxa"/>
            <w:vMerge/>
          </w:tcPr>
          <w:p w14:paraId="21E49535" w14:textId="77777777" w:rsidR="000B59D0" w:rsidRDefault="000B59D0" w:rsidP="00203D50"/>
        </w:tc>
        <w:tc>
          <w:tcPr>
            <w:tcW w:w="7666" w:type="dxa"/>
          </w:tcPr>
          <w:p w14:paraId="593CDFBB" w14:textId="77777777" w:rsidR="000B59D0" w:rsidRDefault="000B59D0" w:rsidP="00203D50">
            <w:pPr>
              <w:spacing w:after="0" w:line="240" w:lineRule="auto"/>
            </w:pPr>
          </w:p>
        </w:tc>
        <w:tc>
          <w:tcPr>
            <w:tcW w:w="580" w:type="dxa"/>
          </w:tcPr>
          <w:p w14:paraId="0F5FDBBC" w14:textId="77777777" w:rsidR="000B59D0" w:rsidRDefault="000B59D0" w:rsidP="00203D50">
            <w:pPr>
              <w:jc w:val="center"/>
              <w:rPr>
                <w:rStyle w:val="Nadruk"/>
                <w:b/>
                <w:bCs/>
                <w:sz w:val="28"/>
              </w:rPr>
            </w:pPr>
          </w:p>
        </w:tc>
        <w:tc>
          <w:tcPr>
            <w:tcW w:w="1114" w:type="dxa"/>
          </w:tcPr>
          <w:p w14:paraId="6B7D63C1" w14:textId="77777777" w:rsidR="000B59D0" w:rsidRDefault="000B59D0" w:rsidP="00203D50"/>
        </w:tc>
      </w:tr>
      <w:tr w:rsidR="00264C9B" w14:paraId="7532EA70" w14:textId="77777777" w:rsidTr="00203D50">
        <w:tc>
          <w:tcPr>
            <w:tcW w:w="5110" w:type="dxa"/>
            <w:shd w:val="clear" w:color="auto" w:fill="F3F3F3"/>
          </w:tcPr>
          <w:p w14:paraId="4765DC34" w14:textId="77777777" w:rsidR="00264C9B" w:rsidRDefault="00264C9B" w:rsidP="00203D50">
            <w:r>
              <w:rPr>
                <w:b/>
                <w:bCs/>
              </w:rPr>
              <w:t>User slices</w:t>
            </w:r>
          </w:p>
        </w:tc>
        <w:tc>
          <w:tcPr>
            <w:tcW w:w="7666" w:type="dxa"/>
            <w:shd w:val="clear" w:color="auto" w:fill="F3F3F3"/>
            <w:vAlign w:val="bottom"/>
          </w:tcPr>
          <w:p w14:paraId="29BD802C" w14:textId="77777777" w:rsidR="00264C9B" w:rsidRDefault="00264C9B" w:rsidP="00203D50">
            <w:pPr>
              <w:jc w:val="center"/>
              <w:rPr>
                <w:b/>
                <w:bCs/>
              </w:rPr>
            </w:pPr>
            <w:r>
              <w:rPr>
                <w:b/>
                <w:bCs/>
              </w:rPr>
              <w:t>Acceptatie criteria</w:t>
            </w:r>
          </w:p>
        </w:tc>
        <w:tc>
          <w:tcPr>
            <w:tcW w:w="580" w:type="dxa"/>
            <w:shd w:val="clear" w:color="auto" w:fill="F3F3F3"/>
            <w:vAlign w:val="bottom"/>
          </w:tcPr>
          <w:p w14:paraId="65EAE42F" w14:textId="77777777" w:rsidR="00264C9B" w:rsidRDefault="00264C9B" w:rsidP="00203D50">
            <w:pPr>
              <w:jc w:val="center"/>
              <w:rPr>
                <w:b/>
                <w:bCs/>
              </w:rPr>
            </w:pPr>
            <w:r>
              <w:rPr>
                <w:b/>
                <w:bCs/>
              </w:rPr>
              <w:t>Prio</w:t>
            </w:r>
          </w:p>
        </w:tc>
        <w:tc>
          <w:tcPr>
            <w:tcW w:w="1114" w:type="dxa"/>
            <w:shd w:val="clear" w:color="auto" w:fill="F3F3F3"/>
            <w:vAlign w:val="bottom"/>
          </w:tcPr>
          <w:p w14:paraId="7F40D4DC" w14:textId="77777777" w:rsidR="00264C9B" w:rsidRDefault="00264C9B" w:rsidP="00203D50">
            <w:pPr>
              <w:jc w:val="center"/>
              <w:rPr>
                <w:b/>
                <w:bCs/>
              </w:rPr>
            </w:pPr>
            <w:r>
              <w:rPr>
                <w:b/>
                <w:bCs/>
              </w:rPr>
              <w:t>Gereed</w:t>
            </w:r>
          </w:p>
        </w:tc>
      </w:tr>
      <w:tr w:rsidR="00264C9B" w14:paraId="181E5849" w14:textId="77777777" w:rsidTr="00203D50">
        <w:tc>
          <w:tcPr>
            <w:tcW w:w="5110" w:type="dxa"/>
          </w:tcPr>
          <w:p w14:paraId="3D58C7E5" w14:textId="6AFD3579" w:rsidR="00264C9B" w:rsidRDefault="00264C9B" w:rsidP="00203D50">
            <w:pPr>
              <w:pStyle w:val="Kop3"/>
            </w:pPr>
            <w:bookmarkStart w:id="28" w:name="_Toc119938243"/>
            <w:r>
              <w:t>1.4.2</w:t>
            </w:r>
            <w:r w:rsidR="004F5AAC">
              <w:t xml:space="preserve"> Account gegevens wijzigen</w:t>
            </w:r>
            <w:bookmarkEnd w:id="28"/>
          </w:p>
        </w:tc>
        <w:tc>
          <w:tcPr>
            <w:tcW w:w="7666" w:type="dxa"/>
          </w:tcPr>
          <w:p w14:paraId="11F963C0" w14:textId="77777777" w:rsidR="00264C9B" w:rsidRDefault="00264C9B" w:rsidP="00203D50">
            <w:pPr>
              <w:pStyle w:val="Plattetekst"/>
              <w:rPr>
                <w:rStyle w:val="Nadruk"/>
              </w:rPr>
            </w:pPr>
          </w:p>
        </w:tc>
        <w:tc>
          <w:tcPr>
            <w:tcW w:w="580" w:type="dxa"/>
          </w:tcPr>
          <w:p w14:paraId="27748223" w14:textId="77777777" w:rsidR="00264C9B" w:rsidRDefault="00264C9B" w:rsidP="00203D50">
            <w:pPr>
              <w:pStyle w:val="Plattetekst"/>
              <w:rPr>
                <w:rStyle w:val="Nadruk"/>
                <w:b/>
                <w:bCs/>
                <w:sz w:val="28"/>
              </w:rPr>
            </w:pPr>
            <w:r>
              <w:rPr>
                <w:rStyle w:val="Nadruk"/>
                <w:b/>
                <w:bCs/>
                <w:sz w:val="28"/>
              </w:rPr>
              <w:t>100</w:t>
            </w:r>
          </w:p>
        </w:tc>
        <w:tc>
          <w:tcPr>
            <w:tcW w:w="1114" w:type="dxa"/>
          </w:tcPr>
          <w:p w14:paraId="3BB133D5" w14:textId="77777777" w:rsidR="00264C9B" w:rsidRDefault="00264C9B" w:rsidP="00203D50">
            <w:pPr>
              <w:pStyle w:val="Plattetekst"/>
              <w:rPr>
                <w:rStyle w:val="Nadruk"/>
              </w:rPr>
            </w:pPr>
          </w:p>
        </w:tc>
      </w:tr>
      <w:tr w:rsidR="00264C9B" w14:paraId="7FC498BA" w14:textId="77777777" w:rsidTr="00203D50">
        <w:trPr>
          <w:cantSplit/>
          <w:trHeight w:val="828"/>
        </w:trPr>
        <w:tc>
          <w:tcPr>
            <w:tcW w:w="5110" w:type="dxa"/>
            <w:vMerge w:val="restart"/>
          </w:tcPr>
          <w:p w14:paraId="5F2D9D31" w14:textId="77777777" w:rsidR="00264C9B" w:rsidRDefault="00264C9B" w:rsidP="00203D50">
            <w:r>
              <w:t xml:space="preserve">Als ingelogde/geregistreerde lid wil ik mijn account gegevens kunnen wijzigen </w:t>
            </w:r>
          </w:p>
        </w:tc>
        <w:tc>
          <w:tcPr>
            <w:tcW w:w="7666" w:type="dxa"/>
          </w:tcPr>
          <w:p w14:paraId="73F4553D" w14:textId="77777777" w:rsidR="00264C9B" w:rsidRDefault="00264C9B" w:rsidP="00203D50">
            <w:pPr>
              <w:numPr>
                <w:ilvl w:val="0"/>
                <w:numId w:val="2"/>
              </w:numPr>
              <w:tabs>
                <w:tab w:val="clear" w:pos="290"/>
              </w:tabs>
              <w:spacing w:after="0" w:line="240" w:lineRule="auto"/>
            </w:pPr>
            <w:r>
              <w:t xml:space="preserve">Gast ziet scherm </w:t>
            </w:r>
            <w:r>
              <w:rPr>
                <w:i/>
                <w:iCs/>
              </w:rPr>
              <w:t>1.4.2 account gegevens wijzigen</w:t>
            </w:r>
          </w:p>
        </w:tc>
        <w:tc>
          <w:tcPr>
            <w:tcW w:w="580" w:type="dxa"/>
          </w:tcPr>
          <w:p w14:paraId="7F76E956" w14:textId="77777777" w:rsidR="00264C9B" w:rsidRDefault="00264C9B" w:rsidP="00203D50">
            <w:pPr>
              <w:jc w:val="center"/>
              <w:rPr>
                <w:rStyle w:val="Nadruk"/>
                <w:b/>
                <w:bCs/>
                <w:sz w:val="28"/>
              </w:rPr>
            </w:pPr>
          </w:p>
        </w:tc>
        <w:tc>
          <w:tcPr>
            <w:tcW w:w="1114" w:type="dxa"/>
          </w:tcPr>
          <w:p w14:paraId="0FE282E7" w14:textId="77777777" w:rsidR="00264C9B" w:rsidRDefault="00264C9B" w:rsidP="00203D50"/>
        </w:tc>
      </w:tr>
      <w:tr w:rsidR="00264C9B" w14:paraId="0D3D395C" w14:textId="77777777" w:rsidTr="00203D50">
        <w:trPr>
          <w:cantSplit/>
          <w:trHeight w:val="828"/>
        </w:trPr>
        <w:tc>
          <w:tcPr>
            <w:tcW w:w="5110" w:type="dxa"/>
            <w:vMerge/>
          </w:tcPr>
          <w:p w14:paraId="34241C58" w14:textId="77777777" w:rsidR="00264C9B" w:rsidRDefault="00264C9B" w:rsidP="00203D50"/>
        </w:tc>
        <w:tc>
          <w:tcPr>
            <w:tcW w:w="7666" w:type="dxa"/>
          </w:tcPr>
          <w:p w14:paraId="686030B6" w14:textId="77777777" w:rsidR="00264C9B" w:rsidRDefault="00264C9B" w:rsidP="00203D50">
            <w:pPr>
              <w:ind w:left="-70"/>
            </w:pPr>
            <w:r>
              <w:t>Als geregistreerde gast</w:t>
            </w:r>
          </w:p>
          <w:p w14:paraId="4D39A0AA" w14:textId="77777777" w:rsidR="00264C9B" w:rsidRDefault="00264C9B" w:rsidP="00203D50">
            <w:pPr>
              <w:numPr>
                <w:ilvl w:val="0"/>
                <w:numId w:val="1"/>
              </w:numPr>
              <w:tabs>
                <w:tab w:val="clear" w:pos="720"/>
              </w:tabs>
              <w:spacing w:after="0" w:line="240" w:lineRule="auto"/>
              <w:ind w:left="830"/>
            </w:pPr>
            <w:r>
              <w:t>Lid ziet formulier met oude gegevens ingevuld</w:t>
            </w:r>
          </w:p>
          <w:p w14:paraId="36D57ED6" w14:textId="77777777" w:rsidR="00264C9B" w:rsidRDefault="00264C9B" w:rsidP="00203D50">
            <w:pPr>
              <w:numPr>
                <w:ilvl w:val="0"/>
                <w:numId w:val="1"/>
              </w:numPr>
              <w:tabs>
                <w:tab w:val="clear" w:pos="720"/>
              </w:tabs>
              <w:spacing w:after="0" w:line="240" w:lineRule="auto"/>
              <w:ind w:left="830"/>
            </w:pPr>
            <w:r>
              <w:t>Lid wijzigt alle gegevens die gewijzigd moeten worden</w:t>
            </w:r>
          </w:p>
          <w:p w14:paraId="376FB2DB" w14:textId="77777777" w:rsidR="00264C9B" w:rsidRDefault="00264C9B" w:rsidP="00203D50">
            <w:pPr>
              <w:numPr>
                <w:ilvl w:val="0"/>
                <w:numId w:val="1"/>
              </w:numPr>
              <w:tabs>
                <w:tab w:val="clear" w:pos="720"/>
              </w:tabs>
              <w:spacing w:after="0" w:line="240" w:lineRule="auto"/>
              <w:ind w:left="830"/>
            </w:pPr>
            <w:r>
              <w:t>Lid drukt op knop “gegevens wijzigen”</w:t>
            </w:r>
          </w:p>
          <w:p w14:paraId="532D509A" w14:textId="77777777" w:rsidR="00264C9B" w:rsidRDefault="00264C9B" w:rsidP="00203D50">
            <w:pPr>
              <w:numPr>
                <w:ilvl w:val="0"/>
                <w:numId w:val="1"/>
              </w:numPr>
              <w:tabs>
                <w:tab w:val="clear" w:pos="720"/>
              </w:tabs>
              <w:spacing w:after="0" w:line="240" w:lineRule="auto"/>
              <w:ind w:left="830"/>
            </w:pPr>
            <w:r>
              <w:t>Systeem wijzigt de oude database gegevens met nieuwe database gegevens</w:t>
            </w:r>
          </w:p>
          <w:p w14:paraId="0C7A0402" w14:textId="77777777" w:rsidR="00264C9B" w:rsidRPr="00EB48CA" w:rsidRDefault="00264C9B" w:rsidP="00203D50">
            <w:pPr>
              <w:numPr>
                <w:ilvl w:val="0"/>
                <w:numId w:val="1"/>
              </w:numPr>
              <w:tabs>
                <w:tab w:val="clear" w:pos="720"/>
              </w:tabs>
              <w:spacing w:after="0" w:line="240" w:lineRule="auto"/>
              <w:ind w:left="830"/>
            </w:pPr>
            <w:r w:rsidRPr="00EB4CED">
              <w:t>Systeem toont melding of scherm 1.4.1 account gegevens weer</w:t>
            </w:r>
            <w:r>
              <w:t>geven</w:t>
            </w:r>
          </w:p>
        </w:tc>
        <w:tc>
          <w:tcPr>
            <w:tcW w:w="580" w:type="dxa"/>
          </w:tcPr>
          <w:p w14:paraId="3FF86EF5" w14:textId="77777777" w:rsidR="00264C9B" w:rsidRDefault="00264C9B" w:rsidP="00203D50">
            <w:pPr>
              <w:jc w:val="center"/>
              <w:rPr>
                <w:rStyle w:val="Nadruk"/>
                <w:b/>
                <w:bCs/>
                <w:sz w:val="28"/>
              </w:rPr>
            </w:pPr>
          </w:p>
        </w:tc>
        <w:tc>
          <w:tcPr>
            <w:tcW w:w="1114" w:type="dxa"/>
          </w:tcPr>
          <w:p w14:paraId="38C5899E" w14:textId="77777777" w:rsidR="00264C9B" w:rsidRDefault="00264C9B" w:rsidP="00203D50"/>
        </w:tc>
      </w:tr>
      <w:tr w:rsidR="00264C9B" w14:paraId="2E9D9E3D" w14:textId="77777777" w:rsidTr="00203D50">
        <w:trPr>
          <w:cantSplit/>
          <w:trHeight w:val="1380"/>
        </w:trPr>
        <w:tc>
          <w:tcPr>
            <w:tcW w:w="5110" w:type="dxa"/>
            <w:vMerge/>
          </w:tcPr>
          <w:p w14:paraId="00CE326D" w14:textId="77777777" w:rsidR="00264C9B" w:rsidRDefault="00264C9B" w:rsidP="00203D50"/>
        </w:tc>
        <w:tc>
          <w:tcPr>
            <w:tcW w:w="7666" w:type="dxa"/>
          </w:tcPr>
          <w:p w14:paraId="01713553" w14:textId="77777777" w:rsidR="00264C9B" w:rsidRDefault="00264C9B" w:rsidP="00203D50">
            <w:pPr>
              <w:spacing w:after="0" w:line="240" w:lineRule="auto"/>
            </w:pPr>
          </w:p>
        </w:tc>
        <w:tc>
          <w:tcPr>
            <w:tcW w:w="580" w:type="dxa"/>
          </w:tcPr>
          <w:p w14:paraId="6F176DB1" w14:textId="77777777" w:rsidR="00264C9B" w:rsidRDefault="00264C9B" w:rsidP="00203D50">
            <w:pPr>
              <w:jc w:val="center"/>
              <w:rPr>
                <w:rStyle w:val="Nadruk"/>
                <w:b/>
                <w:bCs/>
                <w:sz w:val="28"/>
              </w:rPr>
            </w:pPr>
          </w:p>
        </w:tc>
        <w:tc>
          <w:tcPr>
            <w:tcW w:w="1114" w:type="dxa"/>
          </w:tcPr>
          <w:p w14:paraId="70D82202" w14:textId="77777777" w:rsidR="00264C9B" w:rsidRDefault="00264C9B" w:rsidP="00203D50"/>
        </w:tc>
      </w:tr>
      <w:tr w:rsidR="003E005E" w14:paraId="041C7D8B" w14:textId="77777777" w:rsidTr="00203D50">
        <w:tc>
          <w:tcPr>
            <w:tcW w:w="5110" w:type="dxa"/>
            <w:shd w:val="clear" w:color="auto" w:fill="F3F3F3"/>
          </w:tcPr>
          <w:p w14:paraId="2C757BEA" w14:textId="77777777" w:rsidR="003E005E" w:rsidRDefault="003E005E" w:rsidP="00203D50">
            <w:r>
              <w:rPr>
                <w:b/>
                <w:bCs/>
              </w:rPr>
              <w:t>User slices</w:t>
            </w:r>
          </w:p>
        </w:tc>
        <w:tc>
          <w:tcPr>
            <w:tcW w:w="7666" w:type="dxa"/>
            <w:shd w:val="clear" w:color="auto" w:fill="F3F3F3"/>
            <w:vAlign w:val="bottom"/>
          </w:tcPr>
          <w:p w14:paraId="321F9727" w14:textId="77777777" w:rsidR="003E005E" w:rsidRDefault="003E005E" w:rsidP="00203D50">
            <w:pPr>
              <w:jc w:val="center"/>
              <w:rPr>
                <w:b/>
                <w:bCs/>
              </w:rPr>
            </w:pPr>
            <w:r>
              <w:rPr>
                <w:b/>
                <w:bCs/>
              </w:rPr>
              <w:t>Acceptatie criteria</w:t>
            </w:r>
          </w:p>
        </w:tc>
        <w:tc>
          <w:tcPr>
            <w:tcW w:w="580" w:type="dxa"/>
            <w:shd w:val="clear" w:color="auto" w:fill="F3F3F3"/>
            <w:vAlign w:val="bottom"/>
          </w:tcPr>
          <w:p w14:paraId="00F6702A" w14:textId="77777777" w:rsidR="003E005E" w:rsidRDefault="003E005E" w:rsidP="00203D50">
            <w:pPr>
              <w:jc w:val="center"/>
              <w:rPr>
                <w:b/>
                <w:bCs/>
              </w:rPr>
            </w:pPr>
            <w:r>
              <w:rPr>
                <w:b/>
                <w:bCs/>
              </w:rPr>
              <w:t>Prio</w:t>
            </w:r>
          </w:p>
        </w:tc>
        <w:tc>
          <w:tcPr>
            <w:tcW w:w="1114" w:type="dxa"/>
            <w:shd w:val="clear" w:color="auto" w:fill="F3F3F3"/>
            <w:vAlign w:val="bottom"/>
          </w:tcPr>
          <w:p w14:paraId="0939A931" w14:textId="77777777" w:rsidR="003E005E" w:rsidRDefault="003E005E" w:rsidP="00203D50">
            <w:pPr>
              <w:jc w:val="center"/>
              <w:rPr>
                <w:b/>
                <w:bCs/>
              </w:rPr>
            </w:pPr>
            <w:r>
              <w:rPr>
                <w:b/>
                <w:bCs/>
              </w:rPr>
              <w:t>Gereed</w:t>
            </w:r>
          </w:p>
        </w:tc>
      </w:tr>
      <w:tr w:rsidR="003E005E" w14:paraId="366DFB1D" w14:textId="77777777" w:rsidTr="00203D50">
        <w:tc>
          <w:tcPr>
            <w:tcW w:w="5110" w:type="dxa"/>
          </w:tcPr>
          <w:p w14:paraId="5408FA13" w14:textId="4445D6EA" w:rsidR="003E005E" w:rsidRDefault="003E005E" w:rsidP="00203D50">
            <w:pPr>
              <w:pStyle w:val="Kop3"/>
            </w:pPr>
            <w:bookmarkStart w:id="29" w:name="_Toc119938244"/>
            <w:r>
              <w:t>1.</w:t>
            </w:r>
            <w:r w:rsidR="00A4027A">
              <w:t>4.</w:t>
            </w:r>
            <w:r w:rsidR="00264C9B">
              <w:t>3</w:t>
            </w:r>
            <w:r w:rsidR="004F5AAC">
              <w:t xml:space="preserve"> Account gegevens verwijderen</w:t>
            </w:r>
            <w:bookmarkEnd w:id="29"/>
          </w:p>
        </w:tc>
        <w:tc>
          <w:tcPr>
            <w:tcW w:w="7666" w:type="dxa"/>
          </w:tcPr>
          <w:p w14:paraId="776E926A" w14:textId="77777777" w:rsidR="003E005E" w:rsidRDefault="003E005E" w:rsidP="00203D50">
            <w:pPr>
              <w:pStyle w:val="Plattetekst"/>
              <w:rPr>
                <w:rStyle w:val="Nadruk"/>
              </w:rPr>
            </w:pPr>
          </w:p>
        </w:tc>
        <w:tc>
          <w:tcPr>
            <w:tcW w:w="580" w:type="dxa"/>
          </w:tcPr>
          <w:p w14:paraId="67F3D70E" w14:textId="77777777" w:rsidR="003E005E" w:rsidRDefault="003E005E" w:rsidP="00203D50">
            <w:pPr>
              <w:pStyle w:val="Plattetekst"/>
              <w:rPr>
                <w:rStyle w:val="Nadruk"/>
                <w:b/>
                <w:bCs/>
                <w:sz w:val="28"/>
              </w:rPr>
            </w:pPr>
            <w:r>
              <w:rPr>
                <w:rStyle w:val="Nadruk"/>
                <w:b/>
                <w:bCs/>
                <w:sz w:val="28"/>
              </w:rPr>
              <w:t>100</w:t>
            </w:r>
          </w:p>
        </w:tc>
        <w:tc>
          <w:tcPr>
            <w:tcW w:w="1114" w:type="dxa"/>
          </w:tcPr>
          <w:p w14:paraId="108E1951" w14:textId="77777777" w:rsidR="003E005E" w:rsidRDefault="003E005E" w:rsidP="00203D50">
            <w:pPr>
              <w:pStyle w:val="Plattetekst"/>
              <w:rPr>
                <w:rStyle w:val="Nadruk"/>
              </w:rPr>
            </w:pPr>
          </w:p>
        </w:tc>
      </w:tr>
      <w:tr w:rsidR="003E005E" w14:paraId="61760BDE" w14:textId="77777777" w:rsidTr="00203D50">
        <w:trPr>
          <w:cantSplit/>
          <w:trHeight w:val="828"/>
        </w:trPr>
        <w:tc>
          <w:tcPr>
            <w:tcW w:w="5110" w:type="dxa"/>
            <w:vMerge w:val="restart"/>
          </w:tcPr>
          <w:p w14:paraId="34475456" w14:textId="00E465CF" w:rsidR="003E005E" w:rsidRDefault="003E005E" w:rsidP="00203D50">
            <w:r>
              <w:t xml:space="preserve">Als </w:t>
            </w:r>
            <w:r w:rsidR="00A82CB9">
              <w:t>ingelogde</w:t>
            </w:r>
            <w:r w:rsidR="00050AF1">
              <w:t>/geregistreerde</w:t>
            </w:r>
            <w:r w:rsidR="00A82CB9">
              <w:t xml:space="preserve"> lid</w:t>
            </w:r>
            <w:r w:rsidR="00050AF1">
              <w:t xml:space="preserve"> wil ik mijn account </w:t>
            </w:r>
            <w:r w:rsidR="00264C9B">
              <w:t>ku</w:t>
            </w:r>
            <w:r w:rsidR="00BE5123">
              <w:t>nnen verwijderen</w:t>
            </w:r>
          </w:p>
        </w:tc>
        <w:tc>
          <w:tcPr>
            <w:tcW w:w="7666" w:type="dxa"/>
          </w:tcPr>
          <w:p w14:paraId="2F7B480D" w14:textId="5C551B22" w:rsidR="003E005E" w:rsidRDefault="003E005E" w:rsidP="00203D50">
            <w:pPr>
              <w:numPr>
                <w:ilvl w:val="0"/>
                <w:numId w:val="2"/>
              </w:numPr>
              <w:tabs>
                <w:tab w:val="clear" w:pos="290"/>
              </w:tabs>
              <w:spacing w:after="0" w:line="240" w:lineRule="auto"/>
            </w:pPr>
            <w:r>
              <w:t xml:space="preserve">Gast ziet scherm </w:t>
            </w:r>
            <w:r>
              <w:rPr>
                <w:i/>
                <w:iCs/>
              </w:rPr>
              <w:t>1.</w:t>
            </w:r>
            <w:r w:rsidR="006C709D">
              <w:rPr>
                <w:i/>
                <w:iCs/>
              </w:rPr>
              <w:t>4</w:t>
            </w:r>
            <w:r w:rsidR="00BE5123">
              <w:rPr>
                <w:i/>
                <w:iCs/>
              </w:rPr>
              <w:t>.</w:t>
            </w:r>
            <w:r w:rsidR="00A059E6">
              <w:rPr>
                <w:i/>
                <w:iCs/>
              </w:rPr>
              <w:t>1</w:t>
            </w:r>
            <w:r>
              <w:rPr>
                <w:i/>
                <w:iCs/>
              </w:rPr>
              <w:t xml:space="preserve"> </w:t>
            </w:r>
            <w:r w:rsidR="000B59D0">
              <w:rPr>
                <w:i/>
                <w:iCs/>
              </w:rPr>
              <w:t xml:space="preserve">account </w:t>
            </w:r>
            <w:r w:rsidR="00A059E6">
              <w:rPr>
                <w:i/>
                <w:iCs/>
              </w:rPr>
              <w:t>gegevens weergeven</w:t>
            </w:r>
          </w:p>
        </w:tc>
        <w:tc>
          <w:tcPr>
            <w:tcW w:w="580" w:type="dxa"/>
          </w:tcPr>
          <w:p w14:paraId="2787E846" w14:textId="77777777" w:rsidR="003E005E" w:rsidRDefault="003E005E" w:rsidP="00203D50">
            <w:pPr>
              <w:jc w:val="center"/>
              <w:rPr>
                <w:rStyle w:val="Nadruk"/>
                <w:b/>
                <w:bCs/>
                <w:sz w:val="28"/>
              </w:rPr>
            </w:pPr>
          </w:p>
        </w:tc>
        <w:tc>
          <w:tcPr>
            <w:tcW w:w="1114" w:type="dxa"/>
          </w:tcPr>
          <w:p w14:paraId="23E69F32" w14:textId="77777777" w:rsidR="003E005E" w:rsidRDefault="003E005E" w:rsidP="00203D50"/>
        </w:tc>
      </w:tr>
      <w:tr w:rsidR="003E005E" w14:paraId="3C2DC422" w14:textId="77777777" w:rsidTr="00203D50">
        <w:trPr>
          <w:cantSplit/>
          <w:trHeight w:val="828"/>
        </w:trPr>
        <w:tc>
          <w:tcPr>
            <w:tcW w:w="5110" w:type="dxa"/>
            <w:vMerge/>
          </w:tcPr>
          <w:p w14:paraId="08B2212A" w14:textId="77777777" w:rsidR="003E005E" w:rsidRDefault="003E005E" w:rsidP="00203D50"/>
        </w:tc>
        <w:tc>
          <w:tcPr>
            <w:tcW w:w="7666" w:type="dxa"/>
          </w:tcPr>
          <w:p w14:paraId="34AEEFBF" w14:textId="77777777" w:rsidR="003E005E" w:rsidRDefault="003E005E" w:rsidP="00203D50">
            <w:pPr>
              <w:ind w:left="-70"/>
            </w:pPr>
            <w:r>
              <w:t>Als geregistreerde gast</w:t>
            </w:r>
          </w:p>
          <w:p w14:paraId="4F677326" w14:textId="24B24523" w:rsidR="003F7AE3" w:rsidRDefault="007F0E08" w:rsidP="003F7AE3">
            <w:pPr>
              <w:numPr>
                <w:ilvl w:val="0"/>
                <w:numId w:val="1"/>
              </w:numPr>
              <w:tabs>
                <w:tab w:val="clear" w:pos="720"/>
              </w:tabs>
              <w:spacing w:after="0" w:line="240" w:lineRule="auto"/>
              <w:ind w:left="830"/>
            </w:pPr>
            <w:r>
              <w:t xml:space="preserve">Lid krijgt </w:t>
            </w:r>
            <w:r w:rsidR="00A059E6">
              <w:t>drukt op knop “verwijderen”</w:t>
            </w:r>
            <w:r w:rsidR="003F7AE3">
              <w:t xml:space="preserve"> </w:t>
            </w:r>
          </w:p>
          <w:p w14:paraId="12EE761F" w14:textId="68CC99C6" w:rsidR="00BE5123" w:rsidRDefault="00A059E6" w:rsidP="00203D50">
            <w:pPr>
              <w:numPr>
                <w:ilvl w:val="0"/>
                <w:numId w:val="1"/>
              </w:numPr>
              <w:tabs>
                <w:tab w:val="clear" w:pos="720"/>
              </w:tabs>
              <w:spacing w:after="0" w:line="240" w:lineRule="auto"/>
              <w:ind w:left="830"/>
            </w:pPr>
            <w:r>
              <w:t>Lid krijgt melding</w:t>
            </w:r>
            <w:r w:rsidR="00FB45C7">
              <w:t xml:space="preserve"> met twee opties</w:t>
            </w:r>
          </w:p>
          <w:p w14:paraId="0C34299C" w14:textId="017B11B8" w:rsidR="00FB45C7" w:rsidRDefault="00FB45C7" w:rsidP="00203D50">
            <w:pPr>
              <w:numPr>
                <w:ilvl w:val="0"/>
                <w:numId w:val="1"/>
              </w:numPr>
              <w:tabs>
                <w:tab w:val="clear" w:pos="720"/>
              </w:tabs>
              <w:spacing w:after="0" w:line="240" w:lineRule="auto"/>
              <w:ind w:left="830"/>
            </w:pPr>
            <w:r>
              <w:t>Lid drukt op optie “account definitief verwijderen”</w:t>
            </w:r>
          </w:p>
          <w:p w14:paraId="6963715F" w14:textId="5824F92A" w:rsidR="00FB45C7" w:rsidRDefault="00246A55" w:rsidP="00203D50">
            <w:pPr>
              <w:numPr>
                <w:ilvl w:val="0"/>
                <w:numId w:val="1"/>
              </w:numPr>
              <w:tabs>
                <w:tab w:val="clear" w:pos="720"/>
              </w:tabs>
              <w:spacing w:after="0" w:line="240" w:lineRule="auto"/>
              <w:ind w:left="830"/>
            </w:pPr>
            <w:r>
              <w:t>S</w:t>
            </w:r>
            <w:r w:rsidR="00E47FBD">
              <w:t>ysteem</w:t>
            </w:r>
            <w:r>
              <w:t xml:space="preserve"> haalt database gegevens uit de database</w:t>
            </w:r>
          </w:p>
          <w:p w14:paraId="5B71DC24" w14:textId="1053EDAA" w:rsidR="003E005E" w:rsidRPr="00EB48CA" w:rsidRDefault="00246A55" w:rsidP="00D370F7">
            <w:pPr>
              <w:numPr>
                <w:ilvl w:val="0"/>
                <w:numId w:val="1"/>
              </w:numPr>
              <w:tabs>
                <w:tab w:val="clear" w:pos="720"/>
              </w:tabs>
              <w:spacing w:after="0" w:line="240" w:lineRule="auto"/>
              <w:ind w:left="830"/>
            </w:pPr>
            <w:r>
              <w:t xml:space="preserve">Systeem toont melding of </w:t>
            </w:r>
            <w:r w:rsidR="00D370F7">
              <w:t>scherm 1.2.1 Registreren</w:t>
            </w:r>
          </w:p>
        </w:tc>
        <w:tc>
          <w:tcPr>
            <w:tcW w:w="580" w:type="dxa"/>
          </w:tcPr>
          <w:p w14:paraId="3A174106" w14:textId="77777777" w:rsidR="003E005E" w:rsidRDefault="003E005E" w:rsidP="00203D50">
            <w:pPr>
              <w:jc w:val="center"/>
              <w:rPr>
                <w:rStyle w:val="Nadruk"/>
                <w:b/>
                <w:bCs/>
                <w:sz w:val="28"/>
              </w:rPr>
            </w:pPr>
          </w:p>
        </w:tc>
        <w:tc>
          <w:tcPr>
            <w:tcW w:w="1114" w:type="dxa"/>
          </w:tcPr>
          <w:p w14:paraId="292644E5" w14:textId="77777777" w:rsidR="003E005E" w:rsidRDefault="003E005E" w:rsidP="00203D50"/>
        </w:tc>
      </w:tr>
      <w:tr w:rsidR="003E005E" w:rsidRPr="0081689F" w14:paraId="7A8B71AA" w14:textId="77777777" w:rsidTr="00203D50">
        <w:trPr>
          <w:cantSplit/>
          <w:trHeight w:val="1380"/>
        </w:trPr>
        <w:tc>
          <w:tcPr>
            <w:tcW w:w="5110" w:type="dxa"/>
            <w:vMerge/>
          </w:tcPr>
          <w:p w14:paraId="42CA1602" w14:textId="77777777" w:rsidR="003E005E" w:rsidRDefault="003E005E" w:rsidP="00203D50"/>
        </w:tc>
        <w:tc>
          <w:tcPr>
            <w:tcW w:w="7666" w:type="dxa"/>
          </w:tcPr>
          <w:p w14:paraId="6B4AA455" w14:textId="77777777" w:rsidR="003E005E" w:rsidRDefault="00D370F7" w:rsidP="00EB48CA">
            <w:pPr>
              <w:spacing w:after="0" w:line="240" w:lineRule="auto"/>
            </w:pPr>
            <w:r>
              <w:t>Anders</w:t>
            </w:r>
          </w:p>
          <w:p w14:paraId="7B2DCF49" w14:textId="77777777" w:rsidR="00D370F7" w:rsidRDefault="00D370F7" w:rsidP="00D370F7">
            <w:pPr>
              <w:numPr>
                <w:ilvl w:val="0"/>
                <w:numId w:val="1"/>
              </w:numPr>
              <w:tabs>
                <w:tab w:val="clear" w:pos="720"/>
              </w:tabs>
              <w:spacing w:after="0" w:line="240" w:lineRule="auto"/>
              <w:ind w:left="830"/>
            </w:pPr>
            <w:r>
              <w:t xml:space="preserve">Lid krijgt drukt op knop “verwijderen” </w:t>
            </w:r>
          </w:p>
          <w:p w14:paraId="27762718" w14:textId="77777777" w:rsidR="00D370F7" w:rsidRDefault="00D370F7" w:rsidP="00D370F7">
            <w:pPr>
              <w:numPr>
                <w:ilvl w:val="0"/>
                <w:numId w:val="1"/>
              </w:numPr>
              <w:tabs>
                <w:tab w:val="clear" w:pos="720"/>
              </w:tabs>
              <w:spacing w:after="0" w:line="240" w:lineRule="auto"/>
              <w:ind w:left="830"/>
            </w:pPr>
            <w:r>
              <w:t>Lid krijgt melding met twee opties</w:t>
            </w:r>
          </w:p>
          <w:p w14:paraId="7AC69C0E" w14:textId="423DB587" w:rsidR="00D370F7" w:rsidRDefault="00D370F7" w:rsidP="00D370F7">
            <w:pPr>
              <w:numPr>
                <w:ilvl w:val="0"/>
                <w:numId w:val="1"/>
              </w:numPr>
              <w:tabs>
                <w:tab w:val="clear" w:pos="720"/>
              </w:tabs>
              <w:spacing w:after="0" w:line="240" w:lineRule="auto"/>
              <w:ind w:left="830"/>
            </w:pPr>
            <w:r>
              <w:t>Lid drukt op optie “annuleren”</w:t>
            </w:r>
          </w:p>
          <w:p w14:paraId="0FF596C3" w14:textId="6DCF5A9F" w:rsidR="00D370F7" w:rsidRPr="0081689F" w:rsidRDefault="00D370F7" w:rsidP="00D370F7">
            <w:pPr>
              <w:numPr>
                <w:ilvl w:val="0"/>
                <w:numId w:val="1"/>
              </w:numPr>
              <w:tabs>
                <w:tab w:val="clear" w:pos="720"/>
              </w:tabs>
              <w:spacing w:after="0" w:line="240" w:lineRule="auto"/>
              <w:ind w:left="830"/>
            </w:pPr>
            <w:r w:rsidRPr="0081689F">
              <w:t>Systeem toont scherm 1.</w:t>
            </w:r>
            <w:r w:rsidR="0081689F" w:rsidRPr="0081689F">
              <w:t>4.1 account gegeven</w:t>
            </w:r>
            <w:r w:rsidR="0081689F">
              <w:t>s weergeven</w:t>
            </w:r>
          </w:p>
        </w:tc>
        <w:tc>
          <w:tcPr>
            <w:tcW w:w="580" w:type="dxa"/>
          </w:tcPr>
          <w:p w14:paraId="5BA57BFF" w14:textId="77777777" w:rsidR="003E005E" w:rsidRPr="0081689F" w:rsidRDefault="003E005E" w:rsidP="00203D50">
            <w:pPr>
              <w:jc w:val="center"/>
              <w:rPr>
                <w:rStyle w:val="Nadruk"/>
                <w:b/>
                <w:bCs/>
                <w:sz w:val="28"/>
              </w:rPr>
            </w:pPr>
          </w:p>
        </w:tc>
        <w:tc>
          <w:tcPr>
            <w:tcW w:w="1114" w:type="dxa"/>
          </w:tcPr>
          <w:p w14:paraId="7692D893" w14:textId="77777777" w:rsidR="003E005E" w:rsidRPr="0081689F" w:rsidRDefault="003E005E" w:rsidP="00203D50"/>
        </w:tc>
      </w:tr>
    </w:tbl>
    <w:p w14:paraId="2C1614EC" w14:textId="77777777" w:rsidR="001B3F13" w:rsidRPr="0081689F" w:rsidRDefault="001B3F13">
      <w:pPr>
        <w:spacing w:after="160" w:line="259" w:lineRule="auto"/>
        <w:rPr>
          <w:rFonts w:asciiTheme="majorHAnsi" w:eastAsiaTheme="majorEastAsia" w:hAnsiTheme="majorHAnsi" w:cstheme="majorBidi"/>
          <w:sz w:val="32"/>
          <w:szCs w:val="32"/>
        </w:rPr>
      </w:pPr>
      <w:r w:rsidRPr="0081689F">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81689F" w14:paraId="79A2A8CD" w14:textId="77777777" w:rsidTr="00203D50">
        <w:tc>
          <w:tcPr>
            <w:tcW w:w="14470" w:type="dxa"/>
            <w:gridSpan w:val="4"/>
            <w:shd w:val="clear" w:color="auto" w:fill="3366FF"/>
          </w:tcPr>
          <w:p w14:paraId="2DB7A787" w14:textId="51CE56F3" w:rsidR="0081689F" w:rsidRDefault="0081689F" w:rsidP="00203D50">
            <w:pPr>
              <w:pStyle w:val="Kop3"/>
            </w:pPr>
            <w:bookmarkStart w:id="30" w:name="_Toc119938245"/>
            <w:r>
              <w:lastRenderedPageBreak/>
              <w:t>1.5 Uitlogg</w:t>
            </w:r>
            <w:r w:rsidR="00994B8D">
              <w:t>en</w:t>
            </w:r>
            <w:r>
              <w:t xml:space="preserve"> op Schaakclub De Blauwe Loper</w:t>
            </w:r>
            <w:bookmarkEnd w:id="30"/>
          </w:p>
        </w:tc>
      </w:tr>
      <w:tr w:rsidR="0081689F" w14:paraId="652DA925" w14:textId="77777777" w:rsidTr="00203D50">
        <w:tc>
          <w:tcPr>
            <w:tcW w:w="14470" w:type="dxa"/>
            <w:gridSpan w:val="4"/>
            <w:tcBorders>
              <w:bottom w:val="single" w:sz="4" w:space="0" w:color="auto"/>
            </w:tcBorders>
          </w:tcPr>
          <w:p w14:paraId="7032BA9A" w14:textId="77777777" w:rsidR="0081689F" w:rsidRDefault="0081689F" w:rsidP="00203D50">
            <w:r>
              <w:t xml:space="preserve">Als een geregistreerde gast van Donkey Travel wil ik inloggen met mijn email / wachtwoord combinatie die bij mijn account hoort. </w:t>
            </w:r>
          </w:p>
        </w:tc>
      </w:tr>
      <w:tr w:rsidR="0081689F" w14:paraId="7911F9CF" w14:textId="77777777" w:rsidTr="00203D50">
        <w:tc>
          <w:tcPr>
            <w:tcW w:w="5110" w:type="dxa"/>
            <w:shd w:val="clear" w:color="auto" w:fill="F3F3F3"/>
          </w:tcPr>
          <w:p w14:paraId="23BECC61" w14:textId="77777777" w:rsidR="0081689F" w:rsidRDefault="0081689F" w:rsidP="00203D50">
            <w:r>
              <w:rPr>
                <w:b/>
                <w:bCs/>
              </w:rPr>
              <w:t>User slices</w:t>
            </w:r>
          </w:p>
        </w:tc>
        <w:tc>
          <w:tcPr>
            <w:tcW w:w="7666" w:type="dxa"/>
            <w:shd w:val="clear" w:color="auto" w:fill="F3F3F3"/>
            <w:vAlign w:val="bottom"/>
          </w:tcPr>
          <w:p w14:paraId="69B37A34" w14:textId="77777777" w:rsidR="0081689F" w:rsidRDefault="0081689F" w:rsidP="00203D50">
            <w:pPr>
              <w:jc w:val="center"/>
              <w:rPr>
                <w:b/>
                <w:bCs/>
              </w:rPr>
            </w:pPr>
            <w:r>
              <w:rPr>
                <w:b/>
                <w:bCs/>
              </w:rPr>
              <w:t>Acceptatie criteria</w:t>
            </w:r>
          </w:p>
        </w:tc>
        <w:tc>
          <w:tcPr>
            <w:tcW w:w="580" w:type="dxa"/>
            <w:shd w:val="clear" w:color="auto" w:fill="F3F3F3"/>
            <w:vAlign w:val="bottom"/>
          </w:tcPr>
          <w:p w14:paraId="25641C58" w14:textId="77777777" w:rsidR="0081689F" w:rsidRDefault="0081689F" w:rsidP="00203D50">
            <w:pPr>
              <w:jc w:val="center"/>
              <w:rPr>
                <w:b/>
                <w:bCs/>
              </w:rPr>
            </w:pPr>
            <w:r>
              <w:rPr>
                <w:b/>
                <w:bCs/>
              </w:rPr>
              <w:t>Prio</w:t>
            </w:r>
          </w:p>
        </w:tc>
        <w:tc>
          <w:tcPr>
            <w:tcW w:w="1114" w:type="dxa"/>
            <w:shd w:val="clear" w:color="auto" w:fill="F3F3F3"/>
            <w:vAlign w:val="bottom"/>
          </w:tcPr>
          <w:p w14:paraId="0CA034B0" w14:textId="77777777" w:rsidR="0081689F" w:rsidRDefault="0081689F" w:rsidP="00203D50">
            <w:pPr>
              <w:jc w:val="center"/>
              <w:rPr>
                <w:b/>
                <w:bCs/>
              </w:rPr>
            </w:pPr>
            <w:r>
              <w:rPr>
                <w:b/>
                <w:bCs/>
              </w:rPr>
              <w:t>Gereed</w:t>
            </w:r>
          </w:p>
        </w:tc>
      </w:tr>
      <w:tr w:rsidR="0081689F" w14:paraId="4C1CD78C" w14:textId="77777777" w:rsidTr="00203D50">
        <w:tc>
          <w:tcPr>
            <w:tcW w:w="5110" w:type="dxa"/>
          </w:tcPr>
          <w:p w14:paraId="41A96B0B" w14:textId="12C7D7A8" w:rsidR="0081689F" w:rsidRDefault="0081689F" w:rsidP="00203D50">
            <w:pPr>
              <w:pStyle w:val="Kop3"/>
            </w:pPr>
            <w:bookmarkStart w:id="31" w:name="_Toc119938246"/>
            <w:r>
              <w:t>1.</w:t>
            </w:r>
            <w:r w:rsidR="00AE15D7">
              <w:t>5</w:t>
            </w:r>
            <w:r>
              <w:t xml:space="preserve">.1 </w:t>
            </w:r>
            <w:r w:rsidR="00994B8D">
              <w:t>Uitloggen</w:t>
            </w:r>
            <w:bookmarkEnd w:id="31"/>
          </w:p>
        </w:tc>
        <w:tc>
          <w:tcPr>
            <w:tcW w:w="7666" w:type="dxa"/>
          </w:tcPr>
          <w:p w14:paraId="1B7C4DC1" w14:textId="77777777" w:rsidR="0081689F" w:rsidRDefault="0081689F" w:rsidP="00203D50">
            <w:pPr>
              <w:pStyle w:val="Plattetekst"/>
              <w:rPr>
                <w:rStyle w:val="Nadruk"/>
              </w:rPr>
            </w:pPr>
          </w:p>
        </w:tc>
        <w:tc>
          <w:tcPr>
            <w:tcW w:w="580" w:type="dxa"/>
          </w:tcPr>
          <w:p w14:paraId="0ABFA6E7" w14:textId="77777777" w:rsidR="0081689F" w:rsidRDefault="0081689F" w:rsidP="00203D50">
            <w:pPr>
              <w:pStyle w:val="Plattetekst"/>
              <w:rPr>
                <w:rStyle w:val="Nadruk"/>
                <w:b/>
                <w:bCs/>
                <w:sz w:val="28"/>
              </w:rPr>
            </w:pPr>
            <w:r>
              <w:rPr>
                <w:rStyle w:val="Nadruk"/>
                <w:b/>
                <w:bCs/>
                <w:sz w:val="28"/>
              </w:rPr>
              <w:t>100</w:t>
            </w:r>
          </w:p>
        </w:tc>
        <w:tc>
          <w:tcPr>
            <w:tcW w:w="1114" w:type="dxa"/>
          </w:tcPr>
          <w:p w14:paraId="7572B1D3" w14:textId="77777777" w:rsidR="0081689F" w:rsidRDefault="0081689F" w:rsidP="00203D50">
            <w:pPr>
              <w:pStyle w:val="Plattetekst"/>
              <w:rPr>
                <w:rStyle w:val="Nadruk"/>
              </w:rPr>
            </w:pPr>
          </w:p>
        </w:tc>
      </w:tr>
      <w:tr w:rsidR="0081689F" w14:paraId="56F32EFA" w14:textId="77777777" w:rsidTr="00203D50">
        <w:trPr>
          <w:cantSplit/>
          <w:trHeight w:val="828"/>
        </w:trPr>
        <w:tc>
          <w:tcPr>
            <w:tcW w:w="5110" w:type="dxa"/>
            <w:vMerge w:val="restart"/>
          </w:tcPr>
          <w:p w14:paraId="09860548" w14:textId="115CA042" w:rsidR="0081689F" w:rsidRDefault="0081689F" w:rsidP="00203D50">
            <w:r>
              <w:t xml:space="preserve">Als </w:t>
            </w:r>
            <w:r w:rsidR="00994B8D">
              <w:t xml:space="preserve">ingelogde </w:t>
            </w:r>
            <w:r w:rsidR="00205027">
              <w:t>Lid wil ik ook weer kunnen uitloggen</w:t>
            </w:r>
          </w:p>
        </w:tc>
        <w:tc>
          <w:tcPr>
            <w:tcW w:w="7666" w:type="dxa"/>
          </w:tcPr>
          <w:p w14:paraId="75855273" w14:textId="65D7FEF3" w:rsidR="0081689F" w:rsidRDefault="0081689F" w:rsidP="00807E5B">
            <w:pPr>
              <w:spacing w:after="0" w:line="240" w:lineRule="auto"/>
            </w:pPr>
          </w:p>
        </w:tc>
        <w:tc>
          <w:tcPr>
            <w:tcW w:w="580" w:type="dxa"/>
          </w:tcPr>
          <w:p w14:paraId="16B907EE" w14:textId="77777777" w:rsidR="0081689F" w:rsidRDefault="0081689F" w:rsidP="00203D50">
            <w:pPr>
              <w:jc w:val="center"/>
              <w:rPr>
                <w:rStyle w:val="Nadruk"/>
                <w:b/>
                <w:bCs/>
                <w:sz w:val="28"/>
              </w:rPr>
            </w:pPr>
          </w:p>
        </w:tc>
        <w:tc>
          <w:tcPr>
            <w:tcW w:w="1114" w:type="dxa"/>
          </w:tcPr>
          <w:p w14:paraId="5371FC91" w14:textId="77777777" w:rsidR="0081689F" w:rsidRDefault="0081689F" w:rsidP="00203D50"/>
        </w:tc>
      </w:tr>
      <w:tr w:rsidR="0081689F" w14:paraId="3384BCE2" w14:textId="77777777" w:rsidTr="00203D50">
        <w:trPr>
          <w:cantSplit/>
          <w:trHeight w:val="828"/>
        </w:trPr>
        <w:tc>
          <w:tcPr>
            <w:tcW w:w="5110" w:type="dxa"/>
            <w:vMerge/>
          </w:tcPr>
          <w:p w14:paraId="4A5E00AA" w14:textId="77777777" w:rsidR="0081689F" w:rsidRDefault="0081689F" w:rsidP="00203D50"/>
        </w:tc>
        <w:tc>
          <w:tcPr>
            <w:tcW w:w="7666" w:type="dxa"/>
          </w:tcPr>
          <w:p w14:paraId="134C5D6A" w14:textId="77777777" w:rsidR="0081689F" w:rsidRDefault="0081689F" w:rsidP="00203D50">
            <w:pPr>
              <w:ind w:left="-70"/>
            </w:pPr>
            <w:r>
              <w:t>Als geregistreerde gast</w:t>
            </w:r>
          </w:p>
          <w:p w14:paraId="71FFEEBA" w14:textId="77777777" w:rsidR="0081689F" w:rsidRDefault="00807E5B" w:rsidP="00203D50">
            <w:pPr>
              <w:numPr>
                <w:ilvl w:val="0"/>
                <w:numId w:val="1"/>
              </w:numPr>
              <w:tabs>
                <w:tab w:val="clear" w:pos="720"/>
              </w:tabs>
              <w:spacing w:after="0" w:line="240" w:lineRule="auto"/>
              <w:ind w:left="830"/>
            </w:pPr>
            <w:r>
              <w:t>Lid drukt op knop “uitloggen”</w:t>
            </w:r>
          </w:p>
          <w:p w14:paraId="133552F3" w14:textId="35B11356" w:rsidR="00AE15D7" w:rsidRPr="00AE15D7" w:rsidRDefault="00AE15D7" w:rsidP="00203D50">
            <w:pPr>
              <w:numPr>
                <w:ilvl w:val="0"/>
                <w:numId w:val="1"/>
              </w:numPr>
              <w:tabs>
                <w:tab w:val="clear" w:pos="720"/>
              </w:tabs>
              <w:spacing w:after="0" w:line="240" w:lineRule="auto"/>
              <w:ind w:left="830"/>
            </w:pPr>
            <w:r>
              <w:t>Systeem toont melding of toont scherm 1.1.1 Inloggen</w:t>
            </w:r>
          </w:p>
        </w:tc>
        <w:tc>
          <w:tcPr>
            <w:tcW w:w="580" w:type="dxa"/>
          </w:tcPr>
          <w:p w14:paraId="7FBBF264" w14:textId="77777777" w:rsidR="0081689F" w:rsidRDefault="0081689F" w:rsidP="00203D50">
            <w:pPr>
              <w:jc w:val="center"/>
              <w:rPr>
                <w:rStyle w:val="Nadruk"/>
                <w:b/>
                <w:bCs/>
                <w:sz w:val="28"/>
              </w:rPr>
            </w:pPr>
          </w:p>
        </w:tc>
        <w:tc>
          <w:tcPr>
            <w:tcW w:w="1114" w:type="dxa"/>
          </w:tcPr>
          <w:p w14:paraId="684ED66B" w14:textId="77777777" w:rsidR="0081689F" w:rsidRDefault="0081689F" w:rsidP="00203D50"/>
        </w:tc>
      </w:tr>
      <w:tr w:rsidR="0081689F" w14:paraId="416F816C" w14:textId="77777777" w:rsidTr="00203D50">
        <w:trPr>
          <w:cantSplit/>
          <w:trHeight w:val="1380"/>
        </w:trPr>
        <w:tc>
          <w:tcPr>
            <w:tcW w:w="5110" w:type="dxa"/>
            <w:vMerge/>
          </w:tcPr>
          <w:p w14:paraId="064F072B" w14:textId="77777777" w:rsidR="0081689F" w:rsidRDefault="0081689F" w:rsidP="00203D50"/>
        </w:tc>
        <w:tc>
          <w:tcPr>
            <w:tcW w:w="7666" w:type="dxa"/>
          </w:tcPr>
          <w:p w14:paraId="4A411007" w14:textId="4C6989FA" w:rsidR="0081689F" w:rsidRDefault="0081689F" w:rsidP="00AE15D7">
            <w:pPr>
              <w:spacing w:after="0" w:line="240" w:lineRule="auto"/>
            </w:pPr>
          </w:p>
        </w:tc>
        <w:tc>
          <w:tcPr>
            <w:tcW w:w="580" w:type="dxa"/>
          </w:tcPr>
          <w:p w14:paraId="3D10AA52" w14:textId="77777777" w:rsidR="0081689F" w:rsidRDefault="0081689F" w:rsidP="00203D50">
            <w:pPr>
              <w:jc w:val="center"/>
              <w:rPr>
                <w:rStyle w:val="Nadruk"/>
                <w:b/>
                <w:bCs/>
                <w:sz w:val="28"/>
              </w:rPr>
            </w:pPr>
          </w:p>
        </w:tc>
        <w:tc>
          <w:tcPr>
            <w:tcW w:w="1114" w:type="dxa"/>
          </w:tcPr>
          <w:p w14:paraId="4362D418" w14:textId="77777777" w:rsidR="0081689F" w:rsidRDefault="0081689F" w:rsidP="00203D50"/>
        </w:tc>
      </w:tr>
    </w:tbl>
    <w:p w14:paraId="5A8BDB55" w14:textId="235A0F4B" w:rsidR="003F1315" w:rsidRDefault="003F1315">
      <w:pPr>
        <w:spacing w:after="160" w:line="259" w:lineRule="auto"/>
      </w:pPr>
    </w:p>
    <w:p w14:paraId="2D474CCD" w14:textId="7F7A0364" w:rsidR="003F1315" w:rsidRDefault="003F1315">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3F1315" w14:paraId="7C725E4E" w14:textId="77777777" w:rsidTr="00203D50">
        <w:tc>
          <w:tcPr>
            <w:tcW w:w="14470" w:type="dxa"/>
            <w:gridSpan w:val="4"/>
            <w:shd w:val="clear" w:color="auto" w:fill="3366FF"/>
          </w:tcPr>
          <w:p w14:paraId="426A209F" w14:textId="42CC10CC" w:rsidR="003F1315" w:rsidRDefault="003F1315" w:rsidP="00203D50">
            <w:pPr>
              <w:pStyle w:val="Kop3"/>
            </w:pPr>
            <w:bookmarkStart w:id="32" w:name="_Toc119938247"/>
            <w:r>
              <w:lastRenderedPageBreak/>
              <w:t xml:space="preserve">1.6 Weergeven van uitslagen schaak </w:t>
            </w:r>
            <w:r w:rsidR="003C0A20">
              <w:t xml:space="preserve">wedstrijden </w:t>
            </w:r>
            <w:r>
              <w:t>op Schaakclub De Blauwe Loper</w:t>
            </w:r>
            <w:bookmarkEnd w:id="32"/>
          </w:p>
        </w:tc>
      </w:tr>
      <w:tr w:rsidR="003F1315" w14:paraId="661A6A7B" w14:textId="77777777" w:rsidTr="00203D50">
        <w:tc>
          <w:tcPr>
            <w:tcW w:w="14470" w:type="dxa"/>
            <w:gridSpan w:val="4"/>
            <w:tcBorders>
              <w:bottom w:val="single" w:sz="4" w:space="0" w:color="auto"/>
            </w:tcBorders>
          </w:tcPr>
          <w:p w14:paraId="4A98E1C7" w14:textId="77777777" w:rsidR="003F1315" w:rsidRDefault="003F1315" w:rsidP="00203D50">
            <w:r>
              <w:t xml:space="preserve">Als een geregistreerde gast van Donkey Travel wil ik inloggen met mijn email / wachtwoord combinatie die bij mijn account hoort. </w:t>
            </w:r>
          </w:p>
        </w:tc>
      </w:tr>
      <w:tr w:rsidR="003F1315" w14:paraId="7750F5DE" w14:textId="77777777" w:rsidTr="00203D50">
        <w:tc>
          <w:tcPr>
            <w:tcW w:w="5110" w:type="dxa"/>
            <w:shd w:val="clear" w:color="auto" w:fill="F3F3F3"/>
          </w:tcPr>
          <w:p w14:paraId="1E73CCB3" w14:textId="77777777" w:rsidR="003F1315" w:rsidRDefault="003F1315" w:rsidP="00203D50">
            <w:r>
              <w:rPr>
                <w:b/>
                <w:bCs/>
              </w:rPr>
              <w:t>User slices</w:t>
            </w:r>
          </w:p>
        </w:tc>
        <w:tc>
          <w:tcPr>
            <w:tcW w:w="7666" w:type="dxa"/>
            <w:shd w:val="clear" w:color="auto" w:fill="F3F3F3"/>
            <w:vAlign w:val="bottom"/>
          </w:tcPr>
          <w:p w14:paraId="5B80A49A" w14:textId="77777777" w:rsidR="003F1315" w:rsidRDefault="003F1315" w:rsidP="00203D50">
            <w:pPr>
              <w:jc w:val="center"/>
              <w:rPr>
                <w:b/>
                <w:bCs/>
              </w:rPr>
            </w:pPr>
            <w:r>
              <w:rPr>
                <w:b/>
                <w:bCs/>
              </w:rPr>
              <w:t>Acceptatie criteria</w:t>
            </w:r>
          </w:p>
        </w:tc>
        <w:tc>
          <w:tcPr>
            <w:tcW w:w="580" w:type="dxa"/>
            <w:shd w:val="clear" w:color="auto" w:fill="F3F3F3"/>
            <w:vAlign w:val="bottom"/>
          </w:tcPr>
          <w:p w14:paraId="71377CE9" w14:textId="77777777" w:rsidR="003F1315" w:rsidRDefault="003F1315" w:rsidP="00203D50">
            <w:pPr>
              <w:jc w:val="center"/>
              <w:rPr>
                <w:b/>
                <w:bCs/>
              </w:rPr>
            </w:pPr>
            <w:r>
              <w:rPr>
                <w:b/>
                <w:bCs/>
              </w:rPr>
              <w:t>Prio</w:t>
            </w:r>
          </w:p>
        </w:tc>
        <w:tc>
          <w:tcPr>
            <w:tcW w:w="1114" w:type="dxa"/>
            <w:shd w:val="clear" w:color="auto" w:fill="F3F3F3"/>
            <w:vAlign w:val="bottom"/>
          </w:tcPr>
          <w:p w14:paraId="78BFF618" w14:textId="77777777" w:rsidR="003F1315" w:rsidRDefault="003F1315" w:rsidP="00203D50">
            <w:pPr>
              <w:jc w:val="center"/>
              <w:rPr>
                <w:b/>
                <w:bCs/>
              </w:rPr>
            </w:pPr>
            <w:r>
              <w:rPr>
                <w:b/>
                <w:bCs/>
              </w:rPr>
              <w:t>Gereed</w:t>
            </w:r>
          </w:p>
        </w:tc>
      </w:tr>
      <w:tr w:rsidR="003F1315" w14:paraId="0BA9C644" w14:textId="77777777" w:rsidTr="00203D50">
        <w:tc>
          <w:tcPr>
            <w:tcW w:w="5110" w:type="dxa"/>
          </w:tcPr>
          <w:p w14:paraId="77F54F4A" w14:textId="4C1FA7AD" w:rsidR="003F1315" w:rsidRDefault="003F1315" w:rsidP="00203D50">
            <w:pPr>
              <w:pStyle w:val="Kop3"/>
            </w:pPr>
            <w:bookmarkStart w:id="33" w:name="_Toc119938248"/>
            <w:r>
              <w:t>1.</w:t>
            </w:r>
            <w:r w:rsidR="003C0A20">
              <w:t>6</w:t>
            </w:r>
            <w:r>
              <w:t xml:space="preserve">.1 </w:t>
            </w:r>
            <w:r w:rsidR="003C0A20">
              <w:t xml:space="preserve">Weergeven </w:t>
            </w:r>
            <w:r w:rsidR="00B51846">
              <w:t>uitslagen wedstrijden</w:t>
            </w:r>
            <w:bookmarkEnd w:id="33"/>
          </w:p>
        </w:tc>
        <w:tc>
          <w:tcPr>
            <w:tcW w:w="7666" w:type="dxa"/>
          </w:tcPr>
          <w:p w14:paraId="18EFBDA6" w14:textId="77777777" w:rsidR="003F1315" w:rsidRDefault="003F1315" w:rsidP="00203D50">
            <w:pPr>
              <w:pStyle w:val="Plattetekst"/>
              <w:rPr>
                <w:rStyle w:val="Nadruk"/>
              </w:rPr>
            </w:pPr>
          </w:p>
        </w:tc>
        <w:tc>
          <w:tcPr>
            <w:tcW w:w="580" w:type="dxa"/>
          </w:tcPr>
          <w:p w14:paraId="404B5535" w14:textId="77777777" w:rsidR="003F1315" w:rsidRDefault="003F1315" w:rsidP="00203D50">
            <w:pPr>
              <w:pStyle w:val="Plattetekst"/>
              <w:rPr>
                <w:rStyle w:val="Nadruk"/>
                <w:b/>
                <w:bCs/>
                <w:sz w:val="28"/>
              </w:rPr>
            </w:pPr>
            <w:r>
              <w:rPr>
                <w:rStyle w:val="Nadruk"/>
                <w:b/>
                <w:bCs/>
                <w:sz w:val="28"/>
              </w:rPr>
              <w:t>100</w:t>
            </w:r>
          </w:p>
        </w:tc>
        <w:tc>
          <w:tcPr>
            <w:tcW w:w="1114" w:type="dxa"/>
          </w:tcPr>
          <w:p w14:paraId="2510AC2B" w14:textId="77777777" w:rsidR="003F1315" w:rsidRDefault="003F1315" w:rsidP="00203D50">
            <w:pPr>
              <w:pStyle w:val="Plattetekst"/>
              <w:rPr>
                <w:rStyle w:val="Nadruk"/>
              </w:rPr>
            </w:pPr>
          </w:p>
        </w:tc>
      </w:tr>
      <w:tr w:rsidR="003F1315" w14:paraId="59D416D1" w14:textId="77777777" w:rsidTr="00203D50">
        <w:trPr>
          <w:cantSplit/>
          <w:trHeight w:val="828"/>
        </w:trPr>
        <w:tc>
          <w:tcPr>
            <w:tcW w:w="5110" w:type="dxa"/>
            <w:vMerge w:val="restart"/>
          </w:tcPr>
          <w:p w14:paraId="0B27CD9D" w14:textId="21741F3E" w:rsidR="003F1315" w:rsidRDefault="003F1315" w:rsidP="00203D50">
            <w:r>
              <w:t xml:space="preserve">Als ingelogde Lid wil ik </w:t>
            </w:r>
            <w:r w:rsidR="00205C3B">
              <w:t xml:space="preserve">graag alle wedstrijden </w:t>
            </w:r>
            <w:r w:rsidR="00072161">
              <w:t>die gespeeld zijn weergeven</w:t>
            </w:r>
          </w:p>
        </w:tc>
        <w:tc>
          <w:tcPr>
            <w:tcW w:w="7666" w:type="dxa"/>
          </w:tcPr>
          <w:p w14:paraId="1107A846" w14:textId="2B1E8435" w:rsidR="003F1315" w:rsidRDefault="00B51846" w:rsidP="00B51846">
            <w:pPr>
              <w:pStyle w:val="Lijstalinea"/>
              <w:numPr>
                <w:ilvl w:val="0"/>
                <w:numId w:val="4"/>
              </w:numPr>
              <w:spacing w:after="0" w:line="240" w:lineRule="auto"/>
              <w:ind w:left="345"/>
            </w:pPr>
            <w:r>
              <w:t xml:space="preserve">Gast ziet scherm </w:t>
            </w:r>
            <w:r w:rsidRPr="00B51846">
              <w:rPr>
                <w:i/>
                <w:iCs/>
              </w:rPr>
              <w:t>1.</w:t>
            </w:r>
            <w:r>
              <w:rPr>
                <w:i/>
                <w:iCs/>
              </w:rPr>
              <w:t>6</w:t>
            </w:r>
            <w:r w:rsidRPr="00B51846">
              <w:rPr>
                <w:i/>
                <w:iCs/>
              </w:rPr>
              <w:t xml:space="preserve">.1 </w:t>
            </w:r>
            <w:r w:rsidR="00127403">
              <w:rPr>
                <w:i/>
                <w:iCs/>
              </w:rPr>
              <w:t>Weergeven uitslagen wedstrijden</w:t>
            </w:r>
          </w:p>
        </w:tc>
        <w:tc>
          <w:tcPr>
            <w:tcW w:w="580" w:type="dxa"/>
          </w:tcPr>
          <w:p w14:paraId="6DCF4DA8" w14:textId="77777777" w:rsidR="003F1315" w:rsidRDefault="003F1315" w:rsidP="00203D50">
            <w:pPr>
              <w:jc w:val="center"/>
              <w:rPr>
                <w:rStyle w:val="Nadruk"/>
                <w:b/>
                <w:bCs/>
                <w:sz w:val="28"/>
              </w:rPr>
            </w:pPr>
          </w:p>
        </w:tc>
        <w:tc>
          <w:tcPr>
            <w:tcW w:w="1114" w:type="dxa"/>
          </w:tcPr>
          <w:p w14:paraId="44E32A21" w14:textId="77777777" w:rsidR="003F1315" w:rsidRDefault="003F1315" w:rsidP="00203D50"/>
        </w:tc>
      </w:tr>
      <w:tr w:rsidR="003F1315" w14:paraId="35F2CAA5" w14:textId="77777777" w:rsidTr="00203D50">
        <w:trPr>
          <w:cantSplit/>
          <w:trHeight w:val="828"/>
        </w:trPr>
        <w:tc>
          <w:tcPr>
            <w:tcW w:w="5110" w:type="dxa"/>
            <w:vMerge/>
          </w:tcPr>
          <w:p w14:paraId="387C402B" w14:textId="77777777" w:rsidR="003F1315" w:rsidRDefault="003F1315" w:rsidP="00203D50"/>
        </w:tc>
        <w:tc>
          <w:tcPr>
            <w:tcW w:w="7666" w:type="dxa"/>
          </w:tcPr>
          <w:p w14:paraId="11B68F36" w14:textId="77777777" w:rsidR="003F1315" w:rsidRDefault="003F1315" w:rsidP="00203D50">
            <w:pPr>
              <w:ind w:left="-70"/>
            </w:pPr>
            <w:r>
              <w:t>Als geregistreerde gast</w:t>
            </w:r>
          </w:p>
          <w:p w14:paraId="49A4B4B2" w14:textId="77777777" w:rsidR="003F1315" w:rsidRDefault="00A56D3D" w:rsidP="00203D50">
            <w:pPr>
              <w:numPr>
                <w:ilvl w:val="0"/>
                <w:numId w:val="1"/>
              </w:numPr>
              <w:tabs>
                <w:tab w:val="clear" w:pos="720"/>
              </w:tabs>
              <w:spacing w:after="0" w:line="240" w:lineRule="auto"/>
              <w:ind w:left="830"/>
            </w:pPr>
            <w:r>
              <w:t>Systeem toont alle wedstrijden die gespeeld zijn</w:t>
            </w:r>
          </w:p>
          <w:p w14:paraId="284CD959" w14:textId="77777777" w:rsidR="00A56D3D" w:rsidRDefault="00A56D3D" w:rsidP="00203D50">
            <w:pPr>
              <w:numPr>
                <w:ilvl w:val="0"/>
                <w:numId w:val="1"/>
              </w:numPr>
              <w:tabs>
                <w:tab w:val="clear" w:pos="720"/>
              </w:tabs>
              <w:spacing w:after="0" w:line="240" w:lineRule="auto"/>
              <w:ind w:left="830"/>
            </w:pPr>
            <w:r>
              <w:t xml:space="preserve">Lid drukt op </w:t>
            </w:r>
            <w:r w:rsidR="008617DE">
              <w:t xml:space="preserve">een wedstijd </w:t>
            </w:r>
            <w:r w:rsidR="00486EA7">
              <w:t>om te bekijken</w:t>
            </w:r>
          </w:p>
          <w:p w14:paraId="67E8D90E" w14:textId="1FD0AB7A" w:rsidR="00486EA7" w:rsidRPr="00AE15D7" w:rsidRDefault="00486EA7" w:rsidP="00203D50">
            <w:pPr>
              <w:numPr>
                <w:ilvl w:val="0"/>
                <w:numId w:val="1"/>
              </w:numPr>
              <w:tabs>
                <w:tab w:val="clear" w:pos="720"/>
              </w:tabs>
              <w:spacing w:after="0" w:line="240" w:lineRule="auto"/>
              <w:ind w:left="830"/>
            </w:pPr>
            <w:r>
              <w:t>Systeem toont scherm 1.6.2 Uitslag specifiek wedstrijd</w:t>
            </w:r>
          </w:p>
        </w:tc>
        <w:tc>
          <w:tcPr>
            <w:tcW w:w="580" w:type="dxa"/>
          </w:tcPr>
          <w:p w14:paraId="6ADBCF0A" w14:textId="77777777" w:rsidR="003F1315" w:rsidRDefault="003F1315" w:rsidP="00203D50">
            <w:pPr>
              <w:jc w:val="center"/>
              <w:rPr>
                <w:rStyle w:val="Nadruk"/>
                <w:b/>
                <w:bCs/>
                <w:sz w:val="28"/>
              </w:rPr>
            </w:pPr>
          </w:p>
        </w:tc>
        <w:tc>
          <w:tcPr>
            <w:tcW w:w="1114" w:type="dxa"/>
          </w:tcPr>
          <w:p w14:paraId="0DA2B47D" w14:textId="77777777" w:rsidR="003F1315" w:rsidRDefault="003F1315" w:rsidP="00203D50"/>
        </w:tc>
      </w:tr>
      <w:tr w:rsidR="003F1315" w14:paraId="7F612572" w14:textId="77777777" w:rsidTr="00203D50">
        <w:trPr>
          <w:cantSplit/>
          <w:trHeight w:val="1380"/>
        </w:trPr>
        <w:tc>
          <w:tcPr>
            <w:tcW w:w="5110" w:type="dxa"/>
            <w:vMerge/>
          </w:tcPr>
          <w:p w14:paraId="3E54EE5D" w14:textId="77777777" w:rsidR="003F1315" w:rsidRDefault="003F1315" w:rsidP="00203D50"/>
        </w:tc>
        <w:tc>
          <w:tcPr>
            <w:tcW w:w="7666" w:type="dxa"/>
          </w:tcPr>
          <w:p w14:paraId="5B493821" w14:textId="77777777" w:rsidR="003F1315" w:rsidRDefault="003F1315" w:rsidP="00203D50">
            <w:pPr>
              <w:spacing w:after="0" w:line="240" w:lineRule="auto"/>
            </w:pPr>
          </w:p>
        </w:tc>
        <w:tc>
          <w:tcPr>
            <w:tcW w:w="580" w:type="dxa"/>
          </w:tcPr>
          <w:p w14:paraId="22FB3BBB" w14:textId="77777777" w:rsidR="003F1315" w:rsidRDefault="003F1315" w:rsidP="00203D50">
            <w:pPr>
              <w:jc w:val="center"/>
              <w:rPr>
                <w:rStyle w:val="Nadruk"/>
                <w:b/>
                <w:bCs/>
                <w:sz w:val="28"/>
              </w:rPr>
            </w:pPr>
          </w:p>
        </w:tc>
        <w:tc>
          <w:tcPr>
            <w:tcW w:w="1114" w:type="dxa"/>
          </w:tcPr>
          <w:p w14:paraId="1B2F446F" w14:textId="77777777" w:rsidR="003F1315" w:rsidRDefault="003F1315" w:rsidP="00203D50"/>
        </w:tc>
      </w:tr>
    </w:tbl>
    <w:p w14:paraId="7DE4D9F6" w14:textId="77777777" w:rsidR="00331A2E" w:rsidRDefault="0081689F">
      <w:pPr>
        <w:spacing w:after="160" w:line="259" w:lineRule="auto"/>
        <w:rPr>
          <w:rFonts w:asciiTheme="majorHAnsi" w:eastAsiaTheme="majorEastAsia" w:hAnsiTheme="majorHAnsi" w:cstheme="majorBidi"/>
          <w:sz w:val="32"/>
          <w:szCs w:val="32"/>
        </w:rPr>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331A2E" w14:paraId="1783F645" w14:textId="77777777" w:rsidTr="00203D50">
        <w:tc>
          <w:tcPr>
            <w:tcW w:w="14470" w:type="dxa"/>
            <w:gridSpan w:val="4"/>
            <w:shd w:val="clear" w:color="auto" w:fill="3366FF"/>
          </w:tcPr>
          <w:p w14:paraId="4F8AB664" w14:textId="3B562126" w:rsidR="00331A2E" w:rsidRDefault="00331A2E" w:rsidP="00203D50">
            <w:pPr>
              <w:pStyle w:val="Kop3"/>
            </w:pPr>
            <w:bookmarkStart w:id="34" w:name="_Toc119938249"/>
            <w:r>
              <w:lastRenderedPageBreak/>
              <w:t xml:space="preserve">1.7 Contact opnemen </w:t>
            </w:r>
            <w:r w:rsidR="00297A3D">
              <w:t>bij</w:t>
            </w:r>
            <w:r>
              <w:t xml:space="preserve"> Schaakclub De Blauwe Loper</w:t>
            </w:r>
            <w:bookmarkEnd w:id="34"/>
          </w:p>
        </w:tc>
      </w:tr>
      <w:tr w:rsidR="00331A2E" w14:paraId="4A7B9693" w14:textId="77777777" w:rsidTr="00203D50">
        <w:tc>
          <w:tcPr>
            <w:tcW w:w="14470" w:type="dxa"/>
            <w:gridSpan w:val="4"/>
            <w:tcBorders>
              <w:bottom w:val="single" w:sz="4" w:space="0" w:color="auto"/>
            </w:tcBorders>
          </w:tcPr>
          <w:p w14:paraId="3C8B63AC" w14:textId="77777777" w:rsidR="00331A2E" w:rsidRDefault="00331A2E" w:rsidP="00203D50">
            <w:r>
              <w:t xml:space="preserve">Als een geregistreerde gast van Donkey Travel wil ik inloggen met mijn email / wachtwoord combinatie die bij mijn account hoort. </w:t>
            </w:r>
          </w:p>
        </w:tc>
      </w:tr>
      <w:tr w:rsidR="00331A2E" w14:paraId="31C5DC14" w14:textId="77777777" w:rsidTr="00203D50">
        <w:tc>
          <w:tcPr>
            <w:tcW w:w="5110" w:type="dxa"/>
            <w:shd w:val="clear" w:color="auto" w:fill="F3F3F3"/>
          </w:tcPr>
          <w:p w14:paraId="024C5E1F" w14:textId="77777777" w:rsidR="00331A2E" w:rsidRDefault="00331A2E" w:rsidP="00203D50">
            <w:r>
              <w:rPr>
                <w:b/>
                <w:bCs/>
              </w:rPr>
              <w:t>User slices</w:t>
            </w:r>
          </w:p>
        </w:tc>
        <w:tc>
          <w:tcPr>
            <w:tcW w:w="7666" w:type="dxa"/>
            <w:shd w:val="clear" w:color="auto" w:fill="F3F3F3"/>
            <w:vAlign w:val="bottom"/>
          </w:tcPr>
          <w:p w14:paraId="46C38123" w14:textId="77777777" w:rsidR="00331A2E" w:rsidRDefault="00331A2E" w:rsidP="00203D50">
            <w:pPr>
              <w:jc w:val="center"/>
              <w:rPr>
                <w:b/>
                <w:bCs/>
              </w:rPr>
            </w:pPr>
            <w:r>
              <w:rPr>
                <w:b/>
                <w:bCs/>
              </w:rPr>
              <w:t>Acceptatie criteria</w:t>
            </w:r>
          </w:p>
        </w:tc>
        <w:tc>
          <w:tcPr>
            <w:tcW w:w="580" w:type="dxa"/>
            <w:shd w:val="clear" w:color="auto" w:fill="F3F3F3"/>
            <w:vAlign w:val="bottom"/>
          </w:tcPr>
          <w:p w14:paraId="553DE632" w14:textId="77777777" w:rsidR="00331A2E" w:rsidRDefault="00331A2E" w:rsidP="00203D50">
            <w:pPr>
              <w:jc w:val="center"/>
              <w:rPr>
                <w:b/>
                <w:bCs/>
              </w:rPr>
            </w:pPr>
            <w:r>
              <w:rPr>
                <w:b/>
                <w:bCs/>
              </w:rPr>
              <w:t>Prio</w:t>
            </w:r>
          </w:p>
        </w:tc>
        <w:tc>
          <w:tcPr>
            <w:tcW w:w="1114" w:type="dxa"/>
            <w:shd w:val="clear" w:color="auto" w:fill="F3F3F3"/>
            <w:vAlign w:val="bottom"/>
          </w:tcPr>
          <w:p w14:paraId="42B4EBC6" w14:textId="77777777" w:rsidR="00331A2E" w:rsidRDefault="00331A2E" w:rsidP="00203D50">
            <w:pPr>
              <w:jc w:val="center"/>
              <w:rPr>
                <w:b/>
                <w:bCs/>
              </w:rPr>
            </w:pPr>
            <w:r>
              <w:rPr>
                <w:b/>
                <w:bCs/>
              </w:rPr>
              <w:t>Gereed</w:t>
            </w:r>
          </w:p>
        </w:tc>
      </w:tr>
      <w:tr w:rsidR="00331A2E" w14:paraId="7A211A3C" w14:textId="77777777" w:rsidTr="00203D50">
        <w:tc>
          <w:tcPr>
            <w:tcW w:w="5110" w:type="dxa"/>
          </w:tcPr>
          <w:p w14:paraId="0E98BA3E" w14:textId="0A680A41" w:rsidR="00331A2E" w:rsidRDefault="00331A2E" w:rsidP="00203D50">
            <w:pPr>
              <w:pStyle w:val="Kop3"/>
            </w:pPr>
            <w:bookmarkStart w:id="35" w:name="_Toc119938250"/>
            <w:r>
              <w:t>1.</w:t>
            </w:r>
            <w:r w:rsidR="00D64D7B">
              <w:t>7</w:t>
            </w:r>
            <w:r>
              <w:t xml:space="preserve">.1 </w:t>
            </w:r>
            <w:r w:rsidR="00297A3D">
              <w:t>Contact opnemen</w:t>
            </w:r>
            <w:bookmarkEnd w:id="35"/>
          </w:p>
        </w:tc>
        <w:tc>
          <w:tcPr>
            <w:tcW w:w="7666" w:type="dxa"/>
          </w:tcPr>
          <w:p w14:paraId="142DA13C" w14:textId="77777777" w:rsidR="00331A2E" w:rsidRDefault="00331A2E" w:rsidP="00203D50">
            <w:pPr>
              <w:pStyle w:val="Plattetekst"/>
              <w:rPr>
                <w:rStyle w:val="Nadruk"/>
              </w:rPr>
            </w:pPr>
          </w:p>
        </w:tc>
        <w:tc>
          <w:tcPr>
            <w:tcW w:w="580" w:type="dxa"/>
          </w:tcPr>
          <w:p w14:paraId="358F43EE" w14:textId="77777777" w:rsidR="00331A2E" w:rsidRDefault="00331A2E" w:rsidP="00203D50">
            <w:pPr>
              <w:pStyle w:val="Plattetekst"/>
              <w:rPr>
                <w:rStyle w:val="Nadruk"/>
                <w:b/>
                <w:bCs/>
                <w:sz w:val="28"/>
              </w:rPr>
            </w:pPr>
            <w:r>
              <w:rPr>
                <w:rStyle w:val="Nadruk"/>
                <w:b/>
                <w:bCs/>
                <w:sz w:val="28"/>
              </w:rPr>
              <w:t>100</w:t>
            </w:r>
          </w:p>
        </w:tc>
        <w:tc>
          <w:tcPr>
            <w:tcW w:w="1114" w:type="dxa"/>
          </w:tcPr>
          <w:p w14:paraId="542DBFBA" w14:textId="77777777" w:rsidR="00331A2E" w:rsidRDefault="00331A2E" w:rsidP="00203D50">
            <w:pPr>
              <w:pStyle w:val="Plattetekst"/>
              <w:rPr>
                <w:rStyle w:val="Nadruk"/>
              </w:rPr>
            </w:pPr>
          </w:p>
        </w:tc>
      </w:tr>
      <w:tr w:rsidR="00331A2E" w14:paraId="06F51A22" w14:textId="77777777" w:rsidTr="00203D50">
        <w:trPr>
          <w:cantSplit/>
          <w:trHeight w:val="828"/>
        </w:trPr>
        <w:tc>
          <w:tcPr>
            <w:tcW w:w="5110" w:type="dxa"/>
            <w:vMerge w:val="restart"/>
          </w:tcPr>
          <w:p w14:paraId="62F85D91" w14:textId="27BED2E9" w:rsidR="00331A2E" w:rsidRDefault="00331A2E" w:rsidP="00203D50">
            <w:r>
              <w:t xml:space="preserve">Als </w:t>
            </w:r>
            <w:r w:rsidR="00D64D7B">
              <w:t xml:space="preserve">Lid </w:t>
            </w:r>
            <w:r w:rsidR="00A04C6B">
              <w:t>wil ik contact kunnen opnemen voor wanneer ik een probleem heb of iets te melden heb</w:t>
            </w:r>
          </w:p>
        </w:tc>
        <w:tc>
          <w:tcPr>
            <w:tcW w:w="7666" w:type="dxa"/>
          </w:tcPr>
          <w:p w14:paraId="6D2A618F" w14:textId="3E631120" w:rsidR="00331A2E" w:rsidRDefault="00331A2E" w:rsidP="00331A2E">
            <w:pPr>
              <w:pStyle w:val="Lijstalinea"/>
              <w:numPr>
                <w:ilvl w:val="0"/>
                <w:numId w:val="4"/>
              </w:numPr>
              <w:spacing w:after="0" w:line="240" w:lineRule="auto"/>
              <w:ind w:left="345"/>
            </w:pPr>
            <w:r>
              <w:t xml:space="preserve">Gast ziet scherm </w:t>
            </w:r>
            <w:r w:rsidRPr="00B51846">
              <w:rPr>
                <w:i/>
                <w:iCs/>
              </w:rPr>
              <w:t>1.</w:t>
            </w:r>
            <w:r w:rsidR="00A04C6B">
              <w:rPr>
                <w:i/>
                <w:iCs/>
              </w:rPr>
              <w:t>7</w:t>
            </w:r>
            <w:r w:rsidRPr="00B51846">
              <w:rPr>
                <w:i/>
                <w:iCs/>
              </w:rPr>
              <w:t xml:space="preserve">.1 </w:t>
            </w:r>
            <w:r w:rsidR="00A04C6B">
              <w:rPr>
                <w:i/>
                <w:iCs/>
              </w:rPr>
              <w:t>Contact openem</w:t>
            </w:r>
            <w:r w:rsidR="000F7664">
              <w:rPr>
                <w:i/>
                <w:iCs/>
              </w:rPr>
              <w:t>en</w:t>
            </w:r>
          </w:p>
        </w:tc>
        <w:tc>
          <w:tcPr>
            <w:tcW w:w="580" w:type="dxa"/>
          </w:tcPr>
          <w:p w14:paraId="0DED9BA5" w14:textId="77777777" w:rsidR="00331A2E" w:rsidRDefault="00331A2E" w:rsidP="00203D50">
            <w:pPr>
              <w:jc w:val="center"/>
              <w:rPr>
                <w:rStyle w:val="Nadruk"/>
                <w:b/>
                <w:bCs/>
                <w:sz w:val="28"/>
              </w:rPr>
            </w:pPr>
          </w:p>
        </w:tc>
        <w:tc>
          <w:tcPr>
            <w:tcW w:w="1114" w:type="dxa"/>
          </w:tcPr>
          <w:p w14:paraId="6F78C39C" w14:textId="77777777" w:rsidR="00331A2E" w:rsidRDefault="00331A2E" w:rsidP="00203D50"/>
        </w:tc>
      </w:tr>
      <w:tr w:rsidR="00331A2E" w14:paraId="1056E469" w14:textId="77777777" w:rsidTr="00203D50">
        <w:trPr>
          <w:cantSplit/>
          <w:trHeight w:val="828"/>
        </w:trPr>
        <w:tc>
          <w:tcPr>
            <w:tcW w:w="5110" w:type="dxa"/>
            <w:vMerge/>
          </w:tcPr>
          <w:p w14:paraId="03F8318B" w14:textId="77777777" w:rsidR="00331A2E" w:rsidRDefault="00331A2E" w:rsidP="00203D50"/>
        </w:tc>
        <w:tc>
          <w:tcPr>
            <w:tcW w:w="7666" w:type="dxa"/>
          </w:tcPr>
          <w:p w14:paraId="639154E5" w14:textId="77777777" w:rsidR="00331A2E" w:rsidRDefault="00331A2E" w:rsidP="00203D50">
            <w:pPr>
              <w:ind w:left="-70"/>
            </w:pPr>
            <w:r>
              <w:t>Als geregistreerde gast</w:t>
            </w:r>
          </w:p>
          <w:p w14:paraId="5972C642" w14:textId="3D1B3CE0" w:rsidR="00331A2E" w:rsidRDefault="000F7664" w:rsidP="00203D50">
            <w:pPr>
              <w:numPr>
                <w:ilvl w:val="0"/>
                <w:numId w:val="1"/>
              </w:numPr>
              <w:tabs>
                <w:tab w:val="clear" w:pos="720"/>
              </w:tabs>
              <w:spacing w:after="0" w:line="240" w:lineRule="auto"/>
              <w:ind w:left="830"/>
            </w:pPr>
            <w:r>
              <w:t>Lid vult formulier</w:t>
            </w:r>
          </w:p>
          <w:p w14:paraId="58FB34BD" w14:textId="70C727E8" w:rsidR="0042580A" w:rsidRDefault="0042580A" w:rsidP="00203D50">
            <w:pPr>
              <w:numPr>
                <w:ilvl w:val="0"/>
                <w:numId w:val="1"/>
              </w:numPr>
              <w:tabs>
                <w:tab w:val="clear" w:pos="720"/>
              </w:tabs>
              <w:spacing w:after="0" w:line="240" w:lineRule="auto"/>
              <w:ind w:left="830"/>
            </w:pPr>
            <w:r>
              <w:t xml:space="preserve">Lid drukt op </w:t>
            </w:r>
            <w:r w:rsidR="005F1200">
              <w:t>knop “mail sturen”</w:t>
            </w:r>
          </w:p>
          <w:p w14:paraId="2352D08A" w14:textId="78DEEF60" w:rsidR="005F1200" w:rsidRDefault="005F1200" w:rsidP="00203D50">
            <w:pPr>
              <w:numPr>
                <w:ilvl w:val="0"/>
                <w:numId w:val="1"/>
              </w:numPr>
              <w:tabs>
                <w:tab w:val="clear" w:pos="720"/>
              </w:tabs>
              <w:spacing w:after="0" w:line="240" w:lineRule="auto"/>
              <w:ind w:left="830"/>
            </w:pPr>
            <w:r>
              <w:t>Systeem haalt die email van de lid uit de database</w:t>
            </w:r>
          </w:p>
          <w:p w14:paraId="1B922106" w14:textId="688E129A" w:rsidR="005F1200" w:rsidRDefault="005F1200" w:rsidP="00203D50">
            <w:pPr>
              <w:numPr>
                <w:ilvl w:val="0"/>
                <w:numId w:val="1"/>
              </w:numPr>
              <w:tabs>
                <w:tab w:val="clear" w:pos="720"/>
              </w:tabs>
              <w:spacing w:after="0" w:line="240" w:lineRule="auto"/>
              <w:ind w:left="830"/>
            </w:pPr>
            <w:r>
              <w:t>Systeem stuur</w:t>
            </w:r>
            <w:r w:rsidR="00C9377D">
              <w:t xml:space="preserve">t de formulier </w:t>
            </w:r>
            <w:r w:rsidR="00FB2F31">
              <w:t>en</w:t>
            </w:r>
            <w:r w:rsidR="00C9377D">
              <w:t xml:space="preserve"> de email van de lid naar de s</w:t>
            </w:r>
            <w:r w:rsidR="002C1982">
              <w:t>ecretariaat</w:t>
            </w:r>
          </w:p>
          <w:p w14:paraId="04551C44" w14:textId="5BD088A8" w:rsidR="00331A2E" w:rsidRPr="00AE15D7" w:rsidRDefault="00FB2F31" w:rsidP="00FD2C17">
            <w:pPr>
              <w:numPr>
                <w:ilvl w:val="0"/>
                <w:numId w:val="1"/>
              </w:numPr>
              <w:tabs>
                <w:tab w:val="clear" w:pos="720"/>
              </w:tabs>
              <w:spacing w:after="0" w:line="240" w:lineRule="auto"/>
              <w:ind w:left="830"/>
            </w:pPr>
            <w:r>
              <w:t xml:space="preserve">Systeem toont </w:t>
            </w:r>
            <w:r w:rsidR="00FD2C17">
              <w:t>melding</w:t>
            </w:r>
          </w:p>
        </w:tc>
        <w:tc>
          <w:tcPr>
            <w:tcW w:w="580" w:type="dxa"/>
          </w:tcPr>
          <w:p w14:paraId="502A059D" w14:textId="77777777" w:rsidR="00331A2E" w:rsidRDefault="00331A2E" w:rsidP="00203D50">
            <w:pPr>
              <w:jc w:val="center"/>
              <w:rPr>
                <w:rStyle w:val="Nadruk"/>
                <w:b/>
                <w:bCs/>
                <w:sz w:val="28"/>
              </w:rPr>
            </w:pPr>
          </w:p>
        </w:tc>
        <w:tc>
          <w:tcPr>
            <w:tcW w:w="1114" w:type="dxa"/>
          </w:tcPr>
          <w:p w14:paraId="7726389D" w14:textId="77777777" w:rsidR="00331A2E" w:rsidRDefault="00331A2E" w:rsidP="00203D50"/>
        </w:tc>
      </w:tr>
      <w:tr w:rsidR="00331A2E" w14:paraId="624C48CD" w14:textId="77777777" w:rsidTr="00203D50">
        <w:trPr>
          <w:cantSplit/>
          <w:trHeight w:val="1380"/>
        </w:trPr>
        <w:tc>
          <w:tcPr>
            <w:tcW w:w="5110" w:type="dxa"/>
            <w:vMerge/>
          </w:tcPr>
          <w:p w14:paraId="70854FE8" w14:textId="77777777" w:rsidR="00331A2E" w:rsidRDefault="00331A2E" w:rsidP="00203D50"/>
        </w:tc>
        <w:tc>
          <w:tcPr>
            <w:tcW w:w="7666" w:type="dxa"/>
          </w:tcPr>
          <w:p w14:paraId="45576739" w14:textId="77777777" w:rsidR="00331A2E" w:rsidRDefault="00331A2E" w:rsidP="00203D50">
            <w:pPr>
              <w:spacing w:after="0" w:line="240" w:lineRule="auto"/>
            </w:pPr>
          </w:p>
        </w:tc>
        <w:tc>
          <w:tcPr>
            <w:tcW w:w="580" w:type="dxa"/>
          </w:tcPr>
          <w:p w14:paraId="451FDDEF" w14:textId="77777777" w:rsidR="00331A2E" w:rsidRDefault="00331A2E" w:rsidP="00203D50">
            <w:pPr>
              <w:jc w:val="center"/>
              <w:rPr>
                <w:rStyle w:val="Nadruk"/>
                <w:b/>
                <w:bCs/>
                <w:sz w:val="28"/>
              </w:rPr>
            </w:pPr>
          </w:p>
        </w:tc>
        <w:tc>
          <w:tcPr>
            <w:tcW w:w="1114" w:type="dxa"/>
          </w:tcPr>
          <w:p w14:paraId="7291E6B3" w14:textId="77777777" w:rsidR="00331A2E" w:rsidRDefault="00331A2E" w:rsidP="00203D50"/>
        </w:tc>
      </w:tr>
    </w:tbl>
    <w:p w14:paraId="607AB99E" w14:textId="072A53FE" w:rsidR="0081689F" w:rsidRDefault="0081689F">
      <w:pPr>
        <w:spacing w:after="160" w:line="259" w:lineRule="auto"/>
        <w:rPr>
          <w:rFonts w:asciiTheme="majorHAnsi" w:eastAsiaTheme="majorEastAsia" w:hAnsiTheme="majorHAnsi" w:cstheme="majorBidi"/>
          <w:sz w:val="32"/>
          <w:szCs w:val="32"/>
        </w:rPr>
      </w:pPr>
    </w:p>
    <w:p w14:paraId="44E5591F" w14:textId="77777777" w:rsidR="00912B8F" w:rsidRDefault="00912B8F">
      <w:pPr>
        <w:spacing w:after="160" w:line="259" w:lineRule="auto"/>
        <w:rPr>
          <w:rFonts w:asciiTheme="majorHAnsi" w:eastAsiaTheme="majorEastAsia" w:hAnsiTheme="majorHAnsi" w:cstheme="majorBidi"/>
          <w:sz w:val="32"/>
          <w:szCs w:val="32"/>
        </w:rPr>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284E46" w14:paraId="3FD751B6" w14:textId="77777777" w:rsidTr="00203D50">
        <w:tc>
          <w:tcPr>
            <w:tcW w:w="14470" w:type="dxa"/>
            <w:gridSpan w:val="4"/>
            <w:shd w:val="clear" w:color="auto" w:fill="3366FF"/>
          </w:tcPr>
          <w:p w14:paraId="0C7D594B" w14:textId="30B9C005" w:rsidR="00284E46" w:rsidRDefault="003239CF" w:rsidP="00203D50">
            <w:pPr>
              <w:pStyle w:val="Kop3"/>
            </w:pPr>
            <w:bookmarkStart w:id="36" w:name="_Toc119938251"/>
            <w:r>
              <w:lastRenderedPageBreak/>
              <w:t>2</w:t>
            </w:r>
            <w:r w:rsidR="00284E46">
              <w:t>.</w:t>
            </w:r>
            <w:r>
              <w:t>1</w:t>
            </w:r>
            <w:r w:rsidR="00284E46">
              <w:t xml:space="preserve"> </w:t>
            </w:r>
            <w:r w:rsidR="00847E24">
              <w:t>Beheer rollen geven</w:t>
            </w:r>
            <w:r w:rsidR="00284E46">
              <w:t xml:space="preserve"> bij Schaakclub De Blauwe Loper</w:t>
            </w:r>
            <w:bookmarkEnd w:id="36"/>
          </w:p>
        </w:tc>
      </w:tr>
      <w:tr w:rsidR="00284E46" w14:paraId="725D0EA2" w14:textId="77777777" w:rsidTr="00203D50">
        <w:tc>
          <w:tcPr>
            <w:tcW w:w="14470" w:type="dxa"/>
            <w:gridSpan w:val="4"/>
            <w:tcBorders>
              <w:bottom w:val="single" w:sz="4" w:space="0" w:color="auto"/>
            </w:tcBorders>
          </w:tcPr>
          <w:p w14:paraId="42668730" w14:textId="77777777" w:rsidR="00284E46" w:rsidRDefault="00284E46" w:rsidP="00203D50">
            <w:r>
              <w:t xml:space="preserve">Als een geregistreerde gast van Donkey Travel wil ik inloggen met mijn email / wachtwoord combinatie die bij mijn account hoort. </w:t>
            </w:r>
          </w:p>
        </w:tc>
      </w:tr>
      <w:tr w:rsidR="00284E46" w14:paraId="5AB25A0A" w14:textId="77777777" w:rsidTr="00203D50">
        <w:tc>
          <w:tcPr>
            <w:tcW w:w="5110" w:type="dxa"/>
            <w:shd w:val="clear" w:color="auto" w:fill="F3F3F3"/>
          </w:tcPr>
          <w:p w14:paraId="770740A7" w14:textId="77777777" w:rsidR="00284E46" w:rsidRDefault="00284E46" w:rsidP="00203D50">
            <w:r>
              <w:rPr>
                <w:b/>
                <w:bCs/>
              </w:rPr>
              <w:t>User slices</w:t>
            </w:r>
          </w:p>
        </w:tc>
        <w:tc>
          <w:tcPr>
            <w:tcW w:w="7666" w:type="dxa"/>
            <w:shd w:val="clear" w:color="auto" w:fill="F3F3F3"/>
            <w:vAlign w:val="bottom"/>
          </w:tcPr>
          <w:p w14:paraId="6C4844C5" w14:textId="77777777" w:rsidR="00284E46" w:rsidRDefault="00284E46" w:rsidP="00203D50">
            <w:pPr>
              <w:jc w:val="center"/>
              <w:rPr>
                <w:b/>
                <w:bCs/>
              </w:rPr>
            </w:pPr>
            <w:r>
              <w:rPr>
                <w:b/>
                <w:bCs/>
              </w:rPr>
              <w:t>Acceptatie criteria</w:t>
            </w:r>
          </w:p>
        </w:tc>
        <w:tc>
          <w:tcPr>
            <w:tcW w:w="580" w:type="dxa"/>
            <w:shd w:val="clear" w:color="auto" w:fill="F3F3F3"/>
            <w:vAlign w:val="bottom"/>
          </w:tcPr>
          <w:p w14:paraId="2B832E62" w14:textId="77777777" w:rsidR="00284E46" w:rsidRDefault="00284E46" w:rsidP="00203D50">
            <w:pPr>
              <w:jc w:val="center"/>
              <w:rPr>
                <w:b/>
                <w:bCs/>
              </w:rPr>
            </w:pPr>
            <w:r>
              <w:rPr>
                <w:b/>
                <w:bCs/>
              </w:rPr>
              <w:t>Prio</w:t>
            </w:r>
          </w:p>
        </w:tc>
        <w:tc>
          <w:tcPr>
            <w:tcW w:w="1114" w:type="dxa"/>
            <w:shd w:val="clear" w:color="auto" w:fill="F3F3F3"/>
            <w:vAlign w:val="bottom"/>
          </w:tcPr>
          <w:p w14:paraId="62971FF8" w14:textId="77777777" w:rsidR="00284E46" w:rsidRDefault="00284E46" w:rsidP="00203D50">
            <w:pPr>
              <w:jc w:val="center"/>
              <w:rPr>
                <w:b/>
                <w:bCs/>
              </w:rPr>
            </w:pPr>
            <w:r>
              <w:rPr>
                <w:b/>
                <w:bCs/>
              </w:rPr>
              <w:t>Gereed</w:t>
            </w:r>
          </w:p>
        </w:tc>
      </w:tr>
      <w:tr w:rsidR="00284E46" w14:paraId="43CDC969" w14:textId="77777777" w:rsidTr="00203D50">
        <w:tc>
          <w:tcPr>
            <w:tcW w:w="5110" w:type="dxa"/>
          </w:tcPr>
          <w:p w14:paraId="07350F86" w14:textId="791AE99B" w:rsidR="00284E46" w:rsidRDefault="00847E24" w:rsidP="00203D50">
            <w:pPr>
              <w:pStyle w:val="Kop3"/>
            </w:pPr>
            <w:bookmarkStart w:id="37" w:name="_Toc119938252"/>
            <w:r>
              <w:t>2</w:t>
            </w:r>
            <w:r w:rsidR="00284E46">
              <w:t>.</w:t>
            </w:r>
            <w:r>
              <w:t>1</w:t>
            </w:r>
            <w:r w:rsidR="00284E46">
              <w:t xml:space="preserve">.1 </w:t>
            </w:r>
            <w:r>
              <w:t>Rollen geven</w:t>
            </w:r>
            <w:bookmarkEnd w:id="37"/>
          </w:p>
        </w:tc>
        <w:tc>
          <w:tcPr>
            <w:tcW w:w="7666" w:type="dxa"/>
          </w:tcPr>
          <w:p w14:paraId="19A12BA6" w14:textId="77777777" w:rsidR="00284E46" w:rsidRDefault="00284E46" w:rsidP="00203D50">
            <w:pPr>
              <w:pStyle w:val="Plattetekst"/>
              <w:rPr>
                <w:rStyle w:val="Nadruk"/>
              </w:rPr>
            </w:pPr>
          </w:p>
        </w:tc>
        <w:tc>
          <w:tcPr>
            <w:tcW w:w="580" w:type="dxa"/>
          </w:tcPr>
          <w:p w14:paraId="571439F9" w14:textId="77777777" w:rsidR="00284E46" w:rsidRDefault="00284E46" w:rsidP="00203D50">
            <w:pPr>
              <w:pStyle w:val="Plattetekst"/>
              <w:rPr>
                <w:rStyle w:val="Nadruk"/>
                <w:b/>
                <w:bCs/>
                <w:sz w:val="28"/>
              </w:rPr>
            </w:pPr>
            <w:r>
              <w:rPr>
                <w:rStyle w:val="Nadruk"/>
                <w:b/>
                <w:bCs/>
                <w:sz w:val="28"/>
              </w:rPr>
              <w:t>100</w:t>
            </w:r>
          </w:p>
        </w:tc>
        <w:tc>
          <w:tcPr>
            <w:tcW w:w="1114" w:type="dxa"/>
          </w:tcPr>
          <w:p w14:paraId="3E00E7EA" w14:textId="77777777" w:rsidR="00284E46" w:rsidRDefault="00284E46" w:rsidP="00203D50">
            <w:pPr>
              <w:pStyle w:val="Plattetekst"/>
              <w:rPr>
                <w:rStyle w:val="Nadruk"/>
              </w:rPr>
            </w:pPr>
          </w:p>
        </w:tc>
      </w:tr>
      <w:tr w:rsidR="00284E46" w14:paraId="4C24E86E" w14:textId="77777777" w:rsidTr="00203D50">
        <w:trPr>
          <w:cantSplit/>
          <w:trHeight w:val="828"/>
        </w:trPr>
        <w:tc>
          <w:tcPr>
            <w:tcW w:w="5110" w:type="dxa"/>
            <w:vMerge w:val="restart"/>
          </w:tcPr>
          <w:p w14:paraId="48B48CF9" w14:textId="193F2500" w:rsidR="00284E46" w:rsidRDefault="00847E24" w:rsidP="00203D50">
            <w:r>
              <w:t xml:space="preserve">Als admin </w:t>
            </w:r>
            <w:r w:rsidR="00136FA0">
              <w:t xml:space="preserve">wil ik </w:t>
            </w:r>
            <w:r w:rsidR="00FE76FA">
              <w:t>sommige</w:t>
            </w:r>
            <w:r w:rsidR="00B222FF">
              <w:t xml:space="preserve"> </w:t>
            </w:r>
            <w:r w:rsidR="00136FA0">
              <w:t xml:space="preserve">mensen </w:t>
            </w:r>
            <w:r w:rsidR="00B222FF">
              <w:t>een specifieke rol geven</w:t>
            </w:r>
            <w:r w:rsidR="00F433E1">
              <w:t xml:space="preserve">, zodat ze </w:t>
            </w:r>
            <w:r w:rsidR="00FE76FA">
              <w:t>bij sommige pagina’s wel komen waar normale leden niet heen mogen.</w:t>
            </w:r>
            <w:r w:rsidR="00B222FF">
              <w:t xml:space="preserve"> Denk</w:t>
            </w:r>
            <w:r w:rsidR="00FE76FA">
              <w:t xml:space="preserve"> bijvoorbeeld</w:t>
            </w:r>
            <w:r w:rsidR="00B222FF">
              <w:t xml:space="preserve"> aan scheidrechters en </w:t>
            </w:r>
            <w:r w:rsidR="00F433E1">
              <w:t xml:space="preserve">secretariaten. </w:t>
            </w:r>
            <w:r w:rsidR="00B222FF">
              <w:t xml:space="preserve"> </w:t>
            </w:r>
          </w:p>
        </w:tc>
        <w:tc>
          <w:tcPr>
            <w:tcW w:w="7666" w:type="dxa"/>
          </w:tcPr>
          <w:p w14:paraId="5190FF67" w14:textId="25FE3D4B" w:rsidR="00284E46" w:rsidRDefault="00284E46" w:rsidP="00284E46">
            <w:pPr>
              <w:pStyle w:val="Lijstalinea"/>
              <w:numPr>
                <w:ilvl w:val="0"/>
                <w:numId w:val="4"/>
              </w:numPr>
              <w:spacing w:after="0" w:line="240" w:lineRule="auto"/>
              <w:ind w:left="345"/>
            </w:pPr>
            <w:r>
              <w:t xml:space="preserve">Gast ziet scherm </w:t>
            </w:r>
            <w:r w:rsidR="00FE76FA">
              <w:t>2</w:t>
            </w:r>
            <w:r w:rsidRPr="00B51846">
              <w:rPr>
                <w:i/>
                <w:iCs/>
              </w:rPr>
              <w:t>.</w:t>
            </w:r>
            <w:r w:rsidR="00FE76FA">
              <w:rPr>
                <w:i/>
                <w:iCs/>
              </w:rPr>
              <w:t>1</w:t>
            </w:r>
            <w:r w:rsidRPr="00B51846">
              <w:rPr>
                <w:i/>
                <w:iCs/>
              </w:rPr>
              <w:t xml:space="preserve">.1 </w:t>
            </w:r>
            <w:r w:rsidR="00FE76FA">
              <w:rPr>
                <w:i/>
                <w:iCs/>
              </w:rPr>
              <w:t>Rollen geven</w:t>
            </w:r>
          </w:p>
        </w:tc>
        <w:tc>
          <w:tcPr>
            <w:tcW w:w="580" w:type="dxa"/>
          </w:tcPr>
          <w:p w14:paraId="42A2EF2E" w14:textId="77777777" w:rsidR="00284E46" w:rsidRDefault="00284E46" w:rsidP="00203D50">
            <w:pPr>
              <w:jc w:val="center"/>
              <w:rPr>
                <w:rStyle w:val="Nadruk"/>
                <w:b/>
                <w:bCs/>
                <w:sz w:val="28"/>
              </w:rPr>
            </w:pPr>
          </w:p>
        </w:tc>
        <w:tc>
          <w:tcPr>
            <w:tcW w:w="1114" w:type="dxa"/>
          </w:tcPr>
          <w:p w14:paraId="7FBE8C9A" w14:textId="77777777" w:rsidR="00284E46" w:rsidRDefault="00284E46" w:rsidP="00203D50"/>
        </w:tc>
      </w:tr>
      <w:tr w:rsidR="00284E46" w14:paraId="1DBCACD1" w14:textId="77777777" w:rsidTr="00203D50">
        <w:trPr>
          <w:cantSplit/>
          <w:trHeight w:val="828"/>
        </w:trPr>
        <w:tc>
          <w:tcPr>
            <w:tcW w:w="5110" w:type="dxa"/>
            <w:vMerge/>
          </w:tcPr>
          <w:p w14:paraId="3EF5A0CC" w14:textId="77777777" w:rsidR="00284E46" w:rsidRDefault="00284E46" w:rsidP="00203D50"/>
        </w:tc>
        <w:tc>
          <w:tcPr>
            <w:tcW w:w="7666" w:type="dxa"/>
          </w:tcPr>
          <w:p w14:paraId="70268DF8" w14:textId="77777777" w:rsidR="00284E46" w:rsidRDefault="00284E46" w:rsidP="00203D50">
            <w:pPr>
              <w:ind w:left="-70"/>
            </w:pPr>
            <w:r>
              <w:t>Als geregistreerde gast</w:t>
            </w:r>
          </w:p>
          <w:p w14:paraId="0E29BCF7" w14:textId="665020F3" w:rsidR="00FE76FA" w:rsidRDefault="00FE76FA" w:rsidP="00203D50">
            <w:pPr>
              <w:numPr>
                <w:ilvl w:val="0"/>
                <w:numId w:val="1"/>
              </w:numPr>
              <w:tabs>
                <w:tab w:val="clear" w:pos="720"/>
              </w:tabs>
              <w:spacing w:after="0" w:line="240" w:lineRule="auto"/>
              <w:ind w:left="830"/>
            </w:pPr>
            <w:r>
              <w:t>Admin ziet lijst met leden</w:t>
            </w:r>
          </w:p>
          <w:p w14:paraId="2B0CE52B" w14:textId="5BC96925" w:rsidR="00FE76FA" w:rsidRDefault="00FE76FA" w:rsidP="00203D50">
            <w:pPr>
              <w:numPr>
                <w:ilvl w:val="0"/>
                <w:numId w:val="1"/>
              </w:numPr>
              <w:tabs>
                <w:tab w:val="clear" w:pos="720"/>
              </w:tabs>
              <w:spacing w:after="0" w:line="240" w:lineRule="auto"/>
              <w:ind w:left="830"/>
            </w:pPr>
            <w:r>
              <w:t>Admin selecteerd een lid</w:t>
            </w:r>
          </w:p>
          <w:p w14:paraId="58D38EB3" w14:textId="09C286C8" w:rsidR="00FE76FA" w:rsidRDefault="00FE76FA" w:rsidP="00203D50">
            <w:pPr>
              <w:numPr>
                <w:ilvl w:val="0"/>
                <w:numId w:val="1"/>
              </w:numPr>
              <w:tabs>
                <w:tab w:val="clear" w:pos="720"/>
              </w:tabs>
              <w:spacing w:after="0" w:line="240" w:lineRule="auto"/>
              <w:ind w:left="830"/>
            </w:pPr>
            <w:r>
              <w:t xml:space="preserve">Admin </w:t>
            </w:r>
            <w:r w:rsidR="005C7E97">
              <w:t>geeft een speciale rol aan de lid</w:t>
            </w:r>
          </w:p>
          <w:p w14:paraId="06B95557" w14:textId="6BCFC8B3" w:rsidR="005C7E97" w:rsidRDefault="005C7E97" w:rsidP="00203D50">
            <w:pPr>
              <w:numPr>
                <w:ilvl w:val="0"/>
                <w:numId w:val="1"/>
              </w:numPr>
              <w:tabs>
                <w:tab w:val="clear" w:pos="720"/>
              </w:tabs>
              <w:spacing w:after="0" w:line="240" w:lineRule="auto"/>
              <w:ind w:left="830"/>
            </w:pPr>
            <w:r>
              <w:t xml:space="preserve">Systeem geeft de lid de rol </w:t>
            </w:r>
            <w:r w:rsidR="00B84F37">
              <w:t>die toegewezen is</w:t>
            </w:r>
          </w:p>
          <w:p w14:paraId="781157A5" w14:textId="0A3A5972" w:rsidR="00284E46" w:rsidRPr="00AE15D7" w:rsidRDefault="00B84F37" w:rsidP="00B84F37">
            <w:pPr>
              <w:numPr>
                <w:ilvl w:val="0"/>
                <w:numId w:val="1"/>
              </w:numPr>
              <w:tabs>
                <w:tab w:val="clear" w:pos="720"/>
              </w:tabs>
              <w:spacing w:after="0" w:line="240" w:lineRule="auto"/>
              <w:ind w:left="830"/>
            </w:pPr>
            <w:r>
              <w:t>Systeem toont melding of scherm 2.1.1 Rollen geven</w:t>
            </w:r>
          </w:p>
        </w:tc>
        <w:tc>
          <w:tcPr>
            <w:tcW w:w="580" w:type="dxa"/>
          </w:tcPr>
          <w:p w14:paraId="4C5C3E84" w14:textId="77777777" w:rsidR="00284E46" w:rsidRDefault="00284E46" w:rsidP="00203D50">
            <w:pPr>
              <w:jc w:val="center"/>
              <w:rPr>
                <w:rStyle w:val="Nadruk"/>
                <w:b/>
                <w:bCs/>
                <w:sz w:val="28"/>
              </w:rPr>
            </w:pPr>
          </w:p>
        </w:tc>
        <w:tc>
          <w:tcPr>
            <w:tcW w:w="1114" w:type="dxa"/>
          </w:tcPr>
          <w:p w14:paraId="09D72540" w14:textId="77777777" w:rsidR="00284E46" w:rsidRDefault="00284E46" w:rsidP="00203D50"/>
        </w:tc>
      </w:tr>
      <w:tr w:rsidR="00284E46" w14:paraId="09E335B1" w14:textId="77777777" w:rsidTr="00203D50">
        <w:trPr>
          <w:cantSplit/>
          <w:trHeight w:val="1380"/>
        </w:trPr>
        <w:tc>
          <w:tcPr>
            <w:tcW w:w="5110" w:type="dxa"/>
            <w:vMerge/>
          </w:tcPr>
          <w:p w14:paraId="6A3E99FA" w14:textId="77777777" w:rsidR="00284E46" w:rsidRDefault="00284E46" w:rsidP="00203D50"/>
        </w:tc>
        <w:tc>
          <w:tcPr>
            <w:tcW w:w="7666" w:type="dxa"/>
          </w:tcPr>
          <w:p w14:paraId="7EA5F3AB" w14:textId="77777777" w:rsidR="00284E46" w:rsidRDefault="00284E46" w:rsidP="00203D50">
            <w:pPr>
              <w:spacing w:after="0" w:line="240" w:lineRule="auto"/>
            </w:pPr>
          </w:p>
        </w:tc>
        <w:tc>
          <w:tcPr>
            <w:tcW w:w="580" w:type="dxa"/>
          </w:tcPr>
          <w:p w14:paraId="3F81DDE2" w14:textId="77777777" w:rsidR="00284E46" w:rsidRDefault="00284E46" w:rsidP="00203D50">
            <w:pPr>
              <w:jc w:val="center"/>
              <w:rPr>
                <w:rStyle w:val="Nadruk"/>
                <w:b/>
                <w:bCs/>
                <w:sz w:val="28"/>
              </w:rPr>
            </w:pPr>
          </w:p>
        </w:tc>
        <w:tc>
          <w:tcPr>
            <w:tcW w:w="1114" w:type="dxa"/>
          </w:tcPr>
          <w:p w14:paraId="7429FD31" w14:textId="77777777" w:rsidR="00284E46" w:rsidRDefault="00284E46" w:rsidP="00203D50"/>
        </w:tc>
      </w:tr>
    </w:tbl>
    <w:p w14:paraId="0ADAB75D" w14:textId="77777777" w:rsidR="00A14E9C" w:rsidRDefault="00E65AA4">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A14E9C" w14:paraId="7150407C" w14:textId="77777777" w:rsidTr="008403AB">
        <w:tc>
          <w:tcPr>
            <w:tcW w:w="14470" w:type="dxa"/>
            <w:gridSpan w:val="4"/>
            <w:shd w:val="clear" w:color="auto" w:fill="3366FF"/>
          </w:tcPr>
          <w:p w14:paraId="03B9286B" w14:textId="2EDD7777" w:rsidR="00A14E9C" w:rsidRDefault="00A14E9C" w:rsidP="008403AB">
            <w:pPr>
              <w:pStyle w:val="Kop3"/>
            </w:pPr>
            <w:bookmarkStart w:id="38" w:name="_Toc119938253"/>
            <w:r>
              <w:lastRenderedPageBreak/>
              <w:t xml:space="preserve">3.1 Inloggen als </w:t>
            </w:r>
            <w:r w:rsidR="00FD7B55">
              <w:t xml:space="preserve">scheidsrechter </w:t>
            </w:r>
            <w:r>
              <w:t>op Schaakclub De Blauwe Loper</w:t>
            </w:r>
            <w:bookmarkEnd w:id="38"/>
          </w:p>
        </w:tc>
      </w:tr>
      <w:tr w:rsidR="00A14E9C" w14:paraId="1C8C9E80" w14:textId="77777777" w:rsidTr="008403AB">
        <w:tc>
          <w:tcPr>
            <w:tcW w:w="14470" w:type="dxa"/>
            <w:gridSpan w:val="4"/>
            <w:tcBorders>
              <w:bottom w:val="single" w:sz="4" w:space="0" w:color="auto"/>
            </w:tcBorders>
          </w:tcPr>
          <w:p w14:paraId="2EC6D2AA" w14:textId="77777777" w:rsidR="00A14E9C" w:rsidRDefault="00A14E9C" w:rsidP="008403AB">
            <w:r>
              <w:t xml:space="preserve">Als een geregistreerde gast van Donkey Travel wil ik inloggen met mijn email / wachtwoord combinatie die bij mijn account hoort. </w:t>
            </w:r>
          </w:p>
        </w:tc>
      </w:tr>
      <w:tr w:rsidR="00A14E9C" w14:paraId="6B0F5A99" w14:textId="77777777" w:rsidTr="008403AB">
        <w:tc>
          <w:tcPr>
            <w:tcW w:w="5110" w:type="dxa"/>
            <w:shd w:val="clear" w:color="auto" w:fill="F3F3F3"/>
          </w:tcPr>
          <w:p w14:paraId="59A946B3" w14:textId="77777777" w:rsidR="00A14E9C" w:rsidRDefault="00A14E9C" w:rsidP="008403AB">
            <w:r>
              <w:rPr>
                <w:b/>
                <w:bCs/>
              </w:rPr>
              <w:t>User slices</w:t>
            </w:r>
          </w:p>
        </w:tc>
        <w:tc>
          <w:tcPr>
            <w:tcW w:w="7666" w:type="dxa"/>
            <w:shd w:val="clear" w:color="auto" w:fill="F3F3F3"/>
            <w:vAlign w:val="bottom"/>
          </w:tcPr>
          <w:p w14:paraId="4E0A35B1" w14:textId="77777777" w:rsidR="00A14E9C" w:rsidRDefault="00A14E9C" w:rsidP="008403AB">
            <w:pPr>
              <w:jc w:val="center"/>
              <w:rPr>
                <w:b/>
                <w:bCs/>
              </w:rPr>
            </w:pPr>
            <w:r>
              <w:rPr>
                <w:b/>
                <w:bCs/>
              </w:rPr>
              <w:t>Acceptatie criteria</w:t>
            </w:r>
          </w:p>
        </w:tc>
        <w:tc>
          <w:tcPr>
            <w:tcW w:w="580" w:type="dxa"/>
            <w:shd w:val="clear" w:color="auto" w:fill="F3F3F3"/>
            <w:vAlign w:val="bottom"/>
          </w:tcPr>
          <w:p w14:paraId="78BA9A05" w14:textId="77777777" w:rsidR="00A14E9C" w:rsidRDefault="00A14E9C" w:rsidP="008403AB">
            <w:pPr>
              <w:jc w:val="center"/>
              <w:rPr>
                <w:b/>
                <w:bCs/>
              </w:rPr>
            </w:pPr>
            <w:r>
              <w:rPr>
                <w:b/>
                <w:bCs/>
              </w:rPr>
              <w:t>Prio</w:t>
            </w:r>
          </w:p>
        </w:tc>
        <w:tc>
          <w:tcPr>
            <w:tcW w:w="1114" w:type="dxa"/>
            <w:shd w:val="clear" w:color="auto" w:fill="F3F3F3"/>
            <w:vAlign w:val="bottom"/>
          </w:tcPr>
          <w:p w14:paraId="29B3A00A" w14:textId="77777777" w:rsidR="00A14E9C" w:rsidRDefault="00A14E9C" w:rsidP="008403AB">
            <w:pPr>
              <w:jc w:val="center"/>
              <w:rPr>
                <w:b/>
                <w:bCs/>
              </w:rPr>
            </w:pPr>
            <w:r>
              <w:rPr>
                <w:b/>
                <w:bCs/>
              </w:rPr>
              <w:t>Gereed</w:t>
            </w:r>
          </w:p>
        </w:tc>
      </w:tr>
      <w:tr w:rsidR="00A14E9C" w14:paraId="232738FB" w14:textId="77777777" w:rsidTr="008403AB">
        <w:tc>
          <w:tcPr>
            <w:tcW w:w="5110" w:type="dxa"/>
          </w:tcPr>
          <w:p w14:paraId="47139DE9" w14:textId="403800C9" w:rsidR="00A14E9C" w:rsidRDefault="00FD7B55" w:rsidP="008403AB">
            <w:pPr>
              <w:pStyle w:val="Kop3"/>
            </w:pPr>
            <w:bookmarkStart w:id="39" w:name="_Toc119938254"/>
            <w:r>
              <w:t>3</w:t>
            </w:r>
            <w:r w:rsidR="00A14E9C">
              <w:t>.1.1 Inloggen</w:t>
            </w:r>
            <w:bookmarkEnd w:id="39"/>
          </w:p>
        </w:tc>
        <w:tc>
          <w:tcPr>
            <w:tcW w:w="7666" w:type="dxa"/>
          </w:tcPr>
          <w:p w14:paraId="569DD713" w14:textId="77777777" w:rsidR="00A14E9C" w:rsidRDefault="00A14E9C" w:rsidP="008403AB">
            <w:pPr>
              <w:pStyle w:val="Plattetekst"/>
              <w:rPr>
                <w:rStyle w:val="Nadruk"/>
              </w:rPr>
            </w:pPr>
          </w:p>
        </w:tc>
        <w:tc>
          <w:tcPr>
            <w:tcW w:w="580" w:type="dxa"/>
          </w:tcPr>
          <w:p w14:paraId="0050CF2B" w14:textId="77777777" w:rsidR="00A14E9C" w:rsidRDefault="00A14E9C" w:rsidP="008403AB">
            <w:pPr>
              <w:pStyle w:val="Plattetekst"/>
              <w:rPr>
                <w:rStyle w:val="Nadruk"/>
                <w:b/>
                <w:bCs/>
                <w:sz w:val="28"/>
              </w:rPr>
            </w:pPr>
            <w:r>
              <w:rPr>
                <w:rStyle w:val="Nadruk"/>
                <w:b/>
                <w:bCs/>
                <w:sz w:val="28"/>
              </w:rPr>
              <w:t>100</w:t>
            </w:r>
          </w:p>
        </w:tc>
        <w:tc>
          <w:tcPr>
            <w:tcW w:w="1114" w:type="dxa"/>
          </w:tcPr>
          <w:p w14:paraId="3728613D" w14:textId="77777777" w:rsidR="00A14E9C" w:rsidRDefault="00A14E9C" w:rsidP="008403AB">
            <w:pPr>
              <w:pStyle w:val="Plattetekst"/>
              <w:rPr>
                <w:rStyle w:val="Nadruk"/>
              </w:rPr>
            </w:pPr>
          </w:p>
        </w:tc>
      </w:tr>
      <w:tr w:rsidR="00A14E9C" w14:paraId="27DA0C61" w14:textId="77777777" w:rsidTr="008403AB">
        <w:trPr>
          <w:cantSplit/>
          <w:trHeight w:val="828"/>
        </w:trPr>
        <w:tc>
          <w:tcPr>
            <w:tcW w:w="5110" w:type="dxa"/>
            <w:vMerge w:val="restart"/>
          </w:tcPr>
          <w:p w14:paraId="32C1B28D" w14:textId="788EDAB2" w:rsidR="00A14E9C" w:rsidRDefault="00A14E9C" w:rsidP="008403AB">
            <w:r>
              <w:t xml:space="preserve">Als geregistreerde </w:t>
            </w:r>
            <w:r w:rsidR="00FD7B55">
              <w:t>scheidsrechter</w:t>
            </w:r>
            <w:r>
              <w:t xml:space="preserve"> wil ik kunnen inloggen bij Schaakclub De Blauwe Loper</w:t>
            </w:r>
          </w:p>
        </w:tc>
        <w:tc>
          <w:tcPr>
            <w:tcW w:w="7666" w:type="dxa"/>
          </w:tcPr>
          <w:p w14:paraId="4BEB9BFF" w14:textId="77777777" w:rsidR="00A14E9C" w:rsidRDefault="00A14E9C" w:rsidP="008403AB">
            <w:pPr>
              <w:numPr>
                <w:ilvl w:val="0"/>
                <w:numId w:val="2"/>
              </w:numPr>
              <w:tabs>
                <w:tab w:val="clear" w:pos="290"/>
              </w:tabs>
              <w:spacing w:after="0" w:line="240" w:lineRule="auto"/>
            </w:pPr>
            <w:r>
              <w:t xml:space="preserve">Gast ziet scherm </w:t>
            </w:r>
            <w:r>
              <w:rPr>
                <w:i/>
                <w:iCs/>
              </w:rPr>
              <w:t>1.1.1 Inloggen</w:t>
            </w:r>
          </w:p>
        </w:tc>
        <w:tc>
          <w:tcPr>
            <w:tcW w:w="580" w:type="dxa"/>
          </w:tcPr>
          <w:p w14:paraId="28CC5822" w14:textId="77777777" w:rsidR="00A14E9C" w:rsidRDefault="00A14E9C" w:rsidP="008403AB">
            <w:pPr>
              <w:jc w:val="center"/>
              <w:rPr>
                <w:rStyle w:val="Nadruk"/>
                <w:b/>
                <w:bCs/>
                <w:sz w:val="28"/>
              </w:rPr>
            </w:pPr>
          </w:p>
        </w:tc>
        <w:tc>
          <w:tcPr>
            <w:tcW w:w="1114" w:type="dxa"/>
          </w:tcPr>
          <w:p w14:paraId="425DE9AB" w14:textId="77777777" w:rsidR="00A14E9C" w:rsidRDefault="00A14E9C" w:rsidP="008403AB"/>
        </w:tc>
      </w:tr>
      <w:tr w:rsidR="00A14E9C" w14:paraId="373A2D0C" w14:textId="77777777" w:rsidTr="008403AB">
        <w:trPr>
          <w:cantSplit/>
          <w:trHeight w:val="828"/>
        </w:trPr>
        <w:tc>
          <w:tcPr>
            <w:tcW w:w="5110" w:type="dxa"/>
            <w:vMerge/>
          </w:tcPr>
          <w:p w14:paraId="7319B51C" w14:textId="77777777" w:rsidR="00A14E9C" w:rsidRDefault="00A14E9C" w:rsidP="008403AB"/>
        </w:tc>
        <w:tc>
          <w:tcPr>
            <w:tcW w:w="7666" w:type="dxa"/>
          </w:tcPr>
          <w:p w14:paraId="3C45E523" w14:textId="77777777" w:rsidR="00A14E9C" w:rsidRDefault="00A14E9C" w:rsidP="008403AB">
            <w:pPr>
              <w:ind w:left="-70"/>
            </w:pPr>
            <w:r>
              <w:t>Als geregistreerde gast</w:t>
            </w:r>
          </w:p>
          <w:p w14:paraId="60745431" w14:textId="46AF5E1C" w:rsidR="00A14E9C" w:rsidRDefault="00FD7B55" w:rsidP="008403AB">
            <w:pPr>
              <w:numPr>
                <w:ilvl w:val="0"/>
                <w:numId w:val="1"/>
              </w:numPr>
              <w:tabs>
                <w:tab w:val="clear" w:pos="720"/>
              </w:tabs>
              <w:spacing w:after="0" w:line="240" w:lineRule="auto"/>
              <w:ind w:left="830"/>
            </w:pPr>
            <w:r>
              <w:t>Scheidsrechter</w:t>
            </w:r>
            <w:r w:rsidR="00A14E9C">
              <w:t xml:space="preserve"> kan Email en Wachtwoord invullen</w:t>
            </w:r>
          </w:p>
          <w:p w14:paraId="69CECBE4" w14:textId="0E20986B" w:rsidR="00A14E9C" w:rsidRDefault="00FD7B55" w:rsidP="008403AB">
            <w:pPr>
              <w:numPr>
                <w:ilvl w:val="0"/>
                <w:numId w:val="1"/>
              </w:numPr>
              <w:tabs>
                <w:tab w:val="clear" w:pos="720"/>
              </w:tabs>
              <w:spacing w:after="0" w:line="240" w:lineRule="auto"/>
              <w:ind w:left="830"/>
            </w:pPr>
            <w:r>
              <w:t>Scheidsrechter</w:t>
            </w:r>
            <w:r w:rsidR="00A14E9C">
              <w:t xml:space="preserve"> drukt op knop inloggen</w:t>
            </w:r>
          </w:p>
          <w:p w14:paraId="3D70DFD7" w14:textId="77777777" w:rsidR="00A14E9C" w:rsidRDefault="00A14E9C" w:rsidP="008403AB">
            <w:pPr>
              <w:numPr>
                <w:ilvl w:val="0"/>
                <w:numId w:val="1"/>
              </w:numPr>
              <w:tabs>
                <w:tab w:val="clear" w:pos="720"/>
              </w:tabs>
              <w:spacing w:after="0" w:line="240" w:lineRule="auto"/>
              <w:ind w:left="830"/>
            </w:pPr>
            <w:r>
              <w:t>Systeem checkt gegevens</w:t>
            </w:r>
          </w:p>
          <w:p w14:paraId="2E48182B" w14:textId="77777777" w:rsidR="00A14E9C" w:rsidRPr="00E85983" w:rsidRDefault="00A14E9C" w:rsidP="008403AB">
            <w:pPr>
              <w:numPr>
                <w:ilvl w:val="0"/>
                <w:numId w:val="1"/>
              </w:numPr>
              <w:tabs>
                <w:tab w:val="clear" w:pos="720"/>
              </w:tabs>
              <w:spacing w:after="0" w:line="240" w:lineRule="auto"/>
              <w:ind w:left="830"/>
              <w:rPr>
                <w:lang w:val="en-GB"/>
              </w:rPr>
            </w:pPr>
            <w:r w:rsidRPr="00E85983">
              <w:rPr>
                <w:lang w:val="en-GB"/>
              </w:rPr>
              <w:t>Systeem toont melding of scherm 1.3.1 home p</w:t>
            </w:r>
            <w:r>
              <w:rPr>
                <w:lang w:val="en-GB"/>
              </w:rPr>
              <w:t>agina</w:t>
            </w:r>
          </w:p>
        </w:tc>
        <w:tc>
          <w:tcPr>
            <w:tcW w:w="580" w:type="dxa"/>
          </w:tcPr>
          <w:p w14:paraId="1ED3F407" w14:textId="77777777" w:rsidR="00A14E9C" w:rsidRDefault="00A14E9C" w:rsidP="008403AB">
            <w:pPr>
              <w:jc w:val="center"/>
              <w:rPr>
                <w:rStyle w:val="Nadruk"/>
                <w:b/>
                <w:bCs/>
                <w:sz w:val="28"/>
              </w:rPr>
            </w:pPr>
          </w:p>
        </w:tc>
        <w:tc>
          <w:tcPr>
            <w:tcW w:w="1114" w:type="dxa"/>
          </w:tcPr>
          <w:p w14:paraId="4445722E" w14:textId="77777777" w:rsidR="00A14E9C" w:rsidRDefault="00A14E9C" w:rsidP="008403AB"/>
        </w:tc>
      </w:tr>
      <w:tr w:rsidR="00A14E9C" w14:paraId="47658B5C" w14:textId="77777777" w:rsidTr="008403AB">
        <w:trPr>
          <w:cantSplit/>
          <w:trHeight w:val="1380"/>
        </w:trPr>
        <w:tc>
          <w:tcPr>
            <w:tcW w:w="5110" w:type="dxa"/>
            <w:vMerge/>
          </w:tcPr>
          <w:p w14:paraId="4DDEF322" w14:textId="77777777" w:rsidR="00A14E9C" w:rsidRDefault="00A14E9C" w:rsidP="008403AB"/>
        </w:tc>
        <w:tc>
          <w:tcPr>
            <w:tcW w:w="7666" w:type="dxa"/>
          </w:tcPr>
          <w:p w14:paraId="7D224E04" w14:textId="77777777" w:rsidR="00A14E9C" w:rsidRDefault="00A14E9C" w:rsidP="008403AB">
            <w:pPr>
              <w:ind w:left="-70"/>
            </w:pPr>
            <w:r>
              <w:t>Anders</w:t>
            </w:r>
          </w:p>
          <w:p w14:paraId="2817FA86" w14:textId="62051895" w:rsidR="00A14E9C" w:rsidRDefault="005D76E2" w:rsidP="008403AB">
            <w:pPr>
              <w:numPr>
                <w:ilvl w:val="0"/>
                <w:numId w:val="1"/>
              </w:numPr>
              <w:tabs>
                <w:tab w:val="clear" w:pos="720"/>
              </w:tabs>
              <w:spacing w:after="0" w:line="240" w:lineRule="auto"/>
              <w:ind w:left="830"/>
            </w:pPr>
            <w:r>
              <w:t>Scheidsrechter</w:t>
            </w:r>
            <w:r w:rsidR="00A14E9C">
              <w:t xml:space="preserve"> drukt op link “maak account aan”</w:t>
            </w:r>
          </w:p>
          <w:p w14:paraId="3AF29EF4" w14:textId="77777777" w:rsidR="00A14E9C" w:rsidRDefault="00A14E9C" w:rsidP="008403AB">
            <w:pPr>
              <w:numPr>
                <w:ilvl w:val="0"/>
                <w:numId w:val="1"/>
              </w:numPr>
              <w:tabs>
                <w:tab w:val="clear" w:pos="720"/>
              </w:tabs>
              <w:spacing w:after="0" w:line="240" w:lineRule="auto"/>
              <w:ind w:left="830"/>
            </w:pPr>
            <w:r>
              <w:t>Systeem toont scherm 1.2.1 Registreren</w:t>
            </w:r>
          </w:p>
        </w:tc>
        <w:tc>
          <w:tcPr>
            <w:tcW w:w="580" w:type="dxa"/>
          </w:tcPr>
          <w:p w14:paraId="08C8B9EE" w14:textId="77777777" w:rsidR="00A14E9C" w:rsidRDefault="00A14E9C" w:rsidP="008403AB">
            <w:pPr>
              <w:jc w:val="center"/>
              <w:rPr>
                <w:rStyle w:val="Nadruk"/>
                <w:b/>
                <w:bCs/>
                <w:sz w:val="28"/>
              </w:rPr>
            </w:pPr>
          </w:p>
        </w:tc>
        <w:tc>
          <w:tcPr>
            <w:tcW w:w="1114" w:type="dxa"/>
          </w:tcPr>
          <w:p w14:paraId="17919749" w14:textId="77777777" w:rsidR="00A14E9C" w:rsidRDefault="00A14E9C" w:rsidP="008403AB"/>
        </w:tc>
      </w:tr>
    </w:tbl>
    <w:p w14:paraId="00D58A11" w14:textId="77777777" w:rsidR="00AB2808" w:rsidRDefault="00AB2808">
      <w:pPr>
        <w:spacing w:after="160" w:line="259" w:lineRule="auto"/>
      </w:pPr>
    </w:p>
    <w:p w14:paraId="10B0C4B0" w14:textId="77777777" w:rsidR="00AB2808" w:rsidRDefault="00AB2808">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AB2808" w14:paraId="1EC95D3A" w14:textId="77777777" w:rsidTr="008403AB">
        <w:tc>
          <w:tcPr>
            <w:tcW w:w="14470" w:type="dxa"/>
            <w:gridSpan w:val="4"/>
            <w:shd w:val="clear" w:color="auto" w:fill="3366FF"/>
          </w:tcPr>
          <w:p w14:paraId="687655E0" w14:textId="7692D43E" w:rsidR="00AB2808" w:rsidRDefault="00AB2808" w:rsidP="008403AB">
            <w:pPr>
              <w:pStyle w:val="Kop3"/>
            </w:pPr>
            <w:bookmarkStart w:id="40" w:name="_Toc119938255"/>
            <w:r>
              <w:lastRenderedPageBreak/>
              <w:t>3.2 Registreren als scheidsrechter op Schaakclub De Blauwe Loper</w:t>
            </w:r>
            <w:bookmarkEnd w:id="40"/>
          </w:p>
        </w:tc>
      </w:tr>
      <w:tr w:rsidR="00AB2808" w14:paraId="579EE43D" w14:textId="77777777" w:rsidTr="008403AB">
        <w:tc>
          <w:tcPr>
            <w:tcW w:w="14470" w:type="dxa"/>
            <w:gridSpan w:val="4"/>
            <w:tcBorders>
              <w:bottom w:val="single" w:sz="4" w:space="0" w:color="auto"/>
            </w:tcBorders>
          </w:tcPr>
          <w:p w14:paraId="2E0A2E4C" w14:textId="77777777" w:rsidR="00AB2808" w:rsidRDefault="00AB2808" w:rsidP="008403AB">
            <w:r>
              <w:t xml:space="preserve">Als een geregistreerde gast van Donkey Travel wil ik inloggen met mijn email / wachtwoord combinatie die bij mijn account hoort. </w:t>
            </w:r>
          </w:p>
        </w:tc>
      </w:tr>
      <w:tr w:rsidR="00AB2808" w14:paraId="78619C54" w14:textId="77777777" w:rsidTr="008403AB">
        <w:tc>
          <w:tcPr>
            <w:tcW w:w="5110" w:type="dxa"/>
            <w:shd w:val="clear" w:color="auto" w:fill="F3F3F3"/>
          </w:tcPr>
          <w:p w14:paraId="05A6CEB5" w14:textId="77777777" w:rsidR="00AB2808" w:rsidRDefault="00AB2808" w:rsidP="008403AB">
            <w:r>
              <w:rPr>
                <w:b/>
                <w:bCs/>
              </w:rPr>
              <w:t>User slices</w:t>
            </w:r>
          </w:p>
        </w:tc>
        <w:tc>
          <w:tcPr>
            <w:tcW w:w="7666" w:type="dxa"/>
            <w:shd w:val="clear" w:color="auto" w:fill="F3F3F3"/>
            <w:vAlign w:val="bottom"/>
          </w:tcPr>
          <w:p w14:paraId="6B54A15C" w14:textId="77777777" w:rsidR="00AB2808" w:rsidRDefault="00AB2808" w:rsidP="008403AB">
            <w:pPr>
              <w:jc w:val="center"/>
              <w:rPr>
                <w:b/>
                <w:bCs/>
              </w:rPr>
            </w:pPr>
            <w:r>
              <w:rPr>
                <w:b/>
                <w:bCs/>
              </w:rPr>
              <w:t>Acceptatie criteria</w:t>
            </w:r>
          </w:p>
        </w:tc>
        <w:tc>
          <w:tcPr>
            <w:tcW w:w="580" w:type="dxa"/>
            <w:shd w:val="clear" w:color="auto" w:fill="F3F3F3"/>
            <w:vAlign w:val="bottom"/>
          </w:tcPr>
          <w:p w14:paraId="28BF3BB0" w14:textId="77777777" w:rsidR="00AB2808" w:rsidRDefault="00AB2808" w:rsidP="008403AB">
            <w:pPr>
              <w:jc w:val="center"/>
              <w:rPr>
                <w:b/>
                <w:bCs/>
              </w:rPr>
            </w:pPr>
            <w:r>
              <w:rPr>
                <w:b/>
                <w:bCs/>
              </w:rPr>
              <w:t>Prio</w:t>
            </w:r>
          </w:p>
        </w:tc>
        <w:tc>
          <w:tcPr>
            <w:tcW w:w="1114" w:type="dxa"/>
            <w:shd w:val="clear" w:color="auto" w:fill="F3F3F3"/>
            <w:vAlign w:val="bottom"/>
          </w:tcPr>
          <w:p w14:paraId="4B618CC1" w14:textId="77777777" w:rsidR="00AB2808" w:rsidRDefault="00AB2808" w:rsidP="008403AB">
            <w:pPr>
              <w:jc w:val="center"/>
              <w:rPr>
                <w:b/>
                <w:bCs/>
              </w:rPr>
            </w:pPr>
            <w:r>
              <w:rPr>
                <w:b/>
                <w:bCs/>
              </w:rPr>
              <w:t>Gereed</w:t>
            </w:r>
          </w:p>
        </w:tc>
      </w:tr>
      <w:tr w:rsidR="00AB2808" w14:paraId="57DCCA30" w14:textId="77777777" w:rsidTr="008403AB">
        <w:tc>
          <w:tcPr>
            <w:tcW w:w="5110" w:type="dxa"/>
          </w:tcPr>
          <w:p w14:paraId="53B74903" w14:textId="465C4554" w:rsidR="00AB2808" w:rsidRDefault="00AB2808" w:rsidP="008403AB">
            <w:pPr>
              <w:pStyle w:val="Kop3"/>
            </w:pPr>
            <w:bookmarkStart w:id="41" w:name="_Toc119938256"/>
            <w:r>
              <w:t>3.2.1 Registreren als scheidsrechter</w:t>
            </w:r>
            <w:bookmarkEnd w:id="41"/>
          </w:p>
        </w:tc>
        <w:tc>
          <w:tcPr>
            <w:tcW w:w="7666" w:type="dxa"/>
          </w:tcPr>
          <w:p w14:paraId="3978D3BA" w14:textId="77777777" w:rsidR="00AB2808" w:rsidRDefault="00AB2808" w:rsidP="008403AB">
            <w:pPr>
              <w:pStyle w:val="Plattetekst"/>
              <w:rPr>
                <w:rStyle w:val="Nadruk"/>
              </w:rPr>
            </w:pPr>
          </w:p>
        </w:tc>
        <w:tc>
          <w:tcPr>
            <w:tcW w:w="580" w:type="dxa"/>
          </w:tcPr>
          <w:p w14:paraId="6B5F6607" w14:textId="77777777" w:rsidR="00AB2808" w:rsidRDefault="00AB2808" w:rsidP="008403AB">
            <w:pPr>
              <w:pStyle w:val="Plattetekst"/>
              <w:rPr>
                <w:rStyle w:val="Nadruk"/>
                <w:b/>
                <w:bCs/>
                <w:sz w:val="28"/>
              </w:rPr>
            </w:pPr>
            <w:r>
              <w:rPr>
                <w:rStyle w:val="Nadruk"/>
                <w:b/>
                <w:bCs/>
                <w:sz w:val="28"/>
              </w:rPr>
              <w:t>100</w:t>
            </w:r>
          </w:p>
        </w:tc>
        <w:tc>
          <w:tcPr>
            <w:tcW w:w="1114" w:type="dxa"/>
          </w:tcPr>
          <w:p w14:paraId="45DA041E" w14:textId="77777777" w:rsidR="00AB2808" w:rsidRDefault="00AB2808" w:rsidP="008403AB">
            <w:pPr>
              <w:pStyle w:val="Plattetekst"/>
              <w:rPr>
                <w:rStyle w:val="Nadruk"/>
              </w:rPr>
            </w:pPr>
          </w:p>
        </w:tc>
      </w:tr>
      <w:tr w:rsidR="00AB2808" w14:paraId="63016928" w14:textId="77777777" w:rsidTr="008403AB">
        <w:trPr>
          <w:cantSplit/>
          <w:trHeight w:val="828"/>
        </w:trPr>
        <w:tc>
          <w:tcPr>
            <w:tcW w:w="5110" w:type="dxa"/>
            <w:vMerge w:val="restart"/>
          </w:tcPr>
          <w:p w14:paraId="4C4584BB" w14:textId="32C135B4" w:rsidR="00AB2808" w:rsidRDefault="00AB2808" w:rsidP="008403AB">
            <w:r>
              <w:t xml:space="preserve">Als nieuwe </w:t>
            </w:r>
            <w:r w:rsidR="00C411FB">
              <w:t>scheidsrechter</w:t>
            </w:r>
            <w:r>
              <w:t xml:space="preserve"> wil ik kunnen registreren bij Schaakclub De Blauwe Loper</w:t>
            </w:r>
          </w:p>
        </w:tc>
        <w:tc>
          <w:tcPr>
            <w:tcW w:w="7666" w:type="dxa"/>
          </w:tcPr>
          <w:p w14:paraId="2201C5FD" w14:textId="77777777" w:rsidR="00AB2808" w:rsidRDefault="00AB2808" w:rsidP="008403AB">
            <w:pPr>
              <w:numPr>
                <w:ilvl w:val="0"/>
                <w:numId w:val="2"/>
              </w:numPr>
              <w:tabs>
                <w:tab w:val="clear" w:pos="290"/>
              </w:tabs>
              <w:spacing w:after="0" w:line="240" w:lineRule="auto"/>
            </w:pPr>
            <w:r>
              <w:t xml:space="preserve">Gast ziet scherm </w:t>
            </w:r>
            <w:r>
              <w:rPr>
                <w:i/>
                <w:iCs/>
              </w:rPr>
              <w:t>1.2.1 registeren</w:t>
            </w:r>
          </w:p>
        </w:tc>
        <w:tc>
          <w:tcPr>
            <w:tcW w:w="580" w:type="dxa"/>
          </w:tcPr>
          <w:p w14:paraId="39153C66" w14:textId="77777777" w:rsidR="00AB2808" w:rsidRDefault="00AB2808" w:rsidP="008403AB">
            <w:pPr>
              <w:jc w:val="center"/>
              <w:rPr>
                <w:rStyle w:val="Nadruk"/>
                <w:b/>
                <w:bCs/>
                <w:sz w:val="28"/>
              </w:rPr>
            </w:pPr>
          </w:p>
        </w:tc>
        <w:tc>
          <w:tcPr>
            <w:tcW w:w="1114" w:type="dxa"/>
          </w:tcPr>
          <w:p w14:paraId="7EBAE573" w14:textId="77777777" w:rsidR="00AB2808" w:rsidRDefault="00AB2808" w:rsidP="008403AB"/>
        </w:tc>
      </w:tr>
      <w:tr w:rsidR="00AB2808" w14:paraId="6451AAC5" w14:textId="77777777" w:rsidTr="008403AB">
        <w:trPr>
          <w:cantSplit/>
          <w:trHeight w:val="828"/>
        </w:trPr>
        <w:tc>
          <w:tcPr>
            <w:tcW w:w="5110" w:type="dxa"/>
            <w:vMerge/>
          </w:tcPr>
          <w:p w14:paraId="482C1173" w14:textId="77777777" w:rsidR="00AB2808" w:rsidRDefault="00AB2808" w:rsidP="008403AB"/>
        </w:tc>
        <w:tc>
          <w:tcPr>
            <w:tcW w:w="7666" w:type="dxa"/>
          </w:tcPr>
          <w:p w14:paraId="5DA65486" w14:textId="77777777" w:rsidR="00AB2808" w:rsidRDefault="00AB2808" w:rsidP="008403AB">
            <w:pPr>
              <w:ind w:left="-70"/>
            </w:pPr>
            <w:r>
              <w:t>Als geregistreerde gast</w:t>
            </w:r>
          </w:p>
          <w:p w14:paraId="51057A29" w14:textId="12626903" w:rsidR="00AB2808" w:rsidRDefault="00C11716" w:rsidP="008403AB">
            <w:pPr>
              <w:numPr>
                <w:ilvl w:val="0"/>
                <w:numId w:val="1"/>
              </w:numPr>
              <w:tabs>
                <w:tab w:val="clear" w:pos="720"/>
              </w:tabs>
              <w:spacing w:after="0" w:line="240" w:lineRule="auto"/>
              <w:ind w:left="830"/>
            </w:pPr>
            <w:r>
              <w:t>Scheidsrechter</w:t>
            </w:r>
            <w:r w:rsidR="00AB2808">
              <w:t xml:space="preserve"> vult NAW gegevens in</w:t>
            </w:r>
          </w:p>
          <w:p w14:paraId="5A2C5CCC" w14:textId="0DEC6411" w:rsidR="00AB2808" w:rsidRDefault="00C11716" w:rsidP="008403AB">
            <w:pPr>
              <w:numPr>
                <w:ilvl w:val="0"/>
                <w:numId w:val="1"/>
              </w:numPr>
              <w:tabs>
                <w:tab w:val="clear" w:pos="720"/>
              </w:tabs>
              <w:spacing w:after="0" w:line="240" w:lineRule="auto"/>
              <w:ind w:left="830"/>
            </w:pPr>
            <w:r>
              <w:t>Scheidsrechter</w:t>
            </w:r>
            <w:r w:rsidR="00AB2808">
              <w:t xml:space="preserve"> drukt op registreren</w:t>
            </w:r>
          </w:p>
          <w:p w14:paraId="72F0D925" w14:textId="77777777" w:rsidR="00AB2808" w:rsidRDefault="00AB2808" w:rsidP="008403AB">
            <w:pPr>
              <w:numPr>
                <w:ilvl w:val="0"/>
                <w:numId w:val="1"/>
              </w:numPr>
              <w:tabs>
                <w:tab w:val="clear" w:pos="720"/>
              </w:tabs>
              <w:spacing w:after="0" w:line="240" w:lineRule="auto"/>
              <w:ind w:left="830"/>
            </w:pPr>
            <w:r>
              <w:t>Systeem checkt gegevens en stopt ze in een database</w:t>
            </w:r>
          </w:p>
          <w:p w14:paraId="0DB3C7CE" w14:textId="77777777" w:rsidR="00AB2808" w:rsidRDefault="00AB2808" w:rsidP="008403AB">
            <w:pPr>
              <w:numPr>
                <w:ilvl w:val="0"/>
                <w:numId w:val="1"/>
              </w:numPr>
              <w:tabs>
                <w:tab w:val="clear" w:pos="720"/>
              </w:tabs>
              <w:spacing w:after="0" w:line="240" w:lineRule="auto"/>
              <w:ind w:left="830"/>
              <w:rPr>
                <w:lang w:val="en-GB"/>
              </w:rPr>
            </w:pPr>
            <w:r w:rsidRPr="001166EC">
              <w:rPr>
                <w:lang w:val="en-GB"/>
              </w:rPr>
              <w:t>Systeem toont melding of scherm 1.3.1 home p</w:t>
            </w:r>
            <w:r>
              <w:rPr>
                <w:lang w:val="en-GB"/>
              </w:rPr>
              <w:t>agina</w:t>
            </w:r>
          </w:p>
          <w:p w14:paraId="33EA3621" w14:textId="77777777" w:rsidR="0071159F" w:rsidRDefault="0071159F" w:rsidP="008403AB">
            <w:pPr>
              <w:numPr>
                <w:ilvl w:val="0"/>
                <w:numId w:val="1"/>
              </w:numPr>
              <w:tabs>
                <w:tab w:val="clear" w:pos="720"/>
              </w:tabs>
              <w:spacing w:after="0" w:line="240" w:lineRule="auto"/>
              <w:ind w:left="830"/>
            </w:pPr>
            <w:r w:rsidRPr="0071159F">
              <w:t>Admin geeft Scheidsrechter rol a</w:t>
            </w:r>
            <w:r>
              <w:t>an de scheidsrechter</w:t>
            </w:r>
          </w:p>
          <w:p w14:paraId="1CC754E2" w14:textId="17250396" w:rsidR="0045234F" w:rsidRPr="0071159F" w:rsidRDefault="009B4062" w:rsidP="008403AB">
            <w:pPr>
              <w:numPr>
                <w:ilvl w:val="0"/>
                <w:numId w:val="1"/>
              </w:numPr>
              <w:tabs>
                <w:tab w:val="clear" w:pos="720"/>
              </w:tabs>
              <w:spacing w:after="0" w:line="240" w:lineRule="auto"/>
              <w:ind w:left="830"/>
            </w:pPr>
            <w:r>
              <w:t>Scheidsrechter krijgt alle toe</w:t>
            </w:r>
            <w:r w:rsidR="004B732F">
              <w:t>behorende functies</w:t>
            </w:r>
          </w:p>
        </w:tc>
        <w:tc>
          <w:tcPr>
            <w:tcW w:w="580" w:type="dxa"/>
          </w:tcPr>
          <w:p w14:paraId="26102012" w14:textId="77777777" w:rsidR="00AB2808" w:rsidRDefault="00AB2808" w:rsidP="008403AB">
            <w:pPr>
              <w:jc w:val="center"/>
              <w:rPr>
                <w:rStyle w:val="Nadruk"/>
                <w:b/>
                <w:bCs/>
                <w:sz w:val="28"/>
              </w:rPr>
            </w:pPr>
          </w:p>
        </w:tc>
        <w:tc>
          <w:tcPr>
            <w:tcW w:w="1114" w:type="dxa"/>
          </w:tcPr>
          <w:p w14:paraId="53AB0E55" w14:textId="77777777" w:rsidR="00AB2808" w:rsidRDefault="00AB2808" w:rsidP="008403AB"/>
        </w:tc>
      </w:tr>
      <w:tr w:rsidR="00AB2808" w14:paraId="7D589092" w14:textId="77777777" w:rsidTr="008403AB">
        <w:trPr>
          <w:cantSplit/>
          <w:trHeight w:val="1380"/>
        </w:trPr>
        <w:tc>
          <w:tcPr>
            <w:tcW w:w="5110" w:type="dxa"/>
            <w:vMerge/>
          </w:tcPr>
          <w:p w14:paraId="2C1123E1" w14:textId="77777777" w:rsidR="00AB2808" w:rsidRDefault="00AB2808" w:rsidP="008403AB"/>
        </w:tc>
        <w:tc>
          <w:tcPr>
            <w:tcW w:w="7666" w:type="dxa"/>
          </w:tcPr>
          <w:p w14:paraId="289A4030" w14:textId="77777777" w:rsidR="00AB2808" w:rsidRDefault="00AB2808" w:rsidP="008403AB">
            <w:pPr>
              <w:ind w:left="-70"/>
            </w:pPr>
            <w:r>
              <w:t>Anders</w:t>
            </w:r>
          </w:p>
          <w:p w14:paraId="409D35EC" w14:textId="0217C8A9" w:rsidR="00AB2808" w:rsidRDefault="003D4330" w:rsidP="008403AB">
            <w:pPr>
              <w:numPr>
                <w:ilvl w:val="0"/>
                <w:numId w:val="1"/>
              </w:numPr>
              <w:tabs>
                <w:tab w:val="clear" w:pos="720"/>
              </w:tabs>
              <w:spacing w:after="0" w:line="240" w:lineRule="auto"/>
              <w:ind w:left="830"/>
            </w:pPr>
            <w:r>
              <w:t>Scheidsrechter</w:t>
            </w:r>
            <w:r w:rsidR="00AB2808">
              <w:t xml:space="preserve"> drukt op link “Heb je al een account”</w:t>
            </w:r>
          </w:p>
          <w:p w14:paraId="6A2A7952" w14:textId="77777777" w:rsidR="00AB2808" w:rsidRDefault="00AB2808" w:rsidP="008403AB">
            <w:pPr>
              <w:numPr>
                <w:ilvl w:val="0"/>
                <w:numId w:val="1"/>
              </w:numPr>
              <w:tabs>
                <w:tab w:val="clear" w:pos="720"/>
              </w:tabs>
              <w:spacing w:after="0" w:line="240" w:lineRule="auto"/>
              <w:ind w:left="830"/>
            </w:pPr>
            <w:r>
              <w:t>Systeem toont scherm 1.1.1 Inloggen</w:t>
            </w:r>
          </w:p>
        </w:tc>
        <w:tc>
          <w:tcPr>
            <w:tcW w:w="580" w:type="dxa"/>
          </w:tcPr>
          <w:p w14:paraId="7A7D2FC7" w14:textId="77777777" w:rsidR="00AB2808" w:rsidRDefault="00AB2808" w:rsidP="008403AB">
            <w:pPr>
              <w:jc w:val="center"/>
              <w:rPr>
                <w:rStyle w:val="Nadruk"/>
                <w:b/>
                <w:bCs/>
                <w:sz w:val="28"/>
              </w:rPr>
            </w:pPr>
          </w:p>
        </w:tc>
        <w:tc>
          <w:tcPr>
            <w:tcW w:w="1114" w:type="dxa"/>
          </w:tcPr>
          <w:p w14:paraId="2F9EE233" w14:textId="77777777" w:rsidR="00AB2808" w:rsidRDefault="00AB2808" w:rsidP="008403AB"/>
        </w:tc>
      </w:tr>
    </w:tbl>
    <w:p w14:paraId="1A329174" w14:textId="02EE72A5" w:rsidR="00E65AA4" w:rsidRPr="00A14E9C" w:rsidRDefault="00A14E9C">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2F6AF4" w14:paraId="09E8062F" w14:textId="77777777" w:rsidTr="00203D50">
        <w:tc>
          <w:tcPr>
            <w:tcW w:w="14470" w:type="dxa"/>
            <w:gridSpan w:val="4"/>
            <w:shd w:val="clear" w:color="auto" w:fill="3366FF"/>
          </w:tcPr>
          <w:p w14:paraId="09AE971E" w14:textId="55CF01DA" w:rsidR="002F6AF4" w:rsidRDefault="002F6AF4" w:rsidP="00203D50">
            <w:pPr>
              <w:pStyle w:val="Kop3"/>
            </w:pPr>
            <w:bookmarkStart w:id="42" w:name="_Toc119938257"/>
            <w:r>
              <w:lastRenderedPageBreak/>
              <w:t>3.</w:t>
            </w:r>
            <w:r w:rsidR="002D25B7">
              <w:t>3</w:t>
            </w:r>
            <w:r>
              <w:t xml:space="preserve"> Account gegevens weergeven van </w:t>
            </w:r>
            <w:r w:rsidR="00FD7B55">
              <w:t>scheidsrechter</w:t>
            </w:r>
            <w:r>
              <w:t xml:space="preserve"> bij Schaakclub De Blauwe Loper</w:t>
            </w:r>
            <w:bookmarkEnd w:id="42"/>
          </w:p>
        </w:tc>
      </w:tr>
      <w:tr w:rsidR="002F6AF4" w14:paraId="6F1F37BE" w14:textId="77777777" w:rsidTr="00203D50">
        <w:tc>
          <w:tcPr>
            <w:tcW w:w="14470" w:type="dxa"/>
            <w:gridSpan w:val="4"/>
            <w:tcBorders>
              <w:bottom w:val="single" w:sz="4" w:space="0" w:color="auto"/>
            </w:tcBorders>
          </w:tcPr>
          <w:p w14:paraId="2541F9F7" w14:textId="77777777" w:rsidR="002F6AF4" w:rsidRDefault="002F6AF4" w:rsidP="00203D50">
            <w:r>
              <w:t xml:space="preserve">Als een geregistreerde gast van Donkey Travel wil ik inloggen met mijn email / wachtwoord combinatie die bij mijn account hoort. </w:t>
            </w:r>
          </w:p>
        </w:tc>
      </w:tr>
      <w:tr w:rsidR="002F6AF4" w14:paraId="303ECD68" w14:textId="77777777" w:rsidTr="00203D50">
        <w:tc>
          <w:tcPr>
            <w:tcW w:w="5110" w:type="dxa"/>
            <w:shd w:val="clear" w:color="auto" w:fill="F3F3F3"/>
          </w:tcPr>
          <w:p w14:paraId="1BAA6B03" w14:textId="77777777" w:rsidR="002F6AF4" w:rsidRDefault="002F6AF4" w:rsidP="00203D50">
            <w:r>
              <w:rPr>
                <w:b/>
                <w:bCs/>
              </w:rPr>
              <w:t>User slices</w:t>
            </w:r>
          </w:p>
        </w:tc>
        <w:tc>
          <w:tcPr>
            <w:tcW w:w="7666" w:type="dxa"/>
            <w:shd w:val="clear" w:color="auto" w:fill="F3F3F3"/>
            <w:vAlign w:val="bottom"/>
          </w:tcPr>
          <w:p w14:paraId="73D816A5" w14:textId="77777777" w:rsidR="002F6AF4" w:rsidRDefault="002F6AF4" w:rsidP="00203D50">
            <w:pPr>
              <w:jc w:val="center"/>
              <w:rPr>
                <w:b/>
                <w:bCs/>
              </w:rPr>
            </w:pPr>
            <w:r>
              <w:rPr>
                <w:b/>
                <w:bCs/>
              </w:rPr>
              <w:t>Acceptatie criteria</w:t>
            </w:r>
          </w:p>
        </w:tc>
        <w:tc>
          <w:tcPr>
            <w:tcW w:w="580" w:type="dxa"/>
            <w:shd w:val="clear" w:color="auto" w:fill="F3F3F3"/>
            <w:vAlign w:val="bottom"/>
          </w:tcPr>
          <w:p w14:paraId="43E9BFDD" w14:textId="77777777" w:rsidR="002F6AF4" w:rsidRDefault="002F6AF4" w:rsidP="00203D50">
            <w:pPr>
              <w:jc w:val="center"/>
              <w:rPr>
                <w:b/>
                <w:bCs/>
              </w:rPr>
            </w:pPr>
            <w:r>
              <w:rPr>
                <w:b/>
                <w:bCs/>
              </w:rPr>
              <w:t>Prio</w:t>
            </w:r>
          </w:p>
        </w:tc>
        <w:tc>
          <w:tcPr>
            <w:tcW w:w="1114" w:type="dxa"/>
            <w:shd w:val="clear" w:color="auto" w:fill="F3F3F3"/>
            <w:vAlign w:val="bottom"/>
          </w:tcPr>
          <w:p w14:paraId="797247F0" w14:textId="77777777" w:rsidR="002F6AF4" w:rsidRDefault="002F6AF4" w:rsidP="00203D50">
            <w:pPr>
              <w:jc w:val="center"/>
              <w:rPr>
                <w:b/>
                <w:bCs/>
              </w:rPr>
            </w:pPr>
            <w:r>
              <w:rPr>
                <w:b/>
                <w:bCs/>
              </w:rPr>
              <w:t>Gereed</w:t>
            </w:r>
          </w:p>
        </w:tc>
      </w:tr>
      <w:tr w:rsidR="002F6AF4" w14:paraId="1EB64980" w14:textId="77777777" w:rsidTr="00203D50">
        <w:tc>
          <w:tcPr>
            <w:tcW w:w="5110" w:type="dxa"/>
          </w:tcPr>
          <w:p w14:paraId="745AD523" w14:textId="2E2A29FD" w:rsidR="002F6AF4" w:rsidRDefault="002F6AF4" w:rsidP="00203D50">
            <w:pPr>
              <w:pStyle w:val="Kop3"/>
            </w:pPr>
            <w:bookmarkStart w:id="43" w:name="_Toc119938258"/>
            <w:r>
              <w:t>3.</w:t>
            </w:r>
            <w:r w:rsidR="002D25B7">
              <w:t>3</w:t>
            </w:r>
            <w:r>
              <w:t>.1 Account gegevens weergeven als scheidsrechter</w:t>
            </w:r>
            <w:bookmarkEnd w:id="43"/>
          </w:p>
        </w:tc>
        <w:tc>
          <w:tcPr>
            <w:tcW w:w="7666" w:type="dxa"/>
          </w:tcPr>
          <w:p w14:paraId="5BAF8F0F" w14:textId="77777777" w:rsidR="002F6AF4" w:rsidRDefault="002F6AF4" w:rsidP="00203D50">
            <w:pPr>
              <w:pStyle w:val="Plattetekst"/>
              <w:rPr>
                <w:rStyle w:val="Nadruk"/>
              </w:rPr>
            </w:pPr>
          </w:p>
        </w:tc>
        <w:tc>
          <w:tcPr>
            <w:tcW w:w="580" w:type="dxa"/>
          </w:tcPr>
          <w:p w14:paraId="7910094A" w14:textId="77777777" w:rsidR="002F6AF4" w:rsidRDefault="002F6AF4" w:rsidP="00203D50">
            <w:pPr>
              <w:pStyle w:val="Plattetekst"/>
              <w:rPr>
                <w:rStyle w:val="Nadruk"/>
                <w:b/>
                <w:bCs/>
                <w:sz w:val="28"/>
              </w:rPr>
            </w:pPr>
            <w:r>
              <w:rPr>
                <w:rStyle w:val="Nadruk"/>
                <w:b/>
                <w:bCs/>
                <w:sz w:val="28"/>
              </w:rPr>
              <w:t>100</w:t>
            </w:r>
          </w:p>
        </w:tc>
        <w:tc>
          <w:tcPr>
            <w:tcW w:w="1114" w:type="dxa"/>
          </w:tcPr>
          <w:p w14:paraId="774149BA" w14:textId="77777777" w:rsidR="002F6AF4" w:rsidRDefault="002F6AF4" w:rsidP="00203D50">
            <w:pPr>
              <w:pStyle w:val="Plattetekst"/>
              <w:rPr>
                <w:rStyle w:val="Nadruk"/>
              </w:rPr>
            </w:pPr>
          </w:p>
        </w:tc>
      </w:tr>
      <w:tr w:rsidR="002F6AF4" w14:paraId="18065DBD" w14:textId="77777777" w:rsidTr="00203D50">
        <w:trPr>
          <w:cantSplit/>
          <w:trHeight w:val="828"/>
        </w:trPr>
        <w:tc>
          <w:tcPr>
            <w:tcW w:w="5110" w:type="dxa"/>
            <w:vMerge w:val="restart"/>
          </w:tcPr>
          <w:p w14:paraId="522E80C0" w14:textId="4493651B" w:rsidR="002F6AF4" w:rsidRDefault="002F6AF4" w:rsidP="00203D50">
            <w:r>
              <w:t xml:space="preserve">Als ingelogde/geregistreerde scheidsrechter wil ik mijn account gegevens kunnen weergeven </w:t>
            </w:r>
          </w:p>
        </w:tc>
        <w:tc>
          <w:tcPr>
            <w:tcW w:w="7666" w:type="dxa"/>
          </w:tcPr>
          <w:p w14:paraId="5D0E2A01" w14:textId="77777777" w:rsidR="002F6AF4" w:rsidRDefault="002F6AF4" w:rsidP="00203D50">
            <w:pPr>
              <w:numPr>
                <w:ilvl w:val="0"/>
                <w:numId w:val="2"/>
              </w:numPr>
              <w:tabs>
                <w:tab w:val="clear" w:pos="290"/>
              </w:tabs>
              <w:spacing w:after="0" w:line="240" w:lineRule="auto"/>
            </w:pPr>
            <w:r>
              <w:t xml:space="preserve">Gast ziet scherm </w:t>
            </w:r>
            <w:r>
              <w:rPr>
                <w:i/>
                <w:iCs/>
              </w:rPr>
              <w:t xml:space="preserve">1.4.1 account gegevens weergeven </w:t>
            </w:r>
          </w:p>
        </w:tc>
        <w:tc>
          <w:tcPr>
            <w:tcW w:w="580" w:type="dxa"/>
          </w:tcPr>
          <w:p w14:paraId="036E438E" w14:textId="77777777" w:rsidR="002F6AF4" w:rsidRDefault="002F6AF4" w:rsidP="00203D50">
            <w:pPr>
              <w:jc w:val="center"/>
              <w:rPr>
                <w:rStyle w:val="Nadruk"/>
                <w:b/>
                <w:bCs/>
                <w:sz w:val="28"/>
              </w:rPr>
            </w:pPr>
          </w:p>
        </w:tc>
        <w:tc>
          <w:tcPr>
            <w:tcW w:w="1114" w:type="dxa"/>
          </w:tcPr>
          <w:p w14:paraId="3822543C" w14:textId="77777777" w:rsidR="002F6AF4" w:rsidRDefault="002F6AF4" w:rsidP="00203D50"/>
        </w:tc>
      </w:tr>
      <w:tr w:rsidR="002F6AF4" w14:paraId="03CF7EDD" w14:textId="77777777" w:rsidTr="00203D50">
        <w:trPr>
          <w:cantSplit/>
          <w:trHeight w:val="828"/>
        </w:trPr>
        <w:tc>
          <w:tcPr>
            <w:tcW w:w="5110" w:type="dxa"/>
            <w:vMerge/>
          </w:tcPr>
          <w:p w14:paraId="4746CA44" w14:textId="77777777" w:rsidR="002F6AF4" w:rsidRDefault="002F6AF4" w:rsidP="00203D50"/>
        </w:tc>
        <w:tc>
          <w:tcPr>
            <w:tcW w:w="7666" w:type="dxa"/>
          </w:tcPr>
          <w:p w14:paraId="01CA6BCC" w14:textId="77777777" w:rsidR="002F6AF4" w:rsidRDefault="002F6AF4" w:rsidP="00203D50">
            <w:pPr>
              <w:ind w:left="-70"/>
            </w:pPr>
            <w:r>
              <w:t>Als geregistreerde gast</w:t>
            </w:r>
          </w:p>
          <w:p w14:paraId="4D962376" w14:textId="5BE2BEEA" w:rsidR="002F6AF4" w:rsidRDefault="002F6AF4" w:rsidP="00203D50">
            <w:pPr>
              <w:numPr>
                <w:ilvl w:val="0"/>
                <w:numId w:val="1"/>
              </w:numPr>
              <w:tabs>
                <w:tab w:val="clear" w:pos="720"/>
              </w:tabs>
              <w:spacing w:after="0" w:line="240" w:lineRule="auto"/>
              <w:ind w:left="830"/>
            </w:pPr>
            <w:r>
              <w:t>Scheidrechter ziet inlog/registratie gegevens</w:t>
            </w:r>
          </w:p>
          <w:p w14:paraId="13DB421C" w14:textId="14D91531" w:rsidR="002F6AF4" w:rsidRDefault="002F6AF4" w:rsidP="00203D50">
            <w:pPr>
              <w:numPr>
                <w:ilvl w:val="0"/>
                <w:numId w:val="1"/>
              </w:numPr>
              <w:tabs>
                <w:tab w:val="clear" w:pos="720"/>
              </w:tabs>
              <w:spacing w:after="0" w:line="240" w:lineRule="auto"/>
              <w:ind w:left="830"/>
            </w:pPr>
            <w:r>
              <w:t>Scheidrechter ziet optie 1.4.2 account gegevens wijzigen</w:t>
            </w:r>
          </w:p>
          <w:p w14:paraId="5D83E74A" w14:textId="6FC939A7" w:rsidR="002F6AF4" w:rsidRDefault="002F6AF4" w:rsidP="00203D50">
            <w:pPr>
              <w:numPr>
                <w:ilvl w:val="0"/>
                <w:numId w:val="1"/>
              </w:numPr>
              <w:tabs>
                <w:tab w:val="clear" w:pos="720"/>
              </w:tabs>
              <w:spacing w:after="0" w:line="240" w:lineRule="auto"/>
              <w:ind w:left="830"/>
            </w:pPr>
            <w:r>
              <w:t>Scheidrechter ziet optie 1.4.3 account verwijderen</w:t>
            </w:r>
          </w:p>
          <w:p w14:paraId="284CE7C9" w14:textId="5A093969" w:rsidR="002F6AF4" w:rsidRPr="00EB48CA" w:rsidRDefault="002F6AF4" w:rsidP="00203D50">
            <w:pPr>
              <w:numPr>
                <w:ilvl w:val="0"/>
                <w:numId w:val="1"/>
              </w:numPr>
              <w:tabs>
                <w:tab w:val="clear" w:pos="720"/>
              </w:tabs>
              <w:spacing w:after="0" w:line="240" w:lineRule="auto"/>
              <w:ind w:left="830"/>
            </w:pPr>
            <w:r>
              <w:t>Scheidrechter ziet optie 1.5.1 uitloggen</w:t>
            </w:r>
          </w:p>
        </w:tc>
        <w:tc>
          <w:tcPr>
            <w:tcW w:w="580" w:type="dxa"/>
          </w:tcPr>
          <w:p w14:paraId="2964E50F" w14:textId="77777777" w:rsidR="002F6AF4" w:rsidRDefault="002F6AF4" w:rsidP="00203D50">
            <w:pPr>
              <w:jc w:val="center"/>
              <w:rPr>
                <w:rStyle w:val="Nadruk"/>
                <w:b/>
                <w:bCs/>
                <w:sz w:val="28"/>
              </w:rPr>
            </w:pPr>
          </w:p>
        </w:tc>
        <w:tc>
          <w:tcPr>
            <w:tcW w:w="1114" w:type="dxa"/>
          </w:tcPr>
          <w:p w14:paraId="1EB43E87" w14:textId="77777777" w:rsidR="002F6AF4" w:rsidRDefault="002F6AF4" w:rsidP="00203D50"/>
        </w:tc>
      </w:tr>
      <w:tr w:rsidR="002F6AF4" w14:paraId="3C8850F7" w14:textId="77777777" w:rsidTr="00203D50">
        <w:trPr>
          <w:cantSplit/>
          <w:trHeight w:val="1380"/>
        </w:trPr>
        <w:tc>
          <w:tcPr>
            <w:tcW w:w="5110" w:type="dxa"/>
            <w:vMerge/>
          </w:tcPr>
          <w:p w14:paraId="4A429224" w14:textId="77777777" w:rsidR="002F6AF4" w:rsidRDefault="002F6AF4" w:rsidP="00203D50"/>
        </w:tc>
        <w:tc>
          <w:tcPr>
            <w:tcW w:w="7666" w:type="dxa"/>
          </w:tcPr>
          <w:p w14:paraId="76ED4F35" w14:textId="77777777" w:rsidR="002F6AF4" w:rsidRDefault="002F6AF4" w:rsidP="00203D50">
            <w:pPr>
              <w:spacing w:after="0" w:line="240" w:lineRule="auto"/>
            </w:pPr>
          </w:p>
        </w:tc>
        <w:tc>
          <w:tcPr>
            <w:tcW w:w="580" w:type="dxa"/>
          </w:tcPr>
          <w:p w14:paraId="0904A62F" w14:textId="77777777" w:rsidR="002F6AF4" w:rsidRDefault="002F6AF4" w:rsidP="00203D50">
            <w:pPr>
              <w:jc w:val="center"/>
              <w:rPr>
                <w:rStyle w:val="Nadruk"/>
                <w:b/>
                <w:bCs/>
                <w:sz w:val="28"/>
              </w:rPr>
            </w:pPr>
          </w:p>
        </w:tc>
        <w:tc>
          <w:tcPr>
            <w:tcW w:w="1114" w:type="dxa"/>
          </w:tcPr>
          <w:p w14:paraId="12680B5B" w14:textId="77777777" w:rsidR="002F6AF4" w:rsidRDefault="002F6AF4" w:rsidP="00203D50"/>
        </w:tc>
      </w:tr>
      <w:tr w:rsidR="002F6AF4" w14:paraId="3223CF8C" w14:textId="77777777" w:rsidTr="00203D50">
        <w:tc>
          <w:tcPr>
            <w:tcW w:w="5110" w:type="dxa"/>
            <w:shd w:val="clear" w:color="auto" w:fill="F3F3F3"/>
          </w:tcPr>
          <w:p w14:paraId="5496E254" w14:textId="77777777" w:rsidR="002F6AF4" w:rsidRDefault="002F6AF4" w:rsidP="00203D50">
            <w:r>
              <w:rPr>
                <w:b/>
                <w:bCs/>
              </w:rPr>
              <w:t>User slices</w:t>
            </w:r>
          </w:p>
        </w:tc>
        <w:tc>
          <w:tcPr>
            <w:tcW w:w="7666" w:type="dxa"/>
            <w:shd w:val="clear" w:color="auto" w:fill="F3F3F3"/>
            <w:vAlign w:val="bottom"/>
          </w:tcPr>
          <w:p w14:paraId="3B759F1C" w14:textId="77777777" w:rsidR="002F6AF4" w:rsidRDefault="002F6AF4" w:rsidP="00203D50">
            <w:pPr>
              <w:jc w:val="center"/>
              <w:rPr>
                <w:b/>
                <w:bCs/>
              </w:rPr>
            </w:pPr>
            <w:r>
              <w:rPr>
                <w:b/>
                <w:bCs/>
              </w:rPr>
              <w:t>Acceptatie criteria</w:t>
            </w:r>
          </w:p>
        </w:tc>
        <w:tc>
          <w:tcPr>
            <w:tcW w:w="580" w:type="dxa"/>
            <w:shd w:val="clear" w:color="auto" w:fill="F3F3F3"/>
            <w:vAlign w:val="bottom"/>
          </w:tcPr>
          <w:p w14:paraId="2A65D2E9" w14:textId="77777777" w:rsidR="002F6AF4" w:rsidRDefault="002F6AF4" w:rsidP="00203D50">
            <w:pPr>
              <w:jc w:val="center"/>
              <w:rPr>
                <w:b/>
                <w:bCs/>
              </w:rPr>
            </w:pPr>
            <w:r>
              <w:rPr>
                <w:b/>
                <w:bCs/>
              </w:rPr>
              <w:t>Prio</w:t>
            </w:r>
          </w:p>
        </w:tc>
        <w:tc>
          <w:tcPr>
            <w:tcW w:w="1114" w:type="dxa"/>
            <w:shd w:val="clear" w:color="auto" w:fill="F3F3F3"/>
            <w:vAlign w:val="bottom"/>
          </w:tcPr>
          <w:p w14:paraId="1F58F10A" w14:textId="77777777" w:rsidR="002F6AF4" w:rsidRDefault="002F6AF4" w:rsidP="00203D50">
            <w:pPr>
              <w:jc w:val="center"/>
              <w:rPr>
                <w:b/>
                <w:bCs/>
              </w:rPr>
            </w:pPr>
            <w:r>
              <w:rPr>
                <w:b/>
                <w:bCs/>
              </w:rPr>
              <w:t>Gereed</w:t>
            </w:r>
          </w:p>
        </w:tc>
      </w:tr>
      <w:tr w:rsidR="002F6AF4" w14:paraId="7ADB35A6" w14:textId="77777777" w:rsidTr="00203D50">
        <w:tc>
          <w:tcPr>
            <w:tcW w:w="5110" w:type="dxa"/>
          </w:tcPr>
          <w:p w14:paraId="22DDE934" w14:textId="7731815E" w:rsidR="002F6AF4" w:rsidRDefault="00B369F2" w:rsidP="00203D50">
            <w:pPr>
              <w:pStyle w:val="Kop3"/>
            </w:pPr>
            <w:bookmarkStart w:id="44" w:name="_Toc119938259"/>
            <w:r>
              <w:t>3</w:t>
            </w:r>
            <w:r w:rsidR="002F6AF4">
              <w:t>.</w:t>
            </w:r>
            <w:r w:rsidR="002D25B7">
              <w:t>3</w:t>
            </w:r>
            <w:r w:rsidR="002F6AF4">
              <w:t>.2 Account gegevens wijzigen als scheidsrechter</w:t>
            </w:r>
            <w:bookmarkEnd w:id="44"/>
          </w:p>
        </w:tc>
        <w:tc>
          <w:tcPr>
            <w:tcW w:w="7666" w:type="dxa"/>
          </w:tcPr>
          <w:p w14:paraId="36484456" w14:textId="77777777" w:rsidR="002F6AF4" w:rsidRDefault="002F6AF4" w:rsidP="00203D50">
            <w:pPr>
              <w:pStyle w:val="Plattetekst"/>
              <w:rPr>
                <w:rStyle w:val="Nadruk"/>
              </w:rPr>
            </w:pPr>
          </w:p>
        </w:tc>
        <w:tc>
          <w:tcPr>
            <w:tcW w:w="580" w:type="dxa"/>
          </w:tcPr>
          <w:p w14:paraId="0D7265EC" w14:textId="77777777" w:rsidR="002F6AF4" w:rsidRDefault="002F6AF4" w:rsidP="00203D50">
            <w:pPr>
              <w:pStyle w:val="Plattetekst"/>
              <w:rPr>
                <w:rStyle w:val="Nadruk"/>
                <w:b/>
                <w:bCs/>
                <w:sz w:val="28"/>
              </w:rPr>
            </w:pPr>
            <w:r>
              <w:rPr>
                <w:rStyle w:val="Nadruk"/>
                <w:b/>
                <w:bCs/>
                <w:sz w:val="28"/>
              </w:rPr>
              <w:t>100</w:t>
            </w:r>
          </w:p>
        </w:tc>
        <w:tc>
          <w:tcPr>
            <w:tcW w:w="1114" w:type="dxa"/>
          </w:tcPr>
          <w:p w14:paraId="78BCB791" w14:textId="77777777" w:rsidR="002F6AF4" w:rsidRDefault="002F6AF4" w:rsidP="00203D50">
            <w:pPr>
              <w:pStyle w:val="Plattetekst"/>
              <w:rPr>
                <w:rStyle w:val="Nadruk"/>
              </w:rPr>
            </w:pPr>
          </w:p>
        </w:tc>
      </w:tr>
      <w:tr w:rsidR="002F6AF4" w14:paraId="7FEB5987" w14:textId="77777777" w:rsidTr="00203D50">
        <w:trPr>
          <w:cantSplit/>
          <w:trHeight w:val="828"/>
        </w:trPr>
        <w:tc>
          <w:tcPr>
            <w:tcW w:w="5110" w:type="dxa"/>
            <w:vMerge w:val="restart"/>
          </w:tcPr>
          <w:p w14:paraId="46A62ACC" w14:textId="77777777" w:rsidR="002F6AF4" w:rsidRDefault="002F6AF4" w:rsidP="00203D50">
            <w:r>
              <w:t xml:space="preserve">Als ingelogde/geregistreerde lid wil ik mijn account gegevens kunnen wijzigen </w:t>
            </w:r>
          </w:p>
        </w:tc>
        <w:tc>
          <w:tcPr>
            <w:tcW w:w="7666" w:type="dxa"/>
          </w:tcPr>
          <w:p w14:paraId="6FC4B9EF" w14:textId="77777777" w:rsidR="002F6AF4" w:rsidRDefault="002F6AF4" w:rsidP="00203D50">
            <w:pPr>
              <w:numPr>
                <w:ilvl w:val="0"/>
                <w:numId w:val="2"/>
              </w:numPr>
              <w:tabs>
                <w:tab w:val="clear" w:pos="290"/>
              </w:tabs>
              <w:spacing w:after="0" w:line="240" w:lineRule="auto"/>
            </w:pPr>
            <w:r>
              <w:t xml:space="preserve">Gast ziet scherm </w:t>
            </w:r>
            <w:r>
              <w:rPr>
                <w:i/>
                <w:iCs/>
              </w:rPr>
              <w:t>1.4.2 account gegevens wijzigen</w:t>
            </w:r>
          </w:p>
        </w:tc>
        <w:tc>
          <w:tcPr>
            <w:tcW w:w="580" w:type="dxa"/>
          </w:tcPr>
          <w:p w14:paraId="691E0041" w14:textId="77777777" w:rsidR="002F6AF4" w:rsidRDefault="002F6AF4" w:rsidP="00203D50">
            <w:pPr>
              <w:jc w:val="center"/>
              <w:rPr>
                <w:rStyle w:val="Nadruk"/>
                <w:b/>
                <w:bCs/>
                <w:sz w:val="28"/>
              </w:rPr>
            </w:pPr>
          </w:p>
        </w:tc>
        <w:tc>
          <w:tcPr>
            <w:tcW w:w="1114" w:type="dxa"/>
          </w:tcPr>
          <w:p w14:paraId="3EFCB653" w14:textId="77777777" w:rsidR="002F6AF4" w:rsidRDefault="002F6AF4" w:rsidP="00203D50"/>
        </w:tc>
      </w:tr>
      <w:tr w:rsidR="002F6AF4" w14:paraId="38550734" w14:textId="77777777" w:rsidTr="00203D50">
        <w:trPr>
          <w:cantSplit/>
          <w:trHeight w:val="828"/>
        </w:trPr>
        <w:tc>
          <w:tcPr>
            <w:tcW w:w="5110" w:type="dxa"/>
            <w:vMerge/>
          </w:tcPr>
          <w:p w14:paraId="02D685E9" w14:textId="77777777" w:rsidR="002F6AF4" w:rsidRDefault="002F6AF4" w:rsidP="00203D50"/>
        </w:tc>
        <w:tc>
          <w:tcPr>
            <w:tcW w:w="7666" w:type="dxa"/>
          </w:tcPr>
          <w:p w14:paraId="7ADBE47A" w14:textId="77777777" w:rsidR="002F6AF4" w:rsidRDefault="002F6AF4" w:rsidP="00203D50">
            <w:pPr>
              <w:ind w:left="-70"/>
            </w:pPr>
            <w:r>
              <w:t>Als geregistreerde gast</w:t>
            </w:r>
          </w:p>
          <w:p w14:paraId="60D91C4C" w14:textId="77777777" w:rsidR="002F6AF4" w:rsidRDefault="002F6AF4" w:rsidP="00203D50">
            <w:pPr>
              <w:numPr>
                <w:ilvl w:val="0"/>
                <w:numId w:val="1"/>
              </w:numPr>
              <w:tabs>
                <w:tab w:val="clear" w:pos="720"/>
              </w:tabs>
              <w:spacing w:after="0" w:line="240" w:lineRule="auto"/>
              <w:ind w:left="830"/>
            </w:pPr>
            <w:r>
              <w:t>Lid ziet formulier met oude gegevens ingevuld</w:t>
            </w:r>
          </w:p>
          <w:p w14:paraId="041F89D2" w14:textId="77777777" w:rsidR="002F6AF4" w:rsidRDefault="002F6AF4" w:rsidP="00203D50">
            <w:pPr>
              <w:numPr>
                <w:ilvl w:val="0"/>
                <w:numId w:val="1"/>
              </w:numPr>
              <w:tabs>
                <w:tab w:val="clear" w:pos="720"/>
              </w:tabs>
              <w:spacing w:after="0" w:line="240" w:lineRule="auto"/>
              <w:ind w:left="830"/>
            </w:pPr>
            <w:r>
              <w:t>Lid wijzigt alle gegevens die gewijzigd moeten worden</w:t>
            </w:r>
          </w:p>
          <w:p w14:paraId="48F6FA95" w14:textId="77777777" w:rsidR="002F6AF4" w:rsidRDefault="002F6AF4" w:rsidP="00203D50">
            <w:pPr>
              <w:numPr>
                <w:ilvl w:val="0"/>
                <w:numId w:val="1"/>
              </w:numPr>
              <w:tabs>
                <w:tab w:val="clear" w:pos="720"/>
              </w:tabs>
              <w:spacing w:after="0" w:line="240" w:lineRule="auto"/>
              <w:ind w:left="830"/>
            </w:pPr>
            <w:r>
              <w:t>Lid drukt op knop “gegevens wijzigen”</w:t>
            </w:r>
          </w:p>
          <w:p w14:paraId="45F7EFEF" w14:textId="77777777" w:rsidR="002F6AF4" w:rsidRDefault="002F6AF4" w:rsidP="00203D50">
            <w:pPr>
              <w:numPr>
                <w:ilvl w:val="0"/>
                <w:numId w:val="1"/>
              </w:numPr>
              <w:tabs>
                <w:tab w:val="clear" w:pos="720"/>
              </w:tabs>
              <w:spacing w:after="0" w:line="240" w:lineRule="auto"/>
              <w:ind w:left="830"/>
            </w:pPr>
            <w:r>
              <w:t>Systeem wijzigt de oude database gegevens met nieuwe database gegevens</w:t>
            </w:r>
          </w:p>
          <w:p w14:paraId="53BC7A71" w14:textId="77777777" w:rsidR="002F6AF4" w:rsidRPr="00EB48CA" w:rsidRDefault="002F6AF4" w:rsidP="00203D50">
            <w:pPr>
              <w:numPr>
                <w:ilvl w:val="0"/>
                <w:numId w:val="1"/>
              </w:numPr>
              <w:tabs>
                <w:tab w:val="clear" w:pos="720"/>
              </w:tabs>
              <w:spacing w:after="0" w:line="240" w:lineRule="auto"/>
              <w:ind w:left="830"/>
            </w:pPr>
            <w:r w:rsidRPr="00EB4CED">
              <w:t>Systeem toont melding of scherm 1.4.1 account gegevens weer</w:t>
            </w:r>
            <w:r>
              <w:t>geven</w:t>
            </w:r>
          </w:p>
        </w:tc>
        <w:tc>
          <w:tcPr>
            <w:tcW w:w="580" w:type="dxa"/>
          </w:tcPr>
          <w:p w14:paraId="00B219FF" w14:textId="77777777" w:rsidR="002F6AF4" w:rsidRDefault="002F6AF4" w:rsidP="00203D50">
            <w:pPr>
              <w:jc w:val="center"/>
              <w:rPr>
                <w:rStyle w:val="Nadruk"/>
                <w:b/>
                <w:bCs/>
                <w:sz w:val="28"/>
              </w:rPr>
            </w:pPr>
          </w:p>
        </w:tc>
        <w:tc>
          <w:tcPr>
            <w:tcW w:w="1114" w:type="dxa"/>
          </w:tcPr>
          <w:p w14:paraId="4B9BF00D" w14:textId="77777777" w:rsidR="002F6AF4" w:rsidRDefault="002F6AF4" w:rsidP="00203D50"/>
        </w:tc>
      </w:tr>
      <w:tr w:rsidR="002F6AF4" w14:paraId="463D5AA3" w14:textId="77777777" w:rsidTr="00203D50">
        <w:trPr>
          <w:cantSplit/>
          <w:trHeight w:val="1380"/>
        </w:trPr>
        <w:tc>
          <w:tcPr>
            <w:tcW w:w="5110" w:type="dxa"/>
            <w:vMerge/>
          </w:tcPr>
          <w:p w14:paraId="31022B16" w14:textId="77777777" w:rsidR="002F6AF4" w:rsidRDefault="002F6AF4" w:rsidP="00203D50"/>
        </w:tc>
        <w:tc>
          <w:tcPr>
            <w:tcW w:w="7666" w:type="dxa"/>
          </w:tcPr>
          <w:p w14:paraId="3B3BB2A0" w14:textId="77777777" w:rsidR="002F6AF4" w:rsidRDefault="002F6AF4" w:rsidP="00203D50">
            <w:pPr>
              <w:spacing w:after="0" w:line="240" w:lineRule="auto"/>
            </w:pPr>
          </w:p>
        </w:tc>
        <w:tc>
          <w:tcPr>
            <w:tcW w:w="580" w:type="dxa"/>
          </w:tcPr>
          <w:p w14:paraId="7C407079" w14:textId="77777777" w:rsidR="002F6AF4" w:rsidRDefault="002F6AF4" w:rsidP="00203D50">
            <w:pPr>
              <w:jc w:val="center"/>
              <w:rPr>
                <w:rStyle w:val="Nadruk"/>
                <w:b/>
                <w:bCs/>
                <w:sz w:val="28"/>
              </w:rPr>
            </w:pPr>
          </w:p>
        </w:tc>
        <w:tc>
          <w:tcPr>
            <w:tcW w:w="1114" w:type="dxa"/>
          </w:tcPr>
          <w:p w14:paraId="4F27D5AE" w14:textId="77777777" w:rsidR="002F6AF4" w:rsidRDefault="002F6AF4" w:rsidP="00203D50"/>
        </w:tc>
      </w:tr>
      <w:tr w:rsidR="002F6AF4" w14:paraId="4660AB52" w14:textId="77777777" w:rsidTr="00203D50">
        <w:tc>
          <w:tcPr>
            <w:tcW w:w="5110" w:type="dxa"/>
            <w:shd w:val="clear" w:color="auto" w:fill="F3F3F3"/>
          </w:tcPr>
          <w:p w14:paraId="3ACB04AB" w14:textId="77777777" w:rsidR="002F6AF4" w:rsidRDefault="002F6AF4" w:rsidP="00203D50">
            <w:r>
              <w:rPr>
                <w:b/>
                <w:bCs/>
              </w:rPr>
              <w:t>User slices</w:t>
            </w:r>
          </w:p>
        </w:tc>
        <w:tc>
          <w:tcPr>
            <w:tcW w:w="7666" w:type="dxa"/>
            <w:shd w:val="clear" w:color="auto" w:fill="F3F3F3"/>
            <w:vAlign w:val="bottom"/>
          </w:tcPr>
          <w:p w14:paraId="197EEBB7" w14:textId="77777777" w:rsidR="002F6AF4" w:rsidRDefault="002F6AF4" w:rsidP="00203D50">
            <w:pPr>
              <w:jc w:val="center"/>
              <w:rPr>
                <w:b/>
                <w:bCs/>
              </w:rPr>
            </w:pPr>
            <w:r>
              <w:rPr>
                <w:b/>
                <w:bCs/>
              </w:rPr>
              <w:t>Acceptatie criteria</w:t>
            </w:r>
          </w:p>
        </w:tc>
        <w:tc>
          <w:tcPr>
            <w:tcW w:w="580" w:type="dxa"/>
            <w:shd w:val="clear" w:color="auto" w:fill="F3F3F3"/>
            <w:vAlign w:val="bottom"/>
          </w:tcPr>
          <w:p w14:paraId="35258BEB" w14:textId="77777777" w:rsidR="002F6AF4" w:rsidRDefault="002F6AF4" w:rsidP="00203D50">
            <w:pPr>
              <w:jc w:val="center"/>
              <w:rPr>
                <w:b/>
                <w:bCs/>
              </w:rPr>
            </w:pPr>
            <w:r>
              <w:rPr>
                <w:b/>
                <w:bCs/>
              </w:rPr>
              <w:t>Prio</w:t>
            </w:r>
          </w:p>
        </w:tc>
        <w:tc>
          <w:tcPr>
            <w:tcW w:w="1114" w:type="dxa"/>
            <w:shd w:val="clear" w:color="auto" w:fill="F3F3F3"/>
            <w:vAlign w:val="bottom"/>
          </w:tcPr>
          <w:p w14:paraId="7C75984D" w14:textId="77777777" w:rsidR="002F6AF4" w:rsidRDefault="002F6AF4" w:rsidP="00203D50">
            <w:pPr>
              <w:jc w:val="center"/>
              <w:rPr>
                <w:b/>
                <w:bCs/>
              </w:rPr>
            </w:pPr>
            <w:r>
              <w:rPr>
                <w:b/>
                <w:bCs/>
              </w:rPr>
              <w:t>Gereed</w:t>
            </w:r>
          </w:p>
        </w:tc>
      </w:tr>
      <w:tr w:rsidR="002F6AF4" w14:paraId="468ABCF0" w14:textId="77777777" w:rsidTr="00203D50">
        <w:tc>
          <w:tcPr>
            <w:tcW w:w="5110" w:type="dxa"/>
          </w:tcPr>
          <w:p w14:paraId="0599519E" w14:textId="57FC203D" w:rsidR="002F6AF4" w:rsidRDefault="00B369F2" w:rsidP="00203D50">
            <w:pPr>
              <w:pStyle w:val="Kop3"/>
            </w:pPr>
            <w:bookmarkStart w:id="45" w:name="_Toc119938260"/>
            <w:r>
              <w:t>3</w:t>
            </w:r>
            <w:r w:rsidR="002F6AF4">
              <w:t>.</w:t>
            </w:r>
            <w:r w:rsidR="002D25B7">
              <w:t>3</w:t>
            </w:r>
            <w:r w:rsidR="002F6AF4">
              <w:t>.3 Account gegevens verwijderen als scheidsrechter</w:t>
            </w:r>
            <w:bookmarkEnd w:id="45"/>
          </w:p>
        </w:tc>
        <w:tc>
          <w:tcPr>
            <w:tcW w:w="7666" w:type="dxa"/>
          </w:tcPr>
          <w:p w14:paraId="65DCD24B" w14:textId="77777777" w:rsidR="002F6AF4" w:rsidRDefault="002F6AF4" w:rsidP="00203D50">
            <w:pPr>
              <w:pStyle w:val="Plattetekst"/>
              <w:rPr>
                <w:rStyle w:val="Nadruk"/>
              </w:rPr>
            </w:pPr>
          </w:p>
        </w:tc>
        <w:tc>
          <w:tcPr>
            <w:tcW w:w="580" w:type="dxa"/>
          </w:tcPr>
          <w:p w14:paraId="637C746A" w14:textId="77777777" w:rsidR="002F6AF4" w:rsidRDefault="002F6AF4" w:rsidP="00203D50">
            <w:pPr>
              <w:pStyle w:val="Plattetekst"/>
              <w:rPr>
                <w:rStyle w:val="Nadruk"/>
                <w:b/>
                <w:bCs/>
                <w:sz w:val="28"/>
              </w:rPr>
            </w:pPr>
            <w:r>
              <w:rPr>
                <w:rStyle w:val="Nadruk"/>
                <w:b/>
                <w:bCs/>
                <w:sz w:val="28"/>
              </w:rPr>
              <w:t>100</w:t>
            </w:r>
          </w:p>
        </w:tc>
        <w:tc>
          <w:tcPr>
            <w:tcW w:w="1114" w:type="dxa"/>
          </w:tcPr>
          <w:p w14:paraId="388AF94C" w14:textId="77777777" w:rsidR="002F6AF4" w:rsidRDefault="002F6AF4" w:rsidP="00203D50">
            <w:pPr>
              <w:pStyle w:val="Plattetekst"/>
              <w:rPr>
                <w:rStyle w:val="Nadruk"/>
              </w:rPr>
            </w:pPr>
          </w:p>
        </w:tc>
      </w:tr>
      <w:tr w:rsidR="002F6AF4" w14:paraId="1BE63460" w14:textId="77777777" w:rsidTr="00203D50">
        <w:trPr>
          <w:cantSplit/>
          <w:trHeight w:val="828"/>
        </w:trPr>
        <w:tc>
          <w:tcPr>
            <w:tcW w:w="5110" w:type="dxa"/>
            <w:vMerge w:val="restart"/>
          </w:tcPr>
          <w:p w14:paraId="537F2558" w14:textId="77777777" w:rsidR="002F6AF4" w:rsidRDefault="002F6AF4" w:rsidP="00203D50">
            <w:r>
              <w:t>Als ingelogde/geregistreerde lid wil ik mijn account kunnen verwijderen</w:t>
            </w:r>
          </w:p>
        </w:tc>
        <w:tc>
          <w:tcPr>
            <w:tcW w:w="7666" w:type="dxa"/>
          </w:tcPr>
          <w:p w14:paraId="4FC878DC" w14:textId="77777777" w:rsidR="002F6AF4" w:rsidRDefault="002F6AF4" w:rsidP="00203D50">
            <w:pPr>
              <w:numPr>
                <w:ilvl w:val="0"/>
                <w:numId w:val="2"/>
              </w:numPr>
              <w:tabs>
                <w:tab w:val="clear" w:pos="290"/>
              </w:tabs>
              <w:spacing w:after="0" w:line="240" w:lineRule="auto"/>
            </w:pPr>
            <w:r>
              <w:t xml:space="preserve">Gast ziet scherm </w:t>
            </w:r>
            <w:r>
              <w:rPr>
                <w:i/>
                <w:iCs/>
              </w:rPr>
              <w:t>1.4.1 account gegevens weergeven</w:t>
            </w:r>
          </w:p>
        </w:tc>
        <w:tc>
          <w:tcPr>
            <w:tcW w:w="580" w:type="dxa"/>
          </w:tcPr>
          <w:p w14:paraId="58D16C3B" w14:textId="77777777" w:rsidR="002F6AF4" w:rsidRDefault="002F6AF4" w:rsidP="00203D50">
            <w:pPr>
              <w:jc w:val="center"/>
              <w:rPr>
                <w:rStyle w:val="Nadruk"/>
                <w:b/>
                <w:bCs/>
                <w:sz w:val="28"/>
              </w:rPr>
            </w:pPr>
          </w:p>
        </w:tc>
        <w:tc>
          <w:tcPr>
            <w:tcW w:w="1114" w:type="dxa"/>
          </w:tcPr>
          <w:p w14:paraId="75320B3E" w14:textId="77777777" w:rsidR="002F6AF4" w:rsidRDefault="002F6AF4" w:rsidP="00203D50"/>
        </w:tc>
      </w:tr>
      <w:tr w:rsidR="002F6AF4" w14:paraId="46109853" w14:textId="77777777" w:rsidTr="00203D50">
        <w:trPr>
          <w:cantSplit/>
          <w:trHeight w:val="828"/>
        </w:trPr>
        <w:tc>
          <w:tcPr>
            <w:tcW w:w="5110" w:type="dxa"/>
            <w:vMerge/>
          </w:tcPr>
          <w:p w14:paraId="6973FB3F" w14:textId="77777777" w:rsidR="002F6AF4" w:rsidRDefault="002F6AF4" w:rsidP="00203D50"/>
        </w:tc>
        <w:tc>
          <w:tcPr>
            <w:tcW w:w="7666" w:type="dxa"/>
          </w:tcPr>
          <w:p w14:paraId="217A9ED1" w14:textId="77777777" w:rsidR="002F6AF4" w:rsidRDefault="002F6AF4" w:rsidP="00203D50">
            <w:pPr>
              <w:ind w:left="-70"/>
            </w:pPr>
            <w:r>
              <w:t>Als geregistreerde gast</w:t>
            </w:r>
          </w:p>
          <w:p w14:paraId="782B8639" w14:textId="77777777" w:rsidR="002F6AF4" w:rsidRDefault="002F6AF4" w:rsidP="00203D50">
            <w:pPr>
              <w:numPr>
                <w:ilvl w:val="0"/>
                <w:numId w:val="1"/>
              </w:numPr>
              <w:tabs>
                <w:tab w:val="clear" w:pos="720"/>
              </w:tabs>
              <w:spacing w:after="0" w:line="240" w:lineRule="auto"/>
              <w:ind w:left="830"/>
            </w:pPr>
            <w:r>
              <w:t xml:space="preserve">Lid krijgt drukt op knop “verwijderen” </w:t>
            </w:r>
          </w:p>
          <w:p w14:paraId="38C931CB" w14:textId="77777777" w:rsidR="002F6AF4" w:rsidRDefault="002F6AF4" w:rsidP="00203D50">
            <w:pPr>
              <w:numPr>
                <w:ilvl w:val="0"/>
                <w:numId w:val="1"/>
              </w:numPr>
              <w:tabs>
                <w:tab w:val="clear" w:pos="720"/>
              </w:tabs>
              <w:spacing w:after="0" w:line="240" w:lineRule="auto"/>
              <w:ind w:left="830"/>
            </w:pPr>
            <w:r>
              <w:t>Lid krijgt melding met twee opties</w:t>
            </w:r>
          </w:p>
          <w:p w14:paraId="1988009B" w14:textId="77777777" w:rsidR="002F6AF4" w:rsidRDefault="002F6AF4" w:rsidP="00203D50">
            <w:pPr>
              <w:numPr>
                <w:ilvl w:val="0"/>
                <w:numId w:val="1"/>
              </w:numPr>
              <w:tabs>
                <w:tab w:val="clear" w:pos="720"/>
              </w:tabs>
              <w:spacing w:after="0" w:line="240" w:lineRule="auto"/>
              <w:ind w:left="830"/>
            </w:pPr>
            <w:r>
              <w:t>Lid drukt op optie “account definitief verwijderen”</w:t>
            </w:r>
          </w:p>
          <w:p w14:paraId="118BF535" w14:textId="77777777" w:rsidR="002F6AF4" w:rsidRDefault="002F6AF4" w:rsidP="00203D50">
            <w:pPr>
              <w:numPr>
                <w:ilvl w:val="0"/>
                <w:numId w:val="1"/>
              </w:numPr>
              <w:tabs>
                <w:tab w:val="clear" w:pos="720"/>
              </w:tabs>
              <w:spacing w:after="0" w:line="240" w:lineRule="auto"/>
              <w:ind w:left="830"/>
            </w:pPr>
            <w:r>
              <w:t>Systeem haalt database gegevens uit de database</w:t>
            </w:r>
          </w:p>
          <w:p w14:paraId="414A9CE3" w14:textId="77777777" w:rsidR="002F6AF4" w:rsidRPr="00EB48CA" w:rsidRDefault="002F6AF4" w:rsidP="00203D50">
            <w:pPr>
              <w:numPr>
                <w:ilvl w:val="0"/>
                <w:numId w:val="1"/>
              </w:numPr>
              <w:tabs>
                <w:tab w:val="clear" w:pos="720"/>
              </w:tabs>
              <w:spacing w:after="0" w:line="240" w:lineRule="auto"/>
              <w:ind w:left="830"/>
            </w:pPr>
            <w:r>
              <w:t>Systeem toont melding of scherm 1.2.1 Registreren</w:t>
            </w:r>
          </w:p>
        </w:tc>
        <w:tc>
          <w:tcPr>
            <w:tcW w:w="580" w:type="dxa"/>
          </w:tcPr>
          <w:p w14:paraId="667197DD" w14:textId="77777777" w:rsidR="002F6AF4" w:rsidRDefault="002F6AF4" w:rsidP="00203D50">
            <w:pPr>
              <w:jc w:val="center"/>
              <w:rPr>
                <w:rStyle w:val="Nadruk"/>
                <w:b/>
                <w:bCs/>
                <w:sz w:val="28"/>
              </w:rPr>
            </w:pPr>
          </w:p>
        </w:tc>
        <w:tc>
          <w:tcPr>
            <w:tcW w:w="1114" w:type="dxa"/>
          </w:tcPr>
          <w:p w14:paraId="2EDBEC9A" w14:textId="77777777" w:rsidR="002F6AF4" w:rsidRDefault="002F6AF4" w:rsidP="00203D50"/>
        </w:tc>
      </w:tr>
      <w:tr w:rsidR="002F6AF4" w:rsidRPr="0081689F" w14:paraId="1025418E" w14:textId="77777777" w:rsidTr="00203D50">
        <w:trPr>
          <w:cantSplit/>
          <w:trHeight w:val="1380"/>
        </w:trPr>
        <w:tc>
          <w:tcPr>
            <w:tcW w:w="5110" w:type="dxa"/>
            <w:vMerge/>
          </w:tcPr>
          <w:p w14:paraId="05B093D4" w14:textId="77777777" w:rsidR="002F6AF4" w:rsidRDefault="002F6AF4" w:rsidP="00203D50"/>
        </w:tc>
        <w:tc>
          <w:tcPr>
            <w:tcW w:w="7666" w:type="dxa"/>
          </w:tcPr>
          <w:p w14:paraId="6223E02A" w14:textId="77777777" w:rsidR="002F6AF4" w:rsidRDefault="002F6AF4" w:rsidP="00203D50">
            <w:pPr>
              <w:spacing w:after="0" w:line="240" w:lineRule="auto"/>
            </w:pPr>
            <w:r>
              <w:t>Anders</w:t>
            </w:r>
          </w:p>
          <w:p w14:paraId="155B9549" w14:textId="77777777" w:rsidR="002F6AF4" w:rsidRDefault="002F6AF4" w:rsidP="00203D50">
            <w:pPr>
              <w:numPr>
                <w:ilvl w:val="0"/>
                <w:numId w:val="1"/>
              </w:numPr>
              <w:tabs>
                <w:tab w:val="clear" w:pos="720"/>
              </w:tabs>
              <w:spacing w:after="0" w:line="240" w:lineRule="auto"/>
              <w:ind w:left="830"/>
            </w:pPr>
            <w:r>
              <w:t xml:space="preserve">Lid krijgt drukt op knop “verwijderen” </w:t>
            </w:r>
          </w:p>
          <w:p w14:paraId="757AC5D1" w14:textId="77777777" w:rsidR="002F6AF4" w:rsidRDefault="002F6AF4" w:rsidP="00203D50">
            <w:pPr>
              <w:numPr>
                <w:ilvl w:val="0"/>
                <w:numId w:val="1"/>
              </w:numPr>
              <w:tabs>
                <w:tab w:val="clear" w:pos="720"/>
              </w:tabs>
              <w:spacing w:after="0" w:line="240" w:lineRule="auto"/>
              <w:ind w:left="830"/>
            </w:pPr>
            <w:r>
              <w:t>Lid krijgt melding met twee opties</w:t>
            </w:r>
          </w:p>
          <w:p w14:paraId="0203DAE4" w14:textId="77777777" w:rsidR="002F6AF4" w:rsidRDefault="002F6AF4" w:rsidP="00203D50">
            <w:pPr>
              <w:numPr>
                <w:ilvl w:val="0"/>
                <w:numId w:val="1"/>
              </w:numPr>
              <w:tabs>
                <w:tab w:val="clear" w:pos="720"/>
              </w:tabs>
              <w:spacing w:after="0" w:line="240" w:lineRule="auto"/>
              <w:ind w:left="830"/>
            </w:pPr>
            <w:r>
              <w:t>Lid drukt op optie “annuleren”</w:t>
            </w:r>
          </w:p>
          <w:p w14:paraId="68F108F5" w14:textId="77777777" w:rsidR="002F6AF4" w:rsidRPr="0081689F" w:rsidRDefault="002F6AF4" w:rsidP="00203D50">
            <w:pPr>
              <w:numPr>
                <w:ilvl w:val="0"/>
                <w:numId w:val="1"/>
              </w:numPr>
              <w:tabs>
                <w:tab w:val="clear" w:pos="720"/>
              </w:tabs>
              <w:spacing w:after="0" w:line="240" w:lineRule="auto"/>
              <w:ind w:left="830"/>
            </w:pPr>
            <w:r w:rsidRPr="0081689F">
              <w:t>Systeem toont scherm 1.4.1 account gegeven</w:t>
            </w:r>
            <w:r>
              <w:t>s weergeven</w:t>
            </w:r>
          </w:p>
        </w:tc>
        <w:tc>
          <w:tcPr>
            <w:tcW w:w="580" w:type="dxa"/>
          </w:tcPr>
          <w:p w14:paraId="01F19EB0" w14:textId="77777777" w:rsidR="002F6AF4" w:rsidRPr="0081689F" w:rsidRDefault="002F6AF4" w:rsidP="00203D50">
            <w:pPr>
              <w:jc w:val="center"/>
              <w:rPr>
                <w:rStyle w:val="Nadruk"/>
                <w:b/>
                <w:bCs/>
                <w:sz w:val="28"/>
              </w:rPr>
            </w:pPr>
          </w:p>
        </w:tc>
        <w:tc>
          <w:tcPr>
            <w:tcW w:w="1114" w:type="dxa"/>
          </w:tcPr>
          <w:p w14:paraId="2D617DD6" w14:textId="77777777" w:rsidR="002F6AF4" w:rsidRPr="0081689F" w:rsidRDefault="002F6AF4" w:rsidP="00203D50"/>
        </w:tc>
      </w:tr>
      <w:tr w:rsidR="00C8584B" w14:paraId="23613E92" w14:textId="77777777" w:rsidTr="00203D50">
        <w:tc>
          <w:tcPr>
            <w:tcW w:w="14470" w:type="dxa"/>
            <w:gridSpan w:val="4"/>
            <w:shd w:val="clear" w:color="auto" w:fill="3366FF"/>
          </w:tcPr>
          <w:p w14:paraId="6C5C1367" w14:textId="3E80B5E4" w:rsidR="00C8584B" w:rsidRDefault="00C8584B" w:rsidP="00203D50">
            <w:pPr>
              <w:pStyle w:val="Kop3"/>
            </w:pPr>
            <w:bookmarkStart w:id="46" w:name="_Toc119938261"/>
            <w:r>
              <w:lastRenderedPageBreak/>
              <w:t>3.</w:t>
            </w:r>
            <w:r w:rsidR="00E04972">
              <w:t>4</w:t>
            </w:r>
            <w:r>
              <w:t xml:space="preserve"> wedstrijden </w:t>
            </w:r>
            <w:r w:rsidR="00BB1707">
              <w:t>toevoegen/weergeven/wijzigen</w:t>
            </w:r>
            <w:r w:rsidR="00B700D3">
              <w:t xml:space="preserve"> en verwijderen</w:t>
            </w:r>
            <w:bookmarkEnd w:id="46"/>
          </w:p>
        </w:tc>
      </w:tr>
      <w:tr w:rsidR="00C8584B" w14:paraId="6F90EB8D" w14:textId="77777777" w:rsidTr="00203D50">
        <w:tc>
          <w:tcPr>
            <w:tcW w:w="14470" w:type="dxa"/>
            <w:gridSpan w:val="4"/>
            <w:tcBorders>
              <w:bottom w:val="single" w:sz="4" w:space="0" w:color="auto"/>
            </w:tcBorders>
          </w:tcPr>
          <w:p w14:paraId="64AA2D18" w14:textId="77777777" w:rsidR="00C8584B" w:rsidRDefault="00C8584B" w:rsidP="00203D50">
            <w:r>
              <w:t xml:space="preserve">Als een geregistreerde gast van Donkey Travel wil ik inloggen met mijn email / wachtwoord combinatie die bij mijn account hoort. </w:t>
            </w:r>
          </w:p>
        </w:tc>
      </w:tr>
      <w:tr w:rsidR="002D1F84" w14:paraId="4870CF7D" w14:textId="77777777" w:rsidTr="00203D50">
        <w:tc>
          <w:tcPr>
            <w:tcW w:w="5110" w:type="dxa"/>
            <w:shd w:val="clear" w:color="auto" w:fill="F3F3F3"/>
          </w:tcPr>
          <w:p w14:paraId="57E1B705" w14:textId="77777777" w:rsidR="002D1F84" w:rsidRDefault="002D1F84" w:rsidP="00203D50">
            <w:r>
              <w:rPr>
                <w:b/>
                <w:bCs/>
              </w:rPr>
              <w:t>User slices</w:t>
            </w:r>
          </w:p>
        </w:tc>
        <w:tc>
          <w:tcPr>
            <w:tcW w:w="7666" w:type="dxa"/>
            <w:shd w:val="clear" w:color="auto" w:fill="F3F3F3"/>
            <w:vAlign w:val="bottom"/>
          </w:tcPr>
          <w:p w14:paraId="09372525" w14:textId="77777777" w:rsidR="002D1F84" w:rsidRDefault="002D1F84" w:rsidP="00203D50">
            <w:pPr>
              <w:jc w:val="center"/>
              <w:rPr>
                <w:b/>
                <w:bCs/>
              </w:rPr>
            </w:pPr>
            <w:r>
              <w:rPr>
                <w:b/>
                <w:bCs/>
              </w:rPr>
              <w:t>Acceptatie criteria</w:t>
            </w:r>
          </w:p>
        </w:tc>
        <w:tc>
          <w:tcPr>
            <w:tcW w:w="580" w:type="dxa"/>
            <w:shd w:val="clear" w:color="auto" w:fill="F3F3F3"/>
            <w:vAlign w:val="bottom"/>
          </w:tcPr>
          <w:p w14:paraId="2398A641" w14:textId="77777777" w:rsidR="002D1F84" w:rsidRDefault="002D1F84" w:rsidP="00203D50">
            <w:pPr>
              <w:jc w:val="center"/>
              <w:rPr>
                <w:b/>
                <w:bCs/>
              </w:rPr>
            </w:pPr>
            <w:r>
              <w:rPr>
                <w:b/>
                <w:bCs/>
              </w:rPr>
              <w:t>Prio</w:t>
            </w:r>
          </w:p>
        </w:tc>
        <w:tc>
          <w:tcPr>
            <w:tcW w:w="1114" w:type="dxa"/>
            <w:shd w:val="clear" w:color="auto" w:fill="F3F3F3"/>
            <w:vAlign w:val="bottom"/>
          </w:tcPr>
          <w:p w14:paraId="322ECCBA" w14:textId="77777777" w:rsidR="002D1F84" w:rsidRDefault="002D1F84" w:rsidP="00203D50">
            <w:pPr>
              <w:jc w:val="center"/>
              <w:rPr>
                <w:b/>
                <w:bCs/>
              </w:rPr>
            </w:pPr>
            <w:r>
              <w:rPr>
                <w:b/>
                <w:bCs/>
              </w:rPr>
              <w:t>Gereed</w:t>
            </w:r>
          </w:p>
        </w:tc>
      </w:tr>
      <w:tr w:rsidR="002D1F84" w14:paraId="2959FD9B" w14:textId="77777777" w:rsidTr="00203D50">
        <w:tc>
          <w:tcPr>
            <w:tcW w:w="5110" w:type="dxa"/>
          </w:tcPr>
          <w:p w14:paraId="2AD4D909" w14:textId="19E69E45" w:rsidR="002D1F84" w:rsidRDefault="002D1F84" w:rsidP="00203D50">
            <w:pPr>
              <w:pStyle w:val="Kop3"/>
            </w:pPr>
            <w:bookmarkStart w:id="47" w:name="_Toc119938262"/>
            <w:r>
              <w:t>3.</w:t>
            </w:r>
            <w:r w:rsidR="00E04972">
              <w:t>4</w:t>
            </w:r>
            <w:r>
              <w:t>.1 wedstrijden toevoegen</w:t>
            </w:r>
            <w:bookmarkEnd w:id="47"/>
          </w:p>
        </w:tc>
        <w:tc>
          <w:tcPr>
            <w:tcW w:w="7666" w:type="dxa"/>
          </w:tcPr>
          <w:p w14:paraId="4296F3F4" w14:textId="77777777" w:rsidR="002D1F84" w:rsidRDefault="002D1F84" w:rsidP="00203D50">
            <w:pPr>
              <w:pStyle w:val="Plattetekst"/>
              <w:rPr>
                <w:rStyle w:val="Nadruk"/>
              </w:rPr>
            </w:pPr>
          </w:p>
        </w:tc>
        <w:tc>
          <w:tcPr>
            <w:tcW w:w="580" w:type="dxa"/>
          </w:tcPr>
          <w:p w14:paraId="3419AEA2" w14:textId="77777777" w:rsidR="002D1F84" w:rsidRDefault="002D1F84" w:rsidP="00203D50">
            <w:pPr>
              <w:pStyle w:val="Plattetekst"/>
              <w:rPr>
                <w:rStyle w:val="Nadruk"/>
                <w:b/>
                <w:bCs/>
                <w:sz w:val="28"/>
              </w:rPr>
            </w:pPr>
            <w:r>
              <w:rPr>
                <w:rStyle w:val="Nadruk"/>
                <w:b/>
                <w:bCs/>
                <w:sz w:val="28"/>
              </w:rPr>
              <w:t>100</w:t>
            </w:r>
          </w:p>
        </w:tc>
        <w:tc>
          <w:tcPr>
            <w:tcW w:w="1114" w:type="dxa"/>
          </w:tcPr>
          <w:p w14:paraId="584D5245" w14:textId="77777777" w:rsidR="002D1F84" w:rsidRDefault="002D1F84" w:rsidP="00203D50">
            <w:pPr>
              <w:pStyle w:val="Plattetekst"/>
              <w:rPr>
                <w:rStyle w:val="Nadruk"/>
              </w:rPr>
            </w:pPr>
          </w:p>
        </w:tc>
      </w:tr>
      <w:tr w:rsidR="002D1F84" w14:paraId="4846502E" w14:textId="77777777" w:rsidTr="00203D50">
        <w:trPr>
          <w:cantSplit/>
          <w:trHeight w:val="828"/>
        </w:trPr>
        <w:tc>
          <w:tcPr>
            <w:tcW w:w="5110" w:type="dxa"/>
            <w:vMerge w:val="restart"/>
          </w:tcPr>
          <w:p w14:paraId="7C62E34B" w14:textId="77777777" w:rsidR="002D1F84" w:rsidRDefault="002D1F84" w:rsidP="00203D50">
            <w:r>
              <w:t>Als scheidsrechter wil ik wedstrijden toevoegen zodat leden ze kunnen zien op de website</w:t>
            </w:r>
          </w:p>
        </w:tc>
        <w:tc>
          <w:tcPr>
            <w:tcW w:w="7666" w:type="dxa"/>
          </w:tcPr>
          <w:p w14:paraId="78B6B917" w14:textId="5FCF56A0" w:rsidR="002D1F84" w:rsidRDefault="002D1F84" w:rsidP="00203D50">
            <w:pPr>
              <w:numPr>
                <w:ilvl w:val="0"/>
                <w:numId w:val="2"/>
              </w:numPr>
              <w:tabs>
                <w:tab w:val="clear" w:pos="290"/>
              </w:tabs>
              <w:spacing w:after="0" w:line="240" w:lineRule="auto"/>
            </w:pPr>
            <w:r>
              <w:t>Gast ziet scherm 3</w:t>
            </w:r>
            <w:r>
              <w:rPr>
                <w:i/>
                <w:iCs/>
              </w:rPr>
              <w:t>.</w:t>
            </w:r>
            <w:r w:rsidR="00B369F2">
              <w:rPr>
                <w:i/>
                <w:iCs/>
              </w:rPr>
              <w:t>2</w:t>
            </w:r>
            <w:r>
              <w:rPr>
                <w:i/>
                <w:iCs/>
              </w:rPr>
              <w:t>.1 wedstrijden</w:t>
            </w:r>
            <w:r w:rsidR="00AD1A68">
              <w:rPr>
                <w:i/>
                <w:iCs/>
              </w:rPr>
              <w:t xml:space="preserve"> toevoegen</w:t>
            </w:r>
          </w:p>
        </w:tc>
        <w:tc>
          <w:tcPr>
            <w:tcW w:w="580" w:type="dxa"/>
          </w:tcPr>
          <w:p w14:paraId="14E7A982" w14:textId="77777777" w:rsidR="002D1F84" w:rsidRDefault="002D1F84" w:rsidP="00203D50">
            <w:pPr>
              <w:jc w:val="center"/>
              <w:rPr>
                <w:rStyle w:val="Nadruk"/>
                <w:b/>
                <w:bCs/>
                <w:sz w:val="28"/>
              </w:rPr>
            </w:pPr>
          </w:p>
        </w:tc>
        <w:tc>
          <w:tcPr>
            <w:tcW w:w="1114" w:type="dxa"/>
          </w:tcPr>
          <w:p w14:paraId="165EA756" w14:textId="77777777" w:rsidR="002D1F84" w:rsidRDefault="002D1F84" w:rsidP="00203D50"/>
        </w:tc>
      </w:tr>
      <w:tr w:rsidR="002D1F84" w14:paraId="4D0ED346" w14:textId="77777777" w:rsidTr="00203D50">
        <w:trPr>
          <w:cantSplit/>
          <w:trHeight w:val="828"/>
        </w:trPr>
        <w:tc>
          <w:tcPr>
            <w:tcW w:w="5110" w:type="dxa"/>
            <w:vMerge/>
          </w:tcPr>
          <w:p w14:paraId="4C7EC88E" w14:textId="77777777" w:rsidR="002D1F84" w:rsidRDefault="002D1F84" w:rsidP="00203D50"/>
        </w:tc>
        <w:tc>
          <w:tcPr>
            <w:tcW w:w="7666" w:type="dxa"/>
          </w:tcPr>
          <w:p w14:paraId="36E0D33E" w14:textId="77777777" w:rsidR="002D1F84" w:rsidRDefault="002D1F84" w:rsidP="00203D50">
            <w:pPr>
              <w:ind w:left="-70"/>
            </w:pPr>
            <w:r>
              <w:t>Als geregistreerde gast</w:t>
            </w:r>
          </w:p>
          <w:p w14:paraId="6A14BB53" w14:textId="77777777" w:rsidR="002D1F84" w:rsidRDefault="002D1F84" w:rsidP="00203D50">
            <w:pPr>
              <w:numPr>
                <w:ilvl w:val="0"/>
                <w:numId w:val="1"/>
              </w:numPr>
              <w:tabs>
                <w:tab w:val="clear" w:pos="720"/>
              </w:tabs>
              <w:spacing w:after="0" w:line="240" w:lineRule="auto"/>
              <w:ind w:left="830"/>
            </w:pPr>
            <w:r>
              <w:t>Scheidsrechter kan een formulier invullen waarop de namen en score van een schaak potje ingevuld kunnen worden</w:t>
            </w:r>
          </w:p>
          <w:p w14:paraId="38635C22" w14:textId="77777777" w:rsidR="002D1F84" w:rsidRDefault="002D1F84" w:rsidP="00203D50">
            <w:pPr>
              <w:numPr>
                <w:ilvl w:val="0"/>
                <w:numId w:val="1"/>
              </w:numPr>
              <w:tabs>
                <w:tab w:val="clear" w:pos="720"/>
              </w:tabs>
              <w:spacing w:after="0" w:line="240" w:lineRule="auto"/>
              <w:ind w:left="830"/>
            </w:pPr>
            <w:r>
              <w:t>Scheidsrechter drukt op een knop “wedstrijd toevoegen”</w:t>
            </w:r>
          </w:p>
          <w:p w14:paraId="56D25D4A" w14:textId="77777777" w:rsidR="002D1F84" w:rsidRDefault="002D1F84" w:rsidP="00203D50">
            <w:pPr>
              <w:numPr>
                <w:ilvl w:val="0"/>
                <w:numId w:val="1"/>
              </w:numPr>
              <w:tabs>
                <w:tab w:val="clear" w:pos="720"/>
              </w:tabs>
              <w:spacing w:after="0" w:line="240" w:lineRule="auto"/>
              <w:ind w:left="830"/>
            </w:pPr>
            <w:r>
              <w:t>Systeem slaat de gegevens op in een database</w:t>
            </w:r>
          </w:p>
          <w:p w14:paraId="5F51D106" w14:textId="01E03FB7" w:rsidR="002D1F84" w:rsidRPr="00717FE8" w:rsidRDefault="002D1F84" w:rsidP="00203D50">
            <w:pPr>
              <w:numPr>
                <w:ilvl w:val="0"/>
                <w:numId w:val="1"/>
              </w:numPr>
              <w:tabs>
                <w:tab w:val="clear" w:pos="720"/>
              </w:tabs>
              <w:spacing w:after="0" w:line="240" w:lineRule="auto"/>
              <w:ind w:left="830"/>
            </w:pPr>
            <w:r>
              <w:t>Systeem toont melding of toont scherm 3.</w:t>
            </w:r>
            <w:r w:rsidR="00B369F2">
              <w:t>2</w:t>
            </w:r>
            <w:r>
              <w:t>.2 wedstrijden weergeven</w:t>
            </w:r>
          </w:p>
        </w:tc>
        <w:tc>
          <w:tcPr>
            <w:tcW w:w="580" w:type="dxa"/>
          </w:tcPr>
          <w:p w14:paraId="60CCB7A8" w14:textId="77777777" w:rsidR="002D1F84" w:rsidRDefault="002D1F84" w:rsidP="00203D50">
            <w:pPr>
              <w:jc w:val="center"/>
              <w:rPr>
                <w:rStyle w:val="Nadruk"/>
                <w:b/>
                <w:bCs/>
                <w:sz w:val="28"/>
              </w:rPr>
            </w:pPr>
          </w:p>
        </w:tc>
        <w:tc>
          <w:tcPr>
            <w:tcW w:w="1114" w:type="dxa"/>
          </w:tcPr>
          <w:p w14:paraId="28AE9820" w14:textId="77777777" w:rsidR="002D1F84" w:rsidRDefault="002D1F84" w:rsidP="00203D50"/>
        </w:tc>
      </w:tr>
      <w:tr w:rsidR="002D1F84" w14:paraId="6650D4E5" w14:textId="77777777" w:rsidTr="00203D50">
        <w:trPr>
          <w:cantSplit/>
          <w:trHeight w:val="1380"/>
        </w:trPr>
        <w:tc>
          <w:tcPr>
            <w:tcW w:w="5110" w:type="dxa"/>
            <w:vMerge/>
          </w:tcPr>
          <w:p w14:paraId="4CCC017D" w14:textId="77777777" w:rsidR="002D1F84" w:rsidRDefault="002D1F84" w:rsidP="00203D50"/>
        </w:tc>
        <w:tc>
          <w:tcPr>
            <w:tcW w:w="7666" w:type="dxa"/>
          </w:tcPr>
          <w:p w14:paraId="4962092D" w14:textId="77777777" w:rsidR="002D1F84" w:rsidRDefault="002D1F84" w:rsidP="00203D50">
            <w:pPr>
              <w:spacing w:after="0" w:line="240" w:lineRule="auto"/>
            </w:pPr>
          </w:p>
        </w:tc>
        <w:tc>
          <w:tcPr>
            <w:tcW w:w="580" w:type="dxa"/>
          </w:tcPr>
          <w:p w14:paraId="5106EB59" w14:textId="77777777" w:rsidR="002D1F84" w:rsidRDefault="002D1F84" w:rsidP="00203D50">
            <w:pPr>
              <w:jc w:val="center"/>
              <w:rPr>
                <w:rStyle w:val="Nadruk"/>
                <w:b/>
                <w:bCs/>
                <w:sz w:val="28"/>
              </w:rPr>
            </w:pPr>
          </w:p>
        </w:tc>
        <w:tc>
          <w:tcPr>
            <w:tcW w:w="1114" w:type="dxa"/>
          </w:tcPr>
          <w:p w14:paraId="117F93AB" w14:textId="77777777" w:rsidR="002D1F84" w:rsidRDefault="002D1F84" w:rsidP="00203D50"/>
        </w:tc>
      </w:tr>
      <w:tr w:rsidR="00CC6167" w14:paraId="5ED42797" w14:textId="77777777" w:rsidTr="008403AB">
        <w:tc>
          <w:tcPr>
            <w:tcW w:w="5110" w:type="dxa"/>
            <w:shd w:val="clear" w:color="auto" w:fill="F3F3F3"/>
          </w:tcPr>
          <w:p w14:paraId="6E4681B1" w14:textId="77777777" w:rsidR="00CC6167" w:rsidRDefault="00CC6167" w:rsidP="008403AB">
            <w:r>
              <w:rPr>
                <w:b/>
                <w:bCs/>
              </w:rPr>
              <w:t>User slices</w:t>
            </w:r>
          </w:p>
        </w:tc>
        <w:tc>
          <w:tcPr>
            <w:tcW w:w="7666" w:type="dxa"/>
            <w:shd w:val="clear" w:color="auto" w:fill="F3F3F3"/>
            <w:vAlign w:val="bottom"/>
          </w:tcPr>
          <w:p w14:paraId="21EA4576" w14:textId="77777777" w:rsidR="00CC6167" w:rsidRDefault="00CC6167" w:rsidP="008403AB">
            <w:pPr>
              <w:jc w:val="center"/>
              <w:rPr>
                <w:b/>
                <w:bCs/>
              </w:rPr>
            </w:pPr>
            <w:r>
              <w:rPr>
                <w:b/>
                <w:bCs/>
              </w:rPr>
              <w:t>Acceptatie criteria</w:t>
            </w:r>
          </w:p>
        </w:tc>
        <w:tc>
          <w:tcPr>
            <w:tcW w:w="580" w:type="dxa"/>
            <w:shd w:val="clear" w:color="auto" w:fill="F3F3F3"/>
            <w:vAlign w:val="bottom"/>
          </w:tcPr>
          <w:p w14:paraId="3377718C" w14:textId="77777777" w:rsidR="00CC6167" w:rsidRDefault="00CC6167" w:rsidP="008403AB">
            <w:pPr>
              <w:jc w:val="center"/>
              <w:rPr>
                <w:b/>
                <w:bCs/>
              </w:rPr>
            </w:pPr>
            <w:r>
              <w:rPr>
                <w:b/>
                <w:bCs/>
              </w:rPr>
              <w:t>Prio</w:t>
            </w:r>
          </w:p>
        </w:tc>
        <w:tc>
          <w:tcPr>
            <w:tcW w:w="1114" w:type="dxa"/>
            <w:shd w:val="clear" w:color="auto" w:fill="F3F3F3"/>
            <w:vAlign w:val="bottom"/>
          </w:tcPr>
          <w:p w14:paraId="084BCBC0" w14:textId="77777777" w:rsidR="00CC6167" w:rsidRDefault="00CC6167" w:rsidP="008403AB">
            <w:pPr>
              <w:jc w:val="center"/>
              <w:rPr>
                <w:b/>
                <w:bCs/>
              </w:rPr>
            </w:pPr>
            <w:r>
              <w:rPr>
                <w:b/>
                <w:bCs/>
              </w:rPr>
              <w:t>Gereed</w:t>
            </w:r>
          </w:p>
        </w:tc>
      </w:tr>
      <w:tr w:rsidR="00CC6167" w14:paraId="29E25537" w14:textId="77777777" w:rsidTr="008403AB">
        <w:tc>
          <w:tcPr>
            <w:tcW w:w="5110" w:type="dxa"/>
          </w:tcPr>
          <w:p w14:paraId="0BFFB775" w14:textId="5A0786E8" w:rsidR="00CC6167" w:rsidRDefault="00CC6167" w:rsidP="008403AB">
            <w:pPr>
              <w:pStyle w:val="Kop3"/>
            </w:pPr>
            <w:bookmarkStart w:id="48" w:name="_Toc119938263"/>
            <w:r>
              <w:t>3.</w:t>
            </w:r>
            <w:r w:rsidR="00E04972">
              <w:t>4</w:t>
            </w:r>
            <w:r>
              <w:t>.2 wedstrijden weergeven</w:t>
            </w:r>
            <w:bookmarkEnd w:id="48"/>
          </w:p>
        </w:tc>
        <w:tc>
          <w:tcPr>
            <w:tcW w:w="7666" w:type="dxa"/>
          </w:tcPr>
          <w:p w14:paraId="6C2DB0AF" w14:textId="77777777" w:rsidR="00CC6167" w:rsidRDefault="00CC6167" w:rsidP="008403AB">
            <w:pPr>
              <w:pStyle w:val="Plattetekst"/>
              <w:rPr>
                <w:rStyle w:val="Nadruk"/>
              </w:rPr>
            </w:pPr>
          </w:p>
        </w:tc>
        <w:tc>
          <w:tcPr>
            <w:tcW w:w="580" w:type="dxa"/>
          </w:tcPr>
          <w:p w14:paraId="2FE017B8" w14:textId="77777777" w:rsidR="00CC6167" w:rsidRDefault="00CC6167" w:rsidP="008403AB">
            <w:pPr>
              <w:pStyle w:val="Plattetekst"/>
              <w:rPr>
                <w:rStyle w:val="Nadruk"/>
                <w:b/>
                <w:bCs/>
                <w:sz w:val="28"/>
              </w:rPr>
            </w:pPr>
            <w:r>
              <w:rPr>
                <w:rStyle w:val="Nadruk"/>
                <w:b/>
                <w:bCs/>
                <w:sz w:val="28"/>
              </w:rPr>
              <w:t>100</w:t>
            </w:r>
          </w:p>
        </w:tc>
        <w:tc>
          <w:tcPr>
            <w:tcW w:w="1114" w:type="dxa"/>
          </w:tcPr>
          <w:p w14:paraId="42FAC848" w14:textId="77777777" w:rsidR="00CC6167" w:rsidRDefault="00CC6167" w:rsidP="008403AB">
            <w:pPr>
              <w:pStyle w:val="Plattetekst"/>
              <w:rPr>
                <w:rStyle w:val="Nadruk"/>
              </w:rPr>
            </w:pPr>
          </w:p>
        </w:tc>
      </w:tr>
      <w:tr w:rsidR="00CC6167" w14:paraId="03229972" w14:textId="77777777" w:rsidTr="008403AB">
        <w:trPr>
          <w:cantSplit/>
          <w:trHeight w:val="828"/>
        </w:trPr>
        <w:tc>
          <w:tcPr>
            <w:tcW w:w="5110" w:type="dxa"/>
            <w:vMerge w:val="restart"/>
          </w:tcPr>
          <w:p w14:paraId="6AEBD766" w14:textId="77777777" w:rsidR="00CC6167" w:rsidRDefault="00CC6167" w:rsidP="008403AB">
            <w:r>
              <w:t>Als scheidsrechter wil ik alle wedstrijden die toegevoegd zijn kunnen zien op een pagina</w:t>
            </w:r>
          </w:p>
        </w:tc>
        <w:tc>
          <w:tcPr>
            <w:tcW w:w="7666" w:type="dxa"/>
          </w:tcPr>
          <w:p w14:paraId="74B35BA3" w14:textId="77777777" w:rsidR="00CC6167" w:rsidRDefault="00CC6167" w:rsidP="008403AB">
            <w:pPr>
              <w:numPr>
                <w:ilvl w:val="0"/>
                <w:numId w:val="2"/>
              </w:numPr>
              <w:tabs>
                <w:tab w:val="clear" w:pos="290"/>
              </w:tabs>
              <w:spacing w:after="0" w:line="240" w:lineRule="auto"/>
            </w:pPr>
            <w:r>
              <w:t>Gast ziet scherm 3</w:t>
            </w:r>
            <w:r>
              <w:rPr>
                <w:i/>
                <w:iCs/>
              </w:rPr>
              <w:t>.3.2 wedstrijden weergeven</w:t>
            </w:r>
          </w:p>
        </w:tc>
        <w:tc>
          <w:tcPr>
            <w:tcW w:w="580" w:type="dxa"/>
          </w:tcPr>
          <w:p w14:paraId="1FCF7886" w14:textId="77777777" w:rsidR="00CC6167" w:rsidRDefault="00CC6167" w:rsidP="008403AB">
            <w:pPr>
              <w:jc w:val="center"/>
              <w:rPr>
                <w:rStyle w:val="Nadruk"/>
                <w:b/>
                <w:bCs/>
                <w:sz w:val="28"/>
              </w:rPr>
            </w:pPr>
          </w:p>
        </w:tc>
        <w:tc>
          <w:tcPr>
            <w:tcW w:w="1114" w:type="dxa"/>
          </w:tcPr>
          <w:p w14:paraId="754F6D57" w14:textId="77777777" w:rsidR="00CC6167" w:rsidRDefault="00CC6167" w:rsidP="008403AB"/>
        </w:tc>
      </w:tr>
      <w:tr w:rsidR="00CC6167" w14:paraId="40211F57" w14:textId="77777777" w:rsidTr="008403AB">
        <w:trPr>
          <w:cantSplit/>
          <w:trHeight w:val="828"/>
        </w:trPr>
        <w:tc>
          <w:tcPr>
            <w:tcW w:w="5110" w:type="dxa"/>
            <w:vMerge/>
          </w:tcPr>
          <w:p w14:paraId="6165612F" w14:textId="77777777" w:rsidR="00CC6167" w:rsidRDefault="00CC6167" w:rsidP="008403AB"/>
        </w:tc>
        <w:tc>
          <w:tcPr>
            <w:tcW w:w="7666" w:type="dxa"/>
          </w:tcPr>
          <w:p w14:paraId="094E3FD1" w14:textId="77777777" w:rsidR="00CC6167" w:rsidRDefault="00CC6167" w:rsidP="008403AB">
            <w:pPr>
              <w:ind w:left="-70"/>
            </w:pPr>
            <w:r>
              <w:t>Als geregistreerde gast</w:t>
            </w:r>
          </w:p>
          <w:p w14:paraId="19F2E316" w14:textId="77777777" w:rsidR="00CC6167" w:rsidRDefault="00CC6167" w:rsidP="008403AB">
            <w:pPr>
              <w:numPr>
                <w:ilvl w:val="0"/>
                <w:numId w:val="1"/>
              </w:numPr>
              <w:tabs>
                <w:tab w:val="clear" w:pos="720"/>
              </w:tabs>
              <w:spacing w:after="0" w:line="240" w:lineRule="auto"/>
              <w:ind w:left="830"/>
            </w:pPr>
            <w:r>
              <w:t>Scheidsrechter ziet een overzicht van alle wedstrijden</w:t>
            </w:r>
          </w:p>
          <w:p w14:paraId="15FE7246" w14:textId="77777777" w:rsidR="00CC6167" w:rsidRDefault="00CC6167" w:rsidP="008403AB">
            <w:pPr>
              <w:numPr>
                <w:ilvl w:val="0"/>
                <w:numId w:val="1"/>
              </w:numPr>
              <w:tabs>
                <w:tab w:val="clear" w:pos="720"/>
              </w:tabs>
              <w:spacing w:after="0" w:line="240" w:lineRule="auto"/>
              <w:ind w:left="830"/>
            </w:pPr>
            <w:r>
              <w:t>Scheidsrechter ziet optie “wedstrijden toevoegen”</w:t>
            </w:r>
          </w:p>
          <w:p w14:paraId="5D72B282" w14:textId="77777777" w:rsidR="00CC6167" w:rsidRDefault="00CC6167" w:rsidP="008403AB">
            <w:pPr>
              <w:numPr>
                <w:ilvl w:val="0"/>
                <w:numId w:val="1"/>
              </w:numPr>
              <w:tabs>
                <w:tab w:val="clear" w:pos="720"/>
              </w:tabs>
              <w:spacing w:after="0" w:line="240" w:lineRule="auto"/>
              <w:ind w:left="830"/>
            </w:pPr>
            <w:r>
              <w:t>Scheidsrechter ziet optie “wedstrijden wijzigen”</w:t>
            </w:r>
          </w:p>
          <w:p w14:paraId="1436FF38" w14:textId="77777777" w:rsidR="00CC6167" w:rsidRPr="00717FE8" w:rsidRDefault="00CC6167" w:rsidP="008403AB">
            <w:pPr>
              <w:numPr>
                <w:ilvl w:val="0"/>
                <w:numId w:val="1"/>
              </w:numPr>
              <w:tabs>
                <w:tab w:val="clear" w:pos="720"/>
              </w:tabs>
              <w:spacing w:after="0" w:line="240" w:lineRule="auto"/>
              <w:ind w:left="830"/>
            </w:pPr>
            <w:r>
              <w:t>Scheidsrechter ziet optie “wedstrijden verwijderen”</w:t>
            </w:r>
          </w:p>
        </w:tc>
        <w:tc>
          <w:tcPr>
            <w:tcW w:w="580" w:type="dxa"/>
          </w:tcPr>
          <w:p w14:paraId="1CE9C097" w14:textId="77777777" w:rsidR="00CC6167" w:rsidRDefault="00CC6167" w:rsidP="008403AB">
            <w:pPr>
              <w:jc w:val="center"/>
              <w:rPr>
                <w:rStyle w:val="Nadruk"/>
                <w:b/>
                <w:bCs/>
                <w:sz w:val="28"/>
              </w:rPr>
            </w:pPr>
          </w:p>
        </w:tc>
        <w:tc>
          <w:tcPr>
            <w:tcW w:w="1114" w:type="dxa"/>
          </w:tcPr>
          <w:p w14:paraId="4E8E3201" w14:textId="77777777" w:rsidR="00CC6167" w:rsidRDefault="00CC6167" w:rsidP="008403AB"/>
        </w:tc>
      </w:tr>
      <w:tr w:rsidR="00CC6167" w14:paraId="787A51B5" w14:textId="77777777" w:rsidTr="008403AB">
        <w:trPr>
          <w:cantSplit/>
          <w:trHeight w:val="1380"/>
        </w:trPr>
        <w:tc>
          <w:tcPr>
            <w:tcW w:w="5110" w:type="dxa"/>
            <w:vMerge/>
          </w:tcPr>
          <w:p w14:paraId="51BC1150" w14:textId="77777777" w:rsidR="00CC6167" w:rsidRDefault="00CC6167" w:rsidP="008403AB"/>
        </w:tc>
        <w:tc>
          <w:tcPr>
            <w:tcW w:w="7666" w:type="dxa"/>
          </w:tcPr>
          <w:p w14:paraId="36F1198F" w14:textId="77777777" w:rsidR="00CC6167" w:rsidRDefault="00CC6167" w:rsidP="008403AB">
            <w:pPr>
              <w:spacing w:after="0" w:line="240" w:lineRule="auto"/>
            </w:pPr>
          </w:p>
        </w:tc>
        <w:tc>
          <w:tcPr>
            <w:tcW w:w="580" w:type="dxa"/>
          </w:tcPr>
          <w:p w14:paraId="5A6E4137" w14:textId="77777777" w:rsidR="00CC6167" w:rsidRDefault="00CC6167" w:rsidP="008403AB">
            <w:pPr>
              <w:jc w:val="center"/>
              <w:rPr>
                <w:rStyle w:val="Nadruk"/>
                <w:b/>
                <w:bCs/>
                <w:sz w:val="28"/>
              </w:rPr>
            </w:pPr>
          </w:p>
        </w:tc>
        <w:tc>
          <w:tcPr>
            <w:tcW w:w="1114" w:type="dxa"/>
          </w:tcPr>
          <w:p w14:paraId="52C8B2A5" w14:textId="77777777" w:rsidR="00CC6167" w:rsidRDefault="00CC6167" w:rsidP="008403AB"/>
        </w:tc>
      </w:tr>
      <w:tr w:rsidR="00015B9D" w14:paraId="020B4A17" w14:textId="77777777" w:rsidTr="008403AB">
        <w:tc>
          <w:tcPr>
            <w:tcW w:w="5110" w:type="dxa"/>
            <w:shd w:val="clear" w:color="auto" w:fill="F3F3F3"/>
          </w:tcPr>
          <w:p w14:paraId="1A06010E" w14:textId="77777777" w:rsidR="00015B9D" w:rsidRDefault="00015B9D" w:rsidP="008403AB">
            <w:r>
              <w:rPr>
                <w:b/>
                <w:bCs/>
              </w:rPr>
              <w:t>User slices</w:t>
            </w:r>
          </w:p>
        </w:tc>
        <w:tc>
          <w:tcPr>
            <w:tcW w:w="7666" w:type="dxa"/>
            <w:shd w:val="clear" w:color="auto" w:fill="F3F3F3"/>
            <w:vAlign w:val="bottom"/>
          </w:tcPr>
          <w:p w14:paraId="73632F07" w14:textId="77777777" w:rsidR="00015B9D" w:rsidRDefault="00015B9D" w:rsidP="008403AB">
            <w:pPr>
              <w:jc w:val="center"/>
              <w:rPr>
                <w:b/>
                <w:bCs/>
              </w:rPr>
            </w:pPr>
            <w:r>
              <w:rPr>
                <w:b/>
                <w:bCs/>
              </w:rPr>
              <w:t>Acceptatie criteria</w:t>
            </w:r>
          </w:p>
        </w:tc>
        <w:tc>
          <w:tcPr>
            <w:tcW w:w="580" w:type="dxa"/>
            <w:shd w:val="clear" w:color="auto" w:fill="F3F3F3"/>
            <w:vAlign w:val="bottom"/>
          </w:tcPr>
          <w:p w14:paraId="3F10218B" w14:textId="77777777" w:rsidR="00015B9D" w:rsidRDefault="00015B9D" w:rsidP="008403AB">
            <w:pPr>
              <w:jc w:val="center"/>
              <w:rPr>
                <w:b/>
                <w:bCs/>
              </w:rPr>
            </w:pPr>
            <w:r>
              <w:rPr>
                <w:b/>
                <w:bCs/>
              </w:rPr>
              <w:t>Prio</w:t>
            </w:r>
          </w:p>
        </w:tc>
        <w:tc>
          <w:tcPr>
            <w:tcW w:w="1114" w:type="dxa"/>
            <w:shd w:val="clear" w:color="auto" w:fill="F3F3F3"/>
            <w:vAlign w:val="bottom"/>
          </w:tcPr>
          <w:p w14:paraId="68E3B107" w14:textId="77777777" w:rsidR="00015B9D" w:rsidRDefault="00015B9D" w:rsidP="008403AB">
            <w:pPr>
              <w:jc w:val="center"/>
              <w:rPr>
                <w:b/>
                <w:bCs/>
              </w:rPr>
            </w:pPr>
            <w:r>
              <w:rPr>
                <w:b/>
                <w:bCs/>
              </w:rPr>
              <w:t>Gereed</w:t>
            </w:r>
          </w:p>
        </w:tc>
      </w:tr>
      <w:tr w:rsidR="00015B9D" w14:paraId="2BC88A72" w14:textId="77777777" w:rsidTr="008403AB">
        <w:tc>
          <w:tcPr>
            <w:tcW w:w="5110" w:type="dxa"/>
          </w:tcPr>
          <w:p w14:paraId="06260117" w14:textId="4673FE3E" w:rsidR="00015B9D" w:rsidRDefault="00015B9D" w:rsidP="008403AB">
            <w:pPr>
              <w:pStyle w:val="Kop3"/>
            </w:pPr>
            <w:bookmarkStart w:id="49" w:name="_Toc119938264"/>
            <w:r>
              <w:t>3.</w:t>
            </w:r>
            <w:r w:rsidR="00E04972">
              <w:t>4</w:t>
            </w:r>
            <w:r>
              <w:t>.3 wedstrijden wijzigen</w:t>
            </w:r>
            <w:bookmarkEnd w:id="49"/>
          </w:p>
        </w:tc>
        <w:tc>
          <w:tcPr>
            <w:tcW w:w="7666" w:type="dxa"/>
          </w:tcPr>
          <w:p w14:paraId="7B0493B0" w14:textId="77777777" w:rsidR="00015B9D" w:rsidRDefault="00015B9D" w:rsidP="008403AB">
            <w:pPr>
              <w:pStyle w:val="Plattetekst"/>
              <w:rPr>
                <w:rStyle w:val="Nadruk"/>
              </w:rPr>
            </w:pPr>
          </w:p>
        </w:tc>
        <w:tc>
          <w:tcPr>
            <w:tcW w:w="580" w:type="dxa"/>
          </w:tcPr>
          <w:p w14:paraId="79A2D0F1" w14:textId="77777777" w:rsidR="00015B9D" w:rsidRDefault="00015B9D" w:rsidP="008403AB">
            <w:pPr>
              <w:pStyle w:val="Plattetekst"/>
              <w:rPr>
                <w:rStyle w:val="Nadruk"/>
                <w:b/>
                <w:bCs/>
                <w:sz w:val="28"/>
              </w:rPr>
            </w:pPr>
            <w:r>
              <w:rPr>
                <w:rStyle w:val="Nadruk"/>
                <w:b/>
                <w:bCs/>
                <w:sz w:val="28"/>
              </w:rPr>
              <w:t>100</w:t>
            </w:r>
          </w:p>
        </w:tc>
        <w:tc>
          <w:tcPr>
            <w:tcW w:w="1114" w:type="dxa"/>
          </w:tcPr>
          <w:p w14:paraId="7636B4F1" w14:textId="77777777" w:rsidR="00015B9D" w:rsidRDefault="00015B9D" w:rsidP="008403AB">
            <w:pPr>
              <w:pStyle w:val="Plattetekst"/>
              <w:rPr>
                <w:rStyle w:val="Nadruk"/>
              </w:rPr>
            </w:pPr>
          </w:p>
        </w:tc>
      </w:tr>
      <w:tr w:rsidR="00015B9D" w14:paraId="2C6AF933" w14:textId="77777777" w:rsidTr="008403AB">
        <w:trPr>
          <w:cantSplit/>
          <w:trHeight w:val="828"/>
        </w:trPr>
        <w:tc>
          <w:tcPr>
            <w:tcW w:w="5110" w:type="dxa"/>
            <w:vMerge w:val="restart"/>
          </w:tcPr>
          <w:p w14:paraId="47740BDC" w14:textId="77777777" w:rsidR="00015B9D" w:rsidRDefault="00015B9D" w:rsidP="008403AB">
            <w:r>
              <w:t>Als scheidsrechter wil ik wedstrijden die verkeerd ingevuld zijn kunnen aanpassen</w:t>
            </w:r>
          </w:p>
        </w:tc>
        <w:tc>
          <w:tcPr>
            <w:tcW w:w="7666" w:type="dxa"/>
          </w:tcPr>
          <w:p w14:paraId="49F7C599" w14:textId="594D2B0C" w:rsidR="00015B9D" w:rsidRDefault="00015B9D" w:rsidP="008403AB">
            <w:pPr>
              <w:numPr>
                <w:ilvl w:val="0"/>
                <w:numId w:val="2"/>
              </w:numPr>
              <w:tabs>
                <w:tab w:val="clear" w:pos="290"/>
              </w:tabs>
              <w:spacing w:after="0" w:line="240" w:lineRule="auto"/>
            </w:pPr>
            <w:r>
              <w:t>Gast ziet scherm 3</w:t>
            </w:r>
            <w:r>
              <w:rPr>
                <w:i/>
                <w:iCs/>
              </w:rPr>
              <w:t>.3.3 wedstrijden w</w:t>
            </w:r>
            <w:r w:rsidR="00403A97">
              <w:rPr>
                <w:i/>
                <w:iCs/>
              </w:rPr>
              <w:t>ijzigen</w:t>
            </w:r>
          </w:p>
        </w:tc>
        <w:tc>
          <w:tcPr>
            <w:tcW w:w="580" w:type="dxa"/>
          </w:tcPr>
          <w:p w14:paraId="41644DC8" w14:textId="77777777" w:rsidR="00015B9D" w:rsidRDefault="00015B9D" w:rsidP="008403AB">
            <w:pPr>
              <w:jc w:val="center"/>
              <w:rPr>
                <w:rStyle w:val="Nadruk"/>
                <w:b/>
                <w:bCs/>
                <w:sz w:val="28"/>
              </w:rPr>
            </w:pPr>
          </w:p>
        </w:tc>
        <w:tc>
          <w:tcPr>
            <w:tcW w:w="1114" w:type="dxa"/>
          </w:tcPr>
          <w:p w14:paraId="4008CB45" w14:textId="77777777" w:rsidR="00015B9D" w:rsidRDefault="00015B9D" w:rsidP="008403AB"/>
        </w:tc>
      </w:tr>
      <w:tr w:rsidR="00015B9D" w:rsidRPr="006E024C" w14:paraId="61765B60" w14:textId="77777777" w:rsidTr="008403AB">
        <w:trPr>
          <w:cantSplit/>
          <w:trHeight w:val="828"/>
        </w:trPr>
        <w:tc>
          <w:tcPr>
            <w:tcW w:w="5110" w:type="dxa"/>
            <w:vMerge/>
          </w:tcPr>
          <w:p w14:paraId="1EE6D8EB" w14:textId="77777777" w:rsidR="00015B9D" w:rsidRDefault="00015B9D" w:rsidP="008403AB"/>
        </w:tc>
        <w:tc>
          <w:tcPr>
            <w:tcW w:w="7666" w:type="dxa"/>
          </w:tcPr>
          <w:p w14:paraId="191C7C7A" w14:textId="77777777" w:rsidR="00015B9D" w:rsidRDefault="00015B9D" w:rsidP="008403AB">
            <w:pPr>
              <w:ind w:left="-70"/>
            </w:pPr>
            <w:r>
              <w:t>Als geregistreerde gast</w:t>
            </w:r>
          </w:p>
          <w:p w14:paraId="74E00446" w14:textId="77777777" w:rsidR="00015B9D" w:rsidRDefault="00015B9D" w:rsidP="008403AB">
            <w:pPr>
              <w:numPr>
                <w:ilvl w:val="0"/>
                <w:numId w:val="1"/>
              </w:numPr>
              <w:tabs>
                <w:tab w:val="clear" w:pos="720"/>
              </w:tabs>
              <w:spacing w:after="0" w:line="240" w:lineRule="auto"/>
              <w:ind w:left="830"/>
            </w:pPr>
            <w:r>
              <w:t>Scheidsrechter selecteert de wedstijd die aangepast moet worden</w:t>
            </w:r>
          </w:p>
          <w:p w14:paraId="5110D4DC" w14:textId="77777777" w:rsidR="00015B9D" w:rsidRDefault="00015B9D" w:rsidP="008403AB">
            <w:pPr>
              <w:numPr>
                <w:ilvl w:val="0"/>
                <w:numId w:val="1"/>
              </w:numPr>
              <w:tabs>
                <w:tab w:val="clear" w:pos="720"/>
              </w:tabs>
              <w:spacing w:after="0" w:line="240" w:lineRule="auto"/>
              <w:ind w:left="830"/>
            </w:pPr>
            <w:r>
              <w:t>Systeem toont formulier met de huidige gegevens ingevuld</w:t>
            </w:r>
          </w:p>
          <w:p w14:paraId="0DC2D743" w14:textId="77777777" w:rsidR="00015B9D" w:rsidRDefault="00015B9D" w:rsidP="008403AB">
            <w:pPr>
              <w:numPr>
                <w:ilvl w:val="0"/>
                <w:numId w:val="1"/>
              </w:numPr>
              <w:tabs>
                <w:tab w:val="clear" w:pos="720"/>
              </w:tabs>
              <w:spacing w:after="0" w:line="240" w:lineRule="auto"/>
              <w:ind w:left="830"/>
            </w:pPr>
            <w:r>
              <w:t>Scheidsrechter veranderd de gegevens die aangepast moeten worden</w:t>
            </w:r>
          </w:p>
          <w:p w14:paraId="06C8E8EE" w14:textId="77777777" w:rsidR="00015B9D" w:rsidRDefault="00015B9D" w:rsidP="008403AB">
            <w:pPr>
              <w:numPr>
                <w:ilvl w:val="0"/>
                <w:numId w:val="1"/>
              </w:numPr>
              <w:tabs>
                <w:tab w:val="clear" w:pos="720"/>
              </w:tabs>
              <w:spacing w:after="0" w:line="240" w:lineRule="auto"/>
              <w:ind w:left="830"/>
            </w:pPr>
            <w:r>
              <w:t>Scheidsrechter klikt op knop “wijzigen”</w:t>
            </w:r>
          </w:p>
          <w:p w14:paraId="649C9FCA" w14:textId="77777777" w:rsidR="00015B9D" w:rsidRDefault="00015B9D" w:rsidP="008403AB">
            <w:pPr>
              <w:numPr>
                <w:ilvl w:val="0"/>
                <w:numId w:val="1"/>
              </w:numPr>
              <w:tabs>
                <w:tab w:val="clear" w:pos="720"/>
              </w:tabs>
              <w:spacing w:after="0" w:line="240" w:lineRule="auto"/>
              <w:ind w:left="830"/>
            </w:pPr>
            <w:r w:rsidRPr="006E024C">
              <w:t>Systeem past de data in de</w:t>
            </w:r>
            <w:r>
              <w:t xml:space="preserve"> database aan</w:t>
            </w:r>
          </w:p>
          <w:p w14:paraId="67AB0476" w14:textId="77777777" w:rsidR="00015B9D" w:rsidRPr="006E024C" w:rsidRDefault="00015B9D" w:rsidP="008403AB">
            <w:pPr>
              <w:numPr>
                <w:ilvl w:val="0"/>
                <w:numId w:val="1"/>
              </w:numPr>
              <w:tabs>
                <w:tab w:val="clear" w:pos="720"/>
              </w:tabs>
              <w:spacing w:after="0" w:line="240" w:lineRule="auto"/>
              <w:ind w:left="830"/>
            </w:pPr>
            <w:r>
              <w:t>Systeem toont melding of scherm 3.3.2 wedstrijden weergeven</w:t>
            </w:r>
          </w:p>
        </w:tc>
        <w:tc>
          <w:tcPr>
            <w:tcW w:w="580" w:type="dxa"/>
          </w:tcPr>
          <w:p w14:paraId="26D71B47" w14:textId="77777777" w:rsidR="00015B9D" w:rsidRPr="006E024C" w:rsidRDefault="00015B9D" w:rsidP="008403AB">
            <w:pPr>
              <w:jc w:val="center"/>
              <w:rPr>
                <w:rStyle w:val="Nadruk"/>
                <w:b/>
                <w:bCs/>
                <w:sz w:val="28"/>
              </w:rPr>
            </w:pPr>
          </w:p>
        </w:tc>
        <w:tc>
          <w:tcPr>
            <w:tcW w:w="1114" w:type="dxa"/>
          </w:tcPr>
          <w:p w14:paraId="253E48AA" w14:textId="77777777" w:rsidR="00015B9D" w:rsidRPr="006E024C" w:rsidRDefault="00015B9D" w:rsidP="008403AB"/>
        </w:tc>
      </w:tr>
      <w:tr w:rsidR="00015B9D" w:rsidRPr="006E024C" w14:paraId="5A0A5BE1" w14:textId="77777777" w:rsidTr="008403AB">
        <w:trPr>
          <w:cantSplit/>
          <w:trHeight w:val="1380"/>
        </w:trPr>
        <w:tc>
          <w:tcPr>
            <w:tcW w:w="5110" w:type="dxa"/>
            <w:vMerge/>
          </w:tcPr>
          <w:p w14:paraId="149C65DE" w14:textId="77777777" w:rsidR="00015B9D" w:rsidRPr="006E024C" w:rsidRDefault="00015B9D" w:rsidP="008403AB"/>
        </w:tc>
        <w:tc>
          <w:tcPr>
            <w:tcW w:w="7666" w:type="dxa"/>
          </w:tcPr>
          <w:p w14:paraId="4EFCB004" w14:textId="77777777" w:rsidR="00015B9D" w:rsidRPr="006E024C" w:rsidRDefault="00015B9D" w:rsidP="008403AB">
            <w:pPr>
              <w:spacing w:after="0" w:line="240" w:lineRule="auto"/>
            </w:pPr>
          </w:p>
        </w:tc>
        <w:tc>
          <w:tcPr>
            <w:tcW w:w="580" w:type="dxa"/>
          </w:tcPr>
          <w:p w14:paraId="4EF97666" w14:textId="77777777" w:rsidR="00015B9D" w:rsidRPr="006E024C" w:rsidRDefault="00015B9D" w:rsidP="008403AB">
            <w:pPr>
              <w:jc w:val="center"/>
              <w:rPr>
                <w:rStyle w:val="Nadruk"/>
                <w:b/>
                <w:bCs/>
                <w:sz w:val="28"/>
              </w:rPr>
            </w:pPr>
          </w:p>
        </w:tc>
        <w:tc>
          <w:tcPr>
            <w:tcW w:w="1114" w:type="dxa"/>
          </w:tcPr>
          <w:p w14:paraId="534004F0" w14:textId="77777777" w:rsidR="00015B9D" w:rsidRPr="006E024C" w:rsidRDefault="00015B9D" w:rsidP="008403AB"/>
        </w:tc>
      </w:tr>
      <w:tr w:rsidR="00015B9D" w14:paraId="6BF555A4" w14:textId="77777777" w:rsidTr="00203D50">
        <w:tc>
          <w:tcPr>
            <w:tcW w:w="5110" w:type="dxa"/>
            <w:shd w:val="clear" w:color="auto" w:fill="F3F3F3"/>
          </w:tcPr>
          <w:p w14:paraId="25A96767" w14:textId="197077FF" w:rsidR="00015B9D" w:rsidRDefault="00015B9D" w:rsidP="00015B9D">
            <w:r>
              <w:rPr>
                <w:b/>
                <w:bCs/>
              </w:rPr>
              <w:t>User slices</w:t>
            </w:r>
          </w:p>
        </w:tc>
        <w:tc>
          <w:tcPr>
            <w:tcW w:w="7666" w:type="dxa"/>
            <w:shd w:val="clear" w:color="auto" w:fill="F3F3F3"/>
            <w:vAlign w:val="bottom"/>
          </w:tcPr>
          <w:p w14:paraId="6EF09289" w14:textId="57D5FFCA" w:rsidR="00015B9D" w:rsidRDefault="00015B9D" w:rsidP="00015B9D">
            <w:pPr>
              <w:jc w:val="center"/>
              <w:rPr>
                <w:b/>
                <w:bCs/>
              </w:rPr>
            </w:pPr>
            <w:r>
              <w:rPr>
                <w:b/>
                <w:bCs/>
              </w:rPr>
              <w:t>Acceptatie criteria</w:t>
            </w:r>
          </w:p>
        </w:tc>
        <w:tc>
          <w:tcPr>
            <w:tcW w:w="580" w:type="dxa"/>
            <w:shd w:val="clear" w:color="auto" w:fill="F3F3F3"/>
            <w:vAlign w:val="bottom"/>
          </w:tcPr>
          <w:p w14:paraId="1E3293D9" w14:textId="16DE0828" w:rsidR="00015B9D" w:rsidRDefault="00015B9D" w:rsidP="00015B9D">
            <w:pPr>
              <w:jc w:val="center"/>
              <w:rPr>
                <w:b/>
                <w:bCs/>
              </w:rPr>
            </w:pPr>
            <w:r>
              <w:rPr>
                <w:b/>
                <w:bCs/>
              </w:rPr>
              <w:t>Prio</w:t>
            </w:r>
          </w:p>
        </w:tc>
        <w:tc>
          <w:tcPr>
            <w:tcW w:w="1114" w:type="dxa"/>
            <w:shd w:val="clear" w:color="auto" w:fill="F3F3F3"/>
            <w:vAlign w:val="bottom"/>
          </w:tcPr>
          <w:p w14:paraId="155EABE6" w14:textId="107D0505" w:rsidR="00015B9D" w:rsidRDefault="00015B9D" w:rsidP="00015B9D">
            <w:pPr>
              <w:jc w:val="center"/>
              <w:rPr>
                <w:b/>
                <w:bCs/>
              </w:rPr>
            </w:pPr>
            <w:r>
              <w:rPr>
                <w:b/>
                <w:bCs/>
              </w:rPr>
              <w:t>Gereed</w:t>
            </w:r>
          </w:p>
        </w:tc>
      </w:tr>
      <w:tr w:rsidR="00015B9D" w14:paraId="24763130" w14:textId="77777777" w:rsidTr="00203D50">
        <w:tc>
          <w:tcPr>
            <w:tcW w:w="5110" w:type="dxa"/>
          </w:tcPr>
          <w:p w14:paraId="3DE37288" w14:textId="2FF6D064" w:rsidR="00015B9D" w:rsidRDefault="00015B9D" w:rsidP="00015B9D">
            <w:pPr>
              <w:pStyle w:val="Kop3"/>
            </w:pPr>
            <w:bookmarkStart w:id="50" w:name="_Toc119938265"/>
            <w:r>
              <w:lastRenderedPageBreak/>
              <w:t>3.</w:t>
            </w:r>
            <w:r w:rsidR="00E04972">
              <w:t>4</w:t>
            </w:r>
            <w:r>
              <w:t xml:space="preserve">.4 wedstrijden </w:t>
            </w:r>
            <w:r w:rsidR="0013379D">
              <w:t>verwijderen</w:t>
            </w:r>
            <w:bookmarkEnd w:id="50"/>
          </w:p>
        </w:tc>
        <w:tc>
          <w:tcPr>
            <w:tcW w:w="7666" w:type="dxa"/>
          </w:tcPr>
          <w:p w14:paraId="59ADB248" w14:textId="77777777" w:rsidR="00015B9D" w:rsidRDefault="00015B9D" w:rsidP="00015B9D">
            <w:pPr>
              <w:pStyle w:val="Plattetekst"/>
              <w:rPr>
                <w:rStyle w:val="Nadruk"/>
              </w:rPr>
            </w:pPr>
          </w:p>
        </w:tc>
        <w:tc>
          <w:tcPr>
            <w:tcW w:w="580" w:type="dxa"/>
          </w:tcPr>
          <w:p w14:paraId="779D5D0E" w14:textId="551600B2" w:rsidR="00015B9D" w:rsidRDefault="00015B9D" w:rsidP="00015B9D">
            <w:pPr>
              <w:pStyle w:val="Plattetekst"/>
              <w:rPr>
                <w:rStyle w:val="Nadruk"/>
                <w:b/>
                <w:bCs/>
                <w:sz w:val="28"/>
              </w:rPr>
            </w:pPr>
            <w:r>
              <w:rPr>
                <w:rStyle w:val="Nadruk"/>
                <w:b/>
                <w:bCs/>
                <w:sz w:val="28"/>
              </w:rPr>
              <w:t>100</w:t>
            </w:r>
          </w:p>
        </w:tc>
        <w:tc>
          <w:tcPr>
            <w:tcW w:w="1114" w:type="dxa"/>
          </w:tcPr>
          <w:p w14:paraId="6B07C750" w14:textId="77777777" w:rsidR="00015B9D" w:rsidRDefault="00015B9D" w:rsidP="00015B9D">
            <w:pPr>
              <w:pStyle w:val="Plattetekst"/>
              <w:rPr>
                <w:rStyle w:val="Nadruk"/>
              </w:rPr>
            </w:pPr>
          </w:p>
        </w:tc>
      </w:tr>
      <w:tr w:rsidR="00015B9D" w14:paraId="49BF2425" w14:textId="77777777" w:rsidTr="00203D50">
        <w:trPr>
          <w:cantSplit/>
          <w:trHeight w:val="828"/>
        </w:trPr>
        <w:tc>
          <w:tcPr>
            <w:tcW w:w="5110" w:type="dxa"/>
            <w:vMerge w:val="restart"/>
          </w:tcPr>
          <w:p w14:paraId="6549D248" w14:textId="693718B2" w:rsidR="00015B9D" w:rsidRDefault="00015B9D" w:rsidP="00015B9D">
            <w:r>
              <w:t xml:space="preserve">Als scheidsrechter wil ik wedstrijden </w:t>
            </w:r>
            <w:r w:rsidR="003263C5">
              <w:t xml:space="preserve">die niet van belang zijn </w:t>
            </w:r>
            <w:r w:rsidR="00403A97">
              <w:t>kunnen verwijderen</w:t>
            </w:r>
          </w:p>
        </w:tc>
        <w:tc>
          <w:tcPr>
            <w:tcW w:w="7666" w:type="dxa"/>
          </w:tcPr>
          <w:p w14:paraId="5C14F7CF" w14:textId="60481B0E" w:rsidR="00015B9D" w:rsidRDefault="00015B9D" w:rsidP="00015B9D">
            <w:pPr>
              <w:numPr>
                <w:ilvl w:val="0"/>
                <w:numId w:val="2"/>
              </w:numPr>
              <w:tabs>
                <w:tab w:val="clear" w:pos="290"/>
              </w:tabs>
              <w:spacing w:after="0" w:line="240" w:lineRule="auto"/>
            </w:pPr>
            <w:r>
              <w:t>Gast ziet scherm 3</w:t>
            </w:r>
            <w:r>
              <w:rPr>
                <w:i/>
                <w:iCs/>
              </w:rPr>
              <w:t>.3.</w:t>
            </w:r>
            <w:r w:rsidR="00403A97">
              <w:rPr>
                <w:i/>
                <w:iCs/>
              </w:rPr>
              <w:t>4</w:t>
            </w:r>
            <w:r>
              <w:rPr>
                <w:i/>
                <w:iCs/>
              </w:rPr>
              <w:t xml:space="preserve"> wedstrijden </w:t>
            </w:r>
            <w:r w:rsidR="00403A97">
              <w:rPr>
                <w:i/>
                <w:iCs/>
              </w:rPr>
              <w:t>verwijderen</w:t>
            </w:r>
          </w:p>
        </w:tc>
        <w:tc>
          <w:tcPr>
            <w:tcW w:w="580" w:type="dxa"/>
          </w:tcPr>
          <w:p w14:paraId="2B73B05E" w14:textId="77777777" w:rsidR="00015B9D" w:rsidRDefault="00015B9D" w:rsidP="00015B9D">
            <w:pPr>
              <w:jc w:val="center"/>
              <w:rPr>
                <w:rStyle w:val="Nadruk"/>
                <w:b/>
                <w:bCs/>
                <w:sz w:val="28"/>
              </w:rPr>
            </w:pPr>
          </w:p>
        </w:tc>
        <w:tc>
          <w:tcPr>
            <w:tcW w:w="1114" w:type="dxa"/>
          </w:tcPr>
          <w:p w14:paraId="1041DCC5" w14:textId="77777777" w:rsidR="00015B9D" w:rsidRDefault="00015B9D" w:rsidP="00015B9D"/>
        </w:tc>
      </w:tr>
      <w:tr w:rsidR="00015B9D" w:rsidRPr="006E024C" w14:paraId="09F44820" w14:textId="77777777" w:rsidTr="00203D50">
        <w:trPr>
          <w:cantSplit/>
          <w:trHeight w:val="828"/>
        </w:trPr>
        <w:tc>
          <w:tcPr>
            <w:tcW w:w="5110" w:type="dxa"/>
            <w:vMerge/>
          </w:tcPr>
          <w:p w14:paraId="44DA6A38" w14:textId="77777777" w:rsidR="00015B9D" w:rsidRDefault="00015B9D" w:rsidP="00015B9D"/>
        </w:tc>
        <w:tc>
          <w:tcPr>
            <w:tcW w:w="7666" w:type="dxa"/>
          </w:tcPr>
          <w:p w14:paraId="42F8CFB7" w14:textId="77777777" w:rsidR="00015B9D" w:rsidRDefault="00015B9D" w:rsidP="00015B9D">
            <w:pPr>
              <w:ind w:left="-70"/>
            </w:pPr>
            <w:r>
              <w:t>Als geregistreerde gast</w:t>
            </w:r>
          </w:p>
          <w:p w14:paraId="589E2B5C" w14:textId="77777777" w:rsidR="00403A97" w:rsidRDefault="00015B9D" w:rsidP="00403A97">
            <w:pPr>
              <w:numPr>
                <w:ilvl w:val="0"/>
                <w:numId w:val="1"/>
              </w:numPr>
              <w:tabs>
                <w:tab w:val="clear" w:pos="720"/>
              </w:tabs>
              <w:spacing w:after="0" w:line="240" w:lineRule="auto"/>
              <w:ind w:left="830"/>
            </w:pPr>
            <w:r>
              <w:t>Scheidsrechte</w:t>
            </w:r>
            <w:r w:rsidR="00883747">
              <w:t>r selecteert wedstijd die verwijderd moet worden</w:t>
            </w:r>
          </w:p>
          <w:p w14:paraId="02E894F7" w14:textId="77777777" w:rsidR="00883747" w:rsidRDefault="00883747" w:rsidP="00403A97">
            <w:pPr>
              <w:numPr>
                <w:ilvl w:val="0"/>
                <w:numId w:val="1"/>
              </w:numPr>
              <w:tabs>
                <w:tab w:val="clear" w:pos="720"/>
              </w:tabs>
              <w:spacing w:after="0" w:line="240" w:lineRule="auto"/>
              <w:ind w:left="830"/>
            </w:pPr>
            <w:r>
              <w:t>Scheidsrechter drukt op verwijderen</w:t>
            </w:r>
          </w:p>
          <w:p w14:paraId="56EE8DCA" w14:textId="77777777" w:rsidR="00883747" w:rsidRDefault="00883747" w:rsidP="00403A97">
            <w:pPr>
              <w:numPr>
                <w:ilvl w:val="0"/>
                <w:numId w:val="1"/>
              </w:numPr>
              <w:tabs>
                <w:tab w:val="clear" w:pos="720"/>
              </w:tabs>
              <w:spacing w:after="0" w:line="240" w:lineRule="auto"/>
              <w:ind w:left="830"/>
            </w:pPr>
            <w:r>
              <w:t>Systee</w:t>
            </w:r>
            <w:r w:rsidR="00974365">
              <w:t>m toont bevestiging melding</w:t>
            </w:r>
          </w:p>
          <w:p w14:paraId="554CDA19" w14:textId="77777777" w:rsidR="009A103A" w:rsidRDefault="009A103A" w:rsidP="00403A97">
            <w:pPr>
              <w:numPr>
                <w:ilvl w:val="0"/>
                <w:numId w:val="1"/>
              </w:numPr>
              <w:tabs>
                <w:tab w:val="clear" w:pos="720"/>
              </w:tabs>
              <w:spacing w:after="0" w:line="240" w:lineRule="auto"/>
              <w:ind w:left="830"/>
            </w:pPr>
            <w:r>
              <w:t>Scheidsrechter drukt op bevestig</w:t>
            </w:r>
            <w:r w:rsidR="00D70345">
              <w:t>en</w:t>
            </w:r>
          </w:p>
          <w:p w14:paraId="37BA7BE7" w14:textId="77777777" w:rsidR="00D70345" w:rsidRDefault="00D70345" w:rsidP="00403A97">
            <w:pPr>
              <w:numPr>
                <w:ilvl w:val="0"/>
                <w:numId w:val="1"/>
              </w:numPr>
              <w:tabs>
                <w:tab w:val="clear" w:pos="720"/>
              </w:tabs>
              <w:spacing w:after="0" w:line="240" w:lineRule="auto"/>
              <w:ind w:left="830"/>
            </w:pPr>
            <w:r>
              <w:t>Systeem haal</w:t>
            </w:r>
            <w:r w:rsidR="00CE7A00">
              <w:t>t de data uit de database</w:t>
            </w:r>
          </w:p>
          <w:p w14:paraId="28F86867" w14:textId="6C1E8E0F" w:rsidR="0095725A" w:rsidRPr="006E024C" w:rsidRDefault="0095725A" w:rsidP="00403A97">
            <w:pPr>
              <w:numPr>
                <w:ilvl w:val="0"/>
                <w:numId w:val="1"/>
              </w:numPr>
              <w:tabs>
                <w:tab w:val="clear" w:pos="720"/>
              </w:tabs>
              <w:spacing w:after="0" w:line="240" w:lineRule="auto"/>
              <w:ind w:left="830"/>
            </w:pPr>
            <w:r>
              <w:t>Systeem toont melding of scherm 3.3.2 wedstijden weergeven</w:t>
            </w:r>
          </w:p>
        </w:tc>
        <w:tc>
          <w:tcPr>
            <w:tcW w:w="580" w:type="dxa"/>
          </w:tcPr>
          <w:p w14:paraId="5CC9FDC6" w14:textId="77777777" w:rsidR="00015B9D" w:rsidRPr="006E024C" w:rsidRDefault="00015B9D" w:rsidP="00015B9D">
            <w:pPr>
              <w:jc w:val="center"/>
              <w:rPr>
                <w:rStyle w:val="Nadruk"/>
                <w:b/>
                <w:bCs/>
                <w:sz w:val="28"/>
              </w:rPr>
            </w:pPr>
          </w:p>
        </w:tc>
        <w:tc>
          <w:tcPr>
            <w:tcW w:w="1114" w:type="dxa"/>
          </w:tcPr>
          <w:p w14:paraId="4C198446" w14:textId="77777777" w:rsidR="00015B9D" w:rsidRPr="006E024C" w:rsidRDefault="00015B9D" w:rsidP="00015B9D"/>
        </w:tc>
      </w:tr>
      <w:tr w:rsidR="00015B9D" w:rsidRPr="006E024C" w14:paraId="77152D9B" w14:textId="77777777" w:rsidTr="00203D50">
        <w:trPr>
          <w:cantSplit/>
          <w:trHeight w:val="1380"/>
        </w:trPr>
        <w:tc>
          <w:tcPr>
            <w:tcW w:w="5110" w:type="dxa"/>
            <w:vMerge/>
          </w:tcPr>
          <w:p w14:paraId="7B7FAD2B" w14:textId="77777777" w:rsidR="00015B9D" w:rsidRPr="006E024C" w:rsidRDefault="00015B9D" w:rsidP="00015B9D"/>
        </w:tc>
        <w:tc>
          <w:tcPr>
            <w:tcW w:w="7666" w:type="dxa"/>
          </w:tcPr>
          <w:p w14:paraId="77CE0F79" w14:textId="5D53E38C" w:rsidR="00015B9D" w:rsidRPr="006E024C" w:rsidRDefault="00015B9D" w:rsidP="00015B9D">
            <w:pPr>
              <w:spacing w:after="0" w:line="240" w:lineRule="auto"/>
            </w:pPr>
          </w:p>
        </w:tc>
        <w:tc>
          <w:tcPr>
            <w:tcW w:w="580" w:type="dxa"/>
          </w:tcPr>
          <w:p w14:paraId="37349F93" w14:textId="77777777" w:rsidR="00015B9D" w:rsidRPr="006E024C" w:rsidRDefault="00015B9D" w:rsidP="00015B9D">
            <w:pPr>
              <w:jc w:val="center"/>
              <w:rPr>
                <w:rStyle w:val="Nadruk"/>
                <w:b/>
                <w:bCs/>
                <w:sz w:val="28"/>
              </w:rPr>
            </w:pPr>
          </w:p>
        </w:tc>
        <w:tc>
          <w:tcPr>
            <w:tcW w:w="1114" w:type="dxa"/>
          </w:tcPr>
          <w:p w14:paraId="78DAA5BD" w14:textId="77777777" w:rsidR="00015B9D" w:rsidRPr="006E024C" w:rsidRDefault="00015B9D" w:rsidP="00015B9D"/>
        </w:tc>
      </w:tr>
    </w:tbl>
    <w:p w14:paraId="1B16947A" w14:textId="77777777" w:rsidR="0055058A" w:rsidRDefault="0055058A">
      <w:pPr>
        <w:spacing w:after="160" w:line="259" w:lineRule="auto"/>
      </w:pPr>
    </w:p>
    <w:p w14:paraId="6F782F8E" w14:textId="77777777" w:rsidR="0055058A" w:rsidRDefault="0055058A">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55058A" w14:paraId="5EE8212A" w14:textId="77777777" w:rsidTr="008403AB">
        <w:tc>
          <w:tcPr>
            <w:tcW w:w="14470" w:type="dxa"/>
            <w:gridSpan w:val="4"/>
            <w:shd w:val="clear" w:color="auto" w:fill="3366FF"/>
          </w:tcPr>
          <w:p w14:paraId="70C55F5B" w14:textId="5AE59A9E" w:rsidR="0055058A" w:rsidRDefault="00E04972" w:rsidP="008403AB">
            <w:pPr>
              <w:pStyle w:val="Kop3"/>
            </w:pPr>
            <w:bookmarkStart w:id="51" w:name="_Toc119938266"/>
            <w:r>
              <w:lastRenderedPageBreak/>
              <w:t>4</w:t>
            </w:r>
            <w:r w:rsidR="0055058A">
              <w:t>.1 Inloggen als s</w:t>
            </w:r>
            <w:r w:rsidR="005B50A7">
              <w:t>ecr</w:t>
            </w:r>
            <w:r w:rsidR="006F66C0">
              <w:t>etariaat</w:t>
            </w:r>
            <w:r w:rsidR="0055058A">
              <w:t xml:space="preserve"> op Schaakclub De Blauwe Loper</w:t>
            </w:r>
            <w:bookmarkEnd w:id="51"/>
          </w:p>
        </w:tc>
      </w:tr>
      <w:tr w:rsidR="0055058A" w14:paraId="4EA5CDC9" w14:textId="77777777" w:rsidTr="008403AB">
        <w:tc>
          <w:tcPr>
            <w:tcW w:w="14470" w:type="dxa"/>
            <w:gridSpan w:val="4"/>
            <w:tcBorders>
              <w:bottom w:val="single" w:sz="4" w:space="0" w:color="auto"/>
            </w:tcBorders>
          </w:tcPr>
          <w:p w14:paraId="0A4D32E2" w14:textId="77777777" w:rsidR="0055058A" w:rsidRDefault="0055058A" w:rsidP="008403AB">
            <w:r>
              <w:t xml:space="preserve">Als een geregistreerde gast van Donkey Travel wil ik inloggen met mijn email / wachtwoord combinatie die bij mijn account hoort. </w:t>
            </w:r>
          </w:p>
        </w:tc>
      </w:tr>
      <w:tr w:rsidR="0055058A" w14:paraId="2E37AF28" w14:textId="77777777" w:rsidTr="008403AB">
        <w:tc>
          <w:tcPr>
            <w:tcW w:w="5110" w:type="dxa"/>
            <w:shd w:val="clear" w:color="auto" w:fill="F3F3F3"/>
          </w:tcPr>
          <w:p w14:paraId="49D46F03" w14:textId="77777777" w:rsidR="0055058A" w:rsidRDefault="0055058A" w:rsidP="008403AB">
            <w:r>
              <w:rPr>
                <w:b/>
                <w:bCs/>
              </w:rPr>
              <w:t>User slices</w:t>
            </w:r>
          </w:p>
        </w:tc>
        <w:tc>
          <w:tcPr>
            <w:tcW w:w="7666" w:type="dxa"/>
            <w:shd w:val="clear" w:color="auto" w:fill="F3F3F3"/>
            <w:vAlign w:val="bottom"/>
          </w:tcPr>
          <w:p w14:paraId="75B39B81" w14:textId="77777777" w:rsidR="0055058A" w:rsidRDefault="0055058A" w:rsidP="008403AB">
            <w:pPr>
              <w:jc w:val="center"/>
              <w:rPr>
                <w:b/>
                <w:bCs/>
              </w:rPr>
            </w:pPr>
            <w:r>
              <w:rPr>
                <w:b/>
                <w:bCs/>
              </w:rPr>
              <w:t>Acceptatie criteria</w:t>
            </w:r>
          </w:p>
        </w:tc>
        <w:tc>
          <w:tcPr>
            <w:tcW w:w="580" w:type="dxa"/>
            <w:shd w:val="clear" w:color="auto" w:fill="F3F3F3"/>
            <w:vAlign w:val="bottom"/>
          </w:tcPr>
          <w:p w14:paraId="0661A6C4" w14:textId="77777777" w:rsidR="0055058A" w:rsidRDefault="0055058A" w:rsidP="008403AB">
            <w:pPr>
              <w:jc w:val="center"/>
              <w:rPr>
                <w:b/>
                <w:bCs/>
              </w:rPr>
            </w:pPr>
            <w:r>
              <w:rPr>
                <w:b/>
                <w:bCs/>
              </w:rPr>
              <w:t>Prio</w:t>
            </w:r>
          </w:p>
        </w:tc>
        <w:tc>
          <w:tcPr>
            <w:tcW w:w="1114" w:type="dxa"/>
            <w:shd w:val="clear" w:color="auto" w:fill="F3F3F3"/>
            <w:vAlign w:val="bottom"/>
          </w:tcPr>
          <w:p w14:paraId="6B476D44" w14:textId="77777777" w:rsidR="0055058A" w:rsidRDefault="0055058A" w:rsidP="008403AB">
            <w:pPr>
              <w:jc w:val="center"/>
              <w:rPr>
                <w:b/>
                <w:bCs/>
              </w:rPr>
            </w:pPr>
            <w:r>
              <w:rPr>
                <w:b/>
                <w:bCs/>
              </w:rPr>
              <w:t>Gereed</w:t>
            </w:r>
          </w:p>
        </w:tc>
      </w:tr>
      <w:tr w:rsidR="0055058A" w14:paraId="599EA1EC" w14:textId="77777777" w:rsidTr="008403AB">
        <w:tc>
          <w:tcPr>
            <w:tcW w:w="5110" w:type="dxa"/>
          </w:tcPr>
          <w:p w14:paraId="29476946" w14:textId="3569938A" w:rsidR="0055058A" w:rsidRDefault="00E04972" w:rsidP="008403AB">
            <w:pPr>
              <w:pStyle w:val="Kop3"/>
            </w:pPr>
            <w:bookmarkStart w:id="52" w:name="_Toc119938267"/>
            <w:r>
              <w:t>4</w:t>
            </w:r>
            <w:r w:rsidR="0055058A">
              <w:t>.1.1 Inloggen</w:t>
            </w:r>
            <w:r w:rsidR="006F66C0">
              <w:t xml:space="preserve"> als secretariaat</w:t>
            </w:r>
            <w:bookmarkEnd w:id="52"/>
          </w:p>
        </w:tc>
        <w:tc>
          <w:tcPr>
            <w:tcW w:w="7666" w:type="dxa"/>
          </w:tcPr>
          <w:p w14:paraId="339E70CE" w14:textId="77777777" w:rsidR="0055058A" w:rsidRDefault="0055058A" w:rsidP="008403AB">
            <w:pPr>
              <w:pStyle w:val="Plattetekst"/>
              <w:rPr>
                <w:rStyle w:val="Nadruk"/>
              </w:rPr>
            </w:pPr>
          </w:p>
        </w:tc>
        <w:tc>
          <w:tcPr>
            <w:tcW w:w="580" w:type="dxa"/>
          </w:tcPr>
          <w:p w14:paraId="605A6886" w14:textId="77777777" w:rsidR="0055058A" w:rsidRDefault="0055058A" w:rsidP="008403AB">
            <w:pPr>
              <w:pStyle w:val="Plattetekst"/>
              <w:rPr>
                <w:rStyle w:val="Nadruk"/>
                <w:b/>
                <w:bCs/>
                <w:sz w:val="28"/>
              </w:rPr>
            </w:pPr>
            <w:r>
              <w:rPr>
                <w:rStyle w:val="Nadruk"/>
                <w:b/>
                <w:bCs/>
                <w:sz w:val="28"/>
              </w:rPr>
              <w:t>100</w:t>
            </w:r>
          </w:p>
        </w:tc>
        <w:tc>
          <w:tcPr>
            <w:tcW w:w="1114" w:type="dxa"/>
          </w:tcPr>
          <w:p w14:paraId="0768C6C8" w14:textId="77777777" w:rsidR="0055058A" w:rsidRDefault="0055058A" w:rsidP="008403AB">
            <w:pPr>
              <w:pStyle w:val="Plattetekst"/>
              <w:rPr>
                <w:rStyle w:val="Nadruk"/>
              </w:rPr>
            </w:pPr>
          </w:p>
        </w:tc>
      </w:tr>
      <w:tr w:rsidR="0055058A" w14:paraId="1D08CCD4" w14:textId="77777777" w:rsidTr="008403AB">
        <w:trPr>
          <w:cantSplit/>
          <w:trHeight w:val="828"/>
        </w:trPr>
        <w:tc>
          <w:tcPr>
            <w:tcW w:w="5110" w:type="dxa"/>
            <w:vMerge w:val="restart"/>
          </w:tcPr>
          <w:p w14:paraId="35B6CE93" w14:textId="56BDDDFD" w:rsidR="0055058A" w:rsidRDefault="0055058A" w:rsidP="008403AB">
            <w:r>
              <w:t xml:space="preserve">Als geregistreerde </w:t>
            </w:r>
            <w:r w:rsidR="006F66C0">
              <w:t>secretariaat</w:t>
            </w:r>
            <w:r>
              <w:t xml:space="preserve"> wil ik kunnen inloggen bij Schaakclub De Blauwe Loper</w:t>
            </w:r>
          </w:p>
        </w:tc>
        <w:tc>
          <w:tcPr>
            <w:tcW w:w="7666" w:type="dxa"/>
          </w:tcPr>
          <w:p w14:paraId="411FB033" w14:textId="77777777" w:rsidR="0055058A" w:rsidRDefault="0055058A" w:rsidP="008403AB">
            <w:pPr>
              <w:numPr>
                <w:ilvl w:val="0"/>
                <w:numId w:val="2"/>
              </w:numPr>
              <w:tabs>
                <w:tab w:val="clear" w:pos="290"/>
              </w:tabs>
              <w:spacing w:after="0" w:line="240" w:lineRule="auto"/>
            </w:pPr>
            <w:r>
              <w:t xml:space="preserve">Gast ziet scherm </w:t>
            </w:r>
            <w:r>
              <w:rPr>
                <w:i/>
                <w:iCs/>
              </w:rPr>
              <w:t>1.1.1 Inloggen</w:t>
            </w:r>
          </w:p>
        </w:tc>
        <w:tc>
          <w:tcPr>
            <w:tcW w:w="580" w:type="dxa"/>
          </w:tcPr>
          <w:p w14:paraId="77B76359" w14:textId="77777777" w:rsidR="0055058A" w:rsidRDefault="0055058A" w:rsidP="008403AB">
            <w:pPr>
              <w:jc w:val="center"/>
              <w:rPr>
                <w:rStyle w:val="Nadruk"/>
                <w:b/>
                <w:bCs/>
                <w:sz w:val="28"/>
              </w:rPr>
            </w:pPr>
          </w:p>
        </w:tc>
        <w:tc>
          <w:tcPr>
            <w:tcW w:w="1114" w:type="dxa"/>
          </w:tcPr>
          <w:p w14:paraId="516B50D5" w14:textId="77777777" w:rsidR="0055058A" w:rsidRDefault="0055058A" w:rsidP="008403AB"/>
        </w:tc>
      </w:tr>
      <w:tr w:rsidR="0055058A" w14:paraId="73A74C21" w14:textId="77777777" w:rsidTr="008403AB">
        <w:trPr>
          <w:cantSplit/>
          <w:trHeight w:val="828"/>
        </w:trPr>
        <w:tc>
          <w:tcPr>
            <w:tcW w:w="5110" w:type="dxa"/>
            <w:vMerge/>
          </w:tcPr>
          <w:p w14:paraId="75A6A57F" w14:textId="77777777" w:rsidR="0055058A" w:rsidRDefault="0055058A" w:rsidP="008403AB"/>
        </w:tc>
        <w:tc>
          <w:tcPr>
            <w:tcW w:w="7666" w:type="dxa"/>
          </w:tcPr>
          <w:p w14:paraId="1527FA17" w14:textId="77777777" w:rsidR="0055058A" w:rsidRDefault="0055058A" w:rsidP="008403AB">
            <w:pPr>
              <w:ind w:left="-70"/>
            </w:pPr>
            <w:r>
              <w:t>Als geregistreerde gast</w:t>
            </w:r>
          </w:p>
          <w:p w14:paraId="39B20F0F" w14:textId="2F5E28DD" w:rsidR="0055058A" w:rsidRDefault="006F66C0" w:rsidP="008403AB">
            <w:pPr>
              <w:numPr>
                <w:ilvl w:val="0"/>
                <w:numId w:val="1"/>
              </w:numPr>
              <w:tabs>
                <w:tab w:val="clear" w:pos="720"/>
              </w:tabs>
              <w:spacing w:after="0" w:line="240" w:lineRule="auto"/>
              <w:ind w:left="830"/>
            </w:pPr>
            <w:r>
              <w:t>secretariaat</w:t>
            </w:r>
            <w:r w:rsidR="0055058A">
              <w:t xml:space="preserve"> kan Email en Wachtwoord invullen</w:t>
            </w:r>
          </w:p>
          <w:p w14:paraId="7EF88FF5" w14:textId="15C4505F" w:rsidR="0055058A" w:rsidRDefault="006F66C0" w:rsidP="008403AB">
            <w:pPr>
              <w:numPr>
                <w:ilvl w:val="0"/>
                <w:numId w:val="1"/>
              </w:numPr>
              <w:tabs>
                <w:tab w:val="clear" w:pos="720"/>
              </w:tabs>
              <w:spacing w:after="0" w:line="240" w:lineRule="auto"/>
              <w:ind w:left="830"/>
            </w:pPr>
            <w:r>
              <w:t xml:space="preserve">secretariaat </w:t>
            </w:r>
            <w:r w:rsidR="0055058A">
              <w:t>drukt op knop inloggen</w:t>
            </w:r>
          </w:p>
          <w:p w14:paraId="20B79E38" w14:textId="77777777" w:rsidR="0055058A" w:rsidRDefault="0055058A" w:rsidP="008403AB">
            <w:pPr>
              <w:numPr>
                <w:ilvl w:val="0"/>
                <w:numId w:val="1"/>
              </w:numPr>
              <w:tabs>
                <w:tab w:val="clear" w:pos="720"/>
              </w:tabs>
              <w:spacing w:after="0" w:line="240" w:lineRule="auto"/>
              <w:ind w:left="830"/>
            </w:pPr>
            <w:r>
              <w:t>Systeem checkt gegevens</w:t>
            </w:r>
          </w:p>
          <w:p w14:paraId="3F3D99B1" w14:textId="77777777" w:rsidR="0055058A" w:rsidRPr="00E85983" w:rsidRDefault="0055058A" w:rsidP="008403AB">
            <w:pPr>
              <w:numPr>
                <w:ilvl w:val="0"/>
                <w:numId w:val="1"/>
              </w:numPr>
              <w:tabs>
                <w:tab w:val="clear" w:pos="720"/>
              </w:tabs>
              <w:spacing w:after="0" w:line="240" w:lineRule="auto"/>
              <w:ind w:left="830"/>
              <w:rPr>
                <w:lang w:val="en-GB"/>
              </w:rPr>
            </w:pPr>
            <w:r w:rsidRPr="00E85983">
              <w:rPr>
                <w:lang w:val="en-GB"/>
              </w:rPr>
              <w:t>Systeem toont melding of scherm 1.3.1 home p</w:t>
            </w:r>
            <w:r>
              <w:rPr>
                <w:lang w:val="en-GB"/>
              </w:rPr>
              <w:t>agina</w:t>
            </w:r>
          </w:p>
        </w:tc>
        <w:tc>
          <w:tcPr>
            <w:tcW w:w="580" w:type="dxa"/>
          </w:tcPr>
          <w:p w14:paraId="393E02DA" w14:textId="77777777" w:rsidR="0055058A" w:rsidRDefault="0055058A" w:rsidP="008403AB">
            <w:pPr>
              <w:jc w:val="center"/>
              <w:rPr>
                <w:rStyle w:val="Nadruk"/>
                <w:b/>
                <w:bCs/>
                <w:sz w:val="28"/>
              </w:rPr>
            </w:pPr>
          </w:p>
        </w:tc>
        <w:tc>
          <w:tcPr>
            <w:tcW w:w="1114" w:type="dxa"/>
          </w:tcPr>
          <w:p w14:paraId="1B004016" w14:textId="77777777" w:rsidR="0055058A" w:rsidRDefault="0055058A" w:rsidP="008403AB"/>
        </w:tc>
      </w:tr>
      <w:tr w:rsidR="0055058A" w14:paraId="439EAC88" w14:textId="77777777" w:rsidTr="008403AB">
        <w:trPr>
          <w:cantSplit/>
          <w:trHeight w:val="1380"/>
        </w:trPr>
        <w:tc>
          <w:tcPr>
            <w:tcW w:w="5110" w:type="dxa"/>
            <w:vMerge/>
          </w:tcPr>
          <w:p w14:paraId="74207A68" w14:textId="77777777" w:rsidR="0055058A" w:rsidRDefault="0055058A" w:rsidP="008403AB"/>
        </w:tc>
        <w:tc>
          <w:tcPr>
            <w:tcW w:w="7666" w:type="dxa"/>
          </w:tcPr>
          <w:p w14:paraId="1D04E1B1" w14:textId="77777777" w:rsidR="0055058A" w:rsidRDefault="0055058A" w:rsidP="008403AB">
            <w:pPr>
              <w:ind w:left="-70"/>
            </w:pPr>
            <w:r>
              <w:t>Anders</w:t>
            </w:r>
          </w:p>
          <w:p w14:paraId="5F530B28" w14:textId="548706DE" w:rsidR="0055058A" w:rsidRDefault="006F66C0" w:rsidP="008403AB">
            <w:pPr>
              <w:numPr>
                <w:ilvl w:val="0"/>
                <w:numId w:val="1"/>
              </w:numPr>
              <w:tabs>
                <w:tab w:val="clear" w:pos="720"/>
              </w:tabs>
              <w:spacing w:after="0" w:line="240" w:lineRule="auto"/>
              <w:ind w:left="830"/>
            </w:pPr>
            <w:r>
              <w:t>secretariaat</w:t>
            </w:r>
            <w:r w:rsidR="0055058A">
              <w:t xml:space="preserve"> drukt op link “maak account aan”</w:t>
            </w:r>
          </w:p>
          <w:p w14:paraId="0FDFDECB" w14:textId="77777777" w:rsidR="0055058A" w:rsidRDefault="0055058A" w:rsidP="008403AB">
            <w:pPr>
              <w:numPr>
                <w:ilvl w:val="0"/>
                <w:numId w:val="1"/>
              </w:numPr>
              <w:tabs>
                <w:tab w:val="clear" w:pos="720"/>
              </w:tabs>
              <w:spacing w:after="0" w:line="240" w:lineRule="auto"/>
              <w:ind w:left="830"/>
            </w:pPr>
            <w:r>
              <w:t>Systeem toont scherm 1.2.1 Registreren</w:t>
            </w:r>
          </w:p>
        </w:tc>
        <w:tc>
          <w:tcPr>
            <w:tcW w:w="580" w:type="dxa"/>
          </w:tcPr>
          <w:p w14:paraId="1A72BC62" w14:textId="77777777" w:rsidR="0055058A" w:rsidRDefault="0055058A" w:rsidP="008403AB">
            <w:pPr>
              <w:jc w:val="center"/>
              <w:rPr>
                <w:rStyle w:val="Nadruk"/>
                <w:b/>
                <w:bCs/>
                <w:sz w:val="28"/>
              </w:rPr>
            </w:pPr>
          </w:p>
        </w:tc>
        <w:tc>
          <w:tcPr>
            <w:tcW w:w="1114" w:type="dxa"/>
          </w:tcPr>
          <w:p w14:paraId="3EB1BCA4" w14:textId="77777777" w:rsidR="0055058A" w:rsidRDefault="0055058A" w:rsidP="008403AB"/>
        </w:tc>
      </w:tr>
    </w:tbl>
    <w:p w14:paraId="0C71F620" w14:textId="77777777" w:rsidR="00C411FB" w:rsidRDefault="00C411FB">
      <w:pPr>
        <w:spacing w:after="160" w:line="259" w:lineRule="auto"/>
      </w:pPr>
    </w:p>
    <w:p w14:paraId="7DEA82C2" w14:textId="77777777" w:rsidR="00C411FB" w:rsidRDefault="00C411FB">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C411FB" w14:paraId="32EDFB23" w14:textId="77777777" w:rsidTr="008403AB">
        <w:tc>
          <w:tcPr>
            <w:tcW w:w="14470" w:type="dxa"/>
            <w:gridSpan w:val="4"/>
            <w:shd w:val="clear" w:color="auto" w:fill="3366FF"/>
          </w:tcPr>
          <w:p w14:paraId="28A73D78" w14:textId="59DD43CA" w:rsidR="00C411FB" w:rsidRDefault="00C411FB" w:rsidP="008403AB">
            <w:pPr>
              <w:pStyle w:val="Kop3"/>
            </w:pPr>
            <w:bookmarkStart w:id="53" w:name="_Toc119938268"/>
            <w:r>
              <w:lastRenderedPageBreak/>
              <w:t>4.2 Registreren als secretariaat op Schaakclub De Blauwe Loper</w:t>
            </w:r>
            <w:bookmarkEnd w:id="53"/>
          </w:p>
        </w:tc>
      </w:tr>
      <w:tr w:rsidR="00C411FB" w14:paraId="134011D7" w14:textId="77777777" w:rsidTr="008403AB">
        <w:tc>
          <w:tcPr>
            <w:tcW w:w="14470" w:type="dxa"/>
            <w:gridSpan w:val="4"/>
            <w:tcBorders>
              <w:bottom w:val="single" w:sz="4" w:space="0" w:color="auto"/>
            </w:tcBorders>
          </w:tcPr>
          <w:p w14:paraId="6EC83FAF" w14:textId="77777777" w:rsidR="00C411FB" w:rsidRDefault="00C411FB" w:rsidP="008403AB">
            <w:r>
              <w:t xml:space="preserve">Als een geregistreerde gast van Donkey Travel wil ik inloggen met mijn email / wachtwoord combinatie die bij mijn account hoort. </w:t>
            </w:r>
          </w:p>
        </w:tc>
      </w:tr>
      <w:tr w:rsidR="00C411FB" w14:paraId="17696C44" w14:textId="77777777" w:rsidTr="008403AB">
        <w:tc>
          <w:tcPr>
            <w:tcW w:w="5110" w:type="dxa"/>
            <w:shd w:val="clear" w:color="auto" w:fill="F3F3F3"/>
          </w:tcPr>
          <w:p w14:paraId="1BF922ED" w14:textId="77777777" w:rsidR="00C411FB" w:rsidRDefault="00C411FB" w:rsidP="008403AB">
            <w:r>
              <w:rPr>
                <w:b/>
                <w:bCs/>
              </w:rPr>
              <w:t>User slices</w:t>
            </w:r>
          </w:p>
        </w:tc>
        <w:tc>
          <w:tcPr>
            <w:tcW w:w="7666" w:type="dxa"/>
            <w:shd w:val="clear" w:color="auto" w:fill="F3F3F3"/>
            <w:vAlign w:val="bottom"/>
          </w:tcPr>
          <w:p w14:paraId="3FBD8BF4" w14:textId="77777777" w:rsidR="00C411FB" w:rsidRDefault="00C411FB" w:rsidP="008403AB">
            <w:pPr>
              <w:jc w:val="center"/>
              <w:rPr>
                <w:b/>
                <w:bCs/>
              </w:rPr>
            </w:pPr>
            <w:r>
              <w:rPr>
                <w:b/>
                <w:bCs/>
              </w:rPr>
              <w:t>Acceptatie criteria</w:t>
            </w:r>
          </w:p>
        </w:tc>
        <w:tc>
          <w:tcPr>
            <w:tcW w:w="580" w:type="dxa"/>
            <w:shd w:val="clear" w:color="auto" w:fill="F3F3F3"/>
            <w:vAlign w:val="bottom"/>
          </w:tcPr>
          <w:p w14:paraId="65AEEFC6" w14:textId="77777777" w:rsidR="00C411FB" w:rsidRDefault="00C411FB" w:rsidP="008403AB">
            <w:pPr>
              <w:jc w:val="center"/>
              <w:rPr>
                <w:b/>
                <w:bCs/>
              </w:rPr>
            </w:pPr>
            <w:r>
              <w:rPr>
                <w:b/>
                <w:bCs/>
              </w:rPr>
              <w:t>Prio</w:t>
            </w:r>
          </w:p>
        </w:tc>
        <w:tc>
          <w:tcPr>
            <w:tcW w:w="1114" w:type="dxa"/>
            <w:shd w:val="clear" w:color="auto" w:fill="F3F3F3"/>
            <w:vAlign w:val="bottom"/>
          </w:tcPr>
          <w:p w14:paraId="03315A7F" w14:textId="77777777" w:rsidR="00C411FB" w:rsidRDefault="00C411FB" w:rsidP="008403AB">
            <w:pPr>
              <w:jc w:val="center"/>
              <w:rPr>
                <w:b/>
                <w:bCs/>
              </w:rPr>
            </w:pPr>
            <w:r>
              <w:rPr>
                <w:b/>
                <w:bCs/>
              </w:rPr>
              <w:t>Gereed</w:t>
            </w:r>
          </w:p>
        </w:tc>
      </w:tr>
      <w:tr w:rsidR="00C411FB" w14:paraId="317F3549" w14:textId="77777777" w:rsidTr="008403AB">
        <w:tc>
          <w:tcPr>
            <w:tcW w:w="5110" w:type="dxa"/>
          </w:tcPr>
          <w:p w14:paraId="426B340A" w14:textId="4D7C98FE" w:rsidR="00C411FB" w:rsidRDefault="00DE34DC" w:rsidP="008403AB">
            <w:pPr>
              <w:pStyle w:val="Kop3"/>
            </w:pPr>
            <w:bookmarkStart w:id="54" w:name="_Toc119938269"/>
            <w:r>
              <w:t>4</w:t>
            </w:r>
            <w:r w:rsidR="00C411FB">
              <w:t>.2.1 Registreren als secretariaat</w:t>
            </w:r>
            <w:bookmarkEnd w:id="54"/>
          </w:p>
        </w:tc>
        <w:tc>
          <w:tcPr>
            <w:tcW w:w="7666" w:type="dxa"/>
          </w:tcPr>
          <w:p w14:paraId="25B82B1E" w14:textId="77777777" w:rsidR="00C411FB" w:rsidRDefault="00C411FB" w:rsidP="008403AB">
            <w:pPr>
              <w:pStyle w:val="Plattetekst"/>
              <w:rPr>
                <w:rStyle w:val="Nadruk"/>
              </w:rPr>
            </w:pPr>
          </w:p>
        </w:tc>
        <w:tc>
          <w:tcPr>
            <w:tcW w:w="580" w:type="dxa"/>
          </w:tcPr>
          <w:p w14:paraId="255ADC51" w14:textId="77777777" w:rsidR="00C411FB" w:rsidRDefault="00C411FB" w:rsidP="008403AB">
            <w:pPr>
              <w:pStyle w:val="Plattetekst"/>
              <w:rPr>
                <w:rStyle w:val="Nadruk"/>
                <w:b/>
                <w:bCs/>
                <w:sz w:val="28"/>
              </w:rPr>
            </w:pPr>
            <w:r>
              <w:rPr>
                <w:rStyle w:val="Nadruk"/>
                <w:b/>
                <w:bCs/>
                <w:sz w:val="28"/>
              </w:rPr>
              <w:t>100</w:t>
            </w:r>
          </w:p>
        </w:tc>
        <w:tc>
          <w:tcPr>
            <w:tcW w:w="1114" w:type="dxa"/>
          </w:tcPr>
          <w:p w14:paraId="29C2CEAB" w14:textId="77777777" w:rsidR="00C411FB" w:rsidRDefault="00C411FB" w:rsidP="008403AB">
            <w:pPr>
              <w:pStyle w:val="Plattetekst"/>
              <w:rPr>
                <w:rStyle w:val="Nadruk"/>
              </w:rPr>
            </w:pPr>
          </w:p>
        </w:tc>
      </w:tr>
      <w:tr w:rsidR="00C411FB" w14:paraId="3E3702F2" w14:textId="77777777" w:rsidTr="008403AB">
        <w:trPr>
          <w:cantSplit/>
          <w:trHeight w:val="828"/>
        </w:trPr>
        <w:tc>
          <w:tcPr>
            <w:tcW w:w="5110" w:type="dxa"/>
            <w:vMerge w:val="restart"/>
          </w:tcPr>
          <w:p w14:paraId="782C1013" w14:textId="78427E80" w:rsidR="00C411FB" w:rsidRDefault="00C411FB" w:rsidP="008403AB">
            <w:r>
              <w:t>Als nieuwe secretariaat wil ik kunnen registreren bij Schaakclub De Blauwe Loper</w:t>
            </w:r>
          </w:p>
        </w:tc>
        <w:tc>
          <w:tcPr>
            <w:tcW w:w="7666" w:type="dxa"/>
          </w:tcPr>
          <w:p w14:paraId="4D71B1F2" w14:textId="77777777" w:rsidR="00C411FB" w:rsidRDefault="00C411FB" w:rsidP="008403AB">
            <w:pPr>
              <w:numPr>
                <w:ilvl w:val="0"/>
                <w:numId w:val="2"/>
              </w:numPr>
              <w:tabs>
                <w:tab w:val="clear" w:pos="290"/>
              </w:tabs>
              <w:spacing w:after="0" w:line="240" w:lineRule="auto"/>
            </w:pPr>
            <w:r>
              <w:t xml:space="preserve">Gast ziet scherm </w:t>
            </w:r>
            <w:r>
              <w:rPr>
                <w:i/>
                <w:iCs/>
              </w:rPr>
              <w:t>1.2.1 registeren</w:t>
            </w:r>
          </w:p>
        </w:tc>
        <w:tc>
          <w:tcPr>
            <w:tcW w:w="580" w:type="dxa"/>
          </w:tcPr>
          <w:p w14:paraId="1DC4734C" w14:textId="77777777" w:rsidR="00C411FB" w:rsidRDefault="00C411FB" w:rsidP="008403AB">
            <w:pPr>
              <w:jc w:val="center"/>
              <w:rPr>
                <w:rStyle w:val="Nadruk"/>
                <w:b/>
                <w:bCs/>
                <w:sz w:val="28"/>
              </w:rPr>
            </w:pPr>
          </w:p>
        </w:tc>
        <w:tc>
          <w:tcPr>
            <w:tcW w:w="1114" w:type="dxa"/>
          </w:tcPr>
          <w:p w14:paraId="1487F10C" w14:textId="77777777" w:rsidR="00C411FB" w:rsidRDefault="00C411FB" w:rsidP="008403AB"/>
        </w:tc>
      </w:tr>
      <w:tr w:rsidR="00C411FB" w14:paraId="6C38028E" w14:textId="77777777" w:rsidTr="008403AB">
        <w:trPr>
          <w:cantSplit/>
          <w:trHeight w:val="828"/>
        </w:trPr>
        <w:tc>
          <w:tcPr>
            <w:tcW w:w="5110" w:type="dxa"/>
            <w:vMerge/>
          </w:tcPr>
          <w:p w14:paraId="5F78D07C" w14:textId="77777777" w:rsidR="00C411FB" w:rsidRDefault="00C411FB" w:rsidP="008403AB"/>
        </w:tc>
        <w:tc>
          <w:tcPr>
            <w:tcW w:w="7666" w:type="dxa"/>
          </w:tcPr>
          <w:p w14:paraId="38E30555" w14:textId="77777777" w:rsidR="00C411FB" w:rsidRDefault="00C411FB" w:rsidP="008403AB">
            <w:pPr>
              <w:ind w:left="-70"/>
            </w:pPr>
            <w:r>
              <w:t>Als geregistreerde gast</w:t>
            </w:r>
          </w:p>
          <w:p w14:paraId="78505103" w14:textId="35B71AEC" w:rsidR="00C411FB" w:rsidRDefault="00DE34DC" w:rsidP="008403AB">
            <w:pPr>
              <w:numPr>
                <w:ilvl w:val="0"/>
                <w:numId w:val="1"/>
              </w:numPr>
              <w:tabs>
                <w:tab w:val="clear" w:pos="720"/>
              </w:tabs>
              <w:spacing w:after="0" w:line="240" w:lineRule="auto"/>
              <w:ind w:left="830"/>
            </w:pPr>
            <w:r>
              <w:t xml:space="preserve">secretariaat </w:t>
            </w:r>
            <w:r w:rsidR="00C411FB">
              <w:t>vult NAW gegevens in</w:t>
            </w:r>
          </w:p>
          <w:p w14:paraId="3C40D6B4" w14:textId="1C30339C" w:rsidR="00C411FB" w:rsidRDefault="00DE34DC" w:rsidP="008403AB">
            <w:pPr>
              <w:numPr>
                <w:ilvl w:val="0"/>
                <w:numId w:val="1"/>
              </w:numPr>
              <w:tabs>
                <w:tab w:val="clear" w:pos="720"/>
              </w:tabs>
              <w:spacing w:after="0" w:line="240" w:lineRule="auto"/>
              <w:ind w:left="830"/>
            </w:pPr>
            <w:r>
              <w:t xml:space="preserve">secretariaat </w:t>
            </w:r>
            <w:r w:rsidR="00C411FB">
              <w:t>drukt op registreren</w:t>
            </w:r>
          </w:p>
          <w:p w14:paraId="1E797F8D" w14:textId="77777777" w:rsidR="00C411FB" w:rsidRDefault="00C411FB" w:rsidP="008403AB">
            <w:pPr>
              <w:numPr>
                <w:ilvl w:val="0"/>
                <w:numId w:val="1"/>
              </w:numPr>
              <w:tabs>
                <w:tab w:val="clear" w:pos="720"/>
              </w:tabs>
              <w:spacing w:after="0" w:line="240" w:lineRule="auto"/>
              <w:ind w:left="830"/>
            </w:pPr>
            <w:r>
              <w:t>Systeem checkt gegevens en stopt ze in een database</w:t>
            </w:r>
          </w:p>
          <w:p w14:paraId="361EF4A1" w14:textId="77777777" w:rsidR="00C411FB" w:rsidRDefault="00C411FB" w:rsidP="008403AB">
            <w:pPr>
              <w:numPr>
                <w:ilvl w:val="0"/>
                <w:numId w:val="1"/>
              </w:numPr>
              <w:tabs>
                <w:tab w:val="clear" w:pos="720"/>
              </w:tabs>
              <w:spacing w:after="0" w:line="240" w:lineRule="auto"/>
              <w:ind w:left="830"/>
              <w:rPr>
                <w:lang w:val="en-GB"/>
              </w:rPr>
            </w:pPr>
            <w:r w:rsidRPr="001166EC">
              <w:rPr>
                <w:lang w:val="en-GB"/>
              </w:rPr>
              <w:t>Systeem toont melding of scherm 1.3.1 home p</w:t>
            </w:r>
            <w:r>
              <w:rPr>
                <w:lang w:val="en-GB"/>
              </w:rPr>
              <w:t>agina</w:t>
            </w:r>
          </w:p>
          <w:p w14:paraId="5C9B8500" w14:textId="135C5C9E" w:rsidR="00C411FB" w:rsidRDefault="00C411FB" w:rsidP="008403AB">
            <w:pPr>
              <w:numPr>
                <w:ilvl w:val="0"/>
                <w:numId w:val="1"/>
              </w:numPr>
              <w:tabs>
                <w:tab w:val="clear" w:pos="720"/>
              </w:tabs>
              <w:spacing w:after="0" w:line="240" w:lineRule="auto"/>
              <w:ind w:left="830"/>
            </w:pPr>
            <w:r w:rsidRPr="0071159F">
              <w:t xml:space="preserve">Admin geeft </w:t>
            </w:r>
            <w:r w:rsidR="00DE34DC">
              <w:t>secretariaat</w:t>
            </w:r>
            <w:r w:rsidR="00DE34DC" w:rsidRPr="0071159F">
              <w:t xml:space="preserve"> </w:t>
            </w:r>
            <w:r w:rsidRPr="0071159F">
              <w:t>rol a</w:t>
            </w:r>
            <w:r>
              <w:t>an de scheidsrechter</w:t>
            </w:r>
          </w:p>
          <w:p w14:paraId="554A39E6" w14:textId="467F4CCE" w:rsidR="00C411FB" w:rsidRPr="0071159F" w:rsidRDefault="00DE34DC" w:rsidP="008403AB">
            <w:pPr>
              <w:numPr>
                <w:ilvl w:val="0"/>
                <w:numId w:val="1"/>
              </w:numPr>
              <w:tabs>
                <w:tab w:val="clear" w:pos="720"/>
              </w:tabs>
              <w:spacing w:after="0" w:line="240" w:lineRule="auto"/>
              <w:ind w:left="830"/>
            </w:pPr>
            <w:r>
              <w:t xml:space="preserve">secretariaat </w:t>
            </w:r>
            <w:r w:rsidR="00C411FB">
              <w:t>krijgt alle toebehorende functies</w:t>
            </w:r>
          </w:p>
        </w:tc>
        <w:tc>
          <w:tcPr>
            <w:tcW w:w="580" w:type="dxa"/>
          </w:tcPr>
          <w:p w14:paraId="1B9C11C9" w14:textId="77777777" w:rsidR="00C411FB" w:rsidRDefault="00C411FB" w:rsidP="008403AB">
            <w:pPr>
              <w:jc w:val="center"/>
              <w:rPr>
                <w:rStyle w:val="Nadruk"/>
                <w:b/>
                <w:bCs/>
                <w:sz w:val="28"/>
              </w:rPr>
            </w:pPr>
          </w:p>
        </w:tc>
        <w:tc>
          <w:tcPr>
            <w:tcW w:w="1114" w:type="dxa"/>
          </w:tcPr>
          <w:p w14:paraId="4D630EB5" w14:textId="77777777" w:rsidR="00C411FB" w:rsidRDefault="00C411FB" w:rsidP="008403AB"/>
        </w:tc>
      </w:tr>
      <w:tr w:rsidR="00C411FB" w14:paraId="14F83E26" w14:textId="77777777" w:rsidTr="008403AB">
        <w:trPr>
          <w:cantSplit/>
          <w:trHeight w:val="1380"/>
        </w:trPr>
        <w:tc>
          <w:tcPr>
            <w:tcW w:w="5110" w:type="dxa"/>
            <w:vMerge/>
          </w:tcPr>
          <w:p w14:paraId="3BC6E265" w14:textId="77777777" w:rsidR="00C411FB" w:rsidRDefault="00C411FB" w:rsidP="008403AB"/>
        </w:tc>
        <w:tc>
          <w:tcPr>
            <w:tcW w:w="7666" w:type="dxa"/>
          </w:tcPr>
          <w:p w14:paraId="57E80A3E" w14:textId="77777777" w:rsidR="00C411FB" w:rsidRDefault="00C411FB" w:rsidP="008403AB">
            <w:pPr>
              <w:ind w:left="-70"/>
            </w:pPr>
            <w:r>
              <w:t>Anders</w:t>
            </w:r>
          </w:p>
          <w:p w14:paraId="7BDDC649" w14:textId="114B1C82" w:rsidR="00C411FB" w:rsidRDefault="00DE34DC" w:rsidP="008403AB">
            <w:pPr>
              <w:numPr>
                <w:ilvl w:val="0"/>
                <w:numId w:val="1"/>
              </w:numPr>
              <w:tabs>
                <w:tab w:val="clear" w:pos="720"/>
              </w:tabs>
              <w:spacing w:after="0" w:line="240" w:lineRule="auto"/>
              <w:ind w:left="830"/>
            </w:pPr>
            <w:r>
              <w:t>secretariaat</w:t>
            </w:r>
            <w:r w:rsidR="00C411FB">
              <w:t xml:space="preserve"> drukt op link “Heb je al een account”</w:t>
            </w:r>
          </w:p>
          <w:p w14:paraId="060CCF97" w14:textId="77777777" w:rsidR="00C411FB" w:rsidRDefault="00C411FB" w:rsidP="008403AB">
            <w:pPr>
              <w:numPr>
                <w:ilvl w:val="0"/>
                <w:numId w:val="1"/>
              </w:numPr>
              <w:tabs>
                <w:tab w:val="clear" w:pos="720"/>
              </w:tabs>
              <w:spacing w:after="0" w:line="240" w:lineRule="auto"/>
              <w:ind w:left="830"/>
            </w:pPr>
            <w:r>
              <w:t>Systeem toont scherm 1.1.1 Inloggen</w:t>
            </w:r>
          </w:p>
        </w:tc>
        <w:tc>
          <w:tcPr>
            <w:tcW w:w="580" w:type="dxa"/>
          </w:tcPr>
          <w:p w14:paraId="34848B14" w14:textId="77777777" w:rsidR="00C411FB" w:rsidRDefault="00C411FB" w:rsidP="008403AB">
            <w:pPr>
              <w:jc w:val="center"/>
              <w:rPr>
                <w:rStyle w:val="Nadruk"/>
                <w:b/>
                <w:bCs/>
                <w:sz w:val="28"/>
              </w:rPr>
            </w:pPr>
          </w:p>
        </w:tc>
        <w:tc>
          <w:tcPr>
            <w:tcW w:w="1114" w:type="dxa"/>
          </w:tcPr>
          <w:p w14:paraId="5BD85315" w14:textId="77777777" w:rsidR="00C411FB" w:rsidRDefault="00C411FB" w:rsidP="008403AB"/>
        </w:tc>
      </w:tr>
    </w:tbl>
    <w:p w14:paraId="135CDE91" w14:textId="77777777" w:rsidR="008234EF" w:rsidRDefault="008234EF">
      <w:pPr>
        <w:spacing w:after="160" w:line="259" w:lineRule="auto"/>
      </w:pPr>
    </w:p>
    <w:p w14:paraId="7BBB4B2D" w14:textId="77777777" w:rsidR="008234EF" w:rsidRDefault="008234EF">
      <w:pPr>
        <w:spacing w:after="160" w:line="259" w:lineRule="auto"/>
      </w:pPr>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8234EF" w14:paraId="4219CE85" w14:textId="77777777" w:rsidTr="008403AB">
        <w:tc>
          <w:tcPr>
            <w:tcW w:w="14470" w:type="dxa"/>
            <w:gridSpan w:val="4"/>
            <w:shd w:val="clear" w:color="auto" w:fill="3366FF"/>
          </w:tcPr>
          <w:p w14:paraId="5B400557" w14:textId="52ACBA1A" w:rsidR="008234EF" w:rsidRDefault="00E04972" w:rsidP="008403AB">
            <w:pPr>
              <w:pStyle w:val="Kop3"/>
            </w:pPr>
            <w:bookmarkStart w:id="55" w:name="_Toc119938270"/>
            <w:r>
              <w:lastRenderedPageBreak/>
              <w:t>4</w:t>
            </w:r>
            <w:r w:rsidR="008234EF">
              <w:t>.</w:t>
            </w:r>
            <w:r>
              <w:t>3</w:t>
            </w:r>
            <w:r w:rsidR="008234EF">
              <w:t xml:space="preserve"> Account gegevens weergeven van </w:t>
            </w:r>
            <w:r w:rsidR="00127D9A">
              <w:t xml:space="preserve">secretariaat </w:t>
            </w:r>
            <w:r w:rsidR="008234EF">
              <w:t>bij Schaakclub De Blauwe Loper</w:t>
            </w:r>
            <w:bookmarkEnd w:id="55"/>
          </w:p>
        </w:tc>
      </w:tr>
      <w:tr w:rsidR="008234EF" w14:paraId="79015654" w14:textId="77777777" w:rsidTr="008403AB">
        <w:tc>
          <w:tcPr>
            <w:tcW w:w="14470" w:type="dxa"/>
            <w:gridSpan w:val="4"/>
            <w:tcBorders>
              <w:bottom w:val="single" w:sz="4" w:space="0" w:color="auto"/>
            </w:tcBorders>
          </w:tcPr>
          <w:p w14:paraId="73149E14" w14:textId="77777777" w:rsidR="008234EF" w:rsidRDefault="008234EF" w:rsidP="008403AB">
            <w:r>
              <w:t xml:space="preserve">Als een geregistreerde gast van Donkey Travel wil ik inloggen met mijn email / wachtwoord combinatie die bij mijn account hoort. </w:t>
            </w:r>
          </w:p>
        </w:tc>
      </w:tr>
      <w:tr w:rsidR="008234EF" w14:paraId="42F76192" w14:textId="77777777" w:rsidTr="008403AB">
        <w:tc>
          <w:tcPr>
            <w:tcW w:w="5110" w:type="dxa"/>
            <w:shd w:val="clear" w:color="auto" w:fill="F3F3F3"/>
          </w:tcPr>
          <w:p w14:paraId="4359D877" w14:textId="77777777" w:rsidR="008234EF" w:rsidRDefault="008234EF" w:rsidP="008403AB">
            <w:r>
              <w:rPr>
                <w:b/>
                <w:bCs/>
              </w:rPr>
              <w:t>User slices</w:t>
            </w:r>
          </w:p>
        </w:tc>
        <w:tc>
          <w:tcPr>
            <w:tcW w:w="7666" w:type="dxa"/>
            <w:shd w:val="clear" w:color="auto" w:fill="F3F3F3"/>
            <w:vAlign w:val="bottom"/>
          </w:tcPr>
          <w:p w14:paraId="68D2221F" w14:textId="77777777" w:rsidR="008234EF" w:rsidRDefault="008234EF" w:rsidP="008403AB">
            <w:pPr>
              <w:jc w:val="center"/>
              <w:rPr>
                <w:b/>
                <w:bCs/>
              </w:rPr>
            </w:pPr>
            <w:r>
              <w:rPr>
                <w:b/>
                <w:bCs/>
              </w:rPr>
              <w:t>Acceptatie criteria</w:t>
            </w:r>
          </w:p>
        </w:tc>
        <w:tc>
          <w:tcPr>
            <w:tcW w:w="580" w:type="dxa"/>
            <w:shd w:val="clear" w:color="auto" w:fill="F3F3F3"/>
            <w:vAlign w:val="bottom"/>
          </w:tcPr>
          <w:p w14:paraId="6073F7BF" w14:textId="77777777" w:rsidR="008234EF" w:rsidRDefault="008234EF" w:rsidP="008403AB">
            <w:pPr>
              <w:jc w:val="center"/>
              <w:rPr>
                <w:b/>
                <w:bCs/>
              </w:rPr>
            </w:pPr>
            <w:r>
              <w:rPr>
                <w:b/>
                <w:bCs/>
              </w:rPr>
              <w:t>Prio</w:t>
            </w:r>
          </w:p>
        </w:tc>
        <w:tc>
          <w:tcPr>
            <w:tcW w:w="1114" w:type="dxa"/>
            <w:shd w:val="clear" w:color="auto" w:fill="F3F3F3"/>
            <w:vAlign w:val="bottom"/>
          </w:tcPr>
          <w:p w14:paraId="5BF43739" w14:textId="77777777" w:rsidR="008234EF" w:rsidRDefault="008234EF" w:rsidP="008403AB">
            <w:pPr>
              <w:jc w:val="center"/>
              <w:rPr>
                <w:b/>
                <w:bCs/>
              </w:rPr>
            </w:pPr>
            <w:r>
              <w:rPr>
                <w:b/>
                <w:bCs/>
              </w:rPr>
              <w:t>Gereed</w:t>
            </w:r>
          </w:p>
        </w:tc>
      </w:tr>
      <w:tr w:rsidR="008234EF" w14:paraId="267B4817" w14:textId="77777777" w:rsidTr="008403AB">
        <w:tc>
          <w:tcPr>
            <w:tcW w:w="5110" w:type="dxa"/>
          </w:tcPr>
          <w:p w14:paraId="2766EC0B" w14:textId="2F309B6C" w:rsidR="008234EF" w:rsidRDefault="00E04972" w:rsidP="008403AB">
            <w:pPr>
              <w:pStyle w:val="Kop3"/>
            </w:pPr>
            <w:bookmarkStart w:id="56" w:name="_Toc119938271"/>
            <w:r>
              <w:t>4</w:t>
            </w:r>
            <w:r w:rsidR="008234EF">
              <w:t>.</w:t>
            </w:r>
            <w:r>
              <w:t>3</w:t>
            </w:r>
            <w:r w:rsidR="008234EF">
              <w:t xml:space="preserve">.1 Account gegevens weergeven als </w:t>
            </w:r>
            <w:r w:rsidR="002B3B98">
              <w:t>secretariaat</w:t>
            </w:r>
            <w:bookmarkEnd w:id="56"/>
          </w:p>
        </w:tc>
        <w:tc>
          <w:tcPr>
            <w:tcW w:w="7666" w:type="dxa"/>
          </w:tcPr>
          <w:p w14:paraId="327A18D8" w14:textId="77777777" w:rsidR="008234EF" w:rsidRDefault="008234EF" w:rsidP="008403AB">
            <w:pPr>
              <w:pStyle w:val="Plattetekst"/>
              <w:rPr>
                <w:rStyle w:val="Nadruk"/>
              </w:rPr>
            </w:pPr>
          </w:p>
        </w:tc>
        <w:tc>
          <w:tcPr>
            <w:tcW w:w="580" w:type="dxa"/>
          </w:tcPr>
          <w:p w14:paraId="1117EED0" w14:textId="77777777" w:rsidR="008234EF" w:rsidRDefault="008234EF" w:rsidP="008403AB">
            <w:pPr>
              <w:pStyle w:val="Plattetekst"/>
              <w:rPr>
                <w:rStyle w:val="Nadruk"/>
                <w:b/>
                <w:bCs/>
                <w:sz w:val="28"/>
              </w:rPr>
            </w:pPr>
            <w:r>
              <w:rPr>
                <w:rStyle w:val="Nadruk"/>
                <w:b/>
                <w:bCs/>
                <w:sz w:val="28"/>
              </w:rPr>
              <w:t>100</w:t>
            </w:r>
          </w:p>
        </w:tc>
        <w:tc>
          <w:tcPr>
            <w:tcW w:w="1114" w:type="dxa"/>
          </w:tcPr>
          <w:p w14:paraId="5E315AF5" w14:textId="77777777" w:rsidR="008234EF" w:rsidRDefault="008234EF" w:rsidP="008403AB">
            <w:pPr>
              <w:pStyle w:val="Plattetekst"/>
              <w:rPr>
                <w:rStyle w:val="Nadruk"/>
              </w:rPr>
            </w:pPr>
          </w:p>
        </w:tc>
      </w:tr>
      <w:tr w:rsidR="008234EF" w14:paraId="1555C26E" w14:textId="77777777" w:rsidTr="008403AB">
        <w:trPr>
          <w:cantSplit/>
          <w:trHeight w:val="828"/>
        </w:trPr>
        <w:tc>
          <w:tcPr>
            <w:tcW w:w="5110" w:type="dxa"/>
            <w:vMerge w:val="restart"/>
          </w:tcPr>
          <w:p w14:paraId="62896116" w14:textId="646F74F3" w:rsidR="008234EF" w:rsidRDefault="008234EF" w:rsidP="008403AB">
            <w:r>
              <w:t xml:space="preserve">Als ingelogde/geregistreerde </w:t>
            </w:r>
            <w:r w:rsidR="002B3B98">
              <w:t xml:space="preserve">secretariaat </w:t>
            </w:r>
            <w:r>
              <w:t xml:space="preserve">wil ik mijn account gegevens kunnen weergeven </w:t>
            </w:r>
          </w:p>
        </w:tc>
        <w:tc>
          <w:tcPr>
            <w:tcW w:w="7666" w:type="dxa"/>
          </w:tcPr>
          <w:p w14:paraId="4B5E74D0" w14:textId="77777777" w:rsidR="008234EF" w:rsidRDefault="008234EF" w:rsidP="008403AB">
            <w:pPr>
              <w:numPr>
                <w:ilvl w:val="0"/>
                <w:numId w:val="2"/>
              </w:numPr>
              <w:tabs>
                <w:tab w:val="clear" w:pos="290"/>
              </w:tabs>
              <w:spacing w:after="0" w:line="240" w:lineRule="auto"/>
            </w:pPr>
            <w:r>
              <w:t xml:space="preserve">Gast ziet scherm </w:t>
            </w:r>
            <w:r>
              <w:rPr>
                <w:i/>
                <w:iCs/>
              </w:rPr>
              <w:t xml:space="preserve">1.4.1 account gegevens weergeven </w:t>
            </w:r>
          </w:p>
        </w:tc>
        <w:tc>
          <w:tcPr>
            <w:tcW w:w="580" w:type="dxa"/>
          </w:tcPr>
          <w:p w14:paraId="01B43804" w14:textId="77777777" w:rsidR="008234EF" w:rsidRDefault="008234EF" w:rsidP="008403AB">
            <w:pPr>
              <w:jc w:val="center"/>
              <w:rPr>
                <w:rStyle w:val="Nadruk"/>
                <w:b/>
                <w:bCs/>
                <w:sz w:val="28"/>
              </w:rPr>
            </w:pPr>
          </w:p>
        </w:tc>
        <w:tc>
          <w:tcPr>
            <w:tcW w:w="1114" w:type="dxa"/>
          </w:tcPr>
          <w:p w14:paraId="79D5ACDE" w14:textId="77777777" w:rsidR="008234EF" w:rsidRDefault="008234EF" w:rsidP="008403AB"/>
        </w:tc>
      </w:tr>
      <w:tr w:rsidR="008234EF" w14:paraId="17B6029F" w14:textId="77777777" w:rsidTr="008403AB">
        <w:trPr>
          <w:cantSplit/>
          <w:trHeight w:val="828"/>
        </w:trPr>
        <w:tc>
          <w:tcPr>
            <w:tcW w:w="5110" w:type="dxa"/>
            <w:vMerge/>
          </w:tcPr>
          <w:p w14:paraId="1610B13B" w14:textId="77777777" w:rsidR="008234EF" w:rsidRDefault="008234EF" w:rsidP="008403AB"/>
        </w:tc>
        <w:tc>
          <w:tcPr>
            <w:tcW w:w="7666" w:type="dxa"/>
          </w:tcPr>
          <w:p w14:paraId="196BF1EA" w14:textId="77777777" w:rsidR="008234EF" w:rsidRDefault="008234EF" w:rsidP="008403AB">
            <w:pPr>
              <w:ind w:left="-70"/>
            </w:pPr>
            <w:r>
              <w:t>Als geregistreerde gast</w:t>
            </w:r>
          </w:p>
          <w:p w14:paraId="5D2C4A70" w14:textId="69A7F046" w:rsidR="008234EF" w:rsidRDefault="002B3B98" w:rsidP="008403AB">
            <w:pPr>
              <w:numPr>
                <w:ilvl w:val="0"/>
                <w:numId w:val="1"/>
              </w:numPr>
              <w:tabs>
                <w:tab w:val="clear" w:pos="720"/>
              </w:tabs>
              <w:spacing w:after="0" w:line="240" w:lineRule="auto"/>
              <w:ind w:left="830"/>
            </w:pPr>
            <w:r>
              <w:t xml:space="preserve">secretariaat </w:t>
            </w:r>
            <w:r w:rsidR="008234EF">
              <w:t>ziet inlog/registratie gegevens</w:t>
            </w:r>
          </w:p>
          <w:p w14:paraId="07309FE1" w14:textId="41A53729" w:rsidR="008234EF" w:rsidRDefault="002B3B98" w:rsidP="008403AB">
            <w:pPr>
              <w:numPr>
                <w:ilvl w:val="0"/>
                <w:numId w:val="1"/>
              </w:numPr>
              <w:tabs>
                <w:tab w:val="clear" w:pos="720"/>
              </w:tabs>
              <w:spacing w:after="0" w:line="240" w:lineRule="auto"/>
              <w:ind w:left="830"/>
            </w:pPr>
            <w:r>
              <w:t xml:space="preserve">secretariaat </w:t>
            </w:r>
            <w:r w:rsidR="008234EF">
              <w:t>ziet optie 1.4.2 account gegevens wijzigen</w:t>
            </w:r>
          </w:p>
          <w:p w14:paraId="6F723182" w14:textId="00156826" w:rsidR="008234EF" w:rsidRDefault="002B3B98" w:rsidP="008403AB">
            <w:pPr>
              <w:numPr>
                <w:ilvl w:val="0"/>
                <w:numId w:val="1"/>
              </w:numPr>
              <w:tabs>
                <w:tab w:val="clear" w:pos="720"/>
              </w:tabs>
              <w:spacing w:after="0" w:line="240" w:lineRule="auto"/>
              <w:ind w:left="830"/>
            </w:pPr>
            <w:r>
              <w:t xml:space="preserve">secretariaat </w:t>
            </w:r>
            <w:r w:rsidR="008234EF">
              <w:t>ziet optie 1.4.3 account verwijderen</w:t>
            </w:r>
          </w:p>
          <w:p w14:paraId="0AE23FF7" w14:textId="4E4FD568" w:rsidR="008234EF" w:rsidRPr="00EB48CA" w:rsidRDefault="002B3B98" w:rsidP="008403AB">
            <w:pPr>
              <w:numPr>
                <w:ilvl w:val="0"/>
                <w:numId w:val="1"/>
              </w:numPr>
              <w:tabs>
                <w:tab w:val="clear" w:pos="720"/>
              </w:tabs>
              <w:spacing w:after="0" w:line="240" w:lineRule="auto"/>
              <w:ind w:left="830"/>
            </w:pPr>
            <w:r>
              <w:t xml:space="preserve">secretariaat </w:t>
            </w:r>
            <w:r w:rsidR="008234EF">
              <w:t>ziet optie 1.5.1 uitloggen</w:t>
            </w:r>
          </w:p>
        </w:tc>
        <w:tc>
          <w:tcPr>
            <w:tcW w:w="580" w:type="dxa"/>
          </w:tcPr>
          <w:p w14:paraId="24BCA466" w14:textId="77777777" w:rsidR="008234EF" w:rsidRDefault="008234EF" w:rsidP="008403AB">
            <w:pPr>
              <w:jc w:val="center"/>
              <w:rPr>
                <w:rStyle w:val="Nadruk"/>
                <w:b/>
                <w:bCs/>
                <w:sz w:val="28"/>
              </w:rPr>
            </w:pPr>
          </w:p>
        </w:tc>
        <w:tc>
          <w:tcPr>
            <w:tcW w:w="1114" w:type="dxa"/>
          </w:tcPr>
          <w:p w14:paraId="73FBA356" w14:textId="77777777" w:rsidR="008234EF" w:rsidRDefault="008234EF" w:rsidP="008403AB"/>
        </w:tc>
      </w:tr>
      <w:tr w:rsidR="008234EF" w14:paraId="0F73E3AB" w14:textId="77777777" w:rsidTr="008403AB">
        <w:trPr>
          <w:cantSplit/>
          <w:trHeight w:val="1380"/>
        </w:trPr>
        <w:tc>
          <w:tcPr>
            <w:tcW w:w="5110" w:type="dxa"/>
            <w:vMerge/>
          </w:tcPr>
          <w:p w14:paraId="3C8F4249" w14:textId="77777777" w:rsidR="008234EF" w:rsidRDefault="008234EF" w:rsidP="008403AB"/>
        </w:tc>
        <w:tc>
          <w:tcPr>
            <w:tcW w:w="7666" w:type="dxa"/>
          </w:tcPr>
          <w:p w14:paraId="5EEED105" w14:textId="77777777" w:rsidR="008234EF" w:rsidRDefault="008234EF" w:rsidP="008403AB">
            <w:pPr>
              <w:spacing w:after="0" w:line="240" w:lineRule="auto"/>
            </w:pPr>
          </w:p>
        </w:tc>
        <w:tc>
          <w:tcPr>
            <w:tcW w:w="580" w:type="dxa"/>
          </w:tcPr>
          <w:p w14:paraId="0AD5993E" w14:textId="77777777" w:rsidR="008234EF" w:rsidRDefault="008234EF" w:rsidP="008403AB">
            <w:pPr>
              <w:jc w:val="center"/>
              <w:rPr>
                <w:rStyle w:val="Nadruk"/>
                <w:b/>
                <w:bCs/>
                <w:sz w:val="28"/>
              </w:rPr>
            </w:pPr>
          </w:p>
        </w:tc>
        <w:tc>
          <w:tcPr>
            <w:tcW w:w="1114" w:type="dxa"/>
          </w:tcPr>
          <w:p w14:paraId="3F648CA1" w14:textId="77777777" w:rsidR="008234EF" w:rsidRDefault="008234EF" w:rsidP="008403AB"/>
        </w:tc>
      </w:tr>
      <w:tr w:rsidR="008234EF" w14:paraId="03780003" w14:textId="77777777" w:rsidTr="008403AB">
        <w:tc>
          <w:tcPr>
            <w:tcW w:w="5110" w:type="dxa"/>
            <w:shd w:val="clear" w:color="auto" w:fill="F3F3F3"/>
          </w:tcPr>
          <w:p w14:paraId="6BF1CF2A" w14:textId="77777777" w:rsidR="008234EF" w:rsidRDefault="008234EF" w:rsidP="008403AB">
            <w:r>
              <w:rPr>
                <w:b/>
                <w:bCs/>
              </w:rPr>
              <w:t>User slices</w:t>
            </w:r>
          </w:p>
        </w:tc>
        <w:tc>
          <w:tcPr>
            <w:tcW w:w="7666" w:type="dxa"/>
            <w:shd w:val="clear" w:color="auto" w:fill="F3F3F3"/>
            <w:vAlign w:val="bottom"/>
          </w:tcPr>
          <w:p w14:paraId="36A5795E" w14:textId="77777777" w:rsidR="008234EF" w:rsidRDefault="008234EF" w:rsidP="008403AB">
            <w:pPr>
              <w:jc w:val="center"/>
              <w:rPr>
                <w:b/>
                <w:bCs/>
              </w:rPr>
            </w:pPr>
            <w:r>
              <w:rPr>
                <w:b/>
                <w:bCs/>
              </w:rPr>
              <w:t>Acceptatie criteria</w:t>
            </w:r>
          </w:p>
        </w:tc>
        <w:tc>
          <w:tcPr>
            <w:tcW w:w="580" w:type="dxa"/>
            <w:shd w:val="clear" w:color="auto" w:fill="F3F3F3"/>
            <w:vAlign w:val="bottom"/>
          </w:tcPr>
          <w:p w14:paraId="052DCF69" w14:textId="77777777" w:rsidR="008234EF" w:rsidRDefault="008234EF" w:rsidP="008403AB">
            <w:pPr>
              <w:jc w:val="center"/>
              <w:rPr>
                <w:b/>
                <w:bCs/>
              </w:rPr>
            </w:pPr>
            <w:r>
              <w:rPr>
                <w:b/>
                <w:bCs/>
              </w:rPr>
              <w:t>Prio</w:t>
            </w:r>
          </w:p>
        </w:tc>
        <w:tc>
          <w:tcPr>
            <w:tcW w:w="1114" w:type="dxa"/>
            <w:shd w:val="clear" w:color="auto" w:fill="F3F3F3"/>
            <w:vAlign w:val="bottom"/>
          </w:tcPr>
          <w:p w14:paraId="497AB4D4" w14:textId="77777777" w:rsidR="008234EF" w:rsidRDefault="008234EF" w:rsidP="008403AB">
            <w:pPr>
              <w:jc w:val="center"/>
              <w:rPr>
                <w:b/>
                <w:bCs/>
              </w:rPr>
            </w:pPr>
            <w:r>
              <w:rPr>
                <w:b/>
                <w:bCs/>
              </w:rPr>
              <w:t>Gereed</w:t>
            </w:r>
          </w:p>
        </w:tc>
      </w:tr>
      <w:tr w:rsidR="008234EF" w14:paraId="023B7F4F" w14:textId="77777777" w:rsidTr="008403AB">
        <w:tc>
          <w:tcPr>
            <w:tcW w:w="5110" w:type="dxa"/>
          </w:tcPr>
          <w:p w14:paraId="2DA52225" w14:textId="643DC0E3" w:rsidR="008234EF" w:rsidRDefault="00E04972" w:rsidP="008403AB">
            <w:pPr>
              <w:pStyle w:val="Kop3"/>
            </w:pPr>
            <w:bookmarkStart w:id="57" w:name="_Toc119938272"/>
            <w:r>
              <w:t>4</w:t>
            </w:r>
            <w:r w:rsidR="008234EF">
              <w:t>.</w:t>
            </w:r>
            <w:r>
              <w:t>3</w:t>
            </w:r>
            <w:r w:rsidR="008234EF">
              <w:t xml:space="preserve">.2 Account gegevens wijzigen als </w:t>
            </w:r>
            <w:r w:rsidR="002B3B98">
              <w:t>secretariaat</w:t>
            </w:r>
            <w:bookmarkEnd w:id="57"/>
          </w:p>
        </w:tc>
        <w:tc>
          <w:tcPr>
            <w:tcW w:w="7666" w:type="dxa"/>
          </w:tcPr>
          <w:p w14:paraId="331BC1FB" w14:textId="77777777" w:rsidR="008234EF" w:rsidRDefault="008234EF" w:rsidP="008403AB">
            <w:pPr>
              <w:pStyle w:val="Plattetekst"/>
              <w:rPr>
                <w:rStyle w:val="Nadruk"/>
              </w:rPr>
            </w:pPr>
          </w:p>
        </w:tc>
        <w:tc>
          <w:tcPr>
            <w:tcW w:w="580" w:type="dxa"/>
          </w:tcPr>
          <w:p w14:paraId="4AED7A2C" w14:textId="77777777" w:rsidR="008234EF" w:rsidRDefault="008234EF" w:rsidP="008403AB">
            <w:pPr>
              <w:pStyle w:val="Plattetekst"/>
              <w:rPr>
                <w:rStyle w:val="Nadruk"/>
                <w:b/>
                <w:bCs/>
                <w:sz w:val="28"/>
              </w:rPr>
            </w:pPr>
            <w:r>
              <w:rPr>
                <w:rStyle w:val="Nadruk"/>
                <w:b/>
                <w:bCs/>
                <w:sz w:val="28"/>
              </w:rPr>
              <w:t>100</w:t>
            </w:r>
          </w:p>
        </w:tc>
        <w:tc>
          <w:tcPr>
            <w:tcW w:w="1114" w:type="dxa"/>
          </w:tcPr>
          <w:p w14:paraId="1374C879" w14:textId="77777777" w:rsidR="008234EF" w:rsidRDefault="008234EF" w:rsidP="008403AB">
            <w:pPr>
              <w:pStyle w:val="Plattetekst"/>
              <w:rPr>
                <w:rStyle w:val="Nadruk"/>
              </w:rPr>
            </w:pPr>
          </w:p>
        </w:tc>
      </w:tr>
      <w:tr w:rsidR="008234EF" w14:paraId="5F6C1DDC" w14:textId="77777777" w:rsidTr="008403AB">
        <w:trPr>
          <w:cantSplit/>
          <w:trHeight w:val="828"/>
        </w:trPr>
        <w:tc>
          <w:tcPr>
            <w:tcW w:w="5110" w:type="dxa"/>
            <w:vMerge w:val="restart"/>
          </w:tcPr>
          <w:p w14:paraId="3F8FB9C3" w14:textId="43F0E72D" w:rsidR="008234EF" w:rsidRDefault="008234EF" w:rsidP="008403AB">
            <w:r>
              <w:t xml:space="preserve">Als ingelogde/geregistreerde </w:t>
            </w:r>
            <w:r w:rsidR="002B3B98">
              <w:t xml:space="preserve">secretariaat </w:t>
            </w:r>
            <w:r>
              <w:t xml:space="preserve">wil ik mijn account gegevens kunnen wijzigen </w:t>
            </w:r>
          </w:p>
        </w:tc>
        <w:tc>
          <w:tcPr>
            <w:tcW w:w="7666" w:type="dxa"/>
          </w:tcPr>
          <w:p w14:paraId="07D6534D" w14:textId="77777777" w:rsidR="008234EF" w:rsidRDefault="008234EF" w:rsidP="008403AB">
            <w:pPr>
              <w:numPr>
                <w:ilvl w:val="0"/>
                <w:numId w:val="2"/>
              </w:numPr>
              <w:tabs>
                <w:tab w:val="clear" w:pos="290"/>
              </w:tabs>
              <w:spacing w:after="0" w:line="240" w:lineRule="auto"/>
            </w:pPr>
            <w:r>
              <w:t xml:space="preserve">Gast ziet scherm </w:t>
            </w:r>
            <w:r>
              <w:rPr>
                <w:i/>
                <w:iCs/>
              </w:rPr>
              <w:t>1.4.2 account gegevens wijzigen</w:t>
            </w:r>
          </w:p>
        </w:tc>
        <w:tc>
          <w:tcPr>
            <w:tcW w:w="580" w:type="dxa"/>
          </w:tcPr>
          <w:p w14:paraId="444652D7" w14:textId="77777777" w:rsidR="008234EF" w:rsidRDefault="008234EF" w:rsidP="008403AB">
            <w:pPr>
              <w:jc w:val="center"/>
              <w:rPr>
                <w:rStyle w:val="Nadruk"/>
                <w:b/>
                <w:bCs/>
                <w:sz w:val="28"/>
              </w:rPr>
            </w:pPr>
          </w:p>
        </w:tc>
        <w:tc>
          <w:tcPr>
            <w:tcW w:w="1114" w:type="dxa"/>
          </w:tcPr>
          <w:p w14:paraId="58E4DFD7" w14:textId="77777777" w:rsidR="008234EF" w:rsidRDefault="008234EF" w:rsidP="008403AB"/>
        </w:tc>
      </w:tr>
      <w:tr w:rsidR="008234EF" w14:paraId="3E67F7D3" w14:textId="77777777" w:rsidTr="008403AB">
        <w:trPr>
          <w:cantSplit/>
          <w:trHeight w:val="828"/>
        </w:trPr>
        <w:tc>
          <w:tcPr>
            <w:tcW w:w="5110" w:type="dxa"/>
            <w:vMerge/>
          </w:tcPr>
          <w:p w14:paraId="51C26A32" w14:textId="77777777" w:rsidR="008234EF" w:rsidRDefault="008234EF" w:rsidP="008403AB"/>
        </w:tc>
        <w:tc>
          <w:tcPr>
            <w:tcW w:w="7666" w:type="dxa"/>
          </w:tcPr>
          <w:p w14:paraId="2A70E1DF" w14:textId="77777777" w:rsidR="008234EF" w:rsidRDefault="008234EF" w:rsidP="008403AB">
            <w:pPr>
              <w:ind w:left="-70"/>
            </w:pPr>
            <w:r>
              <w:t>Als geregistreerde gast</w:t>
            </w:r>
          </w:p>
          <w:p w14:paraId="4795FC75" w14:textId="6569C8A2" w:rsidR="008234EF" w:rsidRDefault="002B3B98" w:rsidP="008403AB">
            <w:pPr>
              <w:numPr>
                <w:ilvl w:val="0"/>
                <w:numId w:val="1"/>
              </w:numPr>
              <w:tabs>
                <w:tab w:val="clear" w:pos="720"/>
              </w:tabs>
              <w:spacing w:after="0" w:line="240" w:lineRule="auto"/>
              <w:ind w:left="830"/>
            </w:pPr>
            <w:r>
              <w:t xml:space="preserve">secretariaat </w:t>
            </w:r>
            <w:r w:rsidR="008234EF">
              <w:t>ziet formulier met oude gegevens ingevuld</w:t>
            </w:r>
          </w:p>
          <w:p w14:paraId="6002E32D" w14:textId="1336D47C" w:rsidR="008234EF" w:rsidRDefault="002B3B98" w:rsidP="008403AB">
            <w:pPr>
              <w:numPr>
                <w:ilvl w:val="0"/>
                <w:numId w:val="1"/>
              </w:numPr>
              <w:tabs>
                <w:tab w:val="clear" w:pos="720"/>
              </w:tabs>
              <w:spacing w:after="0" w:line="240" w:lineRule="auto"/>
              <w:ind w:left="830"/>
            </w:pPr>
            <w:r>
              <w:t xml:space="preserve">secretariaat </w:t>
            </w:r>
            <w:r w:rsidR="008234EF">
              <w:t>wijzigt alle gegevens die gewijzigd moeten worden</w:t>
            </w:r>
          </w:p>
          <w:p w14:paraId="69D22AE8" w14:textId="2DA293D6" w:rsidR="008234EF" w:rsidRDefault="002B3B98" w:rsidP="008403AB">
            <w:pPr>
              <w:numPr>
                <w:ilvl w:val="0"/>
                <w:numId w:val="1"/>
              </w:numPr>
              <w:tabs>
                <w:tab w:val="clear" w:pos="720"/>
              </w:tabs>
              <w:spacing w:after="0" w:line="240" w:lineRule="auto"/>
              <w:ind w:left="830"/>
            </w:pPr>
            <w:r>
              <w:t xml:space="preserve">secretariaat </w:t>
            </w:r>
            <w:r w:rsidR="008234EF">
              <w:t>drukt op knop “gegevens wijzigen”</w:t>
            </w:r>
          </w:p>
          <w:p w14:paraId="3EC50642" w14:textId="77777777" w:rsidR="008234EF" w:rsidRDefault="008234EF" w:rsidP="008403AB">
            <w:pPr>
              <w:numPr>
                <w:ilvl w:val="0"/>
                <w:numId w:val="1"/>
              </w:numPr>
              <w:tabs>
                <w:tab w:val="clear" w:pos="720"/>
              </w:tabs>
              <w:spacing w:after="0" w:line="240" w:lineRule="auto"/>
              <w:ind w:left="830"/>
            </w:pPr>
            <w:r>
              <w:t>Systeem wijzigt de oude database gegevens met nieuwe database gegevens</w:t>
            </w:r>
          </w:p>
          <w:p w14:paraId="278DF51C" w14:textId="77777777" w:rsidR="008234EF" w:rsidRPr="00EB48CA" w:rsidRDefault="008234EF" w:rsidP="008403AB">
            <w:pPr>
              <w:numPr>
                <w:ilvl w:val="0"/>
                <w:numId w:val="1"/>
              </w:numPr>
              <w:tabs>
                <w:tab w:val="clear" w:pos="720"/>
              </w:tabs>
              <w:spacing w:after="0" w:line="240" w:lineRule="auto"/>
              <w:ind w:left="830"/>
            </w:pPr>
            <w:r w:rsidRPr="00EB4CED">
              <w:t>Systeem toont melding of scherm 1.4.1 account gegevens weer</w:t>
            </w:r>
            <w:r>
              <w:t>geven</w:t>
            </w:r>
          </w:p>
        </w:tc>
        <w:tc>
          <w:tcPr>
            <w:tcW w:w="580" w:type="dxa"/>
          </w:tcPr>
          <w:p w14:paraId="0C00F291" w14:textId="77777777" w:rsidR="008234EF" w:rsidRDefault="008234EF" w:rsidP="008403AB">
            <w:pPr>
              <w:jc w:val="center"/>
              <w:rPr>
                <w:rStyle w:val="Nadruk"/>
                <w:b/>
                <w:bCs/>
                <w:sz w:val="28"/>
              </w:rPr>
            </w:pPr>
          </w:p>
        </w:tc>
        <w:tc>
          <w:tcPr>
            <w:tcW w:w="1114" w:type="dxa"/>
          </w:tcPr>
          <w:p w14:paraId="1B664B6B" w14:textId="77777777" w:rsidR="008234EF" w:rsidRDefault="008234EF" w:rsidP="008403AB"/>
        </w:tc>
      </w:tr>
      <w:tr w:rsidR="008234EF" w14:paraId="24ECB9CC" w14:textId="77777777" w:rsidTr="008403AB">
        <w:trPr>
          <w:cantSplit/>
          <w:trHeight w:val="1380"/>
        </w:trPr>
        <w:tc>
          <w:tcPr>
            <w:tcW w:w="5110" w:type="dxa"/>
            <w:vMerge/>
          </w:tcPr>
          <w:p w14:paraId="359B3D15" w14:textId="77777777" w:rsidR="008234EF" w:rsidRDefault="008234EF" w:rsidP="008403AB"/>
        </w:tc>
        <w:tc>
          <w:tcPr>
            <w:tcW w:w="7666" w:type="dxa"/>
          </w:tcPr>
          <w:p w14:paraId="1F8329E5" w14:textId="77777777" w:rsidR="008234EF" w:rsidRDefault="008234EF" w:rsidP="008403AB">
            <w:pPr>
              <w:spacing w:after="0" w:line="240" w:lineRule="auto"/>
            </w:pPr>
          </w:p>
        </w:tc>
        <w:tc>
          <w:tcPr>
            <w:tcW w:w="580" w:type="dxa"/>
          </w:tcPr>
          <w:p w14:paraId="05EAF2D0" w14:textId="77777777" w:rsidR="008234EF" w:rsidRDefault="008234EF" w:rsidP="008403AB">
            <w:pPr>
              <w:jc w:val="center"/>
              <w:rPr>
                <w:rStyle w:val="Nadruk"/>
                <w:b/>
                <w:bCs/>
                <w:sz w:val="28"/>
              </w:rPr>
            </w:pPr>
          </w:p>
        </w:tc>
        <w:tc>
          <w:tcPr>
            <w:tcW w:w="1114" w:type="dxa"/>
          </w:tcPr>
          <w:p w14:paraId="2171C704" w14:textId="77777777" w:rsidR="008234EF" w:rsidRDefault="008234EF" w:rsidP="008403AB"/>
        </w:tc>
      </w:tr>
      <w:tr w:rsidR="008234EF" w14:paraId="5249860D" w14:textId="77777777" w:rsidTr="008403AB">
        <w:tc>
          <w:tcPr>
            <w:tcW w:w="5110" w:type="dxa"/>
            <w:shd w:val="clear" w:color="auto" w:fill="F3F3F3"/>
          </w:tcPr>
          <w:p w14:paraId="28A09CAE" w14:textId="77777777" w:rsidR="008234EF" w:rsidRDefault="008234EF" w:rsidP="008403AB">
            <w:r>
              <w:rPr>
                <w:b/>
                <w:bCs/>
              </w:rPr>
              <w:t>User slices</w:t>
            </w:r>
          </w:p>
        </w:tc>
        <w:tc>
          <w:tcPr>
            <w:tcW w:w="7666" w:type="dxa"/>
            <w:shd w:val="clear" w:color="auto" w:fill="F3F3F3"/>
            <w:vAlign w:val="bottom"/>
          </w:tcPr>
          <w:p w14:paraId="34A78352" w14:textId="77777777" w:rsidR="008234EF" w:rsidRDefault="008234EF" w:rsidP="008403AB">
            <w:pPr>
              <w:jc w:val="center"/>
              <w:rPr>
                <w:b/>
                <w:bCs/>
              </w:rPr>
            </w:pPr>
            <w:r>
              <w:rPr>
                <w:b/>
                <w:bCs/>
              </w:rPr>
              <w:t>Acceptatie criteria</w:t>
            </w:r>
          </w:p>
        </w:tc>
        <w:tc>
          <w:tcPr>
            <w:tcW w:w="580" w:type="dxa"/>
            <w:shd w:val="clear" w:color="auto" w:fill="F3F3F3"/>
            <w:vAlign w:val="bottom"/>
          </w:tcPr>
          <w:p w14:paraId="1965BEE7" w14:textId="77777777" w:rsidR="008234EF" w:rsidRDefault="008234EF" w:rsidP="008403AB">
            <w:pPr>
              <w:jc w:val="center"/>
              <w:rPr>
                <w:b/>
                <w:bCs/>
              </w:rPr>
            </w:pPr>
            <w:r>
              <w:rPr>
                <w:b/>
                <w:bCs/>
              </w:rPr>
              <w:t>Prio</w:t>
            </w:r>
          </w:p>
        </w:tc>
        <w:tc>
          <w:tcPr>
            <w:tcW w:w="1114" w:type="dxa"/>
            <w:shd w:val="clear" w:color="auto" w:fill="F3F3F3"/>
            <w:vAlign w:val="bottom"/>
          </w:tcPr>
          <w:p w14:paraId="6F595CC9" w14:textId="77777777" w:rsidR="008234EF" w:rsidRDefault="008234EF" w:rsidP="008403AB">
            <w:pPr>
              <w:jc w:val="center"/>
              <w:rPr>
                <w:b/>
                <w:bCs/>
              </w:rPr>
            </w:pPr>
            <w:r>
              <w:rPr>
                <w:b/>
                <w:bCs/>
              </w:rPr>
              <w:t>Gereed</w:t>
            </w:r>
          </w:p>
        </w:tc>
      </w:tr>
      <w:tr w:rsidR="008234EF" w14:paraId="311F666F" w14:textId="77777777" w:rsidTr="008403AB">
        <w:tc>
          <w:tcPr>
            <w:tcW w:w="5110" w:type="dxa"/>
          </w:tcPr>
          <w:p w14:paraId="69A88473" w14:textId="018C187D" w:rsidR="008234EF" w:rsidRDefault="00E04972" w:rsidP="008403AB">
            <w:pPr>
              <w:pStyle w:val="Kop3"/>
            </w:pPr>
            <w:bookmarkStart w:id="58" w:name="_Toc119938273"/>
            <w:r>
              <w:t>4</w:t>
            </w:r>
            <w:r w:rsidR="008234EF">
              <w:t>.</w:t>
            </w:r>
            <w:r>
              <w:t>3</w:t>
            </w:r>
            <w:r w:rsidR="008234EF">
              <w:t xml:space="preserve">.3 Account gegevens verwijderen als </w:t>
            </w:r>
            <w:r w:rsidR="002B3B98">
              <w:t>secretariaat</w:t>
            </w:r>
            <w:bookmarkEnd w:id="58"/>
          </w:p>
        </w:tc>
        <w:tc>
          <w:tcPr>
            <w:tcW w:w="7666" w:type="dxa"/>
          </w:tcPr>
          <w:p w14:paraId="00EE26EB" w14:textId="77777777" w:rsidR="008234EF" w:rsidRDefault="008234EF" w:rsidP="008403AB">
            <w:pPr>
              <w:pStyle w:val="Plattetekst"/>
              <w:rPr>
                <w:rStyle w:val="Nadruk"/>
              </w:rPr>
            </w:pPr>
          </w:p>
        </w:tc>
        <w:tc>
          <w:tcPr>
            <w:tcW w:w="580" w:type="dxa"/>
          </w:tcPr>
          <w:p w14:paraId="4B57B181" w14:textId="77777777" w:rsidR="008234EF" w:rsidRDefault="008234EF" w:rsidP="008403AB">
            <w:pPr>
              <w:pStyle w:val="Plattetekst"/>
              <w:rPr>
                <w:rStyle w:val="Nadruk"/>
                <w:b/>
                <w:bCs/>
                <w:sz w:val="28"/>
              </w:rPr>
            </w:pPr>
            <w:r>
              <w:rPr>
                <w:rStyle w:val="Nadruk"/>
                <w:b/>
                <w:bCs/>
                <w:sz w:val="28"/>
              </w:rPr>
              <w:t>100</w:t>
            </w:r>
          </w:p>
        </w:tc>
        <w:tc>
          <w:tcPr>
            <w:tcW w:w="1114" w:type="dxa"/>
          </w:tcPr>
          <w:p w14:paraId="7E417B2D" w14:textId="77777777" w:rsidR="008234EF" w:rsidRDefault="008234EF" w:rsidP="008403AB">
            <w:pPr>
              <w:pStyle w:val="Plattetekst"/>
              <w:rPr>
                <w:rStyle w:val="Nadruk"/>
              </w:rPr>
            </w:pPr>
          </w:p>
        </w:tc>
      </w:tr>
      <w:tr w:rsidR="008234EF" w14:paraId="50CB186D" w14:textId="77777777" w:rsidTr="008403AB">
        <w:trPr>
          <w:cantSplit/>
          <w:trHeight w:val="828"/>
        </w:trPr>
        <w:tc>
          <w:tcPr>
            <w:tcW w:w="5110" w:type="dxa"/>
            <w:vMerge w:val="restart"/>
          </w:tcPr>
          <w:p w14:paraId="1CA9782F" w14:textId="77777777" w:rsidR="008234EF" w:rsidRDefault="008234EF" w:rsidP="008403AB">
            <w:r>
              <w:t>Als ingelogde/geregistreerde lid wil ik mijn account kunnen verwijderen</w:t>
            </w:r>
          </w:p>
        </w:tc>
        <w:tc>
          <w:tcPr>
            <w:tcW w:w="7666" w:type="dxa"/>
          </w:tcPr>
          <w:p w14:paraId="2C745DF8" w14:textId="77777777" w:rsidR="008234EF" w:rsidRDefault="008234EF" w:rsidP="008403AB">
            <w:pPr>
              <w:numPr>
                <w:ilvl w:val="0"/>
                <w:numId w:val="2"/>
              </w:numPr>
              <w:tabs>
                <w:tab w:val="clear" w:pos="290"/>
              </w:tabs>
              <w:spacing w:after="0" w:line="240" w:lineRule="auto"/>
            </w:pPr>
            <w:r>
              <w:t xml:space="preserve">Gast ziet scherm </w:t>
            </w:r>
            <w:r>
              <w:rPr>
                <w:i/>
                <w:iCs/>
              </w:rPr>
              <w:t>1.4.1 account gegevens weergeven</w:t>
            </w:r>
          </w:p>
        </w:tc>
        <w:tc>
          <w:tcPr>
            <w:tcW w:w="580" w:type="dxa"/>
          </w:tcPr>
          <w:p w14:paraId="0745C418" w14:textId="77777777" w:rsidR="008234EF" w:rsidRDefault="008234EF" w:rsidP="008403AB">
            <w:pPr>
              <w:jc w:val="center"/>
              <w:rPr>
                <w:rStyle w:val="Nadruk"/>
                <w:b/>
                <w:bCs/>
                <w:sz w:val="28"/>
              </w:rPr>
            </w:pPr>
          </w:p>
        </w:tc>
        <w:tc>
          <w:tcPr>
            <w:tcW w:w="1114" w:type="dxa"/>
          </w:tcPr>
          <w:p w14:paraId="1A808DC2" w14:textId="77777777" w:rsidR="008234EF" w:rsidRDefault="008234EF" w:rsidP="008403AB"/>
        </w:tc>
      </w:tr>
      <w:tr w:rsidR="008234EF" w14:paraId="555FF1E9" w14:textId="77777777" w:rsidTr="008403AB">
        <w:trPr>
          <w:cantSplit/>
          <w:trHeight w:val="828"/>
        </w:trPr>
        <w:tc>
          <w:tcPr>
            <w:tcW w:w="5110" w:type="dxa"/>
            <w:vMerge/>
          </w:tcPr>
          <w:p w14:paraId="1A74FC58" w14:textId="77777777" w:rsidR="008234EF" w:rsidRDefault="008234EF" w:rsidP="008403AB"/>
        </w:tc>
        <w:tc>
          <w:tcPr>
            <w:tcW w:w="7666" w:type="dxa"/>
          </w:tcPr>
          <w:p w14:paraId="15018148" w14:textId="77777777" w:rsidR="008234EF" w:rsidRDefault="008234EF" w:rsidP="008403AB">
            <w:pPr>
              <w:ind w:left="-70"/>
            </w:pPr>
            <w:r>
              <w:t>Als geregistreerde gast</w:t>
            </w:r>
          </w:p>
          <w:p w14:paraId="75C95B4E" w14:textId="35FDF50C" w:rsidR="008234EF" w:rsidRDefault="002B3B98" w:rsidP="008403AB">
            <w:pPr>
              <w:numPr>
                <w:ilvl w:val="0"/>
                <w:numId w:val="1"/>
              </w:numPr>
              <w:tabs>
                <w:tab w:val="clear" w:pos="720"/>
              </w:tabs>
              <w:spacing w:after="0" w:line="240" w:lineRule="auto"/>
              <w:ind w:left="830"/>
            </w:pPr>
            <w:r>
              <w:t xml:space="preserve">secretariaat </w:t>
            </w:r>
            <w:r w:rsidR="008234EF">
              <w:t xml:space="preserve">krijgt drukt op knop “verwijderen” </w:t>
            </w:r>
          </w:p>
          <w:p w14:paraId="48C0A95C" w14:textId="3066B98C" w:rsidR="008234EF" w:rsidRDefault="002B3B98" w:rsidP="008403AB">
            <w:pPr>
              <w:numPr>
                <w:ilvl w:val="0"/>
                <w:numId w:val="1"/>
              </w:numPr>
              <w:tabs>
                <w:tab w:val="clear" w:pos="720"/>
              </w:tabs>
              <w:spacing w:after="0" w:line="240" w:lineRule="auto"/>
              <w:ind w:left="830"/>
            </w:pPr>
            <w:r>
              <w:t xml:space="preserve">secretariaat </w:t>
            </w:r>
            <w:r w:rsidR="008234EF">
              <w:t>krijgt melding met twee opties</w:t>
            </w:r>
          </w:p>
          <w:p w14:paraId="222E092A" w14:textId="006E3234" w:rsidR="008234EF" w:rsidRDefault="002B3B98" w:rsidP="008403AB">
            <w:pPr>
              <w:numPr>
                <w:ilvl w:val="0"/>
                <w:numId w:val="1"/>
              </w:numPr>
              <w:tabs>
                <w:tab w:val="clear" w:pos="720"/>
              </w:tabs>
              <w:spacing w:after="0" w:line="240" w:lineRule="auto"/>
              <w:ind w:left="830"/>
            </w:pPr>
            <w:r>
              <w:t xml:space="preserve">secretariaat </w:t>
            </w:r>
            <w:r w:rsidR="008234EF">
              <w:t>drukt op optie “account definitief verwijderen”</w:t>
            </w:r>
          </w:p>
          <w:p w14:paraId="5B224275" w14:textId="77777777" w:rsidR="008234EF" w:rsidRDefault="008234EF" w:rsidP="008403AB">
            <w:pPr>
              <w:numPr>
                <w:ilvl w:val="0"/>
                <w:numId w:val="1"/>
              </w:numPr>
              <w:tabs>
                <w:tab w:val="clear" w:pos="720"/>
              </w:tabs>
              <w:spacing w:after="0" w:line="240" w:lineRule="auto"/>
              <w:ind w:left="830"/>
            </w:pPr>
            <w:r>
              <w:t>Systeem haalt database gegevens uit de database</w:t>
            </w:r>
          </w:p>
          <w:p w14:paraId="4C5C772B" w14:textId="77777777" w:rsidR="008234EF" w:rsidRPr="00EB48CA" w:rsidRDefault="008234EF" w:rsidP="008403AB">
            <w:pPr>
              <w:numPr>
                <w:ilvl w:val="0"/>
                <w:numId w:val="1"/>
              </w:numPr>
              <w:tabs>
                <w:tab w:val="clear" w:pos="720"/>
              </w:tabs>
              <w:spacing w:after="0" w:line="240" w:lineRule="auto"/>
              <w:ind w:left="830"/>
            </w:pPr>
            <w:r>
              <w:t>Systeem toont melding of scherm 1.2.1 Registreren</w:t>
            </w:r>
          </w:p>
        </w:tc>
        <w:tc>
          <w:tcPr>
            <w:tcW w:w="580" w:type="dxa"/>
          </w:tcPr>
          <w:p w14:paraId="12547F58" w14:textId="77777777" w:rsidR="008234EF" w:rsidRDefault="008234EF" w:rsidP="008403AB">
            <w:pPr>
              <w:jc w:val="center"/>
              <w:rPr>
                <w:rStyle w:val="Nadruk"/>
                <w:b/>
                <w:bCs/>
                <w:sz w:val="28"/>
              </w:rPr>
            </w:pPr>
          </w:p>
        </w:tc>
        <w:tc>
          <w:tcPr>
            <w:tcW w:w="1114" w:type="dxa"/>
          </w:tcPr>
          <w:p w14:paraId="4EA61AD3" w14:textId="77777777" w:rsidR="008234EF" w:rsidRDefault="008234EF" w:rsidP="008403AB"/>
        </w:tc>
      </w:tr>
      <w:tr w:rsidR="008234EF" w:rsidRPr="0081689F" w14:paraId="2F18B744" w14:textId="77777777" w:rsidTr="008403AB">
        <w:trPr>
          <w:cantSplit/>
          <w:trHeight w:val="1380"/>
        </w:trPr>
        <w:tc>
          <w:tcPr>
            <w:tcW w:w="5110" w:type="dxa"/>
            <w:vMerge/>
          </w:tcPr>
          <w:p w14:paraId="5CD048A4" w14:textId="77777777" w:rsidR="008234EF" w:rsidRDefault="008234EF" w:rsidP="008403AB"/>
        </w:tc>
        <w:tc>
          <w:tcPr>
            <w:tcW w:w="7666" w:type="dxa"/>
          </w:tcPr>
          <w:p w14:paraId="3D7FA2FB" w14:textId="77777777" w:rsidR="008234EF" w:rsidRDefault="008234EF" w:rsidP="008403AB">
            <w:pPr>
              <w:spacing w:after="0" w:line="240" w:lineRule="auto"/>
            </w:pPr>
            <w:r>
              <w:t>Anders</w:t>
            </w:r>
          </w:p>
          <w:p w14:paraId="649C4422" w14:textId="0D8D7ED9" w:rsidR="008234EF" w:rsidRDefault="002B3B98" w:rsidP="008403AB">
            <w:pPr>
              <w:numPr>
                <w:ilvl w:val="0"/>
                <w:numId w:val="1"/>
              </w:numPr>
              <w:tabs>
                <w:tab w:val="clear" w:pos="720"/>
              </w:tabs>
              <w:spacing w:after="0" w:line="240" w:lineRule="auto"/>
              <w:ind w:left="830"/>
            </w:pPr>
            <w:r>
              <w:t xml:space="preserve">secretariaat </w:t>
            </w:r>
            <w:r w:rsidR="008234EF">
              <w:t xml:space="preserve">krijgt drukt op knop “verwijderen” </w:t>
            </w:r>
          </w:p>
          <w:p w14:paraId="59EEBB18" w14:textId="614E3E97" w:rsidR="008234EF" w:rsidRDefault="002B3B98" w:rsidP="008403AB">
            <w:pPr>
              <w:numPr>
                <w:ilvl w:val="0"/>
                <w:numId w:val="1"/>
              </w:numPr>
              <w:tabs>
                <w:tab w:val="clear" w:pos="720"/>
              </w:tabs>
              <w:spacing w:after="0" w:line="240" w:lineRule="auto"/>
              <w:ind w:left="830"/>
            </w:pPr>
            <w:r>
              <w:t xml:space="preserve">secretariaat </w:t>
            </w:r>
            <w:r w:rsidR="008234EF">
              <w:t>krijgt melding met twee opties</w:t>
            </w:r>
          </w:p>
          <w:p w14:paraId="368C7364" w14:textId="6DFCDDD8" w:rsidR="008234EF" w:rsidRDefault="002B3B98" w:rsidP="008403AB">
            <w:pPr>
              <w:numPr>
                <w:ilvl w:val="0"/>
                <w:numId w:val="1"/>
              </w:numPr>
              <w:tabs>
                <w:tab w:val="clear" w:pos="720"/>
              </w:tabs>
              <w:spacing w:after="0" w:line="240" w:lineRule="auto"/>
              <w:ind w:left="830"/>
            </w:pPr>
            <w:r>
              <w:t xml:space="preserve">secretariaat </w:t>
            </w:r>
            <w:r w:rsidR="008234EF">
              <w:t>drukt op optie “annuleren”</w:t>
            </w:r>
          </w:p>
          <w:p w14:paraId="45339DD7" w14:textId="77777777" w:rsidR="008234EF" w:rsidRPr="0081689F" w:rsidRDefault="008234EF" w:rsidP="008403AB">
            <w:pPr>
              <w:numPr>
                <w:ilvl w:val="0"/>
                <w:numId w:val="1"/>
              </w:numPr>
              <w:tabs>
                <w:tab w:val="clear" w:pos="720"/>
              </w:tabs>
              <w:spacing w:after="0" w:line="240" w:lineRule="auto"/>
              <w:ind w:left="830"/>
            </w:pPr>
            <w:r w:rsidRPr="0081689F">
              <w:t>Systeem toont scherm 1.4.1 account gegeven</w:t>
            </w:r>
            <w:r>
              <w:t>s weergeven</w:t>
            </w:r>
          </w:p>
        </w:tc>
        <w:tc>
          <w:tcPr>
            <w:tcW w:w="580" w:type="dxa"/>
          </w:tcPr>
          <w:p w14:paraId="683B2B20" w14:textId="77777777" w:rsidR="008234EF" w:rsidRPr="0081689F" w:rsidRDefault="008234EF" w:rsidP="008403AB">
            <w:pPr>
              <w:jc w:val="center"/>
              <w:rPr>
                <w:rStyle w:val="Nadruk"/>
                <w:b/>
                <w:bCs/>
                <w:sz w:val="28"/>
              </w:rPr>
            </w:pPr>
          </w:p>
        </w:tc>
        <w:tc>
          <w:tcPr>
            <w:tcW w:w="1114" w:type="dxa"/>
          </w:tcPr>
          <w:p w14:paraId="40F26BA7" w14:textId="77777777" w:rsidR="008234EF" w:rsidRPr="0081689F" w:rsidRDefault="008234EF" w:rsidP="008403AB"/>
        </w:tc>
      </w:tr>
      <w:tr w:rsidR="00EA2DBA" w14:paraId="734A6F98" w14:textId="77777777" w:rsidTr="008403AB">
        <w:tc>
          <w:tcPr>
            <w:tcW w:w="14470" w:type="dxa"/>
            <w:gridSpan w:val="4"/>
            <w:shd w:val="clear" w:color="auto" w:fill="3366FF"/>
          </w:tcPr>
          <w:p w14:paraId="0AAEE9C2" w14:textId="489E173F" w:rsidR="00EA2DBA" w:rsidRDefault="00EA2DBA" w:rsidP="008403AB">
            <w:pPr>
              <w:pStyle w:val="Kop3"/>
            </w:pPr>
            <w:bookmarkStart w:id="59" w:name="_Toc119938274"/>
            <w:r>
              <w:lastRenderedPageBreak/>
              <w:t>4.</w:t>
            </w:r>
            <w:r w:rsidR="00A04641">
              <w:t>4</w:t>
            </w:r>
            <w:r>
              <w:t xml:space="preserve"> NAW gegevens van leden beheren als secretariaat op Schaakclub De Blauwe Loper</w:t>
            </w:r>
            <w:bookmarkEnd w:id="59"/>
          </w:p>
        </w:tc>
      </w:tr>
      <w:tr w:rsidR="00EA2DBA" w14:paraId="11524FAD" w14:textId="77777777" w:rsidTr="008403AB">
        <w:tc>
          <w:tcPr>
            <w:tcW w:w="14470" w:type="dxa"/>
            <w:gridSpan w:val="4"/>
            <w:tcBorders>
              <w:bottom w:val="single" w:sz="4" w:space="0" w:color="auto"/>
            </w:tcBorders>
          </w:tcPr>
          <w:p w14:paraId="09A81C4C" w14:textId="77777777" w:rsidR="00EA2DBA" w:rsidRDefault="00EA2DBA" w:rsidP="008403AB">
            <w:r>
              <w:t xml:space="preserve">Als een geregistreerde gast van Donkey Travel wil ik inloggen met mijn email / wachtwoord combinatie die bij mijn account hoort. </w:t>
            </w:r>
          </w:p>
        </w:tc>
      </w:tr>
      <w:tr w:rsidR="00EA2DBA" w14:paraId="01D820BC" w14:textId="77777777" w:rsidTr="008403AB">
        <w:tc>
          <w:tcPr>
            <w:tcW w:w="5110" w:type="dxa"/>
            <w:shd w:val="clear" w:color="auto" w:fill="F3F3F3"/>
          </w:tcPr>
          <w:p w14:paraId="1DC75EF1" w14:textId="77777777" w:rsidR="00EA2DBA" w:rsidRDefault="00EA2DBA" w:rsidP="008403AB">
            <w:r>
              <w:rPr>
                <w:b/>
                <w:bCs/>
              </w:rPr>
              <w:t>User slices</w:t>
            </w:r>
          </w:p>
        </w:tc>
        <w:tc>
          <w:tcPr>
            <w:tcW w:w="7666" w:type="dxa"/>
            <w:shd w:val="clear" w:color="auto" w:fill="F3F3F3"/>
            <w:vAlign w:val="bottom"/>
          </w:tcPr>
          <w:p w14:paraId="0491F4C8" w14:textId="77777777" w:rsidR="00EA2DBA" w:rsidRDefault="00EA2DBA" w:rsidP="008403AB">
            <w:pPr>
              <w:jc w:val="center"/>
              <w:rPr>
                <w:b/>
                <w:bCs/>
              </w:rPr>
            </w:pPr>
            <w:r>
              <w:rPr>
                <w:b/>
                <w:bCs/>
              </w:rPr>
              <w:t>Acceptatie criteria</w:t>
            </w:r>
          </w:p>
        </w:tc>
        <w:tc>
          <w:tcPr>
            <w:tcW w:w="580" w:type="dxa"/>
            <w:shd w:val="clear" w:color="auto" w:fill="F3F3F3"/>
            <w:vAlign w:val="bottom"/>
          </w:tcPr>
          <w:p w14:paraId="6E685D18" w14:textId="77777777" w:rsidR="00EA2DBA" w:rsidRDefault="00EA2DBA" w:rsidP="008403AB">
            <w:pPr>
              <w:jc w:val="center"/>
              <w:rPr>
                <w:b/>
                <w:bCs/>
              </w:rPr>
            </w:pPr>
            <w:r>
              <w:rPr>
                <w:b/>
                <w:bCs/>
              </w:rPr>
              <w:t>Prio</w:t>
            </w:r>
          </w:p>
        </w:tc>
        <w:tc>
          <w:tcPr>
            <w:tcW w:w="1114" w:type="dxa"/>
            <w:shd w:val="clear" w:color="auto" w:fill="F3F3F3"/>
            <w:vAlign w:val="bottom"/>
          </w:tcPr>
          <w:p w14:paraId="34C843A7" w14:textId="77777777" w:rsidR="00EA2DBA" w:rsidRDefault="00EA2DBA" w:rsidP="008403AB">
            <w:pPr>
              <w:jc w:val="center"/>
              <w:rPr>
                <w:b/>
                <w:bCs/>
              </w:rPr>
            </w:pPr>
            <w:r>
              <w:rPr>
                <w:b/>
                <w:bCs/>
              </w:rPr>
              <w:t>Gereed</w:t>
            </w:r>
          </w:p>
        </w:tc>
      </w:tr>
      <w:tr w:rsidR="00EA2DBA" w14:paraId="5CA8593B" w14:textId="77777777" w:rsidTr="008403AB">
        <w:tc>
          <w:tcPr>
            <w:tcW w:w="5110" w:type="dxa"/>
          </w:tcPr>
          <w:p w14:paraId="5B6C6F36" w14:textId="259ABF45" w:rsidR="00EA2DBA" w:rsidRDefault="00EA2DBA" w:rsidP="008403AB">
            <w:pPr>
              <w:pStyle w:val="Kop3"/>
            </w:pPr>
            <w:bookmarkStart w:id="60" w:name="_Toc119938275"/>
            <w:r>
              <w:t>4.</w:t>
            </w:r>
            <w:r w:rsidR="00A04641">
              <w:t>4</w:t>
            </w:r>
            <w:r>
              <w:t xml:space="preserve">.1 NAW gegevens </w:t>
            </w:r>
            <w:r w:rsidR="006E731F">
              <w:t>weergeven</w:t>
            </w:r>
            <w:bookmarkEnd w:id="60"/>
          </w:p>
        </w:tc>
        <w:tc>
          <w:tcPr>
            <w:tcW w:w="7666" w:type="dxa"/>
          </w:tcPr>
          <w:p w14:paraId="69F35D2F" w14:textId="77777777" w:rsidR="00EA2DBA" w:rsidRDefault="00EA2DBA" w:rsidP="008403AB">
            <w:pPr>
              <w:pStyle w:val="Plattetekst"/>
              <w:rPr>
                <w:rStyle w:val="Nadruk"/>
              </w:rPr>
            </w:pPr>
          </w:p>
        </w:tc>
        <w:tc>
          <w:tcPr>
            <w:tcW w:w="580" w:type="dxa"/>
          </w:tcPr>
          <w:p w14:paraId="384ABA81" w14:textId="77777777" w:rsidR="00EA2DBA" w:rsidRDefault="00EA2DBA" w:rsidP="008403AB">
            <w:pPr>
              <w:pStyle w:val="Plattetekst"/>
              <w:rPr>
                <w:rStyle w:val="Nadruk"/>
                <w:b/>
                <w:bCs/>
                <w:sz w:val="28"/>
              </w:rPr>
            </w:pPr>
            <w:r>
              <w:rPr>
                <w:rStyle w:val="Nadruk"/>
                <w:b/>
                <w:bCs/>
                <w:sz w:val="28"/>
              </w:rPr>
              <w:t>100</w:t>
            </w:r>
          </w:p>
        </w:tc>
        <w:tc>
          <w:tcPr>
            <w:tcW w:w="1114" w:type="dxa"/>
          </w:tcPr>
          <w:p w14:paraId="25E1A5F4" w14:textId="77777777" w:rsidR="00EA2DBA" w:rsidRDefault="00EA2DBA" w:rsidP="008403AB">
            <w:pPr>
              <w:pStyle w:val="Plattetekst"/>
              <w:rPr>
                <w:rStyle w:val="Nadruk"/>
              </w:rPr>
            </w:pPr>
          </w:p>
        </w:tc>
      </w:tr>
      <w:tr w:rsidR="00EA2DBA" w14:paraId="350522C2" w14:textId="77777777" w:rsidTr="008403AB">
        <w:trPr>
          <w:cantSplit/>
          <w:trHeight w:val="828"/>
        </w:trPr>
        <w:tc>
          <w:tcPr>
            <w:tcW w:w="5110" w:type="dxa"/>
            <w:vMerge w:val="restart"/>
          </w:tcPr>
          <w:p w14:paraId="4174133C" w14:textId="2C24B5BB" w:rsidR="00EA2DBA" w:rsidRDefault="00EA2DBA" w:rsidP="008403AB">
            <w:r>
              <w:t xml:space="preserve">Als </w:t>
            </w:r>
            <w:r w:rsidR="006E731F">
              <w:t>secretariaat wil ik alle NAW gegevens van de leden zien zodat ik makkelijk contact kan opleggen met leden</w:t>
            </w:r>
          </w:p>
        </w:tc>
        <w:tc>
          <w:tcPr>
            <w:tcW w:w="7666" w:type="dxa"/>
          </w:tcPr>
          <w:p w14:paraId="1D12C6BB" w14:textId="1DE0AAFF" w:rsidR="00EA2DBA" w:rsidRDefault="00EA2DBA" w:rsidP="008403AB">
            <w:pPr>
              <w:numPr>
                <w:ilvl w:val="0"/>
                <w:numId w:val="2"/>
              </w:numPr>
              <w:tabs>
                <w:tab w:val="clear" w:pos="290"/>
              </w:tabs>
              <w:spacing w:after="0" w:line="240" w:lineRule="auto"/>
            </w:pPr>
            <w:r>
              <w:t xml:space="preserve">Gast ziet scherm </w:t>
            </w:r>
            <w:r w:rsidR="006E731F">
              <w:t>4</w:t>
            </w:r>
            <w:r>
              <w:rPr>
                <w:i/>
                <w:iCs/>
              </w:rPr>
              <w:t xml:space="preserve">.2.1 </w:t>
            </w:r>
            <w:r w:rsidR="006E731F">
              <w:rPr>
                <w:i/>
                <w:iCs/>
              </w:rPr>
              <w:t>NAW gegevens weergeven</w:t>
            </w:r>
          </w:p>
        </w:tc>
        <w:tc>
          <w:tcPr>
            <w:tcW w:w="580" w:type="dxa"/>
          </w:tcPr>
          <w:p w14:paraId="745EB6EB" w14:textId="77777777" w:rsidR="00EA2DBA" w:rsidRDefault="00EA2DBA" w:rsidP="008403AB">
            <w:pPr>
              <w:jc w:val="center"/>
              <w:rPr>
                <w:rStyle w:val="Nadruk"/>
                <w:b/>
                <w:bCs/>
                <w:sz w:val="28"/>
              </w:rPr>
            </w:pPr>
          </w:p>
        </w:tc>
        <w:tc>
          <w:tcPr>
            <w:tcW w:w="1114" w:type="dxa"/>
          </w:tcPr>
          <w:p w14:paraId="709C3E0B" w14:textId="77777777" w:rsidR="00EA2DBA" w:rsidRDefault="00EA2DBA" w:rsidP="008403AB"/>
        </w:tc>
      </w:tr>
      <w:tr w:rsidR="00EA2DBA" w14:paraId="036A66AF" w14:textId="77777777" w:rsidTr="008403AB">
        <w:trPr>
          <w:cantSplit/>
          <w:trHeight w:val="828"/>
        </w:trPr>
        <w:tc>
          <w:tcPr>
            <w:tcW w:w="5110" w:type="dxa"/>
            <w:vMerge/>
          </w:tcPr>
          <w:p w14:paraId="21134292" w14:textId="77777777" w:rsidR="00EA2DBA" w:rsidRDefault="00EA2DBA" w:rsidP="008403AB"/>
        </w:tc>
        <w:tc>
          <w:tcPr>
            <w:tcW w:w="7666" w:type="dxa"/>
          </w:tcPr>
          <w:p w14:paraId="7AEDA990" w14:textId="77777777" w:rsidR="00EA2DBA" w:rsidRDefault="00EA2DBA" w:rsidP="008403AB">
            <w:pPr>
              <w:ind w:left="-70"/>
            </w:pPr>
            <w:r>
              <w:t>Als geregistreerde gast</w:t>
            </w:r>
          </w:p>
          <w:p w14:paraId="02490245" w14:textId="626BF02D" w:rsidR="00EA2DBA" w:rsidRPr="0071159F" w:rsidRDefault="00EA2DBA" w:rsidP="006E731F">
            <w:pPr>
              <w:numPr>
                <w:ilvl w:val="0"/>
                <w:numId w:val="1"/>
              </w:numPr>
              <w:tabs>
                <w:tab w:val="clear" w:pos="720"/>
              </w:tabs>
              <w:spacing w:after="0" w:line="240" w:lineRule="auto"/>
              <w:ind w:left="830"/>
            </w:pPr>
            <w:r>
              <w:t xml:space="preserve">secretariaat </w:t>
            </w:r>
            <w:r w:rsidR="006E731F">
              <w:t>weer</w:t>
            </w:r>
            <w:r w:rsidR="00B76B6C">
              <w:t>ge</w:t>
            </w:r>
            <w:r w:rsidR="00BD7FCF">
              <w:t xml:space="preserve">eft </w:t>
            </w:r>
            <w:r w:rsidR="002E3C9C">
              <w:t>alle NAW gegevens van de ledden</w:t>
            </w:r>
          </w:p>
        </w:tc>
        <w:tc>
          <w:tcPr>
            <w:tcW w:w="580" w:type="dxa"/>
          </w:tcPr>
          <w:p w14:paraId="45E8B661" w14:textId="77777777" w:rsidR="00EA2DBA" w:rsidRDefault="00EA2DBA" w:rsidP="00BD7FCF">
            <w:pPr>
              <w:rPr>
                <w:rStyle w:val="Nadruk"/>
                <w:b/>
                <w:bCs/>
                <w:sz w:val="28"/>
              </w:rPr>
            </w:pPr>
          </w:p>
        </w:tc>
        <w:tc>
          <w:tcPr>
            <w:tcW w:w="1114" w:type="dxa"/>
          </w:tcPr>
          <w:p w14:paraId="0BA9929E" w14:textId="77777777" w:rsidR="00EA2DBA" w:rsidRDefault="00EA2DBA" w:rsidP="008403AB"/>
        </w:tc>
      </w:tr>
      <w:tr w:rsidR="00EA2DBA" w14:paraId="5D383E16" w14:textId="77777777" w:rsidTr="008403AB">
        <w:trPr>
          <w:cantSplit/>
          <w:trHeight w:val="1380"/>
        </w:trPr>
        <w:tc>
          <w:tcPr>
            <w:tcW w:w="5110" w:type="dxa"/>
            <w:vMerge/>
          </w:tcPr>
          <w:p w14:paraId="23F1EC4B" w14:textId="77777777" w:rsidR="00EA2DBA" w:rsidRDefault="00EA2DBA" w:rsidP="008403AB"/>
        </w:tc>
        <w:tc>
          <w:tcPr>
            <w:tcW w:w="7666" w:type="dxa"/>
          </w:tcPr>
          <w:p w14:paraId="140692E9" w14:textId="231AA343" w:rsidR="00EA2DBA" w:rsidRDefault="00EA2DBA" w:rsidP="002E3C9C"/>
        </w:tc>
        <w:tc>
          <w:tcPr>
            <w:tcW w:w="580" w:type="dxa"/>
          </w:tcPr>
          <w:p w14:paraId="5B3EC39E" w14:textId="77777777" w:rsidR="00EA2DBA" w:rsidRDefault="00EA2DBA" w:rsidP="008403AB">
            <w:pPr>
              <w:jc w:val="center"/>
              <w:rPr>
                <w:rStyle w:val="Nadruk"/>
                <w:b/>
                <w:bCs/>
                <w:sz w:val="28"/>
              </w:rPr>
            </w:pPr>
          </w:p>
        </w:tc>
        <w:tc>
          <w:tcPr>
            <w:tcW w:w="1114" w:type="dxa"/>
          </w:tcPr>
          <w:p w14:paraId="11E36F79" w14:textId="77777777" w:rsidR="00EA2DBA" w:rsidRDefault="00EA2DBA" w:rsidP="008403AB"/>
        </w:tc>
      </w:tr>
    </w:tbl>
    <w:p w14:paraId="56D6CE20" w14:textId="6CD3283B" w:rsidR="002F6AF4" w:rsidRPr="006E024C" w:rsidRDefault="002F6AF4">
      <w:pPr>
        <w:spacing w:after="160" w:line="259" w:lineRule="auto"/>
        <w:rPr>
          <w:rFonts w:asciiTheme="majorHAnsi" w:eastAsiaTheme="majorEastAsia" w:hAnsiTheme="majorHAnsi" w:cstheme="majorBidi"/>
          <w:sz w:val="32"/>
          <w:szCs w:val="32"/>
        </w:rPr>
      </w:pPr>
      <w:r w:rsidRPr="006E024C">
        <w:br w:type="page"/>
      </w:r>
    </w:p>
    <w:p w14:paraId="4A397C57" w14:textId="2C811C37" w:rsidR="00765C0E" w:rsidRPr="005156B1" w:rsidRDefault="00765C0E" w:rsidP="005156B1">
      <w:pPr>
        <w:pStyle w:val="Kop1"/>
      </w:pPr>
      <w:bookmarkStart w:id="61" w:name="_Toc119938276"/>
      <w:r>
        <w:lastRenderedPageBreak/>
        <w:t>Planning</w:t>
      </w:r>
      <w:bookmarkEnd w:id="61"/>
    </w:p>
    <w:tbl>
      <w:tblPr>
        <w:tblStyle w:val="Tabelraster"/>
        <w:tblW w:w="0" w:type="auto"/>
        <w:tblBorders>
          <w:left w:val="none" w:sz="0" w:space="0" w:color="auto"/>
          <w:right w:val="none" w:sz="0" w:space="0" w:color="auto"/>
        </w:tblBorders>
        <w:tblLook w:val="04A0" w:firstRow="1" w:lastRow="0" w:firstColumn="1" w:lastColumn="0" w:noHBand="0" w:noVBand="1"/>
      </w:tblPr>
      <w:tblGrid>
        <w:gridCol w:w="3056"/>
        <w:gridCol w:w="1399"/>
        <w:gridCol w:w="1134"/>
        <w:gridCol w:w="1276"/>
        <w:gridCol w:w="992"/>
        <w:gridCol w:w="874"/>
        <w:gridCol w:w="5222"/>
        <w:gridCol w:w="8"/>
      </w:tblGrid>
      <w:tr w:rsidR="006A5026" w:rsidRPr="007B4C9E" w14:paraId="07F9ADAD" w14:textId="77777777" w:rsidTr="00127D9A">
        <w:tc>
          <w:tcPr>
            <w:tcW w:w="13961" w:type="dxa"/>
            <w:gridSpan w:val="8"/>
            <w:shd w:val="clear" w:color="auto" w:fill="E7E6E6" w:themeFill="background2"/>
          </w:tcPr>
          <w:p w14:paraId="1A63F6A4" w14:textId="77777777" w:rsidR="006A5026" w:rsidRPr="007B4C9E" w:rsidRDefault="006A5026" w:rsidP="00765C0E">
            <w:r w:rsidRPr="007B4C9E">
              <w:t>Planning ontwerp</w:t>
            </w:r>
          </w:p>
        </w:tc>
      </w:tr>
      <w:tr w:rsidR="006A5026" w:rsidRPr="007B4C9E" w14:paraId="1AE89D0F" w14:textId="77777777" w:rsidTr="00127D9A">
        <w:trPr>
          <w:gridAfter w:val="1"/>
          <w:wAfter w:w="8" w:type="dxa"/>
        </w:trPr>
        <w:tc>
          <w:tcPr>
            <w:tcW w:w="3056" w:type="dxa"/>
            <w:shd w:val="clear" w:color="auto" w:fill="E7E6E6" w:themeFill="background2"/>
          </w:tcPr>
          <w:p w14:paraId="10886CE3" w14:textId="77777777" w:rsidR="006A5026" w:rsidRPr="007B4C9E" w:rsidRDefault="006A5026" w:rsidP="00765C0E">
            <w:r w:rsidRPr="007B4C9E">
              <w:t>Taak</w:t>
            </w:r>
          </w:p>
        </w:tc>
        <w:tc>
          <w:tcPr>
            <w:tcW w:w="1399" w:type="dxa"/>
            <w:shd w:val="clear" w:color="auto" w:fill="E7E6E6" w:themeFill="background2"/>
          </w:tcPr>
          <w:p w14:paraId="5CC60C4A" w14:textId="77777777" w:rsidR="006A5026" w:rsidRPr="007B4C9E" w:rsidRDefault="006A5026" w:rsidP="00765C0E">
            <w:r w:rsidRPr="007B4C9E">
              <w:t>Begindatum</w:t>
            </w:r>
          </w:p>
        </w:tc>
        <w:tc>
          <w:tcPr>
            <w:tcW w:w="1134" w:type="dxa"/>
            <w:shd w:val="clear" w:color="auto" w:fill="E7E6E6" w:themeFill="background2"/>
          </w:tcPr>
          <w:p w14:paraId="34D26C31" w14:textId="77777777" w:rsidR="006A5026" w:rsidRPr="007B4C9E" w:rsidRDefault="006A5026" w:rsidP="00765C0E">
            <w:r w:rsidRPr="007B4C9E">
              <w:t>Begintijd</w:t>
            </w:r>
          </w:p>
        </w:tc>
        <w:tc>
          <w:tcPr>
            <w:tcW w:w="1276" w:type="dxa"/>
            <w:shd w:val="clear" w:color="auto" w:fill="E7E6E6" w:themeFill="background2"/>
          </w:tcPr>
          <w:p w14:paraId="078D7091" w14:textId="77777777" w:rsidR="006A5026" w:rsidRPr="007B4C9E" w:rsidRDefault="006A5026" w:rsidP="00765C0E">
            <w:r w:rsidRPr="007B4C9E">
              <w:t>Einddatum</w:t>
            </w:r>
          </w:p>
        </w:tc>
        <w:tc>
          <w:tcPr>
            <w:tcW w:w="992" w:type="dxa"/>
            <w:shd w:val="clear" w:color="auto" w:fill="E7E6E6" w:themeFill="background2"/>
          </w:tcPr>
          <w:p w14:paraId="58241935" w14:textId="77777777" w:rsidR="006A5026" w:rsidRPr="007B4C9E" w:rsidRDefault="006A5026" w:rsidP="00765C0E">
            <w:r w:rsidRPr="007B4C9E">
              <w:t>Eindtijd</w:t>
            </w:r>
          </w:p>
        </w:tc>
        <w:tc>
          <w:tcPr>
            <w:tcW w:w="874" w:type="dxa"/>
            <w:shd w:val="clear" w:color="auto" w:fill="E7E6E6" w:themeFill="background2"/>
          </w:tcPr>
          <w:p w14:paraId="7BE7D85F" w14:textId="77777777" w:rsidR="006A5026" w:rsidRPr="007B4C9E" w:rsidRDefault="006A5026" w:rsidP="00765C0E">
            <w:r w:rsidRPr="007B4C9E">
              <w:t>Duur</w:t>
            </w:r>
          </w:p>
        </w:tc>
        <w:tc>
          <w:tcPr>
            <w:tcW w:w="5222" w:type="dxa"/>
            <w:shd w:val="clear" w:color="auto" w:fill="E7E6E6" w:themeFill="background2"/>
          </w:tcPr>
          <w:p w14:paraId="0864B7B7" w14:textId="77777777" w:rsidR="006A5026" w:rsidRPr="007B4C9E" w:rsidRDefault="006A5026" w:rsidP="00765C0E">
            <w:r w:rsidRPr="007B4C9E">
              <w:t>Betrokkenen</w:t>
            </w:r>
          </w:p>
        </w:tc>
      </w:tr>
      <w:tr w:rsidR="007B4C9E" w:rsidRPr="007B4C9E" w14:paraId="516912D8" w14:textId="77777777" w:rsidTr="00127D9A">
        <w:trPr>
          <w:gridAfter w:val="1"/>
          <w:wAfter w:w="8" w:type="dxa"/>
        </w:trPr>
        <w:tc>
          <w:tcPr>
            <w:tcW w:w="3056" w:type="dxa"/>
          </w:tcPr>
          <w:p w14:paraId="68DDF70D" w14:textId="77777777" w:rsidR="007B4C9E" w:rsidRPr="007B4C9E" w:rsidRDefault="007B4C9E" w:rsidP="007B4C9E">
            <w:r>
              <w:t>Projectplan schrijven</w:t>
            </w:r>
          </w:p>
        </w:tc>
        <w:tc>
          <w:tcPr>
            <w:tcW w:w="1399" w:type="dxa"/>
          </w:tcPr>
          <w:p w14:paraId="265BAD2D" w14:textId="66FE1FE0" w:rsidR="007B4C9E" w:rsidRPr="007B4C9E" w:rsidRDefault="003B4DA0" w:rsidP="007B4C9E">
            <w:r>
              <w:t>17-11-2022</w:t>
            </w:r>
          </w:p>
        </w:tc>
        <w:tc>
          <w:tcPr>
            <w:tcW w:w="1134" w:type="dxa"/>
          </w:tcPr>
          <w:p w14:paraId="260F7011" w14:textId="25E065D5" w:rsidR="007B4C9E" w:rsidRPr="007B4C9E" w:rsidRDefault="00B80D52" w:rsidP="007B4C9E">
            <w:r>
              <w:t>8:30</w:t>
            </w:r>
          </w:p>
        </w:tc>
        <w:tc>
          <w:tcPr>
            <w:tcW w:w="1276" w:type="dxa"/>
          </w:tcPr>
          <w:p w14:paraId="394AF20D" w14:textId="0CCDC383" w:rsidR="007B4C9E" w:rsidRPr="007B4C9E" w:rsidRDefault="00B80D52" w:rsidP="007B4C9E">
            <w:r>
              <w:t>21-11-2022</w:t>
            </w:r>
          </w:p>
        </w:tc>
        <w:tc>
          <w:tcPr>
            <w:tcW w:w="992" w:type="dxa"/>
          </w:tcPr>
          <w:p w14:paraId="0B34A734" w14:textId="10223CEC" w:rsidR="007B4C9E" w:rsidRPr="007B4C9E" w:rsidRDefault="00B80D52" w:rsidP="007B4C9E">
            <w:r>
              <w:t>12:00</w:t>
            </w:r>
          </w:p>
        </w:tc>
        <w:tc>
          <w:tcPr>
            <w:tcW w:w="874" w:type="dxa"/>
          </w:tcPr>
          <w:p w14:paraId="7DFF3E7E" w14:textId="58BE0CBD" w:rsidR="007B4C9E" w:rsidRPr="007B4C9E" w:rsidRDefault="00B80D52" w:rsidP="007B4C9E">
            <w:r>
              <w:t>10</w:t>
            </w:r>
            <w:r w:rsidR="00310A6B">
              <w:t xml:space="preserve"> uur</w:t>
            </w:r>
          </w:p>
        </w:tc>
        <w:tc>
          <w:tcPr>
            <w:tcW w:w="5222" w:type="dxa"/>
          </w:tcPr>
          <w:p w14:paraId="440D685A" w14:textId="0A2F3F3E" w:rsidR="0025162B" w:rsidRPr="007B4C9E" w:rsidRDefault="00310A6B" w:rsidP="007B4C9E">
            <w:r>
              <w:t>Daan de klein</w:t>
            </w:r>
          </w:p>
        </w:tc>
      </w:tr>
      <w:tr w:rsidR="0025162B" w:rsidRPr="007B4C9E" w14:paraId="1923FFC2" w14:textId="77777777" w:rsidTr="00127D9A">
        <w:trPr>
          <w:gridAfter w:val="1"/>
          <w:wAfter w:w="8" w:type="dxa"/>
        </w:trPr>
        <w:tc>
          <w:tcPr>
            <w:tcW w:w="3056" w:type="dxa"/>
          </w:tcPr>
          <w:p w14:paraId="4F47C353" w14:textId="1D552BF3" w:rsidR="0025162B" w:rsidRDefault="0025162B" w:rsidP="007B4C9E">
            <w:r>
              <w:t>Functioneel ontwerp</w:t>
            </w:r>
          </w:p>
        </w:tc>
        <w:tc>
          <w:tcPr>
            <w:tcW w:w="1399" w:type="dxa"/>
          </w:tcPr>
          <w:p w14:paraId="0F1D202C" w14:textId="274DAAEC" w:rsidR="0025162B" w:rsidRDefault="00683EB9" w:rsidP="007B4C9E">
            <w:r>
              <w:t>24-11-2022</w:t>
            </w:r>
          </w:p>
        </w:tc>
        <w:tc>
          <w:tcPr>
            <w:tcW w:w="1134" w:type="dxa"/>
          </w:tcPr>
          <w:p w14:paraId="6B67E35E" w14:textId="1B05812B" w:rsidR="0025162B" w:rsidRDefault="00683EB9" w:rsidP="007B4C9E">
            <w:r>
              <w:t>8:30</w:t>
            </w:r>
          </w:p>
        </w:tc>
        <w:tc>
          <w:tcPr>
            <w:tcW w:w="1276" w:type="dxa"/>
          </w:tcPr>
          <w:p w14:paraId="0B8A6D82" w14:textId="1455701B" w:rsidR="0025162B" w:rsidRDefault="00683EB9" w:rsidP="007B4C9E">
            <w:r>
              <w:t>25-11-2022</w:t>
            </w:r>
          </w:p>
        </w:tc>
        <w:tc>
          <w:tcPr>
            <w:tcW w:w="992" w:type="dxa"/>
          </w:tcPr>
          <w:p w14:paraId="5897DE7B" w14:textId="6F306906" w:rsidR="0025162B" w:rsidRDefault="00683EB9" w:rsidP="007B4C9E">
            <w:r>
              <w:t>14:45</w:t>
            </w:r>
          </w:p>
        </w:tc>
        <w:tc>
          <w:tcPr>
            <w:tcW w:w="874" w:type="dxa"/>
          </w:tcPr>
          <w:p w14:paraId="76DE258D" w14:textId="77777777" w:rsidR="0025162B" w:rsidRDefault="00683EB9" w:rsidP="007B4C9E">
            <w:r>
              <w:t xml:space="preserve">7 uur </w:t>
            </w:r>
          </w:p>
          <w:p w14:paraId="553EEEBF" w14:textId="1FB56100" w:rsidR="00683EB9" w:rsidRDefault="00683EB9" w:rsidP="007B4C9E">
            <w:r>
              <w:t>30 min</w:t>
            </w:r>
          </w:p>
        </w:tc>
        <w:tc>
          <w:tcPr>
            <w:tcW w:w="5222" w:type="dxa"/>
          </w:tcPr>
          <w:p w14:paraId="6A59FBF6" w14:textId="19F1B27F" w:rsidR="0025162B" w:rsidRDefault="00683EB9" w:rsidP="007B4C9E">
            <w:r>
              <w:t>Daan de klein</w:t>
            </w:r>
          </w:p>
        </w:tc>
      </w:tr>
      <w:tr w:rsidR="00A818DB" w:rsidRPr="007B4C9E" w14:paraId="05F17A29" w14:textId="77777777" w:rsidTr="00127D9A">
        <w:trPr>
          <w:gridAfter w:val="1"/>
          <w:wAfter w:w="8" w:type="dxa"/>
        </w:trPr>
        <w:tc>
          <w:tcPr>
            <w:tcW w:w="3056" w:type="dxa"/>
          </w:tcPr>
          <w:p w14:paraId="1F3A31EB" w14:textId="1AB2ECD5" w:rsidR="00A818DB" w:rsidRDefault="00A818DB" w:rsidP="007B4C9E">
            <w:r>
              <w:t>1.1 Inloggen op Schaakclub De Blauwe Loper</w:t>
            </w:r>
          </w:p>
        </w:tc>
        <w:tc>
          <w:tcPr>
            <w:tcW w:w="1399" w:type="dxa"/>
          </w:tcPr>
          <w:p w14:paraId="1699CE07" w14:textId="15B4DEF2" w:rsidR="00A818DB" w:rsidRDefault="0017661C" w:rsidP="007B4C9E">
            <w:r>
              <w:t>28-11-2022</w:t>
            </w:r>
          </w:p>
        </w:tc>
        <w:tc>
          <w:tcPr>
            <w:tcW w:w="1134" w:type="dxa"/>
          </w:tcPr>
          <w:p w14:paraId="2581AB3A" w14:textId="70D8A3D4" w:rsidR="00A818DB" w:rsidRDefault="0017661C" w:rsidP="007B4C9E">
            <w:r>
              <w:t>8:30</w:t>
            </w:r>
          </w:p>
        </w:tc>
        <w:tc>
          <w:tcPr>
            <w:tcW w:w="1276" w:type="dxa"/>
          </w:tcPr>
          <w:p w14:paraId="7A928AE3" w14:textId="26B9339C" w:rsidR="00A818DB" w:rsidRDefault="0017661C" w:rsidP="007B4C9E">
            <w:r>
              <w:t>29-11-2022</w:t>
            </w:r>
          </w:p>
        </w:tc>
        <w:tc>
          <w:tcPr>
            <w:tcW w:w="992" w:type="dxa"/>
          </w:tcPr>
          <w:p w14:paraId="62E716DB" w14:textId="6AFA9B54" w:rsidR="00A818DB" w:rsidRDefault="00D95DF8" w:rsidP="007B4C9E">
            <w:r>
              <w:t>14:45</w:t>
            </w:r>
          </w:p>
        </w:tc>
        <w:tc>
          <w:tcPr>
            <w:tcW w:w="874" w:type="dxa"/>
          </w:tcPr>
          <w:p w14:paraId="5664BB14" w14:textId="0CDE69F8" w:rsidR="00A818DB" w:rsidRDefault="00D95DF8" w:rsidP="007B4C9E">
            <w:r>
              <w:t>2 uur</w:t>
            </w:r>
          </w:p>
        </w:tc>
        <w:tc>
          <w:tcPr>
            <w:tcW w:w="5222" w:type="dxa"/>
          </w:tcPr>
          <w:p w14:paraId="76A6AA30" w14:textId="77777777" w:rsidR="00A818DB" w:rsidRDefault="00D95DF8" w:rsidP="007B4C9E">
            <w:r>
              <w:t>Persoon 1</w:t>
            </w:r>
          </w:p>
          <w:p w14:paraId="7169E134" w14:textId="3EA2626C" w:rsidR="00D95DF8" w:rsidRDefault="00D95DF8" w:rsidP="007B4C9E"/>
        </w:tc>
      </w:tr>
      <w:tr w:rsidR="00A818DB" w:rsidRPr="007B4C9E" w14:paraId="3EDA793E" w14:textId="77777777" w:rsidTr="00127D9A">
        <w:trPr>
          <w:gridAfter w:val="1"/>
          <w:wAfter w:w="8" w:type="dxa"/>
        </w:trPr>
        <w:tc>
          <w:tcPr>
            <w:tcW w:w="3056" w:type="dxa"/>
          </w:tcPr>
          <w:p w14:paraId="4C46F273" w14:textId="5CD2E62E" w:rsidR="00A818DB" w:rsidRDefault="00D95DF8" w:rsidP="007B4C9E">
            <w:r>
              <w:t>1.2 Registreren op Schaakclub De Blauwe Loper</w:t>
            </w:r>
          </w:p>
        </w:tc>
        <w:tc>
          <w:tcPr>
            <w:tcW w:w="1399" w:type="dxa"/>
          </w:tcPr>
          <w:p w14:paraId="58D00C81" w14:textId="39F58B4B" w:rsidR="00A818DB" w:rsidRDefault="004E2805" w:rsidP="007B4C9E">
            <w:r>
              <w:t>28-11-2022</w:t>
            </w:r>
          </w:p>
        </w:tc>
        <w:tc>
          <w:tcPr>
            <w:tcW w:w="1134" w:type="dxa"/>
          </w:tcPr>
          <w:p w14:paraId="407C8BD4" w14:textId="181AFD33" w:rsidR="00A818DB" w:rsidRDefault="0081657C" w:rsidP="007B4C9E">
            <w:r>
              <w:t>8:30</w:t>
            </w:r>
          </w:p>
        </w:tc>
        <w:tc>
          <w:tcPr>
            <w:tcW w:w="1276" w:type="dxa"/>
          </w:tcPr>
          <w:p w14:paraId="050D0B20" w14:textId="2EF40D56" w:rsidR="00A818DB" w:rsidRDefault="0081657C" w:rsidP="007B4C9E">
            <w:r>
              <w:t>29-11-2022</w:t>
            </w:r>
          </w:p>
        </w:tc>
        <w:tc>
          <w:tcPr>
            <w:tcW w:w="992" w:type="dxa"/>
          </w:tcPr>
          <w:p w14:paraId="60708C8F" w14:textId="20BD6105" w:rsidR="00A818DB" w:rsidRDefault="0081657C" w:rsidP="007B4C9E">
            <w:r>
              <w:t>14:45</w:t>
            </w:r>
          </w:p>
        </w:tc>
        <w:tc>
          <w:tcPr>
            <w:tcW w:w="874" w:type="dxa"/>
          </w:tcPr>
          <w:p w14:paraId="58CD4428" w14:textId="70F6E642" w:rsidR="00A818DB" w:rsidRDefault="0081657C" w:rsidP="007B4C9E">
            <w:r>
              <w:t>2 uur</w:t>
            </w:r>
          </w:p>
        </w:tc>
        <w:tc>
          <w:tcPr>
            <w:tcW w:w="5222" w:type="dxa"/>
          </w:tcPr>
          <w:p w14:paraId="55BC962F" w14:textId="5EA13019" w:rsidR="00A818DB" w:rsidRDefault="00BE1E20" w:rsidP="007B4C9E">
            <w:r>
              <w:t>Persoon 1</w:t>
            </w:r>
          </w:p>
        </w:tc>
      </w:tr>
      <w:tr w:rsidR="00EE67A5" w:rsidRPr="007B4C9E" w14:paraId="2AA5D893" w14:textId="77777777" w:rsidTr="00127D9A">
        <w:trPr>
          <w:gridAfter w:val="1"/>
          <w:wAfter w:w="8" w:type="dxa"/>
        </w:trPr>
        <w:tc>
          <w:tcPr>
            <w:tcW w:w="3056" w:type="dxa"/>
          </w:tcPr>
          <w:p w14:paraId="4E55E957" w14:textId="6879D786" w:rsidR="00EE67A5" w:rsidRDefault="00EE67A5" w:rsidP="00EE67A5">
            <w:r>
              <w:t>1.4 Account gegevens weergeven van lid bij Schaakclub De Blauwe Loper</w:t>
            </w:r>
          </w:p>
        </w:tc>
        <w:tc>
          <w:tcPr>
            <w:tcW w:w="1399" w:type="dxa"/>
          </w:tcPr>
          <w:p w14:paraId="50E5969B" w14:textId="03C73B12" w:rsidR="00EE67A5" w:rsidRDefault="00371937" w:rsidP="00EE67A5">
            <w:r>
              <w:t>01</w:t>
            </w:r>
            <w:r w:rsidR="004E2805">
              <w:t>-</w:t>
            </w:r>
            <w:r>
              <w:t>12</w:t>
            </w:r>
            <w:r w:rsidR="004E2805">
              <w:t>-2022</w:t>
            </w:r>
          </w:p>
        </w:tc>
        <w:tc>
          <w:tcPr>
            <w:tcW w:w="1134" w:type="dxa"/>
          </w:tcPr>
          <w:p w14:paraId="12CF96A5" w14:textId="228C7841" w:rsidR="00EE67A5" w:rsidRDefault="0081657C" w:rsidP="00EE67A5">
            <w:r>
              <w:t>8:30</w:t>
            </w:r>
          </w:p>
        </w:tc>
        <w:tc>
          <w:tcPr>
            <w:tcW w:w="1276" w:type="dxa"/>
          </w:tcPr>
          <w:p w14:paraId="40D305B8" w14:textId="58340002" w:rsidR="00EE67A5" w:rsidRDefault="0081657C" w:rsidP="00EE67A5">
            <w:r>
              <w:t>29-11-2022</w:t>
            </w:r>
          </w:p>
        </w:tc>
        <w:tc>
          <w:tcPr>
            <w:tcW w:w="992" w:type="dxa"/>
          </w:tcPr>
          <w:p w14:paraId="7A8F2C25" w14:textId="15B1FA08" w:rsidR="00EE67A5" w:rsidRDefault="0081657C" w:rsidP="00EE67A5">
            <w:r>
              <w:t>14:45</w:t>
            </w:r>
          </w:p>
        </w:tc>
        <w:tc>
          <w:tcPr>
            <w:tcW w:w="874" w:type="dxa"/>
          </w:tcPr>
          <w:p w14:paraId="619D9282" w14:textId="064143E2" w:rsidR="00EE67A5" w:rsidRDefault="0081657C" w:rsidP="00EE67A5">
            <w:r>
              <w:t>6 uur</w:t>
            </w:r>
          </w:p>
        </w:tc>
        <w:tc>
          <w:tcPr>
            <w:tcW w:w="5222" w:type="dxa"/>
          </w:tcPr>
          <w:p w14:paraId="750A63DC" w14:textId="71321E03" w:rsidR="00EE67A5" w:rsidRDefault="00EC6CB9" w:rsidP="00EE67A5">
            <w:r>
              <w:t>Persoon 1</w:t>
            </w:r>
          </w:p>
        </w:tc>
      </w:tr>
      <w:tr w:rsidR="00EE67A5" w:rsidRPr="007B4C9E" w14:paraId="2B494057" w14:textId="77777777" w:rsidTr="00127D9A">
        <w:trPr>
          <w:gridAfter w:val="1"/>
          <w:wAfter w:w="8" w:type="dxa"/>
        </w:trPr>
        <w:tc>
          <w:tcPr>
            <w:tcW w:w="3056" w:type="dxa"/>
          </w:tcPr>
          <w:p w14:paraId="352E5040" w14:textId="6ED3DD6A" w:rsidR="00EE67A5" w:rsidRPr="00574BC3" w:rsidRDefault="00574BC3" w:rsidP="00EE67A5">
            <w:pPr>
              <w:rPr>
                <w:b/>
                <w:bCs/>
              </w:rPr>
            </w:pPr>
            <w:r>
              <w:t>1.5 Uitloggen op Schaakclub De Blauwe Loper</w:t>
            </w:r>
          </w:p>
        </w:tc>
        <w:tc>
          <w:tcPr>
            <w:tcW w:w="1399" w:type="dxa"/>
          </w:tcPr>
          <w:p w14:paraId="4CC977CC" w14:textId="6C20DA1D" w:rsidR="00EE67A5" w:rsidRDefault="00371937" w:rsidP="00EE67A5">
            <w:r>
              <w:t>01</w:t>
            </w:r>
            <w:r w:rsidR="004E2805">
              <w:t>-1</w:t>
            </w:r>
            <w:r>
              <w:t>2</w:t>
            </w:r>
            <w:r w:rsidR="004E2805">
              <w:t>-2022</w:t>
            </w:r>
          </w:p>
        </w:tc>
        <w:tc>
          <w:tcPr>
            <w:tcW w:w="1134" w:type="dxa"/>
          </w:tcPr>
          <w:p w14:paraId="6805B110" w14:textId="7E30C1DF" w:rsidR="00EE67A5" w:rsidRDefault="0081657C" w:rsidP="00EE67A5">
            <w:r>
              <w:t>8:30</w:t>
            </w:r>
          </w:p>
        </w:tc>
        <w:tc>
          <w:tcPr>
            <w:tcW w:w="1276" w:type="dxa"/>
          </w:tcPr>
          <w:p w14:paraId="3D66987E" w14:textId="4805D75F" w:rsidR="00EE67A5" w:rsidRDefault="0081657C" w:rsidP="00EE67A5">
            <w:r>
              <w:t>29-11-2022</w:t>
            </w:r>
          </w:p>
        </w:tc>
        <w:tc>
          <w:tcPr>
            <w:tcW w:w="992" w:type="dxa"/>
          </w:tcPr>
          <w:p w14:paraId="23F4DFE9" w14:textId="26D0B04C" w:rsidR="00EE67A5" w:rsidRDefault="0081657C" w:rsidP="00EE67A5">
            <w:r>
              <w:t>14:45</w:t>
            </w:r>
          </w:p>
        </w:tc>
        <w:tc>
          <w:tcPr>
            <w:tcW w:w="874" w:type="dxa"/>
          </w:tcPr>
          <w:p w14:paraId="043EA1B9" w14:textId="37D204D5" w:rsidR="00EE67A5" w:rsidRDefault="00BE1E20" w:rsidP="00EE67A5">
            <w:r>
              <w:t>1 uur</w:t>
            </w:r>
          </w:p>
        </w:tc>
        <w:tc>
          <w:tcPr>
            <w:tcW w:w="5222" w:type="dxa"/>
          </w:tcPr>
          <w:p w14:paraId="71CEF2E5" w14:textId="2BDA51F7" w:rsidR="00EE67A5" w:rsidRDefault="00EC6CB9" w:rsidP="00EE67A5">
            <w:r>
              <w:t>Persoon 1</w:t>
            </w:r>
          </w:p>
        </w:tc>
      </w:tr>
      <w:tr w:rsidR="00B55CC5" w:rsidRPr="007B4C9E" w14:paraId="57D9F9E3" w14:textId="77777777" w:rsidTr="00127D9A">
        <w:trPr>
          <w:gridAfter w:val="1"/>
          <w:wAfter w:w="8" w:type="dxa"/>
        </w:trPr>
        <w:tc>
          <w:tcPr>
            <w:tcW w:w="3056" w:type="dxa"/>
          </w:tcPr>
          <w:p w14:paraId="4073B953" w14:textId="2D0FEA12" w:rsidR="00B55CC5" w:rsidRDefault="00B55CC5" w:rsidP="00B55CC5">
            <w:r>
              <w:t>1.6 Weergeven van uitslagen schaak wedstrijden op Schaakclub De Blauwe Loper</w:t>
            </w:r>
          </w:p>
        </w:tc>
        <w:tc>
          <w:tcPr>
            <w:tcW w:w="1399" w:type="dxa"/>
          </w:tcPr>
          <w:p w14:paraId="329974BA" w14:textId="040F5FDD" w:rsidR="00B55CC5" w:rsidRDefault="004E2805" w:rsidP="00B55CC5">
            <w:r>
              <w:t>28-11-2022</w:t>
            </w:r>
          </w:p>
        </w:tc>
        <w:tc>
          <w:tcPr>
            <w:tcW w:w="1134" w:type="dxa"/>
          </w:tcPr>
          <w:p w14:paraId="441FD9AA" w14:textId="496E3C57" w:rsidR="00B55CC5" w:rsidRDefault="0081657C" w:rsidP="00B55CC5">
            <w:r>
              <w:t>8:30</w:t>
            </w:r>
          </w:p>
        </w:tc>
        <w:tc>
          <w:tcPr>
            <w:tcW w:w="1276" w:type="dxa"/>
          </w:tcPr>
          <w:p w14:paraId="14EE1D49" w14:textId="0DCAAC23" w:rsidR="00B55CC5" w:rsidRDefault="0081657C" w:rsidP="00B55CC5">
            <w:r>
              <w:t>29-11-2022</w:t>
            </w:r>
          </w:p>
        </w:tc>
        <w:tc>
          <w:tcPr>
            <w:tcW w:w="992" w:type="dxa"/>
          </w:tcPr>
          <w:p w14:paraId="0DE63AC9" w14:textId="734BCE4C" w:rsidR="00B55CC5" w:rsidRDefault="0081657C" w:rsidP="00B55CC5">
            <w:r>
              <w:t>14:45</w:t>
            </w:r>
          </w:p>
        </w:tc>
        <w:tc>
          <w:tcPr>
            <w:tcW w:w="874" w:type="dxa"/>
          </w:tcPr>
          <w:p w14:paraId="5469EC83" w14:textId="0F1021C5" w:rsidR="00B55CC5" w:rsidRDefault="00BE1E20" w:rsidP="00B55CC5">
            <w:r>
              <w:t>2 uur</w:t>
            </w:r>
          </w:p>
        </w:tc>
        <w:tc>
          <w:tcPr>
            <w:tcW w:w="5222" w:type="dxa"/>
          </w:tcPr>
          <w:p w14:paraId="7EA33FF8" w14:textId="6F678A45" w:rsidR="00B55CC5" w:rsidRDefault="00EC6CB9" w:rsidP="00B55CC5">
            <w:r>
              <w:t>Persoon 2</w:t>
            </w:r>
          </w:p>
        </w:tc>
      </w:tr>
      <w:tr w:rsidR="00B55CC5" w:rsidRPr="007B4C9E" w14:paraId="56D4C395" w14:textId="77777777" w:rsidTr="00127D9A">
        <w:trPr>
          <w:gridAfter w:val="1"/>
          <w:wAfter w:w="8" w:type="dxa"/>
        </w:trPr>
        <w:tc>
          <w:tcPr>
            <w:tcW w:w="3056" w:type="dxa"/>
          </w:tcPr>
          <w:p w14:paraId="60546FC6" w14:textId="670BE3B9" w:rsidR="00B55CC5" w:rsidRDefault="00B55CC5" w:rsidP="00B55CC5">
            <w:r>
              <w:t>1.7 Contact opnemen bij Schaakclub De Blauwe Loper</w:t>
            </w:r>
          </w:p>
        </w:tc>
        <w:tc>
          <w:tcPr>
            <w:tcW w:w="1399" w:type="dxa"/>
          </w:tcPr>
          <w:p w14:paraId="2250F7DE" w14:textId="2001E4B6" w:rsidR="00B55CC5" w:rsidRDefault="004E2805" w:rsidP="00B55CC5">
            <w:r>
              <w:t>28-11-2022</w:t>
            </w:r>
          </w:p>
        </w:tc>
        <w:tc>
          <w:tcPr>
            <w:tcW w:w="1134" w:type="dxa"/>
          </w:tcPr>
          <w:p w14:paraId="1741B992" w14:textId="19118809" w:rsidR="00B55CC5" w:rsidRDefault="0081657C" w:rsidP="00B55CC5">
            <w:r>
              <w:t>8:30</w:t>
            </w:r>
          </w:p>
        </w:tc>
        <w:tc>
          <w:tcPr>
            <w:tcW w:w="1276" w:type="dxa"/>
          </w:tcPr>
          <w:p w14:paraId="4F78D92D" w14:textId="2F646015" w:rsidR="00B55CC5" w:rsidRDefault="0081657C" w:rsidP="00B55CC5">
            <w:r>
              <w:t>29-11-2022</w:t>
            </w:r>
          </w:p>
        </w:tc>
        <w:tc>
          <w:tcPr>
            <w:tcW w:w="992" w:type="dxa"/>
          </w:tcPr>
          <w:p w14:paraId="6A306398" w14:textId="4AF79CE2" w:rsidR="00B55CC5" w:rsidRDefault="0081657C" w:rsidP="00B55CC5">
            <w:r>
              <w:t>14:45</w:t>
            </w:r>
          </w:p>
        </w:tc>
        <w:tc>
          <w:tcPr>
            <w:tcW w:w="874" w:type="dxa"/>
          </w:tcPr>
          <w:p w14:paraId="5D69ACA9" w14:textId="1B52FF09" w:rsidR="00B55CC5" w:rsidRDefault="00BE1E20" w:rsidP="00B55CC5">
            <w:r>
              <w:t>2 uur</w:t>
            </w:r>
          </w:p>
        </w:tc>
        <w:tc>
          <w:tcPr>
            <w:tcW w:w="5222" w:type="dxa"/>
          </w:tcPr>
          <w:p w14:paraId="3A11C58F" w14:textId="62A5E62A" w:rsidR="00B55CC5" w:rsidRDefault="00EC6CB9" w:rsidP="00B55CC5">
            <w:r>
              <w:t>Persoon 2</w:t>
            </w:r>
          </w:p>
        </w:tc>
      </w:tr>
      <w:tr w:rsidR="00371937" w:rsidRPr="007B4C9E" w14:paraId="239C944D" w14:textId="77777777" w:rsidTr="00127D9A">
        <w:trPr>
          <w:gridAfter w:val="1"/>
          <w:wAfter w:w="8" w:type="dxa"/>
        </w:trPr>
        <w:tc>
          <w:tcPr>
            <w:tcW w:w="3056" w:type="dxa"/>
          </w:tcPr>
          <w:p w14:paraId="0CFA5A0D" w14:textId="28A1BEF2" w:rsidR="00371937" w:rsidRDefault="00371937" w:rsidP="00371937">
            <w:r>
              <w:t>2.1 Beheer rollen geven bij Schaakclub De Blauwe Loper</w:t>
            </w:r>
          </w:p>
        </w:tc>
        <w:tc>
          <w:tcPr>
            <w:tcW w:w="1399" w:type="dxa"/>
          </w:tcPr>
          <w:p w14:paraId="7B5D57BF" w14:textId="4FC6DEEA" w:rsidR="00371937" w:rsidRDefault="00371937" w:rsidP="00371937">
            <w:r>
              <w:t>28-11-2022</w:t>
            </w:r>
          </w:p>
        </w:tc>
        <w:tc>
          <w:tcPr>
            <w:tcW w:w="1134" w:type="dxa"/>
          </w:tcPr>
          <w:p w14:paraId="46FC2EFA" w14:textId="695AEC4B" w:rsidR="00371937" w:rsidRDefault="00371937" w:rsidP="00371937">
            <w:r>
              <w:t>8:30</w:t>
            </w:r>
          </w:p>
        </w:tc>
        <w:tc>
          <w:tcPr>
            <w:tcW w:w="1276" w:type="dxa"/>
          </w:tcPr>
          <w:p w14:paraId="53A2F892" w14:textId="0D713C46" w:rsidR="00371937" w:rsidRDefault="00371937" w:rsidP="00371937">
            <w:r>
              <w:t>29-11-2022</w:t>
            </w:r>
          </w:p>
        </w:tc>
        <w:tc>
          <w:tcPr>
            <w:tcW w:w="992" w:type="dxa"/>
          </w:tcPr>
          <w:p w14:paraId="2E26EB62" w14:textId="527BA17E" w:rsidR="00371937" w:rsidRDefault="00371937" w:rsidP="00371937">
            <w:r>
              <w:t>14:45</w:t>
            </w:r>
          </w:p>
        </w:tc>
        <w:tc>
          <w:tcPr>
            <w:tcW w:w="874" w:type="dxa"/>
          </w:tcPr>
          <w:p w14:paraId="2620C91F" w14:textId="3BCE0C75" w:rsidR="00371937" w:rsidRDefault="00371937" w:rsidP="00371937">
            <w:r>
              <w:t>6 uur</w:t>
            </w:r>
          </w:p>
        </w:tc>
        <w:tc>
          <w:tcPr>
            <w:tcW w:w="5222" w:type="dxa"/>
          </w:tcPr>
          <w:p w14:paraId="52D07EC8" w14:textId="19925A42" w:rsidR="00371937" w:rsidRDefault="00371937" w:rsidP="00371937">
            <w:r>
              <w:t>Persoon 3</w:t>
            </w:r>
          </w:p>
        </w:tc>
      </w:tr>
      <w:tr w:rsidR="00371937" w:rsidRPr="007B4C9E" w14:paraId="61936366" w14:textId="77777777" w:rsidTr="00127D9A">
        <w:trPr>
          <w:gridAfter w:val="1"/>
          <w:wAfter w:w="8" w:type="dxa"/>
        </w:trPr>
        <w:tc>
          <w:tcPr>
            <w:tcW w:w="3056" w:type="dxa"/>
          </w:tcPr>
          <w:p w14:paraId="48F2190D" w14:textId="371A0167" w:rsidR="00371937" w:rsidRDefault="00790170" w:rsidP="00371937">
            <w:r>
              <w:lastRenderedPageBreak/>
              <w:t>3.4 wedstrijden toevoegen/weergeven/wijzigen en verwijderen</w:t>
            </w:r>
          </w:p>
        </w:tc>
        <w:tc>
          <w:tcPr>
            <w:tcW w:w="1399" w:type="dxa"/>
          </w:tcPr>
          <w:p w14:paraId="0AB7E1B7" w14:textId="7D659F8D" w:rsidR="00371937" w:rsidRDefault="00790170" w:rsidP="00371937">
            <w:r>
              <w:t>28-11-2022</w:t>
            </w:r>
          </w:p>
        </w:tc>
        <w:tc>
          <w:tcPr>
            <w:tcW w:w="1134" w:type="dxa"/>
          </w:tcPr>
          <w:p w14:paraId="4B5AE2BA" w14:textId="23C7C8FC" w:rsidR="00371937" w:rsidRDefault="00790170" w:rsidP="00371937">
            <w:r>
              <w:t>8:30</w:t>
            </w:r>
          </w:p>
        </w:tc>
        <w:tc>
          <w:tcPr>
            <w:tcW w:w="1276" w:type="dxa"/>
          </w:tcPr>
          <w:p w14:paraId="78B8CAB7" w14:textId="6380BA5E" w:rsidR="00371937" w:rsidRDefault="00790170" w:rsidP="00371937">
            <w:r>
              <w:t>29-11-2022</w:t>
            </w:r>
          </w:p>
        </w:tc>
        <w:tc>
          <w:tcPr>
            <w:tcW w:w="992" w:type="dxa"/>
          </w:tcPr>
          <w:p w14:paraId="6445C3D1" w14:textId="4901C67D" w:rsidR="00371937" w:rsidRDefault="00790170" w:rsidP="00371937">
            <w:r>
              <w:t>14:45</w:t>
            </w:r>
          </w:p>
        </w:tc>
        <w:tc>
          <w:tcPr>
            <w:tcW w:w="874" w:type="dxa"/>
          </w:tcPr>
          <w:p w14:paraId="63761425" w14:textId="0D96CAF1" w:rsidR="00371937" w:rsidRDefault="00790170" w:rsidP="00371937">
            <w:r>
              <w:t>6 uur</w:t>
            </w:r>
          </w:p>
        </w:tc>
        <w:tc>
          <w:tcPr>
            <w:tcW w:w="5222" w:type="dxa"/>
          </w:tcPr>
          <w:p w14:paraId="43EFCCDF" w14:textId="655F1E7E" w:rsidR="00371937" w:rsidRDefault="00790170" w:rsidP="00371937">
            <w:r>
              <w:t>Persoon 4</w:t>
            </w:r>
          </w:p>
        </w:tc>
      </w:tr>
      <w:tr w:rsidR="00127D9A" w:rsidRPr="007B4C9E" w14:paraId="5B4B4426" w14:textId="77777777" w:rsidTr="00127D9A">
        <w:trPr>
          <w:gridAfter w:val="1"/>
          <w:wAfter w:w="8" w:type="dxa"/>
        </w:trPr>
        <w:tc>
          <w:tcPr>
            <w:tcW w:w="3056" w:type="dxa"/>
          </w:tcPr>
          <w:p w14:paraId="4935DE09" w14:textId="6337E9B2" w:rsidR="00127D9A" w:rsidRDefault="00127D9A" w:rsidP="00127D9A">
            <w:r>
              <w:t>4.2 NAW gegevens van leden beheren als secretariaat op Schaakclub De Blauwe Loper</w:t>
            </w:r>
          </w:p>
        </w:tc>
        <w:tc>
          <w:tcPr>
            <w:tcW w:w="1399" w:type="dxa"/>
          </w:tcPr>
          <w:p w14:paraId="3293D537" w14:textId="41B3A383" w:rsidR="00127D9A" w:rsidRDefault="00127D9A" w:rsidP="00127D9A">
            <w:r>
              <w:t>28-11-2022</w:t>
            </w:r>
          </w:p>
        </w:tc>
        <w:tc>
          <w:tcPr>
            <w:tcW w:w="1134" w:type="dxa"/>
          </w:tcPr>
          <w:p w14:paraId="6C675F91" w14:textId="23059F5B" w:rsidR="00127D9A" w:rsidRDefault="00127D9A" w:rsidP="00127D9A">
            <w:r>
              <w:t>8:30</w:t>
            </w:r>
          </w:p>
        </w:tc>
        <w:tc>
          <w:tcPr>
            <w:tcW w:w="1276" w:type="dxa"/>
          </w:tcPr>
          <w:p w14:paraId="54CA2D8B" w14:textId="5472E59A" w:rsidR="00127D9A" w:rsidRDefault="00127D9A" w:rsidP="00127D9A">
            <w:r>
              <w:t>29-11-2022</w:t>
            </w:r>
          </w:p>
        </w:tc>
        <w:tc>
          <w:tcPr>
            <w:tcW w:w="992" w:type="dxa"/>
          </w:tcPr>
          <w:p w14:paraId="6B420EAD" w14:textId="6A05D54F" w:rsidR="00127D9A" w:rsidRDefault="00127D9A" w:rsidP="00127D9A">
            <w:r>
              <w:t>14:45</w:t>
            </w:r>
          </w:p>
        </w:tc>
        <w:tc>
          <w:tcPr>
            <w:tcW w:w="874" w:type="dxa"/>
          </w:tcPr>
          <w:p w14:paraId="6039F33D" w14:textId="212BE48B" w:rsidR="00127D9A" w:rsidRDefault="00127D9A" w:rsidP="00127D9A">
            <w:r>
              <w:t>2 uur</w:t>
            </w:r>
          </w:p>
        </w:tc>
        <w:tc>
          <w:tcPr>
            <w:tcW w:w="5222" w:type="dxa"/>
          </w:tcPr>
          <w:p w14:paraId="2A3556AF" w14:textId="6127AF29" w:rsidR="00127D9A" w:rsidRDefault="00127D9A" w:rsidP="00127D9A">
            <w:r>
              <w:t>Persoon 2</w:t>
            </w:r>
          </w:p>
        </w:tc>
      </w:tr>
    </w:tbl>
    <w:p w14:paraId="7FACAFA0" w14:textId="77777777" w:rsidR="009C00E8" w:rsidRDefault="00765C0E" w:rsidP="009C00E8">
      <w:pPr>
        <w:pStyle w:val="Kop1"/>
      </w:pPr>
      <w:bookmarkStart w:id="62" w:name="_Toc119938277"/>
      <w:r>
        <w:t>Risicoanalyse</w:t>
      </w:r>
      <w:bookmarkEnd w:id="62"/>
    </w:p>
    <w:p w14:paraId="0D62158E" w14:textId="217D70A8" w:rsidR="009C00E8" w:rsidRPr="009C00E8" w:rsidRDefault="009C00E8" w:rsidP="009C00E8">
      <w:pPr>
        <w:spacing w:after="160" w:line="259" w:lineRule="auto"/>
      </w:pPr>
      <w:r>
        <w:t>interne risico’s</w:t>
      </w:r>
    </w:p>
    <w:p w14:paraId="79052625" w14:textId="3742AC12" w:rsidR="000C0125" w:rsidRDefault="000C0125" w:rsidP="000C0125">
      <w:pPr>
        <w:ind w:firstLine="709"/>
      </w:pPr>
      <w:r>
        <w:t>-</w:t>
      </w:r>
      <w:r w:rsidR="009C00E8">
        <w:t xml:space="preserve"> </w:t>
      </w:r>
      <w:r>
        <w:t>ziekte van project leden</w:t>
      </w:r>
    </w:p>
    <w:p w14:paraId="2D6D5F00" w14:textId="13D0041D" w:rsidR="000C0125" w:rsidRDefault="000C0125" w:rsidP="000C0125">
      <w:pPr>
        <w:ind w:firstLine="709"/>
      </w:pPr>
      <w:r>
        <w:t>-</w:t>
      </w:r>
      <w:r w:rsidR="009C00E8">
        <w:t xml:space="preserve"> </w:t>
      </w:r>
      <w:r>
        <w:t>slecht communicatie</w:t>
      </w:r>
    </w:p>
    <w:p w14:paraId="6275DA22" w14:textId="2E3A75BF" w:rsidR="009C00E8" w:rsidRDefault="009C00E8" w:rsidP="009C00E8">
      <w:pPr>
        <w:ind w:firstLine="709"/>
      </w:pPr>
      <w:r>
        <w:t>- slechte afspraken tussen de project leden en opdrachtgever</w:t>
      </w:r>
    </w:p>
    <w:p w14:paraId="3DEF70BB" w14:textId="13C3F67B" w:rsidR="009C00E8" w:rsidRDefault="009C00E8" w:rsidP="009C00E8">
      <w:pPr>
        <w:ind w:firstLine="709"/>
      </w:pPr>
      <w:r>
        <w:t>- het onvoldoende nakomen van afspraken</w:t>
      </w:r>
    </w:p>
    <w:p w14:paraId="61F66476" w14:textId="5FD39B35" w:rsidR="009C00E8" w:rsidRDefault="009C00E8" w:rsidP="009C00E8">
      <w:pPr>
        <w:ind w:firstLine="709"/>
      </w:pPr>
      <w:r>
        <w:t>- slechte planning</w:t>
      </w:r>
    </w:p>
    <w:p w14:paraId="30DCAA02" w14:textId="224B6036" w:rsidR="00947B46" w:rsidRDefault="00947B46" w:rsidP="00947B46">
      <w:pPr>
        <w:ind w:firstLine="709"/>
      </w:pPr>
      <w:r>
        <w:t>-onvoldoende motivatie van projectleden</w:t>
      </w:r>
    </w:p>
    <w:p w14:paraId="434B7061" w14:textId="77777777" w:rsidR="00947B46" w:rsidRDefault="00E40DEF">
      <w:pPr>
        <w:spacing w:after="160" w:line="259" w:lineRule="auto"/>
      </w:pPr>
      <w:r>
        <w:t>Externe risico’s</w:t>
      </w:r>
    </w:p>
    <w:p w14:paraId="1991DB1E" w14:textId="2347A46C" w:rsidR="00947B46" w:rsidRDefault="00947B46" w:rsidP="00947B46">
      <w:r>
        <w:tab/>
        <w:t xml:space="preserve">- </w:t>
      </w:r>
      <w:r w:rsidR="000C0125">
        <w:t>onvoldoende</w:t>
      </w:r>
      <w:r>
        <w:t xml:space="preserve"> communicatie tussen projectteam en extern</w:t>
      </w:r>
    </w:p>
    <w:p w14:paraId="0E5C9255" w14:textId="77777777" w:rsidR="009C00E8" w:rsidRDefault="00947B46" w:rsidP="00947B46">
      <w:r>
        <w:tab/>
      </w:r>
      <w:r w:rsidR="009C00E8">
        <w:t xml:space="preserve">- onjuiste informatie </w:t>
      </w:r>
    </w:p>
    <w:p w14:paraId="0B8FC952" w14:textId="46BE374F" w:rsidR="00947B46" w:rsidRDefault="00947B46" w:rsidP="009C00E8">
      <w:pPr>
        <w:ind w:firstLine="709"/>
      </w:pPr>
      <w:r>
        <w:t>- ontevreden opdrachtgever</w:t>
      </w:r>
    </w:p>
    <w:p w14:paraId="217FFCA6" w14:textId="097770DE" w:rsidR="00765C0E" w:rsidRDefault="00765C0E" w:rsidP="0043119D">
      <w:pPr>
        <w:pStyle w:val="Kop1"/>
      </w:pPr>
      <w:bookmarkStart w:id="63" w:name="_Toc119938278"/>
      <w:r>
        <w:t>Projectgrenzen</w:t>
      </w:r>
      <w:bookmarkEnd w:id="63"/>
    </w:p>
    <w:p w14:paraId="71A0A194" w14:textId="0E9CA40D" w:rsidR="0031134C" w:rsidRPr="00827154" w:rsidRDefault="009C00E8" w:rsidP="00AD13CA">
      <w:r w:rsidRPr="00827154">
        <w:t xml:space="preserve">Het maken van </w:t>
      </w:r>
      <w:r w:rsidR="00827154">
        <w:t>een compleet schaaksysteem (chess kid)</w:t>
      </w:r>
      <w:r w:rsidR="0001666D">
        <w:t xml:space="preserve"> in niet mogelijk om binnen de deadline te halen</w:t>
      </w:r>
    </w:p>
    <w:sectPr w:rsidR="0031134C" w:rsidRPr="00827154" w:rsidSect="006A5026">
      <w:headerReference w:type="default" r:id="rId17"/>
      <w:footerReference w:type="even" r:id="rId18"/>
      <w:footerReference w:type="default" r:id="rId19"/>
      <w:pgSz w:w="16838" w:h="11906" w:orient="landscape"/>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6995E" w14:textId="77777777" w:rsidR="00BF76A7" w:rsidRDefault="00BF76A7" w:rsidP="000A1A94">
      <w:pPr>
        <w:spacing w:after="0" w:line="240" w:lineRule="auto"/>
      </w:pPr>
      <w:r>
        <w:separator/>
      </w:r>
    </w:p>
  </w:endnote>
  <w:endnote w:type="continuationSeparator" w:id="0">
    <w:p w14:paraId="25A31B5A" w14:textId="77777777" w:rsidR="00BF76A7" w:rsidRDefault="00BF76A7" w:rsidP="000A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6A98" w14:textId="77777777" w:rsidR="004378DB" w:rsidRPr="00673034" w:rsidRDefault="00673034" w:rsidP="00673034">
    <w:pPr>
      <w:pStyle w:val="Voettekst"/>
    </w:pPr>
    <w:r>
      <w:t>Projectplan</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C19C" w14:textId="77777777" w:rsidR="00673034" w:rsidRPr="00673034" w:rsidRDefault="007B4C9E" w:rsidP="00673034">
    <w:pPr>
      <w:pStyle w:val="Voettekst"/>
    </w:pPr>
    <w:r>
      <w:t>PlanVanAanpak</w:t>
    </w:r>
    <w:r w:rsidR="00673034">
      <w:tab/>
    </w:r>
    <w:r w:rsidR="00673034">
      <w:tab/>
      <w:t xml:space="preserve">Pagina </w:t>
    </w:r>
    <w:r w:rsidR="00673034">
      <w:rPr>
        <w:b/>
        <w:bCs/>
      </w:rPr>
      <w:fldChar w:fldCharType="begin"/>
    </w:r>
    <w:r w:rsidR="00673034">
      <w:rPr>
        <w:b/>
        <w:bCs/>
      </w:rPr>
      <w:instrText>PAGE  \* Arabic  \* MERGEFORMAT</w:instrText>
    </w:r>
    <w:r w:rsidR="00673034">
      <w:rPr>
        <w:b/>
        <w:bCs/>
      </w:rPr>
      <w:fldChar w:fldCharType="separate"/>
    </w:r>
    <w:r w:rsidR="00673034">
      <w:rPr>
        <w:b/>
        <w:bCs/>
      </w:rPr>
      <w:t>1</w:t>
    </w:r>
    <w:r w:rsidR="006730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8EFC" w14:textId="77777777" w:rsidR="00673034" w:rsidRPr="00673034" w:rsidRDefault="00673034" w:rsidP="007B4C9E">
    <w:pPr>
      <w:pStyle w:val="Voettekst"/>
      <w:tabs>
        <w:tab w:val="clear" w:pos="4536"/>
        <w:tab w:val="clear" w:pos="9072"/>
        <w:tab w:val="center" w:pos="7088"/>
        <w:tab w:val="right" w:pos="14002"/>
      </w:tabs>
    </w:pPr>
    <w:r>
      <w:t xml:space="preserve">Pagina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r w:rsidR="007B4C9E">
      <w:t>PlanVanAanpak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9001" w14:textId="77777777" w:rsidR="0073609E" w:rsidRPr="005A3856" w:rsidRDefault="007B4C9E" w:rsidP="007B4C9E">
    <w:pPr>
      <w:pStyle w:val="Koptekst"/>
      <w:tabs>
        <w:tab w:val="left" w:pos="4940"/>
      </w:tabs>
    </w:pPr>
    <w:r>
      <w:t>PlanVanAanpak</w:t>
    </w:r>
    <w:r w:rsidR="0073609E" w:rsidRPr="005A3856">
      <w:tab/>
    </w:r>
    <w:r w:rsidR="0073609E" w:rsidRPr="005A3856">
      <w:tab/>
    </w:r>
    <w:r>
      <w:tab/>
    </w:r>
    <w:r w:rsidR="0073609E" w:rsidRPr="005A3856">
      <w:t xml:space="preserve">Pagina </w:t>
    </w:r>
    <w:r w:rsidR="0073609E" w:rsidRPr="005A3856">
      <w:fldChar w:fldCharType="begin"/>
    </w:r>
    <w:r w:rsidR="0073609E" w:rsidRPr="005A3856">
      <w:instrText>PAGE   \* MERGEFORMAT</w:instrText>
    </w:r>
    <w:r w:rsidR="0073609E" w:rsidRPr="005A3856">
      <w:fldChar w:fldCharType="separate"/>
    </w:r>
    <w:r w:rsidR="0073609E" w:rsidRPr="005A3856">
      <w:t>1</w:t>
    </w:r>
    <w:r w:rsidR="0073609E" w:rsidRPr="005A3856">
      <w:fldChar w:fldCharType="end"/>
    </w:r>
  </w:p>
  <w:p w14:paraId="6DC144D0" w14:textId="77777777" w:rsidR="0073609E" w:rsidRDefault="0073609E" w:rsidP="000A1A94">
    <w:pPr>
      <w:pStyle w:val="Voetteks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24BC6" w14:textId="77777777" w:rsidR="007B4C9E" w:rsidRPr="00673034" w:rsidRDefault="007B4C9E" w:rsidP="007B4C9E">
    <w:pPr>
      <w:pStyle w:val="Voettekst"/>
      <w:tabs>
        <w:tab w:val="clear" w:pos="4536"/>
        <w:tab w:val="clear" w:pos="9072"/>
        <w:tab w:val="center" w:pos="7088"/>
        <w:tab w:val="right" w:pos="14002"/>
      </w:tabs>
    </w:pPr>
    <w:r>
      <w:t xml:space="preserve">Pagina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r>
      <w:t>PlanVanAanpak</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A72C" w14:textId="77777777" w:rsidR="007B4C9E" w:rsidRPr="005A3856" w:rsidRDefault="007B4C9E" w:rsidP="007B4C9E">
    <w:pPr>
      <w:pStyle w:val="Koptekst"/>
      <w:tabs>
        <w:tab w:val="clear" w:pos="4536"/>
        <w:tab w:val="clear" w:pos="9072"/>
        <w:tab w:val="center" w:pos="7088"/>
        <w:tab w:val="right" w:pos="14002"/>
      </w:tabs>
    </w:pPr>
    <w:r>
      <w:t>PlanVanAanpak</w:t>
    </w:r>
    <w:r w:rsidRPr="005A3856">
      <w:tab/>
    </w:r>
    <w:r>
      <w:tab/>
    </w:r>
    <w:r w:rsidRPr="005A3856">
      <w:t xml:space="preserve">Pagina </w:t>
    </w:r>
    <w:r w:rsidRPr="005A3856">
      <w:fldChar w:fldCharType="begin"/>
    </w:r>
    <w:r w:rsidRPr="005A3856">
      <w:instrText>PAGE   \* MERGEFORMAT</w:instrText>
    </w:r>
    <w:r w:rsidRPr="005A3856">
      <w:fldChar w:fldCharType="separate"/>
    </w:r>
    <w:r w:rsidRPr="005A3856">
      <w:t>1</w:t>
    </w:r>
    <w:r w:rsidRPr="005A3856">
      <w:fldChar w:fldCharType="end"/>
    </w:r>
  </w:p>
  <w:p w14:paraId="3D5F242B" w14:textId="77777777" w:rsidR="007B4C9E" w:rsidRDefault="007B4C9E" w:rsidP="000A1A94">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E0C0" w14:textId="77777777" w:rsidR="00BF76A7" w:rsidRDefault="00BF76A7" w:rsidP="000A1A94">
      <w:pPr>
        <w:spacing w:after="0" w:line="240" w:lineRule="auto"/>
      </w:pPr>
      <w:r>
        <w:separator/>
      </w:r>
    </w:p>
  </w:footnote>
  <w:footnote w:type="continuationSeparator" w:id="0">
    <w:p w14:paraId="7CC17C2D" w14:textId="77777777" w:rsidR="00BF76A7" w:rsidRDefault="00BF76A7" w:rsidP="000A1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DE58" w14:textId="77777777" w:rsidR="00673034" w:rsidRDefault="00673034" w:rsidP="00673034">
    <w:pPr>
      <w:pStyle w:val="Koptekst"/>
    </w:pPr>
    <w:r>
      <w:rPr>
        <w:noProof/>
      </w:rPr>
      <w:drawing>
        <wp:inline distT="0" distB="0" distL="0" distR="0" wp14:anchorId="2EF3C17C" wp14:editId="58527E53">
          <wp:extent cx="1906905" cy="283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630968503"/>
        <w:placeholder>
          <w:docPart w:val="B7D0E066FEBE456EAD7555383FE84691"/>
        </w:placeholder>
        <w:dataBinding w:prefixMappings="xmlns:ns0='http://purl.org/dc/elements/1.1/' xmlns:ns1='http://schemas.openxmlformats.org/package/2006/metadata/core-properties' " w:xpath="/ns1:coreProperties[1]/ns0:creator[1]" w:storeItemID="{6C3C8BC8-F283-45AE-878A-BAB7291924A1}"/>
        <w:text/>
      </w:sdtPr>
      <w:sdtEndPr/>
      <w:sdtContent>
        <w:r w:rsidR="00D309F9">
          <w:t>Daan de Klein</w:t>
        </w:r>
      </w:sdtContent>
    </w:sdt>
  </w:p>
  <w:p w14:paraId="7527BE1E" w14:textId="77777777" w:rsidR="00376571" w:rsidRPr="00673034" w:rsidRDefault="00376571" w:rsidP="006730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3910" w14:textId="77777777" w:rsidR="00673034" w:rsidRDefault="00673034" w:rsidP="00673034">
    <w:pPr>
      <w:pStyle w:val="Koptekst"/>
    </w:pPr>
    <w:r>
      <w:rPr>
        <w:noProof/>
      </w:rPr>
      <w:drawing>
        <wp:inline distT="0" distB="0" distL="0" distR="0" wp14:anchorId="6FC50C8B" wp14:editId="757F1AE4">
          <wp:extent cx="1906905" cy="2838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633613484"/>
        <w:placeholder>
          <w:docPart w:val="B7D0E066FEBE456EAD7555383FE84691"/>
        </w:placeholder>
        <w:dataBinding w:prefixMappings="xmlns:ns0='http://purl.org/dc/elements/1.1/' xmlns:ns1='http://schemas.openxmlformats.org/package/2006/metadata/core-properties' " w:xpath="/ns1:coreProperties[1]/ns0:creator[1]" w:storeItemID="{6C3C8BC8-F283-45AE-878A-BAB7291924A1}"/>
        <w:text/>
      </w:sdtPr>
      <w:sdtEndPr/>
      <w:sdtContent>
        <w:r w:rsidR="00D309F9">
          <w:t>Daan de Klein</w:t>
        </w:r>
      </w:sdtContent>
    </w:sdt>
  </w:p>
  <w:p w14:paraId="0D7FF6FA" w14:textId="77777777" w:rsidR="00673034" w:rsidRPr="00673034" w:rsidRDefault="00673034" w:rsidP="0067303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5BF9" w14:textId="77777777" w:rsidR="00673034" w:rsidRDefault="00A04641" w:rsidP="007B4C9E">
    <w:pPr>
      <w:pStyle w:val="Koptekst"/>
      <w:tabs>
        <w:tab w:val="clear" w:pos="9072"/>
        <w:tab w:val="right" w:pos="14002"/>
      </w:tabs>
    </w:pPr>
    <w:sdt>
      <w:sdtPr>
        <w:alias w:val="Auteur"/>
        <w:tag w:val=""/>
        <w:id w:val="743070282"/>
        <w:placeholder>
          <w:docPart w:val="0677FA91746A43DAAC3B6D0A122F314E"/>
        </w:placeholder>
        <w:dataBinding w:prefixMappings="xmlns:ns0='http://purl.org/dc/elements/1.1/' xmlns:ns1='http://schemas.openxmlformats.org/package/2006/metadata/core-properties' " w:xpath="/ns1:coreProperties[1]/ns0:creator[1]" w:storeItemID="{6C3C8BC8-F283-45AE-878A-BAB7291924A1}"/>
        <w:text/>
      </w:sdtPr>
      <w:sdtEndPr/>
      <w:sdtContent>
        <w:r w:rsidR="00D309F9">
          <w:t>Daan de Klein</w:t>
        </w:r>
      </w:sdtContent>
    </w:sdt>
    <w:r w:rsidR="00673034">
      <w:tab/>
    </w:r>
    <w:r w:rsidR="00673034">
      <w:tab/>
    </w:r>
    <w:r w:rsidR="00673034">
      <w:rPr>
        <w:noProof/>
      </w:rPr>
      <w:drawing>
        <wp:inline distT="0" distB="0" distL="0" distR="0" wp14:anchorId="28379A56" wp14:editId="7828924E">
          <wp:extent cx="1906905" cy="283845"/>
          <wp:effectExtent l="0" t="0" r="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CF92" w14:textId="77777777" w:rsidR="00673034" w:rsidRDefault="00673034" w:rsidP="007B4C9E">
    <w:pPr>
      <w:tabs>
        <w:tab w:val="center" w:pos="7088"/>
        <w:tab w:val="right" w:pos="14002"/>
      </w:tabs>
    </w:pPr>
    <w:bookmarkStart w:id="17" w:name="_Hlk119261058"/>
    <w:r>
      <w:rPr>
        <w:noProof/>
      </w:rPr>
      <w:drawing>
        <wp:inline distT="0" distB="0" distL="0" distR="0" wp14:anchorId="4781BBF6" wp14:editId="5714AF7F">
          <wp:extent cx="1906905" cy="2838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239491969"/>
        <w:placeholder>
          <w:docPart w:val="2E29D413EC564AF6AEB7188D487BB96E"/>
        </w:placeholder>
        <w:dataBinding w:prefixMappings="xmlns:ns0='http://purl.org/dc/elements/1.1/' xmlns:ns1='http://schemas.openxmlformats.org/package/2006/metadata/core-properties' " w:xpath="/ns1:coreProperties[1]/ns0:creator[1]" w:storeItemID="{6C3C8BC8-F283-45AE-878A-BAB7291924A1}"/>
        <w:text/>
      </w:sdtPr>
      <w:sdtEndPr/>
      <w:sdtContent>
        <w:r w:rsidR="00D309F9">
          <w:t>Daan de Klein</w:t>
        </w:r>
      </w:sdtContent>
    </w:sdt>
  </w:p>
  <w:bookmarkEnd w:id="17"/>
  <w:p w14:paraId="0CBCE4AA" w14:textId="77777777" w:rsidR="00673034" w:rsidRPr="00673034" w:rsidRDefault="00673034" w:rsidP="00673034">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00A79" w14:textId="77777777" w:rsidR="007B4C9E" w:rsidRDefault="007B4C9E" w:rsidP="007B4C9E">
    <w:pPr>
      <w:tabs>
        <w:tab w:val="center" w:pos="7088"/>
        <w:tab w:val="right" w:pos="14002"/>
      </w:tabs>
    </w:pPr>
    <w:r>
      <w:rPr>
        <w:noProof/>
      </w:rPr>
      <w:drawing>
        <wp:inline distT="0" distB="0" distL="0" distR="0" wp14:anchorId="4F9D80E4" wp14:editId="686677ED">
          <wp:extent cx="1906905" cy="2838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2116804"/>
        <w:placeholder>
          <w:docPart w:val="14EA201806584E7F8B18D6EE5C24FF19"/>
        </w:placeholder>
        <w:dataBinding w:prefixMappings="xmlns:ns0='http://purl.org/dc/elements/1.1/' xmlns:ns1='http://schemas.openxmlformats.org/package/2006/metadata/core-properties' " w:xpath="/ns1:coreProperties[1]/ns0:creator[1]" w:storeItemID="{6C3C8BC8-F283-45AE-878A-BAB7291924A1}"/>
        <w:text/>
      </w:sdtPr>
      <w:sdtEndPr/>
      <w:sdtContent>
        <w:r w:rsidR="00D309F9">
          <w:t>Daan de Klein</w:t>
        </w:r>
      </w:sdtContent>
    </w:sdt>
  </w:p>
  <w:p w14:paraId="172E8D8A" w14:textId="77777777" w:rsidR="007B4C9E" w:rsidRPr="00673034" w:rsidRDefault="007B4C9E" w:rsidP="006730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3EC3"/>
    <w:multiLevelType w:val="hybridMultilevel"/>
    <w:tmpl w:val="F23EB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B63897"/>
    <w:multiLevelType w:val="hybridMultilevel"/>
    <w:tmpl w:val="4C84B892"/>
    <w:lvl w:ilvl="0" w:tplc="BDCA9BC6">
      <w:start w:val="1"/>
      <w:numFmt w:val="bullet"/>
      <w:lvlText w:val=""/>
      <w:lvlJc w:val="left"/>
      <w:pPr>
        <w:tabs>
          <w:tab w:val="num" w:pos="290"/>
        </w:tabs>
        <w:ind w:left="157" w:hanging="227"/>
      </w:pPr>
      <w:rPr>
        <w:rFonts w:ascii="Wingdings" w:hAnsi="Wingdings" w:hint="default"/>
        <w:sz w:val="16"/>
      </w:rPr>
    </w:lvl>
    <w:lvl w:ilvl="1" w:tplc="04130003">
      <w:start w:val="1"/>
      <w:numFmt w:val="bullet"/>
      <w:lvlText w:val="o"/>
      <w:lvlJc w:val="left"/>
      <w:pPr>
        <w:tabs>
          <w:tab w:val="num" w:pos="1370"/>
        </w:tabs>
        <w:ind w:left="1370" w:hanging="360"/>
      </w:pPr>
      <w:rPr>
        <w:rFonts w:ascii="Courier New" w:hAnsi="Courier New" w:hint="default"/>
      </w:rPr>
    </w:lvl>
    <w:lvl w:ilvl="2" w:tplc="04130005" w:tentative="1">
      <w:start w:val="1"/>
      <w:numFmt w:val="bullet"/>
      <w:lvlText w:val=""/>
      <w:lvlJc w:val="left"/>
      <w:pPr>
        <w:tabs>
          <w:tab w:val="num" w:pos="2090"/>
        </w:tabs>
        <w:ind w:left="2090" w:hanging="360"/>
      </w:pPr>
      <w:rPr>
        <w:rFonts w:ascii="Wingdings" w:hAnsi="Wingdings" w:hint="default"/>
      </w:rPr>
    </w:lvl>
    <w:lvl w:ilvl="3" w:tplc="04130001" w:tentative="1">
      <w:start w:val="1"/>
      <w:numFmt w:val="bullet"/>
      <w:lvlText w:val=""/>
      <w:lvlJc w:val="left"/>
      <w:pPr>
        <w:tabs>
          <w:tab w:val="num" w:pos="2810"/>
        </w:tabs>
        <w:ind w:left="2810" w:hanging="360"/>
      </w:pPr>
      <w:rPr>
        <w:rFonts w:ascii="Symbol" w:hAnsi="Symbol" w:hint="default"/>
      </w:rPr>
    </w:lvl>
    <w:lvl w:ilvl="4" w:tplc="04130003" w:tentative="1">
      <w:start w:val="1"/>
      <w:numFmt w:val="bullet"/>
      <w:lvlText w:val="o"/>
      <w:lvlJc w:val="left"/>
      <w:pPr>
        <w:tabs>
          <w:tab w:val="num" w:pos="3530"/>
        </w:tabs>
        <w:ind w:left="3530" w:hanging="360"/>
      </w:pPr>
      <w:rPr>
        <w:rFonts w:ascii="Courier New" w:hAnsi="Courier New" w:hint="default"/>
      </w:rPr>
    </w:lvl>
    <w:lvl w:ilvl="5" w:tplc="04130005" w:tentative="1">
      <w:start w:val="1"/>
      <w:numFmt w:val="bullet"/>
      <w:lvlText w:val=""/>
      <w:lvlJc w:val="left"/>
      <w:pPr>
        <w:tabs>
          <w:tab w:val="num" w:pos="4250"/>
        </w:tabs>
        <w:ind w:left="4250" w:hanging="360"/>
      </w:pPr>
      <w:rPr>
        <w:rFonts w:ascii="Wingdings" w:hAnsi="Wingdings" w:hint="default"/>
      </w:rPr>
    </w:lvl>
    <w:lvl w:ilvl="6" w:tplc="04130001" w:tentative="1">
      <w:start w:val="1"/>
      <w:numFmt w:val="bullet"/>
      <w:lvlText w:val=""/>
      <w:lvlJc w:val="left"/>
      <w:pPr>
        <w:tabs>
          <w:tab w:val="num" w:pos="4970"/>
        </w:tabs>
        <w:ind w:left="4970" w:hanging="360"/>
      </w:pPr>
      <w:rPr>
        <w:rFonts w:ascii="Symbol" w:hAnsi="Symbol" w:hint="default"/>
      </w:rPr>
    </w:lvl>
    <w:lvl w:ilvl="7" w:tplc="04130003" w:tentative="1">
      <w:start w:val="1"/>
      <w:numFmt w:val="bullet"/>
      <w:lvlText w:val="o"/>
      <w:lvlJc w:val="left"/>
      <w:pPr>
        <w:tabs>
          <w:tab w:val="num" w:pos="5690"/>
        </w:tabs>
        <w:ind w:left="5690" w:hanging="360"/>
      </w:pPr>
      <w:rPr>
        <w:rFonts w:ascii="Courier New" w:hAnsi="Courier New" w:hint="default"/>
      </w:rPr>
    </w:lvl>
    <w:lvl w:ilvl="8" w:tplc="04130005" w:tentative="1">
      <w:start w:val="1"/>
      <w:numFmt w:val="bullet"/>
      <w:lvlText w:val=""/>
      <w:lvlJc w:val="left"/>
      <w:pPr>
        <w:tabs>
          <w:tab w:val="num" w:pos="6410"/>
        </w:tabs>
        <w:ind w:left="6410" w:hanging="360"/>
      </w:pPr>
      <w:rPr>
        <w:rFonts w:ascii="Wingdings" w:hAnsi="Wingdings" w:hint="default"/>
      </w:rPr>
    </w:lvl>
  </w:abstractNum>
  <w:abstractNum w:abstractNumId="2" w15:restartNumberingAfterBreak="0">
    <w:nsid w:val="6821110E"/>
    <w:multiLevelType w:val="hybridMultilevel"/>
    <w:tmpl w:val="07023DBE"/>
    <w:lvl w:ilvl="0" w:tplc="04130007">
      <w:start w:val="1"/>
      <w:numFmt w:val="bullet"/>
      <w:lvlText w:val=""/>
      <w:lvlJc w:val="left"/>
      <w:pPr>
        <w:ind w:left="720" w:hanging="360"/>
      </w:pPr>
      <w:rPr>
        <w:rFonts w:ascii="Wingdings" w:hAnsi="Wingdings"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AB0624"/>
    <w:multiLevelType w:val="hybridMultilevel"/>
    <w:tmpl w:val="E8EC419E"/>
    <w:lvl w:ilvl="0" w:tplc="04130007">
      <w:start w:val="1"/>
      <w:numFmt w:val="bullet"/>
      <w:lvlText w:val=""/>
      <w:lvlJc w:val="left"/>
      <w:pPr>
        <w:tabs>
          <w:tab w:val="num" w:pos="720"/>
        </w:tabs>
        <w:ind w:left="720" w:hanging="360"/>
      </w:pPr>
      <w:rPr>
        <w:rFonts w:ascii="Wingdings" w:hAnsi="Wingdings" w:hint="default"/>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357388056">
    <w:abstractNumId w:val="3"/>
  </w:num>
  <w:num w:numId="2" w16cid:durableId="860897566">
    <w:abstractNumId w:val="1"/>
  </w:num>
  <w:num w:numId="3" w16cid:durableId="725186132">
    <w:abstractNumId w:val="0"/>
  </w:num>
  <w:num w:numId="4" w16cid:durableId="1620792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F9"/>
    <w:rsid w:val="00013DD9"/>
    <w:rsid w:val="00015B9D"/>
    <w:rsid w:val="0001666D"/>
    <w:rsid w:val="000319FC"/>
    <w:rsid w:val="00031C71"/>
    <w:rsid w:val="00042737"/>
    <w:rsid w:val="00047955"/>
    <w:rsid w:val="00050AF1"/>
    <w:rsid w:val="0006007D"/>
    <w:rsid w:val="00072161"/>
    <w:rsid w:val="00072497"/>
    <w:rsid w:val="0008250E"/>
    <w:rsid w:val="00083CB8"/>
    <w:rsid w:val="00086335"/>
    <w:rsid w:val="00093477"/>
    <w:rsid w:val="000A0F1A"/>
    <w:rsid w:val="000A1A94"/>
    <w:rsid w:val="000A26E2"/>
    <w:rsid w:val="000B28F4"/>
    <w:rsid w:val="000B2D6E"/>
    <w:rsid w:val="000B59D0"/>
    <w:rsid w:val="000C0125"/>
    <w:rsid w:val="000C7EF6"/>
    <w:rsid w:val="000F7664"/>
    <w:rsid w:val="00113920"/>
    <w:rsid w:val="001166EC"/>
    <w:rsid w:val="00127403"/>
    <w:rsid w:val="00127D9A"/>
    <w:rsid w:val="0013379D"/>
    <w:rsid w:val="00136FA0"/>
    <w:rsid w:val="00144733"/>
    <w:rsid w:val="00156FDC"/>
    <w:rsid w:val="00164DD2"/>
    <w:rsid w:val="0017661C"/>
    <w:rsid w:val="00182BE1"/>
    <w:rsid w:val="0018513A"/>
    <w:rsid w:val="001913F0"/>
    <w:rsid w:val="001B3F13"/>
    <w:rsid w:val="001D3296"/>
    <w:rsid w:val="001D4BF9"/>
    <w:rsid w:val="001D6FC1"/>
    <w:rsid w:val="001E5C06"/>
    <w:rsid w:val="00205027"/>
    <w:rsid w:val="00205C3B"/>
    <w:rsid w:val="00235E11"/>
    <w:rsid w:val="00246A55"/>
    <w:rsid w:val="0025162B"/>
    <w:rsid w:val="00264C9B"/>
    <w:rsid w:val="00274951"/>
    <w:rsid w:val="00282A49"/>
    <w:rsid w:val="00284E46"/>
    <w:rsid w:val="00294C72"/>
    <w:rsid w:val="00297725"/>
    <w:rsid w:val="00297A3D"/>
    <w:rsid w:val="002A1A3D"/>
    <w:rsid w:val="002B3B98"/>
    <w:rsid w:val="002C1982"/>
    <w:rsid w:val="002D1F84"/>
    <w:rsid w:val="002D25B7"/>
    <w:rsid w:val="002D3685"/>
    <w:rsid w:val="002D6571"/>
    <w:rsid w:val="002E3C9C"/>
    <w:rsid w:val="002F6AF4"/>
    <w:rsid w:val="00306863"/>
    <w:rsid w:val="00310A6B"/>
    <w:rsid w:val="0031134C"/>
    <w:rsid w:val="003239CF"/>
    <w:rsid w:val="003263C5"/>
    <w:rsid w:val="00331A2E"/>
    <w:rsid w:val="00350CD3"/>
    <w:rsid w:val="00351287"/>
    <w:rsid w:val="00371937"/>
    <w:rsid w:val="00371F5F"/>
    <w:rsid w:val="00376571"/>
    <w:rsid w:val="003A533C"/>
    <w:rsid w:val="003B002C"/>
    <w:rsid w:val="003B4D72"/>
    <w:rsid w:val="003B4DA0"/>
    <w:rsid w:val="003C0A20"/>
    <w:rsid w:val="003D4330"/>
    <w:rsid w:val="003E005E"/>
    <w:rsid w:val="003E4DB5"/>
    <w:rsid w:val="003F1315"/>
    <w:rsid w:val="003F7AE3"/>
    <w:rsid w:val="00403A97"/>
    <w:rsid w:val="0042580A"/>
    <w:rsid w:val="00430E73"/>
    <w:rsid w:val="0043119D"/>
    <w:rsid w:val="004378DB"/>
    <w:rsid w:val="0045234F"/>
    <w:rsid w:val="00462517"/>
    <w:rsid w:val="00473023"/>
    <w:rsid w:val="00486EA7"/>
    <w:rsid w:val="004B732F"/>
    <w:rsid w:val="004D2CD0"/>
    <w:rsid w:val="004E2805"/>
    <w:rsid w:val="004E6B38"/>
    <w:rsid w:val="004F5AAC"/>
    <w:rsid w:val="00513E14"/>
    <w:rsid w:val="005156B1"/>
    <w:rsid w:val="005367D3"/>
    <w:rsid w:val="0055058A"/>
    <w:rsid w:val="00564CAE"/>
    <w:rsid w:val="00574BC3"/>
    <w:rsid w:val="005771FF"/>
    <w:rsid w:val="005A2470"/>
    <w:rsid w:val="005A3856"/>
    <w:rsid w:val="005B50A7"/>
    <w:rsid w:val="005C7E97"/>
    <w:rsid w:val="005D76E2"/>
    <w:rsid w:val="005F1200"/>
    <w:rsid w:val="005F5B76"/>
    <w:rsid w:val="00607DA9"/>
    <w:rsid w:val="00613535"/>
    <w:rsid w:val="00622D6E"/>
    <w:rsid w:val="00637684"/>
    <w:rsid w:val="00646D04"/>
    <w:rsid w:val="0066196F"/>
    <w:rsid w:val="006701D1"/>
    <w:rsid w:val="00673034"/>
    <w:rsid w:val="00683EB9"/>
    <w:rsid w:val="0069412C"/>
    <w:rsid w:val="00696B64"/>
    <w:rsid w:val="006A5026"/>
    <w:rsid w:val="006B4A98"/>
    <w:rsid w:val="006B7744"/>
    <w:rsid w:val="006C709D"/>
    <w:rsid w:val="006D0B8B"/>
    <w:rsid w:val="006E024C"/>
    <w:rsid w:val="006E731F"/>
    <w:rsid w:val="006F66C0"/>
    <w:rsid w:val="0071159F"/>
    <w:rsid w:val="007118A6"/>
    <w:rsid w:val="00717FE8"/>
    <w:rsid w:val="0073609E"/>
    <w:rsid w:val="00736EA6"/>
    <w:rsid w:val="00743DB5"/>
    <w:rsid w:val="00745896"/>
    <w:rsid w:val="007539BF"/>
    <w:rsid w:val="00765C0E"/>
    <w:rsid w:val="00790170"/>
    <w:rsid w:val="007B4C9E"/>
    <w:rsid w:val="007C67BD"/>
    <w:rsid w:val="007D151F"/>
    <w:rsid w:val="007E06D7"/>
    <w:rsid w:val="007F0E08"/>
    <w:rsid w:val="007F4A97"/>
    <w:rsid w:val="00801191"/>
    <w:rsid w:val="00802347"/>
    <w:rsid w:val="00807E5B"/>
    <w:rsid w:val="008100A6"/>
    <w:rsid w:val="00815D1E"/>
    <w:rsid w:val="0081657C"/>
    <w:rsid w:val="0081689F"/>
    <w:rsid w:val="00817C55"/>
    <w:rsid w:val="008234EF"/>
    <w:rsid w:val="00827154"/>
    <w:rsid w:val="0083600B"/>
    <w:rsid w:val="00842556"/>
    <w:rsid w:val="00847E24"/>
    <w:rsid w:val="00854D00"/>
    <w:rsid w:val="008617DE"/>
    <w:rsid w:val="00871EC9"/>
    <w:rsid w:val="008743ED"/>
    <w:rsid w:val="00883747"/>
    <w:rsid w:val="008B39AD"/>
    <w:rsid w:val="008B5C68"/>
    <w:rsid w:val="008B74C9"/>
    <w:rsid w:val="008B7798"/>
    <w:rsid w:val="008E149F"/>
    <w:rsid w:val="008F11A3"/>
    <w:rsid w:val="009007E8"/>
    <w:rsid w:val="0090641F"/>
    <w:rsid w:val="009115F1"/>
    <w:rsid w:val="009126B0"/>
    <w:rsid w:val="00912B8F"/>
    <w:rsid w:val="00917B34"/>
    <w:rsid w:val="009324DC"/>
    <w:rsid w:val="0094630F"/>
    <w:rsid w:val="00947B46"/>
    <w:rsid w:val="009504B3"/>
    <w:rsid w:val="0095725A"/>
    <w:rsid w:val="00974365"/>
    <w:rsid w:val="0098283E"/>
    <w:rsid w:val="00994B8D"/>
    <w:rsid w:val="009A103A"/>
    <w:rsid w:val="009B4062"/>
    <w:rsid w:val="009C00E8"/>
    <w:rsid w:val="009E246F"/>
    <w:rsid w:val="009E43EB"/>
    <w:rsid w:val="009F11A8"/>
    <w:rsid w:val="00A04641"/>
    <w:rsid w:val="00A04C6B"/>
    <w:rsid w:val="00A04DB0"/>
    <w:rsid w:val="00A059E6"/>
    <w:rsid w:val="00A14E9C"/>
    <w:rsid w:val="00A2375B"/>
    <w:rsid w:val="00A4027A"/>
    <w:rsid w:val="00A46B6F"/>
    <w:rsid w:val="00A56D3D"/>
    <w:rsid w:val="00A623A0"/>
    <w:rsid w:val="00A7549F"/>
    <w:rsid w:val="00A818DB"/>
    <w:rsid w:val="00A82CB9"/>
    <w:rsid w:val="00A936AD"/>
    <w:rsid w:val="00AB2808"/>
    <w:rsid w:val="00AD13CA"/>
    <w:rsid w:val="00AD1A68"/>
    <w:rsid w:val="00AD66BA"/>
    <w:rsid w:val="00AE15D7"/>
    <w:rsid w:val="00AE573E"/>
    <w:rsid w:val="00AF28A9"/>
    <w:rsid w:val="00AF2C2D"/>
    <w:rsid w:val="00AF3DD1"/>
    <w:rsid w:val="00B20757"/>
    <w:rsid w:val="00B222FF"/>
    <w:rsid w:val="00B3545A"/>
    <w:rsid w:val="00B369F2"/>
    <w:rsid w:val="00B41195"/>
    <w:rsid w:val="00B51846"/>
    <w:rsid w:val="00B55CC5"/>
    <w:rsid w:val="00B700D3"/>
    <w:rsid w:val="00B76B6C"/>
    <w:rsid w:val="00B80D52"/>
    <w:rsid w:val="00B84F37"/>
    <w:rsid w:val="00BB1707"/>
    <w:rsid w:val="00BD7FCF"/>
    <w:rsid w:val="00BE1E20"/>
    <w:rsid w:val="00BE40C1"/>
    <w:rsid w:val="00BE5123"/>
    <w:rsid w:val="00BF227D"/>
    <w:rsid w:val="00BF76A7"/>
    <w:rsid w:val="00C11716"/>
    <w:rsid w:val="00C203FE"/>
    <w:rsid w:val="00C212B1"/>
    <w:rsid w:val="00C30F1B"/>
    <w:rsid w:val="00C411FB"/>
    <w:rsid w:val="00C435F5"/>
    <w:rsid w:val="00C53E2C"/>
    <w:rsid w:val="00C63F93"/>
    <w:rsid w:val="00C8584B"/>
    <w:rsid w:val="00C86B24"/>
    <w:rsid w:val="00C92FC3"/>
    <w:rsid w:val="00C9377D"/>
    <w:rsid w:val="00C95600"/>
    <w:rsid w:val="00C96FDD"/>
    <w:rsid w:val="00CA789D"/>
    <w:rsid w:val="00CB09E9"/>
    <w:rsid w:val="00CC255C"/>
    <w:rsid w:val="00CC335A"/>
    <w:rsid w:val="00CC6167"/>
    <w:rsid w:val="00CD2039"/>
    <w:rsid w:val="00CD538F"/>
    <w:rsid w:val="00CE7A00"/>
    <w:rsid w:val="00CF22B5"/>
    <w:rsid w:val="00CF4701"/>
    <w:rsid w:val="00D01C43"/>
    <w:rsid w:val="00D0765D"/>
    <w:rsid w:val="00D11339"/>
    <w:rsid w:val="00D23810"/>
    <w:rsid w:val="00D25E21"/>
    <w:rsid w:val="00D309F9"/>
    <w:rsid w:val="00D36BE9"/>
    <w:rsid w:val="00D370F7"/>
    <w:rsid w:val="00D502A2"/>
    <w:rsid w:val="00D64D7B"/>
    <w:rsid w:val="00D64F2B"/>
    <w:rsid w:val="00D70345"/>
    <w:rsid w:val="00D95DF8"/>
    <w:rsid w:val="00DB75FB"/>
    <w:rsid w:val="00DE34DC"/>
    <w:rsid w:val="00E04972"/>
    <w:rsid w:val="00E40DEF"/>
    <w:rsid w:val="00E43928"/>
    <w:rsid w:val="00E47FBD"/>
    <w:rsid w:val="00E52F07"/>
    <w:rsid w:val="00E65AA4"/>
    <w:rsid w:val="00E66324"/>
    <w:rsid w:val="00E85983"/>
    <w:rsid w:val="00E92F3E"/>
    <w:rsid w:val="00EA2DBA"/>
    <w:rsid w:val="00EB48CA"/>
    <w:rsid w:val="00EB4CED"/>
    <w:rsid w:val="00EC6CB9"/>
    <w:rsid w:val="00ED0DEA"/>
    <w:rsid w:val="00ED6215"/>
    <w:rsid w:val="00EE097B"/>
    <w:rsid w:val="00EE2935"/>
    <w:rsid w:val="00EE67A5"/>
    <w:rsid w:val="00EF1CD8"/>
    <w:rsid w:val="00F30B5D"/>
    <w:rsid w:val="00F36932"/>
    <w:rsid w:val="00F433E1"/>
    <w:rsid w:val="00F76E95"/>
    <w:rsid w:val="00F8007F"/>
    <w:rsid w:val="00F83A0F"/>
    <w:rsid w:val="00F94693"/>
    <w:rsid w:val="00FA4B61"/>
    <w:rsid w:val="00FA4D05"/>
    <w:rsid w:val="00FB2F31"/>
    <w:rsid w:val="00FB45C7"/>
    <w:rsid w:val="00FD2C17"/>
    <w:rsid w:val="00FD47B9"/>
    <w:rsid w:val="00FD7B55"/>
    <w:rsid w:val="00FE76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0FF81"/>
  <w15:chartTrackingRefBased/>
  <w15:docId w15:val="{0A838218-2958-4233-B0F9-60669CF3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00E8"/>
    <w:pPr>
      <w:spacing w:after="120" w:line="276" w:lineRule="auto"/>
    </w:pPr>
  </w:style>
  <w:style w:type="paragraph" w:styleId="Kop1">
    <w:name w:val="heading 1"/>
    <w:basedOn w:val="Standaard"/>
    <w:next w:val="Standaard"/>
    <w:link w:val="Kop1Char"/>
    <w:uiPriority w:val="9"/>
    <w:qFormat/>
    <w:rsid w:val="00AD13CA"/>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5A3856"/>
    <w:pPr>
      <w:keepNext/>
      <w:keepLines/>
      <w:spacing w:before="40" w:after="0"/>
      <w:outlineLvl w:val="1"/>
    </w:pPr>
    <w:rPr>
      <w:rFonts w:asciiTheme="majorHAnsi" w:eastAsiaTheme="majorEastAsia" w:hAnsiTheme="majorHAnsi" w:cstheme="majorBidi"/>
      <w:sz w:val="28"/>
      <w:szCs w:val="26"/>
    </w:rPr>
  </w:style>
  <w:style w:type="paragraph" w:styleId="Kop3">
    <w:name w:val="heading 3"/>
    <w:basedOn w:val="Standaard"/>
    <w:next w:val="Standaard"/>
    <w:link w:val="Kop3Char"/>
    <w:uiPriority w:val="9"/>
    <w:unhideWhenUsed/>
    <w:qFormat/>
    <w:rsid w:val="00F76E95"/>
    <w:pPr>
      <w:keepNext/>
      <w:keepLines/>
      <w:spacing w:before="40" w:after="0"/>
      <w:outlineLvl w:val="2"/>
    </w:pPr>
    <w:rPr>
      <w:rFonts w:asciiTheme="majorHAnsi" w:eastAsiaTheme="majorEastAsia" w:hAnsiTheme="majorHAnsi"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13CA"/>
    <w:rPr>
      <w:rFonts w:asciiTheme="majorHAnsi" w:eastAsiaTheme="majorEastAsia" w:hAnsiTheme="majorHAnsi" w:cstheme="majorBidi"/>
      <w:sz w:val="32"/>
      <w:szCs w:val="32"/>
    </w:rPr>
  </w:style>
  <w:style w:type="paragraph" w:styleId="Kopvaninhoudsopgave">
    <w:name w:val="TOC Heading"/>
    <w:basedOn w:val="Kop1"/>
    <w:next w:val="Standaard"/>
    <w:uiPriority w:val="39"/>
    <w:unhideWhenUsed/>
    <w:qFormat/>
    <w:rsid w:val="00BE40C1"/>
    <w:pPr>
      <w:spacing w:line="259" w:lineRule="auto"/>
      <w:outlineLvl w:val="9"/>
    </w:pPr>
    <w:rPr>
      <w:lang w:eastAsia="nl-NL"/>
    </w:rPr>
  </w:style>
  <w:style w:type="paragraph" w:styleId="Koptekst">
    <w:name w:val="header"/>
    <w:basedOn w:val="Standaard"/>
    <w:link w:val="KoptekstChar"/>
    <w:uiPriority w:val="99"/>
    <w:unhideWhenUsed/>
    <w:rsid w:val="005A3856"/>
    <w:pPr>
      <w:tabs>
        <w:tab w:val="center" w:pos="4536"/>
        <w:tab w:val="right" w:pos="9072"/>
      </w:tabs>
      <w:spacing w:after="0" w:line="240" w:lineRule="auto"/>
    </w:pPr>
    <w:rPr>
      <w:sz w:val="18"/>
    </w:rPr>
  </w:style>
  <w:style w:type="character" w:customStyle="1" w:styleId="KoptekstChar">
    <w:name w:val="Koptekst Char"/>
    <w:basedOn w:val="Standaardalinea-lettertype"/>
    <w:link w:val="Koptekst"/>
    <w:uiPriority w:val="99"/>
    <w:rsid w:val="005A3856"/>
    <w:rPr>
      <w:sz w:val="18"/>
    </w:rPr>
  </w:style>
  <w:style w:type="paragraph" w:styleId="Voettekst">
    <w:name w:val="footer"/>
    <w:basedOn w:val="Standaard"/>
    <w:link w:val="VoettekstChar"/>
    <w:uiPriority w:val="99"/>
    <w:unhideWhenUsed/>
    <w:rsid w:val="005A3856"/>
    <w:pPr>
      <w:tabs>
        <w:tab w:val="center" w:pos="4536"/>
        <w:tab w:val="right" w:pos="9072"/>
      </w:tabs>
      <w:spacing w:after="0" w:line="240" w:lineRule="auto"/>
    </w:pPr>
    <w:rPr>
      <w:sz w:val="18"/>
    </w:rPr>
  </w:style>
  <w:style w:type="character" w:customStyle="1" w:styleId="VoettekstChar">
    <w:name w:val="Voettekst Char"/>
    <w:basedOn w:val="Standaardalinea-lettertype"/>
    <w:link w:val="Voettekst"/>
    <w:uiPriority w:val="99"/>
    <w:rsid w:val="005A3856"/>
    <w:rPr>
      <w:sz w:val="18"/>
    </w:rPr>
  </w:style>
  <w:style w:type="character" w:customStyle="1" w:styleId="Kop2Char">
    <w:name w:val="Kop 2 Char"/>
    <w:basedOn w:val="Standaardalinea-lettertype"/>
    <w:link w:val="Kop2"/>
    <w:uiPriority w:val="9"/>
    <w:rsid w:val="005A3856"/>
    <w:rPr>
      <w:rFonts w:asciiTheme="majorHAnsi" w:eastAsiaTheme="majorEastAsia" w:hAnsiTheme="majorHAnsi" w:cstheme="majorBidi"/>
      <w:sz w:val="28"/>
      <w:szCs w:val="26"/>
    </w:rPr>
  </w:style>
  <w:style w:type="table" w:styleId="Tabelraster">
    <w:name w:val="Table Grid"/>
    <w:basedOn w:val="Standaardtabel"/>
    <w:uiPriority w:val="59"/>
    <w:rsid w:val="00AF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AF28A9"/>
    <w:pPr>
      <w:spacing w:after="100"/>
    </w:pPr>
  </w:style>
  <w:style w:type="paragraph" w:styleId="Inhopg2">
    <w:name w:val="toc 2"/>
    <w:basedOn w:val="Standaard"/>
    <w:next w:val="Standaard"/>
    <w:autoRedefine/>
    <w:uiPriority w:val="39"/>
    <w:unhideWhenUsed/>
    <w:rsid w:val="00AF28A9"/>
    <w:pPr>
      <w:spacing w:after="100"/>
      <w:ind w:left="220"/>
    </w:pPr>
  </w:style>
  <w:style w:type="character" w:styleId="Hyperlink">
    <w:name w:val="Hyperlink"/>
    <w:basedOn w:val="Standaardalinea-lettertype"/>
    <w:uiPriority w:val="99"/>
    <w:unhideWhenUsed/>
    <w:rsid w:val="00AF28A9"/>
    <w:rPr>
      <w:color w:val="0563C1" w:themeColor="hyperlink"/>
      <w:u w:val="single"/>
    </w:rPr>
  </w:style>
  <w:style w:type="paragraph" w:styleId="Titel">
    <w:name w:val="Title"/>
    <w:basedOn w:val="Standaard"/>
    <w:next w:val="Standaard"/>
    <w:link w:val="TitelChar"/>
    <w:uiPriority w:val="10"/>
    <w:qFormat/>
    <w:rsid w:val="0046251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itelChar">
    <w:name w:val="Titel Char"/>
    <w:basedOn w:val="Standaardalinea-lettertype"/>
    <w:link w:val="Titel"/>
    <w:uiPriority w:val="10"/>
    <w:rsid w:val="00462517"/>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Kop3Char">
    <w:name w:val="Kop 3 Char"/>
    <w:basedOn w:val="Standaardalinea-lettertype"/>
    <w:link w:val="Kop3"/>
    <w:uiPriority w:val="9"/>
    <w:rsid w:val="00F76E95"/>
    <w:rPr>
      <w:rFonts w:asciiTheme="majorHAnsi" w:eastAsiaTheme="majorEastAsia" w:hAnsiTheme="majorHAnsi" w:cstheme="majorBidi"/>
      <w:sz w:val="24"/>
      <w:szCs w:val="24"/>
    </w:rPr>
  </w:style>
  <w:style w:type="paragraph" w:styleId="Inhopg3">
    <w:name w:val="toc 3"/>
    <w:basedOn w:val="Standaard"/>
    <w:next w:val="Standaard"/>
    <w:autoRedefine/>
    <w:uiPriority w:val="39"/>
    <w:unhideWhenUsed/>
    <w:rsid w:val="007F4A97"/>
    <w:pPr>
      <w:spacing w:after="100"/>
      <w:ind w:left="440"/>
    </w:pPr>
  </w:style>
  <w:style w:type="character" w:styleId="Tekstvantijdelijkeaanduiding">
    <w:name w:val="Placeholder Text"/>
    <w:basedOn w:val="Standaardalinea-lettertype"/>
    <w:uiPriority w:val="99"/>
    <w:semiHidden/>
    <w:rsid w:val="00743DB5"/>
    <w:rPr>
      <w:color w:val="808080"/>
    </w:rPr>
  </w:style>
  <w:style w:type="paragraph" w:styleId="Plattetekst">
    <w:name w:val="Body Text"/>
    <w:basedOn w:val="Standaard"/>
    <w:link w:val="PlattetekstChar"/>
    <w:semiHidden/>
    <w:rsid w:val="006A5026"/>
    <w:pPr>
      <w:suppressAutoHyphens/>
    </w:pPr>
    <w:rPr>
      <w:rFonts w:ascii="Calibri" w:eastAsia="SimSun" w:hAnsi="Calibri" w:cs="Times New Roman"/>
      <w:noProof/>
      <w:lang w:eastAsia="ar-SA"/>
    </w:rPr>
  </w:style>
  <w:style w:type="character" w:customStyle="1" w:styleId="PlattetekstChar">
    <w:name w:val="Platte tekst Char"/>
    <w:basedOn w:val="Standaardalinea-lettertype"/>
    <w:link w:val="Plattetekst"/>
    <w:semiHidden/>
    <w:rsid w:val="006A5026"/>
    <w:rPr>
      <w:rFonts w:ascii="Calibri" w:eastAsia="SimSun" w:hAnsi="Calibri" w:cs="Times New Roman"/>
      <w:noProof/>
      <w:lang w:eastAsia="ar-SA"/>
    </w:rPr>
  </w:style>
  <w:style w:type="character" w:styleId="Nadruk">
    <w:name w:val="Emphasis"/>
    <w:basedOn w:val="Standaardalinea-lettertype"/>
    <w:qFormat/>
    <w:rsid w:val="006A5026"/>
    <w:rPr>
      <w:i/>
      <w:iCs/>
    </w:rPr>
  </w:style>
  <w:style w:type="paragraph" w:styleId="Lijstalinea">
    <w:name w:val="List Paragraph"/>
    <w:basedOn w:val="Standaard"/>
    <w:uiPriority w:val="34"/>
    <w:qFormat/>
    <w:rsid w:val="003B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nd\OneDrive\Documenten\school\project%208\PlanVanAanpa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D0E066FEBE456EAD7555383FE84691"/>
        <w:category>
          <w:name w:val="Algemeen"/>
          <w:gallery w:val="placeholder"/>
        </w:category>
        <w:types>
          <w:type w:val="bbPlcHdr"/>
        </w:types>
        <w:behaviors>
          <w:behavior w:val="content"/>
        </w:behaviors>
        <w:guid w:val="{49E07138-D90D-4A0A-BF2F-8C62904E51CB}"/>
      </w:docPartPr>
      <w:docPartBody>
        <w:p w:rsidR="007B03A6" w:rsidRDefault="00C24FC6">
          <w:pPr>
            <w:pStyle w:val="B7D0E066FEBE456EAD7555383FE84691"/>
          </w:pPr>
          <w:r w:rsidRPr="009B469B">
            <w:rPr>
              <w:rStyle w:val="Tekstvantijdelijkeaanduiding"/>
            </w:rPr>
            <w:t>[Auteur]</w:t>
          </w:r>
        </w:p>
      </w:docPartBody>
    </w:docPart>
    <w:docPart>
      <w:docPartPr>
        <w:name w:val="0677FA91746A43DAAC3B6D0A122F314E"/>
        <w:category>
          <w:name w:val="Algemeen"/>
          <w:gallery w:val="placeholder"/>
        </w:category>
        <w:types>
          <w:type w:val="bbPlcHdr"/>
        </w:types>
        <w:behaviors>
          <w:behavior w:val="content"/>
        </w:behaviors>
        <w:guid w:val="{1EF60C3C-8D2D-4ACB-8A26-1AE33F701BF8}"/>
      </w:docPartPr>
      <w:docPartBody>
        <w:p w:rsidR="007B03A6" w:rsidRDefault="00C24FC6">
          <w:pPr>
            <w:pStyle w:val="0677FA91746A43DAAC3B6D0A122F314E"/>
          </w:pPr>
          <w:r w:rsidRPr="009B469B">
            <w:rPr>
              <w:rStyle w:val="Tekstvantijdelijkeaanduiding"/>
            </w:rPr>
            <w:t>[Auteur]</w:t>
          </w:r>
        </w:p>
      </w:docPartBody>
    </w:docPart>
    <w:docPart>
      <w:docPartPr>
        <w:name w:val="2E29D413EC564AF6AEB7188D487BB96E"/>
        <w:category>
          <w:name w:val="Algemeen"/>
          <w:gallery w:val="placeholder"/>
        </w:category>
        <w:types>
          <w:type w:val="bbPlcHdr"/>
        </w:types>
        <w:behaviors>
          <w:behavior w:val="content"/>
        </w:behaviors>
        <w:guid w:val="{21A22C44-FDF5-4A5E-B003-26E0C035ED35}"/>
      </w:docPartPr>
      <w:docPartBody>
        <w:p w:rsidR="007B03A6" w:rsidRDefault="00C24FC6">
          <w:pPr>
            <w:pStyle w:val="2E29D413EC564AF6AEB7188D487BB96E"/>
          </w:pPr>
          <w:r w:rsidRPr="009B469B">
            <w:rPr>
              <w:rStyle w:val="Tekstvantijdelijkeaanduiding"/>
            </w:rPr>
            <w:t>[Auteur]</w:t>
          </w:r>
        </w:p>
      </w:docPartBody>
    </w:docPart>
    <w:docPart>
      <w:docPartPr>
        <w:name w:val="14EA201806584E7F8B18D6EE5C24FF19"/>
        <w:category>
          <w:name w:val="Algemeen"/>
          <w:gallery w:val="placeholder"/>
        </w:category>
        <w:types>
          <w:type w:val="bbPlcHdr"/>
        </w:types>
        <w:behaviors>
          <w:behavior w:val="content"/>
        </w:behaviors>
        <w:guid w:val="{BD9B0284-2FC0-4FC4-8F70-5A12539F3C33}"/>
      </w:docPartPr>
      <w:docPartBody>
        <w:p w:rsidR="007B03A6" w:rsidRDefault="00C24FC6">
          <w:pPr>
            <w:pStyle w:val="14EA201806584E7F8B18D6EE5C24FF19"/>
          </w:pPr>
          <w:r w:rsidRPr="009B469B">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6"/>
    <w:rsid w:val="00106A17"/>
    <w:rsid w:val="0019179B"/>
    <w:rsid w:val="007B03A6"/>
    <w:rsid w:val="00C24FC6"/>
    <w:rsid w:val="00E831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7D0E066FEBE456EAD7555383FE84691">
    <w:name w:val="B7D0E066FEBE456EAD7555383FE84691"/>
  </w:style>
  <w:style w:type="paragraph" w:customStyle="1" w:styleId="0677FA91746A43DAAC3B6D0A122F314E">
    <w:name w:val="0677FA91746A43DAAC3B6D0A122F314E"/>
  </w:style>
  <w:style w:type="paragraph" w:customStyle="1" w:styleId="2E29D413EC564AF6AEB7188D487BB96E">
    <w:name w:val="2E29D413EC564AF6AEB7188D487BB96E"/>
  </w:style>
  <w:style w:type="paragraph" w:customStyle="1" w:styleId="14EA201806584E7F8B18D6EE5C24FF19">
    <w:name w:val="14EA201806584E7F8B18D6EE5C24F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E360-2D11-404E-9111-BF2D35FD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PlanVanAanpak.dotx</Template>
  <TotalTime>507</TotalTime>
  <Pages>29</Pages>
  <Words>3998</Words>
  <Characters>21989</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 Klein</dc:creator>
  <cp:keywords/>
  <dc:description/>
  <cp:lastModifiedBy>Daan de Klein</cp:lastModifiedBy>
  <cp:revision>240</cp:revision>
  <dcterms:created xsi:type="dcterms:W3CDTF">2022-11-17T10:12:00Z</dcterms:created>
  <dcterms:modified xsi:type="dcterms:W3CDTF">2022-11-25T11:01:00Z</dcterms:modified>
</cp:coreProperties>
</file>