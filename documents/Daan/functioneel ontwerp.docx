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21EE" w14:textId="77777777" w:rsidR="00A116D6" w:rsidRPr="001211FE" w:rsidRDefault="00A116D6" w:rsidP="00A116D6">
      <w:pPr>
        <w:jc w:val="center"/>
        <w:rPr>
          <w:rFonts w:ascii="Trebuchet MS" w:hAnsi="Trebuchet MS" w:cs="Times New Roman"/>
          <w:b/>
          <w:bCs/>
          <w:sz w:val="28"/>
          <w:szCs w:val="28"/>
        </w:rPr>
      </w:pPr>
      <w:r w:rsidRPr="00A116D6">
        <w:rPr>
          <w:rFonts w:ascii="Trebuchet MS" w:hAnsi="Trebuchet MS" w:cs="Times New Roman"/>
          <w:b/>
          <w:bCs/>
          <w:sz w:val="40"/>
          <w:szCs w:val="40"/>
        </w:rPr>
        <w:t>Functioneel</w:t>
      </w:r>
      <w:r w:rsidRPr="001211FE">
        <w:rPr>
          <w:rFonts w:ascii="Trebuchet MS" w:hAnsi="Trebuchet MS" w:cs="Times New Roman"/>
          <w:b/>
          <w:bCs/>
          <w:sz w:val="28"/>
          <w:szCs w:val="28"/>
        </w:rPr>
        <w:t xml:space="preserve"> </w:t>
      </w:r>
      <w:r w:rsidRPr="00A116D6">
        <w:rPr>
          <w:rFonts w:ascii="Trebuchet MS" w:hAnsi="Trebuchet MS" w:cs="Times New Roman"/>
          <w:b/>
          <w:bCs/>
          <w:sz w:val="40"/>
          <w:szCs w:val="40"/>
        </w:rPr>
        <w:t>ontwerp</w:t>
      </w:r>
    </w:p>
    <w:p w14:paraId="32C37C0E" w14:textId="77777777" w:rsidR="00A116D6" w:rsidRDefault="00A116D6" w:rsidP="00A116D6">
      <w:pPr>
        <w:jc w:val="center"/>
        <w:rPr>
          <w:rFonts w:ascii="Trebuchet MS" w:hAnsi="Trebuchet MS" w:cs="Times New Roman"/>
          <w:b/>
          <w:bCs/>
          <w:sz w:val="28"/>
          <w:szCs w:val="28"/>
        </w:rPr>
      </w:pPr>
    </w:p>
    <w:p w14:paraId="107B01B3" w14:textId="12683801" w:rsidR="00A116D6" w:rsidRPr="001F7830" w:rsidRDefault="00A116D6" w:rsidP="00A116D6">
      <w:pPr>
        <w:jc w:val="center"/>
        <w:rPr>
          <w:rFonts w:ascii="Trebuchet MS" w:hAnsi="Trebuchet MS" w:cs="Times New Roman"/>
          <w:sz w:val="40"/>
          <w:szCs w:val="40"/>
        </w:rPr>
      </w:pPr>
      <w:r w:rsidRPr="001F7830">
        <w:rPr>
          <w:rFonts w:ascii="Trebuchet MS" w:hAnsi="Trebuchet MS" w:cs="Times New Roman"/>
          <w:b/>
          <w:bCs/>
          <w:sz w:val="40"/>
          <w:szCs w:val="40"/>
        </w:rPr>
        <w:t xml:space="preserve">Project: </w:t>
      </w:r>
      <w:r w:rsidR="00394FB5" w:rsidRPr="00394FB5">
        <w:rPr>
          <w:rFonts w:ascii="Trebuchet MS" w:hAnsi="Trebuchet MS" w:cs="Times New Roman"/>
          <w:sz w:val="40"/>
          <w:szCs w:val="40"/>
        </w:rPr>
        <w:t>Schaakclub De Blauwe Loper</w:t>
      </w:r>
    </w:p>
    <w:p w14:paraId="59FCF6FC" w14:textId="77777777" w:rsidR="00A116D6" w:rsidRDefault="00A116D6">
      <w:pPr>
        <w:rPr>
          <w:rFonts w:ascii="Trebuchet MS" w:hAnsi="Trebuchet MS" w:cs="Times New Roman"/>
          <w:b/>
          <w:bCs/>
          <w:sz w:val="40"/>
          <w:szCs w:val="40"/>
        </w:rPr>
      </w:pPr>
    </w:p>
    <w:p w14:paraId="589BFBE9" w14:textId="77777777" w:rsidR="00A116D6" w:rsidRDefault="00A116D6" w:rsidP="00A116D6">
      <w:pPr>
        <w:jc w:val="center"/>
        <w:rPr>
          <w:rFonts w:ascii="Trebuchet MS" w:hAnsi="Trebuchet MS" w:cs="Times New Roman"/>
          <w:b/>
          <w:bCs/>
          <w:sz w:val="40"/>
          <w:szCs w:val="40"/>
        </w:rPr>
      </w:pPr>
    </w:p>
    <w:p w14:paraId="731BF5BB" w14:textId="77777777" w:rsidR="00A116D6" w:rsidRDefault="00A116D6">
      <w:pPr>
        <w:rPr>
          <w:rFonts w:ascii="Trebuchet MS" w:hAnsi="Trebuchet MS" w:cs="Times New Roman"/>
          <w:b/>
          <w:bCs/>
          <w:sz w:val="40"/>
          <w:szCs w:val="40"/>
        </w:rPr>
      </w:pPr>
    </w:p>
    <w:p w14:paraId="12AEE9D8" w14:textId="77777777" w:rsidR="001211FE" w:rsidRPr="001211FE" w:rsidRDefault="001211FE">
      <w:pPr>
        <w:rPr>
          <w:rFonts w:ascii="Trebuchet MS" w:hAnsi="Trebuchet MS" w:cs="Times New Roman"/>
          <w:b/>
          <w:bCs/>
          <w:sz w:val="28"/>
          <w:szCs w:val="28"/>
        </w:rPr>
      </w:pPr>
    </w:p>
    <w:p w14:paraId="5B4DADF4" w14:textId="77777777" w:rsidR="001211FE" w:rsidRDefault="001211FE"/>
    <w:p w14:paraId="4E17431B" w14:textId="77777777" w:rsidR="008B5157" w:rsidRDefault="008B5157"/>
    <w:p w14:paraId="6D763800" w14:textId="77777777" w:rsidR="008B5157" w:rsidRDefault="008B5157">
      <w:r>
        <w:rPr>
          <w:rFonts w:ascii="Trebuchet MS" w:hAnsi="Trebuchet MS" w:cs="Times New Roman"/>
          <w:b/>
          <w:bCs/>
          <w:noProof/>
          <w:sz w:val="28"/>
          <w:szCs w:val="28"/>
        </w:rPr>
        <w:drawing>
          <wp:anchor distT="0" distB="0" distL="114300" distR="114300" simplePos="0" relativeHeight="251668480" behindDoc="0" locked="0" layoutInCell="1" allowOverlap="1" wp14:anchorId="73F2D49B" wp14:editId="45D33EE3">
            <wp:simplePos x="0" y="0"/>
            <wp:positionH relativeFrom="margin">
              <wp:align>center</wp:align>
            </wp:positionH>
            <wp:positionV relativeFrom="paragraph">
              <wp:posOffset>349819</wp:posOffset>
            </wp:positionV>
            <wp:extent cx="1854000" cy="1530000"/>
            <wp:effectExtent l="0" t="0" r="0" b="0"/>
            <wp:wrapTopAndBottom/>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1854000" cy="1530000"/>
                    </a:xfrm>
                    <a:prstGeom prst="rect">
                      <a:avLst/>
                    </a:prstGeom>
                  </pic:spPr>
                </pic:pic>
              </a:graphicData>
            </a:graphic>
            <wp14:sizeRelH relativeFrom="margin">
              <wp14:pctWidth>0</wp14:pctWidth>
            </wp14:sizeRelH>
            <wp14:sizeRelV relativeFrom="margin">
              <wp14:pctHeight>0</wp14:pctHeight>
            </wp14:sizeRelV>
          </wp:anchor>
        </w:drawing>
      </w:r>
    </w:p>
    <w:p w14:paraId="6B4F45FE" w14:textId="77777777" w:rsidR="008B5157" w:rsidRDefault="008B5157"/>
    <w:p w14:paraId="5B3D13FD" w14:textId="77777777" w:rsidR="008B5157" w:rsidRDefault="008B5157"/>
    <w:p w14:paraId="5134AE58" w14:textId="77777777" w:rsidR="008B5157" w:rsidRDefault="008B5157"/>
    <w:p w14:paraId="6D115336" w14:textId="77777777" w:rsidR="008B5157" w:rsidRDefault="008B5157"/>
    <w:p w14:paraId="4CB23860" w14:textId="77777777" w:rsidR="008B5157" w:rsidRDefault="008B5157"/>
    <w:p w14:paraId="6C299B28" w14:textId="77777777" w:rsidR="001211FE" w:rsidRDefault="004B1B5C">
      <w:r w:rsidRPr="00EA58C7">
        <w:rPr>
          <w:noProof/>
          <w:lang w:eastAsia="nl-NL"/>
        </w:rPr>
        <mc:AlternateContent>
          <mc:Choice Requires="wps">
            <w:drawing>
              <wp:anchor distT="0" distB="0" distL="114300" distR="114300" simplePos="0" relativeHeight="251670528" behindDoc="0" locked="0" layoutInCell="1" allowOverlap="1" wp14:anchorId="5420589D" wp14:editId="77F46A2E">
                <wp:simplePos x="0" y="0"/>
                <wp:positionH relativeFrom="margin">
                  <wp:align>center</wp:align>
                </wp:positionH>
                <wp:positionV relativeFrom="paragraph">
                  <wp:posOffset>1003289</wp:posOffset>
                </wp:positionV>
                <wp:extent cx="2514600" cy="917575"/>
                <wp:effectExtent l="0" t="0" r="19050" b="14605"/>
                <wp:wrapNone/>
                <wp:docPr id="30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14600" cy="917575"/>
                        </a:xfrm>
                        <a:prstGeom prst="rect">
                          <a:avLst/>
                        </a:prstGeom>
                        <a:solidFill>
                          <a:srgbClr val="FFFFFF"/>
                        </a:solidFill>
                        <a:ln w="9525">
                          <a:solidFill>
                            <a:srgbClr val="000000"/>
                          </a:solidFill>
                          <a:miter lim="800000"/>
                          <a:headEnd/>
                          <a:tailEnd/>
                        </a:ln>
                      </wps:spPr>
                      <wps:txbx>
                        <w:txbxContent>
                          <w:p w14:paraId="71D3FD01" w14:textId="77777777" w:rsidR="004B1B5C" w:rsidRDefault="004B1B5C" w:rsidP="004B1B5C">
                            <w:r>
                              <w:t xml:space="preserve">Naam: </w:t>
                            </w:r>
                            <w:fldSimple w:instr=" AUTHOR   \* MERGEFORMAT ">
                              <w:r w:rsidR="00394FB5">
                                <w:rPr>
                                  <w:noProof/>
                                </w:rPr>
                                <w:t>Daan de Klein</w:t>
                              </w:r>
                            </w:fldSimple>
                          </w:p>
                          <w:p w14:paraId="6C9E0CB7" w14:textId="7F981388" w:rsidR="004B1B5C" w:rsidRDefault="004B1B5C" w:rsidP="004B1B5C">
                            <w:r>
                              <w:t>Studentnummer:</w:t>
                            </w:r>
                            <w:r w:rsidRPr="00394FB5">
                              <w:t xml:space="preserve"> </w:t>
                            </w:r>
                            <w:r w:rsidR="00394FB5" w:rsidRPr="00394FB5">
                              <w:t>0085940</w:t>
                            </w:r>
                          </w:p>
                          <w:p w14:paraId="065AC457" w14:textId="77777777" w:rsidR="004B1B5C" w:rsidRDefault="004B1B5C" w:rsidP="004B1B5C">
                            <w:r>
                              <w:t xml:space="preserve">Datum: </w:t>
                            </w:r>
                            <w:r>
                              <w:fldChar w:fldCharType="begin"/>
                            </w:r>
                            <w:r>
                              <w:instrText xml:space="preserve"> CREATEDATE  \@ "dddd d MMMM yyyy"  \* MERGEFORMAT </w:instrText>
                            </w:r>
                            <w:r>
                              <w:fldChar w:fldCharType="separate"/>
                            </w:r>
                            <w:r w:rsidR="00394FB5">
                              <w:rPr>
                                <w:noProof/>
                              </w:rPr>
                              <w:t>vrijdag 25 november 2022</w:t>
                            </w:r>
                            <w: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420589D" id="_x0000_t202" coordsize="21600,21600" o:spt="202" path="m,l,21600r21600,l21600,xe">
                <v:stroke joinstyle="miter"/>
                <v:path gradientshapeok="t" o:connecttype="rect"/>
              </v:shapetype>
              <v:shape id="Tekstvak 2" o:spid="_x0000_s1026" type="#_x0000_t202" style="position:absolute;margin-left:0;margin-top:79pt;width:198pt;height:72.25pt;z-index:251670528;visibility:visible;mso-wrap-style:square;mso-width-percent:0;mso-height-percent:200;mso-wrap-distance-left:9pt;mso-wrap-distance-top:0;mso-wrap-distance-right:9pt;mso-wrap-distance-bottom:0;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">
                <v:textbox style="mso-fit-shape-to-text:t">
                  <w:txbxContent>
                    <w:p w14:paraId="71D3FD01" w14:textId="77777777" w:rsidR="004B1B5C" w:rsidRDefault="004B1B5C" w:rsidP="004B1B5C">
                      <w:r>
                        <w:t xml:space="preserve">Naam: </w:t>
                      </w:r>
                      <w:fldSimple w:instr=" AUTHOR   \* MERGEFORMAT ">
                        <w:r w:rsidR="00394FB5">
                          <w:rPr>
                            <w:noProof/>
                          </w:rPr>
                          <w:t>Daan de Klein</w:t>
                        </w:r>
                      </w:fldSimple>
                    </w:p>
                    <w:p w14:paraId="6C9E0CB7" w14:textId="7F981388" w:rsidR="004B1B5C" w:rsidRDefault="004B1B5C" w:rsidP="004B1B5C">
                      <w:r>
                        <w:t>Studentnummer:</w:t>
                      </w:r>
                      <w:r w:rsidRPr="00394FB5">
                        <w:t xml:space="preserve"> </w:t>
                      </w:r>
                      <w:r w:rsidR="00394FB5" w:rsidRPr="00394FB5">
                        <w:t>0085940</w:t>
                      </w:r>
                    </w:p>
                    <w:p w14:paraId="065AC457" w14:textId="77777777" w:rsidR="004B1B5C" w:rsidRDefault="004B1B5C" w:rsidP="004B1B5C">
                      <w:r>
                        <w:t xml:space="preserve">Datum: </w:t>
                      </w:r>
                      <w:r>
                        <w:fldChar w:fldCharType="begin"/>
                      </w:r>
                      <w:r>
                        <w:instrText xml:space="preserve"> CREATEDATE  \@ "dddd d MMMM yyyy"  \* MERGEFORMAT </w:instrText>
                      </w:r>
                      <w:r>
                        <w:fldChar w:fldCharType="separate"/>
                      </w:r>
                      <w:r w:rsidR="00394FB5">
                        <w:rPr>
                          <w:noProof/>
                        </w:rPr>
                        <w:t>vrijdag 25 november 2022</w:t>
                      </w:r>
                      <w:r>
                        <w:fldChar w:fldCharType="end"/>
                      </w:r>
                    </w:p>
                  </w:txbxContent>
                </v:textbox>
                <w10:wrap anchorx="margin"/>
              </v:shape>
            </w:pict>
          </mc:Fallback>
        </mc:AlternateContent>
      </w:r>
    </w:p>
    <w:p w14:paraId="13323709" w14:textId="77777777" w:rsidR="004B1B5C" w:rsidRDefault="004B1B5C" w:rsidP="00A116D6">
      <w:pPr>
        <w:jc w:val="center"/>
        <w:rPr>
          <w:rFonts w:ascii="Trebuchet MS" w:hAnsi="Trebuchet MS" w:cs="Times New Roman"/>
          <w:sz w:val="28"/>
          <w:szCs w:val="28"/>
        </w:rPr>
        <w:sectPr w:rsidR="004B1B5C">
          <w:footerReference w:type="default" r:id="rId8"/>
          <w:pgSz w:w="11906" w:h="16838"/>
          <w:pgMar w:top="1417" w:right="1417" w:bottom="1417" w:left="1417" w:header="708" w:footer="708" w:gutter="0"/>
          <w:cols w:space="708"/>
          <w:docGrid w:linePitch="360"/>
        </w:sectPr>
      </w:pPr>
    </w:p>
    <w:sdt>
      <w:sdtPr>
        <w:rPr>
          <w:rFonts w:asciiTheme="minorHAnsi" w:eastAsiaTheme="minorHAnsi" w:hAnsiTheme="minorHAnsi" w:cstheme="minorBidi"/>
          <w:sz w:val="22"/>
          <w:szCs w:val="22"/>
          <w:lang w:eastAsia="en-US"/>
        </w:rPr>
        <w:id w:val="1251848261"/>
        <w:docPartObj>
          <w:docPartGallery w:val="Table of Contents"/>
          <w:docPartUnique/>
        </w:docPartObj>
      </w:sdtPr>
      <w:sdtEndPr>
        <w:rPr>
          <w:b/>
          <w:bCs/>
        </w:rPr>
      </w:sdtEndPr>
      <w:sdtContent>
        <w:p w14:paraId="0875FE28" w14:textId="77777777" w:rsidR="001211FE" w:rsidRDefault="001211FE">
          <w:pPr>
            <w:pStyle w:val="Kopvaninhoudsopgave"/>
          </w:pPr>
          <w:r>
            <w:t>Inhoud</w:t>
          </w:r>
          <w:r w:rsidR="004B1B5C">
            <w:t>sopgave</w:t>
          </w:r>
        </w:p>
        <w:p w14:paraId="6BD6DD02" w14:textId="24A27A4A" w:rsidR="00D161A8" w:rsidRDefault="001211F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20269209" w:history="1">
            <w:r w:rsidR="00D161A8" w:rsidRPr="009208CA">
              <w:rPr>
                <w:rStyle w:val="Hyperlink"/>
                <w:noProof/>
              </w:rPr>
              <w:t>Inleiding</w:t>
            </w:r>
            <w:r w:rsidR="00D161A8">
              <w:rPr>
                <w:noProof/>
                <w:webHidden/>
              </w:rPr>
              <w:tab/>
            </w:r>
            <w:r w:rsidR="00D161A8">
              <w:rPr>
                <w:noProof/>
                <w:webHidden/>
              </w:rPr>
              <w:fldChar w:fldCharType="begin"/>
            </w:r>
            <w:r w:rsidR="00D161A8">
              <w:rPr>
                <w:noProof/>
                <w:webHidden/>
              </w:rPr>
              <w:instrText xml:space="preserve"> PAGEREF _Toc120269209 \h </w:instrText>
            </w:r>
            <w:r w:rsidR="00D161A8">
              <w:rPr>
                <w:noProof/>
                <w:webHidden/>
              </w:rPr>
            </w:r>
            <w:r w:rsidR="00D161A8">
              <w:rPr>
                <w:noProof/>
                <w:webHidden/>
              </w:rPr>
              <w:fldChar w:fldCharType="separate"/>
            </w:r>
            <w:r w:rsidR="00D161A8">
              <w:rPr>
                <w:noProof/>
                <w:webHidden/>
              </w:rPr>
              <w:t>1</w:t>
            </w:r>
            <w:r w:rsidR="00D161A8">
              <w:rPr>
                <w:noProof/>
                <w:webHidden/>
              </w:rPr>
              <w:fldChar w:fldCharType="end"/>
            </w:r>
          </w:hyperlink>
        </w:p>
        <w:p w14:paraId="2CE97CC1" w14:textId="08EEED41" w:rsidR="00D161A8" w:rsidRDefault="00000000">
          <w:pPr>
            <w:pStyle w:val="Inhopg1"/>
            <w:tabs>
              <w:tab w:val="right" w:leader="dot" w:pos="9062"/>
            </w:tabs>
            <w:rPr>
              <w:rFonts w:eastAsiaTheme="minorEastAsia"/>
              <w:noProof/>
              <w:lang w:eastAsia="nl-NL"/>
            </w:rPr>
          </w:pPr>
          <w:hyperlink w:anchor="_Toc120269210" w:history="1">
            <w:r w:rsidR="00D161A8" w:rsidRPr="009208CA">
              <w:rPr>
                <w:rStyle w:val="Hyperlink"/>
                <w:noProof/>
              </w:rPr>
              <w:t>Betrokkenen</w:t>
            </w:r>
            <w:r w:rsidR="00D161A8">
              <w:rPr>
                <w:noProof/>
                <w:webHidden/>
              </w:rPr>
              <w:tab/>
            </w:r>
            <w:r w:rsidR="00D161A8">
              <w:rPr>
                <w:noProof/>
                <w:webHidden/>
              </w:rPr>
              <w:fldChar w:fldCharType="begin"/>
            </w:r>
            <w:r w:rsidR="00D161A8">
              <w:rPr>
                <w:noProof/>
                <w:webHidden/>
              </w:rPr>
              <w:instrText xml:space="preserve"> PAGEREF _Toc120269210 \h </w:instrText>
            </w:r>
            <w:r w:rsidR="00D161A8">
              <w:rPr>
                <w:noProof/>
                <w:webHidden/>
              </w:rPr>
            </w:r>
            <w:r w:rsidR="00D161A8">
              <w:rPr>
                <w:noProof/>
                <w:webHidden/>
              </w:rPr>
              <w:fldChar w:fldCharType="separate"/>
            </w:r>
            <w:r w:rsidR="00D161A8">
              <w:rPr>
                <w:noProof/>
                <w:webHidden/>
              </w:rPr>
              <w:t>1</w:t>
            </w:r>
            <w:r w:rsidR="00D161A8">
              <w:rPr>
                <w:noProof/>
                <w:webHidden/>
              </w:rPr>
              <w:fldChar w:fldCharType="end"/>
            </w:r>
          </w:hyperlink>
        </w:p>
        <w:p w14:paraId="1463C8AA" w14:textId="7C93FAE6" w:rsidR="00D161A8" w:rsidRDefault="00000000">
          <w:pPr>
            <w:pStyle w:val="Inhopg1"/>
            <w:tabs>
              <w:tab w:val="right" w:leader="dot" w:pos="9062"/>
            </w:tabs>
            <w:rPr>
              <w:rFonts w:eastAsiaTheme="minorEastAsia"/>
              <w:noProof/>
              <w:lang w:eastAsia="nl-NL"/>
            </w:rPr>
          </w:pPr>
          <w:hyperlink w:anchor="_Toc120269211" w:history="1">
            <w:r w:rsidR="00D161A8" w:rsidRPr="009208CA">
              <w:rPr>
                <w:rStyle w:val="Hyperlink"/>
                <w:noProof/>
              </w:rPr>
              <w:t>Functionaliteiten</w:t>
            </w:r>
            <w:r w:rsidR="00D161A8">
              <w:rPr>
                <w:noProof/>
                <w:webHidden/>
              </w:rPr>
              <w:tab/>
            </w:r>
            <w:r w:rsidR="00D161A8">
              <w:rPr>
                <w:noProof/>
                <w:webHidden/>
              </w:rPr>
              <w:fldChar w:fldCharType="begin"/>
            </w:r>
            <w:r w:rsidR="00D161A8">
              <w:rPr>
                <w:noProof/>
                <w:webHidden/>
              </w:rPr>
              <w:instrText xml:space="preserve"> PAGEREF _Toc120269211 \h </w:instrText>
            </w:r>
            <w:r w:rsidR="00D161A8">
              <w:rPr>
                <w:noProof/>
                <w:webHidden/>
              </w:rPr>
            </w:r>
            <w:r w:rsidR="00D161A8">
              <w:rPr>
                <w:noProof/>
                <w:webHidden/>
              </w:rPr>
              <w:fldChar w:fldCharType="separate"/>
            </w:r>
            <w:r w:rsidR="00D161A8">
              <w:rPr>
                <w:noProof/>
                <w:webHidden/>
              </w:rPr>
              <w:t>1</w:t>
            </w:r>
            <w:r w:rsidR="00D161A8">
              <w:rPr>
                <w:noProof/>
                <w:webHidden/>
              </w:rPr>
              <w:fldChar w:fldCharType="end"/>
            </w:r>
          </w:hyperlink>
        </w:p>
        <w:p w14:paraId="5315DF59" w14:textId="478C0E29" w:rsidR="00D161A8" w:rsidRDefault="00000000">
          <w:pPr>
            <w:pStyle w:val="Inhopg1"/>
            <w:tabs>
              <w:tab w:val="right" w:leader="dot" w:pos="9062"/>
            </w:tabs>
            <w:rPr>
              <w:rFonts w:eastAsiaTheme="minorEastAsia"/>
              <w:noProof/>
              <w:lang w:eastAsia="nl-NL"/>
            </w:rPr>
          </w:pPr>
          <w:hyperlink w:anchor="_Toc120269212" w:history="1">
            <w:r w:rsidR="00D161A8" w:rsidRPr="009208CA">
              <w:rPr>
                <w:rStyle w:val="Hyperlink"/>
                <w:noProof/>
              </w:rPr>
              <w:t>1.1 Inloggen op Schaakclub De Blauwe Loper</w:t>
            </w:r>
            <w:r w:rsidR="00D161A8">
              <w:rPr>
                <w:noProof/>
                <w:webHidden/>
              </w:rPr>
              <w:tab/>
            </w:r>
            <w:r w:rsidR="00D161A8">
              <w:rPr>
                <w:noProof/>
                <w:webHidden/>
              </w:rPr>
              <w:fldChar w:fldCharType="begin"/>
            </w:r>
            <w:r w:rsidR="00D161A8">
              <w:rPr>
                <w:noProof/>
                <w:webHidden/>
              </w:rPr>
              <w:instrText xml:space="preserve"> PAGEREF _Toc120269212 \h </w:instrText>
            </w:r>
            <w:r w:rsidR="00D161A8">
              <w:rPr>
                <w:noProof/>
                <w:webHidden/>
              </w:rPr>
            </w:r>
            <w:r w:rsidR="00D161A8">
              <w:rPr>
                <w:noProof/>
                <w:webHidden/>
              </w:rPr>
              <w:fldChar w:fldCharType="separate"/>
            </w:r>
            <w:r w:rsidR="00D161A8">
              <w:rPr>
                <w:noProof/>
                <w:webHidden/>
              </w:rPr>
              <w:t>1</w:t>
            </w:r>
            <w:r w:rsidR="00D161A8">
              <w:rPr>
                <w:noProof/>
                <w:webHidden/>
              </w:rPr>
              <w:fldChar w:fldCharType="end"/>
            </w:r>
          </w:hyperlink>
        </w:p>
        <w:p w14:paraId="09263F03" w14:textId="03286D3E" w:rsidR="00D161A8" w:rsidRDefault="00000000">
          <w:pPr>
            <w:pStyle w:val="Inhopg1"/>
            <w:tabs>
              <w:tab w:val="right" w:leader="dot" w:pos="9062"/>
            </w:tabs>
            <w:rPr>
              <w:rFonts w:eastAsiaTheme="minorEastAsia"/>
              <w:noProof/>
              <w:lang w:eastAsia="nl-NL"/>
            </w:rPr>
          </w:pPr>
          <w:hyperlink w:anchor="_Toc120269213" w:history="1">
            <w:r w:rsidR="00D161A8" w:rsidRPr="009208CA">
              <w:rPr>
                <w:rStyle w:val="Hyperlink"/>
                <w:noProof/>
              </w:rPr>
              <w:t>Ontwerp</w:t>
            </w:r>
            <w:r w:rsidR="00D161A8">
              <w:rPr>
                <w:noProof/>
                <w:webHidden/>
              </w:rPr>
              <w:tab/>
            </w:r>
            <w:r w:rsidR="00D161A8">
              <w:rPr>
                <w:noProof/>
                <w:webHidden/>
              </w:rPr>
              <w:fldChar w:fldCharType="begin"/>
            </w:r>
            <w:r w:rsidR="00D161A8">
              <w:rPr>
                <w:noProof/>
                <w:webHidden/>
              </w:rPr>
              <w:instrText xml:space="preserve"> PAGEREF _Toc120269213 \h </w:instrText>
            </w:r>
            <w:r w:rsidR="00D161A8">
              <w:rPr>
                <w:noProof/>
                <w:webHidden/>
              </w:rPr>
            </w:r>
            <w:r w:rsidR="00D161A8">
              <w:rPr>
                <w:noProof/>
                <w:webHidden/>
              </w:rPr>
              <w:fldChar w:fldCharType="separate"/>
            </w:r>
            <w:r w:rsidR="00D161A8">
              <w:rPr>
                <w:noProof/>
                <w:webHidden/>
              </w:rPr>
              <w:t>1</w:t>
            </w:r>
            <w:r w:rsidR="00D161A8">
              <w:rPr>
                <w:noProof/>
                <w:webHidden/>
              </w:rPr>
              <w:fldChar w:fldCharType="end"/>
            </w:r>
          </w:hyperlink>
        </w:p>
        <w:p w14:paraId="1B4C1C3A" w14:textId="15274D97" w:rsidR="00D161A8" w:rsidRDefault="00000000">
          <w:pPr>
            <w:pStyle w:val="Inhopg2"/>
            <w:tabs>
              <w:tab w:val="right" w:leader="dot" w:pos="9062"/>
            </w:tabs>
            <w:rPr>
              <w:rFonts w:eastAsiaTheme="minorEastAsia"/>
              <w:noProof/>
              <w:lang w:eastAsia="nl-NL"/>
            </w:rPr>
          </w:pPr>
          <w:hyperlink w:anchor="_Toc120269214" w:history="1">
            <w:r w:rsidR="00D161A8" w:rsidRPr="009208CA">
              <w:rPr>
                <w:rStyle w:val="Hyperlink"/>
                <w:noProof/>
              </w:rPr>
              <w:t>Basis schermontwerp</w:t>
            </w:r>
            <w:r w:rsidR="00D161A8">
              <w:rPr>
                <w:noProof/>
                <w:webHidden/>
              </w:rPr>
              <w:tab/>
            </w:r>
            <w:r w:rsidR="00D161A8">
              <w:rPr>
                <w:noProof/>
                <w:webHidden/>
              </w:rPr>
              <w:fldChar w:fldCharType="begin"/>
            </w:r>
            <w:r w:rsidR="00D161A8">
              <w:rPr>
                <w:noProof/>
                <w:webHidden/>
              </w:rPr>
              <w:instrText xml:space="preserve"> PAGEREF _Toc120269214 \h </w:instrText>
            </w:r>
            <w:r w:rsidR="00D161A8">
              <w:rPr>
                <w:noProof/>
                <w:webHidden/>
              </w:rPr>
            </w:r>
            <w:r w:rsidR="00D161A8">
              <w:rPr>
                <w:noProof/>
                <w:webHidden/>
              </w:rPr>
              <w:fldChar w:fldCharType="separate"/>
            </w:r>
            <w:r w:rsidR="00D161A8">
              <w:rPr>
                <w:noProof/>
                <w:webHidden/>
              </w:rPr>
              <w:t>1</w:t>
            </w:r>
            <w:r w:rsidR="00D161A8">
              <w:rPr>
                <w:noProof/>
                <w:webHidden/>
              </w:rPr>
              <w:fldChar w:fldCharType="end"/>
            </w:r>
          </w:hyperlink>
        </w:p>
        <w:p w14:paraId="51E39125" w14:textId="355C9954" w:rsidR="00D161A8" w:rsidRDefault="00000000">
          <w:pPr>
            <w:pStyle w:val="Inhopg1"/>
            <w:tabs>
              <w:tab w:val="right" w:leader="dot" w:pos="9062"/>
            </w:tabs>
            <w:rPr>
              <w:rFonts w:eastAsiaTheme="minorEastAsia"/>
              <w:noProof/>
              <w:lang w:eastAsia="nl-NL"/>
            </w:rPr>
          </w:pPr>
          <w:hyperlink w:anchor="_Toc120269215" w:history="1">
            <w:r w:rsidR="00D161A8" w:rsidRPr="009208CA">
              <w:rPr>
                <w:rStyle w:val="Hyperlink"/>
                <w:noProof/>
              </w:rPr>
              <w:t>Schematechnieken</w:t>
            </w:r>
            <w:r w:rsidR="00D161A8">
              <w:rPr>
                <w:noProof/>
                <w:webHidden/>
              </w:rPr>
              <w:tab/>
            </w:r>
            <w:r w:rsidR="00D161A8">
              <w:rPr>
                <w:noProof/>
                <w:webHidden/>
              </w:rPr>
              <w:fldChar w:fldCharType="begin"/>
            </w:r>
            <w:r w:rsidR="00D161A8">
              <w:rPr>
                <w:noProof/>
                <w:webHidden/>
              </w:rPr>
              <w:instrText xml:space="preserve"> PAGEREF _Toc120269215 \h </w:instrText>
            </w:r>
            <w:r w:rsidR="00D161A8">
              <w:rPr>
                <w:noProof/>
                <w:webHidden/>
              </w:rPr>
            </w:r>
            <w:r w:rsidR="00D161A8">
              <w:rPr>
                <w:noProof/>
                <w:webHidden/>
              </w:rPr>
              <w:fldChar w:fldCharType="separate"/>
            </w:r>
            <w:r w:rsidR="00D161A8">
              <w:rPr>
                <w:noProof/>
                <w:webHidden/>
              </w:rPr>
              <w:t>2</w:t>
            </w:r>
            <w:r w:rsidR="00D161A8">
              <w:rPr>
                <w:noProof/>
                <w:webHidden/>
              </w:rPr>
              <w:fldChar w:fldCharType="end"/>
            </w:r>
          </w:hyperlink>
        </w:p>
        <w:p w14:paraId="22441B80" w14:textId="2CD25DC8" w:rsidR="00D161A8" w:rsidRDefault="00000000">
          <w:pPr>
            <w:pStyle w:val="Inhopg2"/>
            <w:tabs>
              <w:tab w:val="right" w:leader="dot" w:pos="9062"/>
            </w:tabs>
            <w:rPr>
              <w:rFonts w:eastAsiaTheme="minorEastAsia"/>
              <w:noProof/>
              <w:lang w:eastAsia="nl-NL"/>
            </w:rPr>
          </w:pPr>
          <w:hyperlink w:anchor="_Toc120269216" w:history="1">
            <w:r w:rsidR="00D161A8" w:rsidRPr="009208CA">
              <w:rPr>
                <w:rStyle w:val="Hyperlink"/>
                <w:noProof/>
              </w:rPr>
              <w:t>Formulierontwerp</w:t>
            </w:r>
            <w:r w:rsidR="00D161A8">
              <w:rPr>
                <w:noProof/>
                <w:webHidden/>
              </w:rPr>
              <w:tab/>
            </w:r>
            <w:r w:rsidR="00D161A8">
              <w:rPr>
                <w:noProof/>
                <w:webHidden/>
              </w:rPr>
              <w:fldChar w:fldCharType="begin"/>
            </w:r>
            <w:r w:rsidR="00D161A8">
              <w:rPr>
                <w:noProof/>
                <w:webHidden/>
              </w:rPr>
              <w:instrText xml:space="preserve"> PAGEREF _Toc120269216 \h </w:instrText>
            </w:r>
            <w:r w:rsidR="00D161A8">
              <w:rPr>
                <w:noProof/>
                <w:webHidden/>
              </w:rPr>
            </w:r>
            <w:r w:rsidR="00D161A8">
              <w:rPr>
                <w:noProof/>
                <w:webHidden/>
              </w:rPr>
              <w:fldChar w:fldCharType="separate"/>
            </w:r>
            <w:r w:rsidR="00D161A8">
              <w:rPr>
                <w:noProof/>
                <w:webHidden/>
              </w:rPr>
              <w:t>2</w:t>
            </w:r>
            <w:r w:rsidR="00D161A8">
              <w:rPr>
                <w:noProof/>
                <w:webHidden/>
              </w:rPr>
              <w:fldChar w:fldCharType="end"/>
            </w:r>
          </w:hyperlink>
        </w:p>
        <w:p w14:paraId="29DFB5EC" w14:textId="0064C4E2" w:rsidR="00D161A8" w:rsidRDefault="00000000">
          <w:pPr>
            <w:pStyle w:val="Inhopg2"/>
            <w:tabs>
              <w:tab w:val="right" w:leader="dot" w:pos="9062"/>
            </w:tabs>
            <w:rPr>
              <w:rFonts w:eastAsiaTheme="minorEastAsia"/>
              <w:noProof/>
              <w:lang w:eastAsia="nl-NL"/>
            </w:rPr>
          </w:pPr>
          <w:hyperlink w:anchor="_Toc120269217" w:history="1">
            <w:r w:rsidR="00D161A8" w:rsidRPr="009208CA">
              <w:rPr>
                <w:rStyle w:val="Hyperlink"/>
                <w:noProof/>
              </w:rPr>
              <w:t>Uitvoerontwerp</w:t>
            </w:r>
            <w:r w:rsidR="00D161A8">
              <w:rPr>
                <w:noProof/>
                <w:webHidden/>
              </w:rPr>
              <w:tab/>
            </w:r>
            <w:r w:rsidR="00D161A8">
              <w:rPr>
                <w:noProof/>
                <w:webHidden/>
              </w:rPr>
              <w:fldChar w:fldCharType="begin"/>
            </w:r>
            <w:r w:rsidR="00D161A8">
              <w:rPr>
                <w:noProof/>
                <w:webHidden/>
              </w:rPr>
              <w:instrText xml:space="preserve"> PAGEREF _Toc120269217 \h </w:instrText>
            </w:r>
            <w:r w:rsidR="00D161A8">
              <w:rPr>
                <w:noProof/>
                <w:webHidden/>
              </w:rPr>
            </w:r>
            <w:r w:rsidR="00D161A8">
              <w:rPr>
                <w:noProof/>
                <w:webHidden/>
              </w:rPr>
              <w:fldChar w:fldCharType="separate"/>
            </w:r>
            <w:r w:rsidR="00D161A8">
              <w:rPr>
                <w:noProof/>
                <w:webHidden/>
              </w:rPr>
              <w:t>2</w:t>
            </w:r>
            <w:r w:rsidR="00D161A8">
              <w:rPr>
                <w:noProof/>
                <w:webHidden/>
              </w:rPr>
              <w:fldChar w:fldCharType="end"/>
            </w:r>
          </w:hyperlink>
        </w:p>
        <w:p w14:paraId="0652EFF6" w14:textId="417E4AE8" w:rsidR="00D161A8" w:rsidRDefault="00000000">
          <w:pPr>
            <w:pStyle w:val="Inhopg2"/>
            <w:tabs>
              <w:tab w:val="right" w:leader="dot" w:pos="9062"/>
            </w:tabs>
            <w:rPr>
              <w:rFonts w:eastAsiaTheme="minorEastAsia"/>
              <w:noProof/>
              <w:lang w:eastAsia="nl-NL"/>
            </w:rPr>
          </w:pPr>
          <w:hyperlink w:anchor="_Toc120269218" w:history="1">
            <w:r w:rsidR="00D161A8" w:rsidRPr="009208CA">
              <w:rPr>
                <w:rStyle w:val="Hyperlink"/>
                <w:noProof/>
              </w:rPr>
              <w:t>Gebruikersschermen</w:t>
            </w:r>
            <w:r w:rsidR="00D161A8">
              <w:rPr>
                <w:noProof/>
                <w:webHidden/>
              </w:rPr>
              <w:tab/>
            </w:r>
            <w:r w:rsidR="00D161A8">
              <w:rPr>
                <w:noProof/>
                <w:webHidden/>
              </w:rPr>
              <w:fldChar w:fldCharType="begin"/>
            </w:r>
            <w:r w:rsidR="00D161A8">
              <w:rPr>
                <w:noProof/>
                <w:webHidden/>
              </w:rPr>
              <w:instrText xml:space="preserve"> PAGEREF _Toc120269218 \h </w:instrText>
            </w:r>
            <w:r w:rsidR="00D161A8">
              <w:rPr>
                <w:noProof/>
                <w:webHidden/>
              </w:rPr>
            </w:r>
            <w:r w:rsidR="00D161A8">
              <w:rPr>
                <w:noProof/>
                <w:webHidden/>
              </w:rPr>
              <w:fldChar w:fldCharType="separate"/>
            </w:r>
            <w:r w:rsidR="00D161A8">
              <w:rPr>
                <w:noProof/>
                <w:webHidden/>
              </w:rPr>
              <w:t>2</w:t>
            </w:r>
            <w:r w:rsidR="00D161A8">
              <w:rPr>
                <w:noProof/>
                <w:webHidden/>
              </w:rPr>
              <w:fldChar w:fldCharType="end"/>
            </w:r>
          </w:hyperlink>
        </w:p>
        <w:p w14:paraId="36CC5FF3" w14:textId="08D51E5B" w:rsidR="00D161A8" w:rsidRDefault="00000000">
          <w:pPr>
            <w:pStyle w:val="Inhopg2"/>
            <w:tabs>
              <w:tab w:val="right" w:leader="dot" w:pos="9062"/>
            </w:tabs>
            <w:rPr>
              <w:rFonts w:eastAsiaTheme="minorEastAsia"/>
              <w:noProof/>
              <w:lang w:eastAsia="nl-NL"/>
            </w:rPr>
          </w:pPr>
          <w:hyperlink w:anchor="_Toc120269219" w:history="1">
            <w:r w:rsidR="00D161A8" w:rsidRPr="009208CA">
              <w:rPr>
                <w:rStyle w:val="Hyperlink"/>
                <w:noProof/>
              </w:rPr>
              <w:t>Relationeel datamodel</w:t>
            </w:r>
            <w:r w:rsidR="00D161A8">
              <w:rPr>
                <w:noProof/>
                <w:webHidden/>
              </w:rPr>
              <w:tab/>
            </w:r>
            <w:r w:rsidR="00D161A8">
              <w:rPr>
                <w:noProof/>
                <w:webHidden/>
              </w:rPr>
              <w:fldChar w:fldCharType="begin"/>
            </w:r>
            <w:r w:rsidR="00D161A8">
              <w:rPr>
                <w:noProof/>
                <w:webHidden/>
              </w:rPr>
              <w:instrText xml:space="preserve"> PAGEREF _Toc120269219 \h </w:instrText>
            </w:r>
            <w:r w:rsidR="00D161A8">
              <w:rPr>
                <w:noProof/>
                <w:webHidden/>
              </w:rPr>
            </w:r>
            <w:r w:rsidR="00D161A8">
              <w:rPr>
                <w:noProof/>
                <w:webHidden/>
              </w:rPr>
              <w:fldChar w:fldCharType="separate"/>
            </w:r>
            <w:r w:rsidR="00D161A8">
              <w:rPr>
                <w:noProof/>
                <w:webHidden/>
              </w:rPr>
              <w:t>2</w:t>
            </w:r>
            <w:r w:rsidR="00D161A8">
              <w:rPr>
                <w:noProof/>
                <w:webHidden/>
              </w:rPr>
              <w:fldChar w:fldCharType="end"/>
            </w:r>
          </w:hyperlink>
        </w:p>
        <w:p w14:paraId="5989ADDD" w14:textId="67C05316" w:rsidR="00D161A8" w:rsidRDefault="00000000">
          <w:pPr>
            <w:pStyle w:val="Inhopg2"/>
            <w:tabs>
              <w:tab w:val="right" w:leader="dot" w:pos="9062"/>
            </w:tabs>
            <w:rPr>
              <w:rFonts w:eastAsiaTheme="minorEastAsia"/>
              <w:noProof/>
              <w:lang w:eastAsia="nl-NL"/>
            </w:rPr>
          </w:pPr>
          <w:hyperlink w:anchor="_Toc120269220" w:history="1">
            <w:r w:rsidR="00D161A8" w:rsidRPr="009208CA">
              <w:rPr>
                <w:rStyle w:val="Hyperlink"/>
                <w:noProof/>
              </w:rPr>
              <w:t>ERD</w:t>
            </w:r>
            <w:r w:rsidR="00D161A8">
              <w:rPr>
                <w:noProof/>
                <w:webHidden/>
              </w:rPr>
              <w:tab/>
            </w:r>
            <w:r w:rsidR="00D161A8">
              <w:rPr>
                <w:noProof/>
                <w:webHidden/>
              </w:rPr>
              <w:fldChar w:fldCharType="begin"/>
            </w:r>
            <w:r w:rsidR="00D161A8">
              <w:rPr>
                <w:noProof/>
                <w:webHidden/>
              </w:rPr>
              <w:instrText xml:space="preserve"> PAGEREF _Toc120269220 \h </w:instrText>
            </w:r>
            <w:r w:rsidR="00D161A8">
              <w:rPr>
                <w:noProof/>
                <w:webHidden/>
              </w:rPr>
            </w:r>
            <w:r w:rsidR="00D161A8">
              <w:rPr>
                <w:noProof/>
                <w:webHidden/>
              </w:rPr>
              <w:fldChar w:fldCharType="separate"/>
            </w:r>
            <w:r w:rsidR="00D161A8">
              <w:rPr>
                <w:noProof/>
                <w:webHidden/>
              </w:rPr>
              <w:t>3</w:t>
            </w:r>
            <w:r w:rsidR="00D161A8">
              <w:rPr>
                <w:noProof/>
                <w:webHidden/>
              </w:rPr>
              <w:fldChar w:fldCharType="end"/>
            </w:r>
          </w:hyperlink>
        </w:p>
        <w:p w14:paraId="11DFE728" w14:textId="05F354AA" w:rsidR="00D161A8" w:rsidRDefault="00000000">
          <w:pPr>
            <w:pStyle w:val="Inhopg1"/>
            <w:tabs>
              <w:tab w:val="right" w:leader="dot" w:pos="9062"/>
            </w:tabs>
            <w:rPr>
              <w:rFonts w:eastAsiaTheme="minorEastAsia"/>
              <w:noProof/>
              <w:lang w:eastAsia="nl-NL"/>
            </w:rPr>
          </w:pPr>
          <w:hyperlink w:anchor="_Toc120269221" w:history="1">
            <w:r w:rsidR="00D161A8" w:rsidRPr="009208CA">
              <w:rPr>
                <w:rStyle w:val="Hyperlink"/>
                <w:noProof/>
              </w:rPr>
              <w:t>Onderbouwing</w:t>
            </w:r>
            <w:r w:rsidR="00D161A8">
              <w:rPr>
                <w:noProof/>
                <w:webHidden/>
              </w:rPr>
              <w:tab/>
            </w:r>
            <w:r w:rsidR="00D161A8">
              <w:rPr>
                <w:noProof/>
                <w:webHidden/>
              </w:rPr>
              <w:fldChar w:fldCharType="begin"/>
            </w:r>
            <w:r w:rsidR="00D161A8">
              <w:rPr>
                <w:noProof/>
                <w:webHidden/>
              </w:rPr>
              <w:instrText xml:space="preserve"> PAGEREF _Toc120269221 \h </w:instrText>
            </w:r>
            <w:r w:rsidR="00D161A8">
              <w:rPr>
                <w:noProof/>
                <w:webHidden/>
              </w:rPr>
            </w:r>
            <w:r w:rsidR="00D161A8">
              <w:rPr>
                <w:noProof/>
                <w:webHidden/>
              </w:rPr>
              <w:fldChar w:fldCharType="separate"/>
            </w:r>
            <w:r w:rsidR="00D161A8">
              <w:rPr>
                <w:noProof/>
                <w:webHidden/>
              </w:rPr>
              <w:t>3</w:t>
            </w:r>
            <w:r w:rsidR="00D161A8">
              <w:rPr>
                <w:noProof/>
                <w:webHidden/>
              </w:rPr>
              <w:fldChar w:fldCharType="end"/>
            </w:r>
          </w:hyperlink>
        </w:p>
        <w:p w14:paraId="55B3A446" w14:textId="1E27F8E6" w:rsidR="00D161A8" w:rsidRDefault="00000000">
          <w:pPr>
            <w:pStyle w:val="Inhopg2"/>
            <w:tabs>
              <w:tab w:val="right" w:leader="dot" w:pos="9062"/>
            </w:tabs>
            <w:rPr>
              <w:rFonts w:eastAsiaTheme="minorEastAsia"/>
              <w:noProof/>
              <w:lang w:eastAsia="nl-NL"/>
            </w:rPr>
          </w:pPr>
          <w:hyperlink w:anchor="_Toc120269222" w:history="1">
            <w:r w:rsidR="00D161A8" w:rsidRPr="009208CA">
              <w:rPr>
                <w:rStyle w:val="Hyperlink"/>
                <w:noProof/>
              </w:rPr>
              <w:t>Beveiliging en privacy</w:t>
            </w:r>
            <w:r w:rsidR="00D161A8">
              <w:rPr>
                <w:noProof/>
                <w:webHidden/>
              </w:rPr>
              <w:tab/>
            </w:r>
            <w:r w:rsidR="00D161A8">
              <w:rPr>
                <w:noProof/>
                <w:webHidden/>
              </w:rPr>
              <w:fldChar w:fldCharType="begin"/>
            </w:r>
            <w:r w:rsidR="00D161A8">
              <w:rPr>
                <w:noProof/>
                <w:webHidden/>
              </w:rPr>
              <w:instrText xml:space="preserve"> PAGEREF _Toc120269222 \h </w:instrText>
            </w:r>
            <w:r w:rsidR="00D161A8">
              <w:rPr>
                <w:noProof/>
                <w:webHidden/>
              </w:rPr>
            </w:r>
            <w:r w:rsidR="00D161A8">
              <w:rPr>
                <w:noProof/>
                <w:webHidden/>
              </w:rPr>
              <w:fldChar w:fldCharType="separate"/>
            </w:r>
            <w:r w:rsidR="00D161A8">
              <w:rPr>
                <w:noProof/>
                <w:webHidden/>
              </w:rPr>
              <w:t>3</w:t>
            </w:r>
            <w:r w:rsidR="00D161A8">
              <w:rPr>
                <w:noProof/>
                <w:webHidden/>
              </w:rPr>
              <w:fldChar w:fldCharType="end"/>
            </w:r>
          </w:hyperlink>
        </w:p>
        <w:p w14:paraId="67B1FADA" w14:textId="6A0B28DF" w:rsidR="00D161A8" w:rsidRDefault="00000000">
          <w:pPr>
            <w:pStyle w:val="Inhopg1"/>
            <w:tabs>
              <w:tab w:val="right" w:leader="dot" w:pos="9062"/>
            </w:tabs>
            <w:rPr>
              <w:rFonts w:eastAsiaTheme="minorEastAsia"/>
              <w:noProof/>
              <w:lang w:eastAsia="nl-NL"/>
            </w:rPr>
          </w:pPr>
          <w:hyperlink w:anchor="_Toc120269223" w:history="1">
            <w:r w:rsidR="00D161A8" w:rsidRPr="009208CA">
              <w:rPr>
                <w:rStyle w:val="Hyperlink"/>
                <w:noProof/>
              </w:rPr>
              <w:t>Bijlagen</w:t>
            </w:r>
            <w:r w:rsidR="00D161A8">
              <w:rPr>
                <w:noProof/>
                <w:webHidden/>
              </w:rPr>
              <w:tab/>
            </w:r>
            <w:r w:rsidR="00D161A8">
              <w:rPr>
                <w:noProof/>
                <w:webHidden/>
              </w:rPr>
              <w:fldChar w:fldCharType="begin"/>
            </w:r>
            <w:r w:rsidR="00D161A8">
              <w:rPr>
                <w:noProof/>
                <w:webHidden/>
              </w:rPr>
              <w:instrText xml:space="preserve"> PAGEREF _Toc120269223 \h </w:instrText>
            </w:r>
            <w:r w:rsidR="00D161A8">
              <w:rPr>
                <w:noProof/>
                <w:webHidden/>
              </w:rPr>
            </w:r>
            <w:r w:rsidR="00D161A8">
              <w:rPr>
                <w:noProof/>
                <w:webHidden/>
              </w:rPr>
              <w:fldChar w:fldCharType="separate"/>
            </w:r>
            <w:r w:rsidR="00D161A8">
              <w:rPr>
                <w:noProof/>
                <w:webHidden/>
              </w:rPr>
              <w:t>3</w:t>
            </w:r>
            <w:r w:rsidR="00D161A8">
              <w:rPr>
                <w:noProof/>
                <w:webHidden/>
              </w:rPr>
              <w:fldChar w:fldCharType="end"/>
            </w:r>
          </w:hyperlink>
        </w:p>
        <w:p w14:paraId="4013E387" w14:textId="31F16CD7" w:rsidR="001211FE" w:rsidRDefault="001211FE">
          <w:r>
            <w:rPr>
              <w:b/>
              <w:bCs/>
            </w:rPr>
            <w:fldChar w:fldCharType="end"/>
          </w:r>
        </w:p>
      </w:sdtContent>
    </w:sdt>
    <w:p w14:paraId="560C8F2E" w14:textId="77777777" w:rsidR="00F108F9" w:rsidRDefault="00F108F9">
      <w:pPr>
        <w:sectPr w:rsidR="00F108F9" w:rsidSect="004B1B5C">
          <w:headerReference w:type="default" r:id="rId9"/>
          <w:footerReference w:type="default" r:id="rId10"/>
          <w:pgSz w:w="11906" w:h="16838"/>
          <w:pgMar w:top="1417" w:right="1417" w:bottom="1417" w:left="1417" w:header="708" w:footer="708" w:gutter="0"/>
          <w:pgNumType w:start="1"/>
          <w:cols w:space="708"/>
          <w:docGrid w:linePitch="360"/>
        </w:sectPr>
      </w:pPr>
    </w:p>
    <w:p w14:paraId="3ADDA915" w14:textId="77777777" w:rsidR="001211FE" w:rsidRDefault="001211FE" w:rsidP="001211FE">
      <w:pPr>
        <w:pStyle w:val="Kop1"/>
      </w:pPr>
      <w:bookmarkStart w:id="2" w:name="_Toc120269209"/>
      <w:r>
        <w:lastRenderedPageBreak/>
        <w:t>Inleiding</w:t>
      </w:r>
      <w:bookmarkEnd w:id="2"/>
    </w:p>
    <w:p w14:paraId="7E4C6A15" w14:textId="35445B77" w:rsidR="00394FB5" w:rsidRPr="00394FB5" w:rsidRDefault="00394FB5" w:rsidP="00FD2B27">
      <w:r>
        <w:t xml:space="preserve">De aanleiding voor het maken van het functioneel ontwerp is door de project die we van Schaakclub De Blauwe Loper hebben gekregen. Bij dit project gaan we een beheer systeem maken over een schaakclub. Hierbij kunnen leden uitslagen zien van gespeelde schaaktoernooien, Scheidsrechters kunnen schaaktoernooien met scores toevoegen </w:t>
      </w:r>
      <w:r w:rsidR="009B0E3F">
        <w:t>zodat de leden ze kunnen zien, Secretarissen kunnen de account gegevens van alle leden bij houden en als laatste kan de admin alles beheren en specifieke leden een rol geven.</w:t>
      </w:r>
    </w:p>
    <w:p w14:paraId="2DBF7471" w14:textId="71ECB45C" w:rsidR="00D96829" w:rsidRPr="009B0E3F" w:rsidRDefault="00D96829" w:rsidP="009B0E3F">
      <w:pPr>
        <w:pStyle w:val="Kop1"/>
      </w:pPr>
      <w:bookmarkStart w:id="3" w:name="_Toc118984714"/>
      <w:bookmarkStart w:id="4" w:name="_Toc120269210"/>
      <w:r>
        <w:t>Betrokkenen</w:t>
      </w:r>
      <w:bookmarkEnd w:id="3"/>
      <w:bookmarkEnd w:id="4"/>
    </w:p>
    <w:tbl>
      <w:tblPr>
        <w:tblStyle w:val="Tabelraster"/>
        <w:tblW w:w="0" w:type="auto"/>
        <w:tblBorders>
          <w:left w:val="none" w:sz="0" w:space="0" w:color="auto"/>
          <w:right w:val="none" w:sz="0" w:space="0" w:color="auto"/>
        </w:tblBorders>
        <w:tblLook w:val="04A0" w:firstRow="1" w:lastRow="0" w:firstColumn="1" w:lastColumn="0" w:noHBand="0" w:noVBand="1"/>
      </w:tblPr>
      <w:tblGrid>
        <w:gridCol w:w="2611"/>
        <w:gridCol w:w="1970"/>
        <w:gridCol w:w="2245"/>
        <w:gridCol w:w="2246"/>
      </w:tblGrid>
      <w:tr w:rsidR="00D96829" w14:paraId="0D49F6F3" w14:textId="77777777" w:rsidTr="00D96829">
        <w:tc>
          <w:tcPr>
            <w:tcW w:w="2653" w:type="dxa"/>
            <w:shd w:val="clear" w:color="auto" w:fill="E7E6E6" w:themeFill="background2"/>
          </w:tcPr>
          <w:p w14:paraId="24E2ED1E" w14:textId="77777777" w:rsidR="00D96829" w:rsidRDefault="00D96829" w:rsidP="006003A9">
            <w:bookmarkStart w:id="5" w:name="_Hlk119056401"/>
            <w:r>
              <w:t>Naam</w:t>
            </w:r>
          </w:p>
        </w:tc>
        <w:tc>
          <w:tcPr>
            <w:tcW w:w="1983" w:type="dxa"/>
            <w:shd w:val="clear" w:color="auto" w:fill="E7E6E6" w:themeFill="background2"/>
          </w:tcPr>
          <w:p w14:paraId="30AF581D" w14:textId="77777777" w:rsidR="00D96829" w:rsidRDefault="00D96829" w:rsidP="006003A9">
            <w:r>
              <w:t>Rol</w:t>
            </w:r>
          </w:p>
        </w:tc>
        <w:tc>
          <w:tcPr>
            <w:tcW w:w="2162" w:type="dxa"/>
            <w:shd w:val="clear" w:color="auto" w:fill="E7E6E6" w:themeFill="background2"/>
          </w:tcPr>
          <w:p w14:paraId="51D41D90" w14:textId="77777777" w:rsidR="00D96829" w:rsidRDefault="00D96829" w:rsidP="006003A9">
            <w:r>
              <w:t>Email</w:t>
            </w:r>
          </w:p>
        </w:tc>
        <w:tc>
          <w:tcPr>
            <w:tcW w:w="2274" w:type="dxa"/>
            <w:shd w:val="clear" w:color="auto" w:fill="E7E6E6" w:themeFill="background2"/>
          </w:tcPr>
          <w:p w14:paraId="517EECA9" w14:textId="77777777" w:rsidR="00D96829" w:rsidRDefault="00D96829" w:rsidP="006003A9">
            <w:r>
              <w:t>Telefoon</w:t>
            </w:r>
          </w:p>
        </w:tc>
      </w:tr>
      <w:tr w:rsidR="00D96829" w14:paraId="673FA9BD" w14:textId="77777777" w:rsidTr="00D96829">
        <w:tc>
          <w:tcPr>
            <w:tcW w:w="2653" w:type="dxa"/>
          </w:tcPr>
          <w:p w14:paraId="18C77C86" w14:textId="77777777" w:rsidR="009B0E3F" w:rsidRPr="00FA4D05" w:rsidRDefault="009B0E3F" w:rsidP="009B0E3F">
            <w:r w:rsidRPr="00FA4D05">
              <w:t>Schaakclub De Blauwe Loper</w:t>
            </w:r>
          </w:p>
          <w:p w14:paraId="1EA26A7E" w14:textId="77777777" w:rsidR="009B0E3F" w:rsidRPr="002A1A3D" w:rsidRDefault="009B0E3F" w:rsidP="009B0E3F">
            <w:r w:rsidRPr="002A1A3D">
              <w:t>Ton van Uuden</w:t>
            </w:r>
          </w:p>
          <w:p w14:paraId="222E7042" w14:textId="6FB2F499" w:rsidR="00D96829" w:rsidRPr="009B0E3F" w:rsidRDefault="009B0E3F" w:rsidP="009B0E3F">
            <w:r w:rsidRPr="00FA4D05">
              <w:t>Daan de klein</w:t>
            </w:r>
          </w:p>
        </w:tc>
        <w:tc>
          <w:tcPr>
            <w:tcW w:w="1983" w:type="dxa"/>
          </w:tcPr>
          <w:p w14:paraId="6A95583C" w14:textId="77777777" w:rsidR="00D96829" w:rsidRDefault="00D96829" w:rsidP="006003A9">
            <w:r>
              <w:t>Opdrachtgever</w:t>
            </w:r>
          </w:p>
          <w:p w14:paraId="7E66E1D7" w14:textId="77777777" w:rsidR="00D96829" w:rsidRDefault="00D96829" w:rsidP="006003A9">
            <w:r>
              <w:t>Projectleider</w:t>
            </w:r>
          </w:p>
          <w:p w14:paraId="76A14053" w14:textId="27D55752" w:rsidR="00D96829" w:rsidRDefault="00D96829" w:rsidP="006003A9">
            <w:r>
              <w:t>Ontwikkelaar</w:t>
            </w:r>
          </w:p>
        </w:tc>
        <w:tc>
          <w:tcPr>
            <w:tcW w:w="2162" w:type="dxa"/>
          </w:tcPr>
          <w:p w14:paraId="6465D1E6" w14:textId="77777777" w:rsidR="00D96829" w:rsidRDefault="009B0E3F" w:rsidP="006003A9">
            <w:r>
              <w:t>-</w:t>
            </w:r>
          </w:p>
          <w:p w14:paraId="313248E3" w14:textId="77777777" w:rsidR="009B0E3F" w:rsidRDefault="009B0E3F" w:rsidP="009B0E3F">
            <w:r>
              <w:t>t.vanuuden@kw1c.nl</w:t>
            </w:r>
          </w:p>
          <w:p w14:paraId="232DB560" w14:textId="1180A747" w:rsidR="009B0E3F" w:rsidRDefault="009B0E3F" w:rsidP="006003A9">
            <w:r>
              <w:t>daan.deklein@kw1c.nl</w:t>
            </w:r>
          </w:p>
        </w:tc>
        <w:tc>
          <w:tcPr>
            <w:tcW w:w="2274" w:type="dxa"/>
          </w:tcPr>
          <w:p w14:paraId="78ACBAFB" w14:textId="77777777" w:rsidR="00D96829" w:rsidRDefault="009B0E3F" w:rsidP="006003A9">
            <w:r>
              <w:t>-</w:t>
            </w:r>
          </w:p>
          <w:p w14:paraId="737F82A0" w14:textId="77777777" w:rsidR="009B0E3F" w:rsidRDefault="009B0E3F" w:rsidP="006003A9">
            <w:r>
              <w:t>-</w:t>
            </w:r>
          </w:p>
          <w:p w14:paraId="2B93FC38" w14:textId="100A217A" w:rsidR="009B0E3F" w:rsidRDefault="009B0E3F" w:rsidP="006003A9">
            <w:r>
              <w:t>0630039681</w:t>
            </w:r>
          </w:p>
        </w:tc>
      </w:tr>
      <w:bookmarkEnd w:id="5"/>
    </w:tbl>
    <w:p w14:paraId="105F96BF" w14:textId="77777777" w:rsidR="008B5157" w:rsidRDefault="008B5157" w:rsidP="003C0795"/>
    <w:p w14:paraId="3E26E41F" w14:textId="77777777" w:rsidR="004811E6" w:rsidRDefault="004811E6" w:rsidP="00436610">
      <w:pPr>
        <w:pStyle w:val="Kop1"/>
      </w:pPr>
      <w:bookmarkStart w:id="6" w:name="_Toc441224463"/>
      <w:bookmarkStart w:id="7" w:name="_Toc446072060"/>
      <w:bookmarkStart w:id="8" w:name="_Toc447878397"/>
      <w:bookmarkStart w:id="9" w:name="_Toc120269211"/>
      <w:r>
        <w:t>Functionaliteiten</w:t>
      </w:r>
      <w:bookmarkEnd w:id="6"/>
      <w:bookmarkEnd w:id="7"/>
      <w:bookmarkEnd w:id="8"/>
      <w:bookmarkEnd w:id="9"/>
    </w:p>
    <w:p w14:paraId="750A3EB8" w14:textId="77777777" w:rsidR="004811E6" w:rsidRPr="004D2417" w:rsidRDefault="004811E6" w:rsidP="004811E6">
      <w:pPr>
        <w:rPr>
          <w:rFonts w:ascii="Calibri" w:hAnsi="Calibri"/>
          <w:i/>
          <w:iCs/>
        </w:rPr>
      </w:pPr>
      <w:r w:rsidRPr="004D2417">
        <w:rPr>
          <w:rFonts w:ascii="Calibri" w:hAnsi="Calibri"/>
          <w:i/>
          <w:iCs/>
        </w:rPr>
        <w:t xml:space="preserve">Hier vermeld je alle functionaliteiten (zie </w:t>
      </w:r>
      <w:r w:rsidR="007D4B4F">
        <w:rPr>
          <w:rFonts w:ascii="Calibri" w:hAnsi="Calibri"/>
          <w:i/>
          <w:iCs/>
        </w:rPr>
        <w:t>PlanVanAanpak</w:t>
      </w:r>
      <w:r w:rsidRPr="004D2417">
        <w:rPr>
          <w:rFonts w:ascii="Calibri" w:hAnsi="Calibri"/>
          <w:i/>
          <w:iCs/>
        </w:rPr>
        <w:t xml:space="preserve">) die de applicatie gaat bieden. Geef hierbij duidelijk aan wat eisen en wensen zijn (prioriteiten). Zorg ervoor dat het ook voor niet vakgenoten duidelijk omschreven is. </w:t>
      </w:r>
    </w:p>
    <w:p w14:paraId="2515014C" w14:textId="27D21E01" w:rsidR="004811E6" w:rsidRDefault="004811E6" w:rsidP="004811E6">
      <w:pPr>
        <w:rPr>
          <w:i/>
          <w:iCs/>
        </w:rPr>
      </w:pPr>
      <w:r w:rsidRPr="004D2417">
        <w:rPr>
          <w:rFonts w:ascii="Calibri" w:hAnsi="Calibri"/>
          <w:i/>
          <w:iCs/>
        </w:rPr>
        <w:t>Maak gebruik van lijsten of schema’s.</w:t>
      </w:r>
      <w:r w:rsidR="00C16CAF">
        <w:rPr>
          <w:rFonts w:ascii="Calibri" w:hAnsi="Calibri"/>
          <w:i/>
          <w:iCs/>
        </w:rPr>
        <w:t xml:space="preserve"> Gebru</w:t>
      </w:r>
      <w:r w:rsidR="00C16CAF" w:rsidRPr="00F108F9">
        <w:rPr>
          <w:rFonts w:ascii="Calibri" w:hAnsi="Calibri"/>
          <w:i/>
          <w:iCs/>
        </w:rPr>
        <w:t xml:space="preserve">ik </w:t>
      </w:r>
      <w:r w:rsidR="00C16CAF" w:rsidRPr="00F108F9">
        <w:rPr>
          <w:i/>
          <w:iCs/>
        </w:rPr>
        <w:t>schematechnieken zoals bijvoorbeeld activiteitendiagram, klassendiagram, ERD, use case diagram</w:t>
      </w:r>
      <w:r w:rsidR="00F108F9" w:rsidRPr="00F108F9">
        <w:rPr>
          <w:i/>
          <w:iCs/>
        </w:rPr>
        <w:t>.</w:t>
      </w:r>
    </w:p>
    <w:p w14:paraId="42D5D9C4" w14:textId="21100008" w:rsidR="00B63735" w:rsidRDefault="00B63735" w:rsidP="004811E6">
      <w:pPr>
        <w:rPr>
          <w:i/>
          <w:iCs/>
        </w:rPr>
      </w:pPr>
    </w:p>
    <w:p w14:paraId="35285E67" w14:textId="13730E8A" w:rsidR="00D904D6" w:rsidRPr="00F42636" w:rsidRDefault="00D904D6" w:rsidP="00F42636">
      <w:pPr>
        <w:pStyle w:val="Kop1"/>
        <w:jc w:val="center"/>
        <w:rPr>
          <w:sz w:val="52"/>
          <w:szCs w:val="52"/>
        </w:rPr>
      </w:pPr>
      <w:r w:rsidRPr="00F42636">
        <w:rPr>
          <w:sz w:val="52"/>
          <w:szCs w:val="52"/>
        </w:rPr>
        <w:t xml:space="preserve">1 </w:t>
      </w:r>
      <w:r w:rsidR="00307693" w:rsidRPr="00F42636">
        <w:rPr>
          <w:sz w:val="52"/>
          <w:szCs w:val="52"/>
        </w:rPr>
        <w:t>Schaakclub</w:t>
      </w:r>
      <w:r w:rsidRPr="00F42636">
        <w:rPr>
          <w:sz w:val="52"/>
          <w:szCs w:val="52"/>
        </w:rPr>
        <w:t xml:space="preserve"> De Blauwe Loper</w:t>
      </w:r>
    </w:p>
    <w:p w14:paraId="40017FED" w14:textId="2C9022A4" w:rsidR="00D904D6" w:rsidRDefault="00D904D6" w:rsidP="00D55119">
      <w:pPr>
        <w:pStyle w:val="Kop2"/>
        <w:numPr>
          <w:ilvl w:val="1"/>
          <w:numId w:val="4"/>
        </w:numPr>
        <w:jc w:val="center"/>
        <w:rPr>
          <w:sz w:val="40"/>
          <w:szCs w:val="36"/>
        </w:rPr>
      </w:pPr>
      <w:bookmarkStart w:id="10" w:name="_Toc120269212"/>
      <w:r w:rsidRPr="00D55119">
        <w:rPr>
          <w:sz w:val="40"/>
          <w:szCs w:val="36"/>
        </w:rPr>
        <w:t>Inloggen op Schaakclub De Blauwe Loper</w:t>
      </w:r>
      <w:bookmarkEnd w:id="10"/>
    </w:p>
    <w:p w14:paraId="59DD5C3F" w14:textId="1B0BEC38" w:rsidR="00E014FA" w:rsidRDefault="00E014FA" w:rsidP="00E014FA">
      <w:pPr>
        <w:pStyle w:val="Lijstalinea"/>
        <w:numPr>
          <w:ilvl w:val="2"/>
          <w:numId w:val="4"/>
        </w:numPr>
        <w:jc w:val="center"/>
        <w:rPr>
          <w:b/>
          <w:bCs/>
          <w:sz w:val="28"/>
          <w:szCs w:val="28"/>
        </w:rPr>
      </w:pPr>
      <w:bookmarkStart w:id="11" w:name="_Toc54810048"/>
      <w:bookmarkStart w:id="12" w:name="_Toc119938238"/>
      <w:r w:rsidRPr="00E014FA">
        <w:rPr>
          <w:b/>
          <w:bCs/>
          <w:sz w:val="28"/>
          <w:szCs w:val="28"/>
        </w:rPr>
        <w:t>Inloggen</w:t>
      </w:r>
      <w:bookmarkEnd w:id="11"/>
      <w:bookmarkEnd w:id="12"/>
    </w:p>
    <w:p w14:paraId="3371E162" w14:textId="2B7A5841" w:rsidR="00E014FA" w:rsidRPr="00F7081C" w:rsidRDefault="00F7081C" w:rsidP="00E014FA">
      <w:pPr>
        <w:rPr>
          <w:sz w:val="24"/>
          <w:szCs w:val="24"/>
        </w:rPr>
      </w:pPr>
      <w:r w:rsidRPr="00F7081C">
        <w:rPr>
          <w:sz w:val="24"/>
          <w:szCs w:val="24"/>
        </w:rPr>
        <w:t>Wa</w:t>
      </w:r>
      <w:r>
        <w:rPr>
          <w:sz w:val="24"/>
          <w:szCs w:val="24"/>
        </w:rPr>
        <w:t xml:space="preserve">nneer een lid wilt inloggen op </w:t>
      </w:r>
      <w:r w:rsidR="00E93074">
        <w:rPr>
          <w:sz w:val="24"/>
          <w:szCs w:val="24"/>
        </w:rPr>
        <w:t>Schaakclub De Blauwe Loper, Dan moet de lid hier zijn gegevens invullen. Op dit formulier kan de lid zijn Email en Wachtwoord invullen. Als de inlog</w:t>
      </w:r>
      <w:r w:rsidR="00405842">
        <w:rPr>
          <w:sz w:val="24"/>
          <w:szCs w:val="24"/>
        </w:rPr>
        <w:t xml:space="preserve">gegevens correct zijn ingevuld en de lid drukt op de knop inloggen. Dan wordt de lid naar de homepagina gestuurd. Als de inloggegevens verkeerd of niet zijn ingevuld en de lid drukt op de knop inloggen. Dan krijgt de lid een </w:t>
      </w:r>
      <w:r w:rsidR="006D625E">
        <w:rPr>
          <w:sz w:val="24"/>
          <w:szCs w:val="24"/>
        </w:rPr>
        <w:t>pop-up melding, waarop staat dat de inloggegevens verkeerd zijn ingevuld.</w:t>
      </w:r>
    </w:p>
    <w:p w14:paraId="639EB54C" w14:textId="5A9E14ED" w:rsidR="00906E00" w:rsidRDefault="00906E00" w:rsidP="00906E00"/>
    <w:p w14:paraId="58F02082" w14:textId="7818BD88" w:rsidR="00A358A9" w:rsidRDefault="00906E00" w:rsidP="00C40640">
      <w:pPr>
        <w:pStyle w:val="Kop2"/>
        <w:numPr>
          <w:ilvl w:val="1"/>
          <w:numId w:val="4"/>
        </w:numPr>
        <w:jc w:val="center"/>
        <w:rPr>
          <w:sz w:val="40"/>
          <w:szCs w:val="36"/>
        </w:rPr>
      </w:pPr>
      <w:bookmarkStart w:id="13" w:name="_Toc119938239"/>
      <w:r w:rsidRPr="00C40640">
        <w:rPr>
          <w:sz w:val="40"/>
          <w:szCs w:val="36"/>
        </w:rPr>
        <w:t>Registreren op Schaakclub De Blauwe Loper</w:t>
      </w:r>
      <w:bookmarkStart w:id="14" w:name="_Toc119938241"/>
      <w:bookmarkEnd w:id="13"/>
    </w:p>
    <w:p w14:paraId="682C147F" w14:textId="6DF35BDD" w:rsidR="00C40640" w:rsidRPr="004C2AEE" w:rsidRDefault="004C2AEE" w:rsidP="004C2AEE">
      <w:pPr>
        <w:pStyle w:val="Lijstalinea"/>
        <w:numPr>
          <w:ilvl w:val="2"/>
          <w:numId w:val="4"/>
        </w:numPr>
        <w:jc w:val="center"/>
        <w:rPr>
          <w:b/>
          <w:bCs/>
          <w:sz w:val="28"/>
          <w:szCs w:val="28"/>
        </w:rPr>
      </w:pPr>
      <w:bookmarkStart w:id="15" w:name="_Toc119938240"/>
      <w:r w:rsidRPr="004C2AEE">
        <w:rPr>
          <w:b/>
          <w:bCs/>
          <w:sz w:val="28"/>
          <w:szCs w:val="28"/>
        </w:rPr>
        <w:t>Registreren</w:t>
      </w:r>
      <w:bookmarkEnd w:id="15"/>
    </w:p>
    <w:p w14:paraId="5B3A7DA7" w14:textId="54B407C7" w:rsidR="004C2AEE" w:rsidRPr="004C2AEE" w:rsidRDefault="004C2AEE" w:rsidP="004C2AEE">
      <w:pPr>
        <w:rPr>
          <w:sz w:val="24"/>
          <w:szCs w:val="24"/>
        </w:rPr>
      </w:pPr>
      <w:r w:rsidRPr="004C2AEE">
        <w:rPr>
          <w:sz w:val="24"/>
          <w:szCs w:val="24"/>
        </w:rPr>
        <w:t>Wanne</w:t>
      </w:r>
      <w:r>
        <w:rPr>
          <w:sz w:val="24"/>
          <w:szCs w:val="24"/>
        </w:rPr>
        <w:t xml:space="preserve">er een nieuw lid </w:t>
      </w:r>
      <w:r w:rsidR="009353F6">
        <w:rPr>
          <w:sz w:val="24"/>
          <w:szCs w:val="24"/>
        </w:rPr>
        <w:t>zich wilt aan</w:t>
      </w:r>
      <w:r w:rsidR="00A26BFC">
        <w:rPr>
          <w:sz w:val="24"/>
          <w:szCs w:val="24"/>
        </w:rPr>
        <w:t>melden</w:t>
      </w:r>
      <w:r w:rsidR="009353F6">
        <w:rPr>
          <w:sz w:val="24"/>
          <w:szCs w:val="24"/>
        </w:rPr>
        <w:t xml:space="preserve"> bij </w:t>
      </w:r>
      <w:r w:rsidR="00FC2B25">
        <w:rPr>
          <w:sz w:val="24"/>
          <w:szCs w:val="24"/>
        </w:rPr>
        <w:t>Schaakclub De Blauwe Loper</w:t>
      </w:r>
      <w:r w:rsidR="009E4A6F">
        <w:rPr>
          <w:sz w:val="24"/>
          <w:szCs w:val="24"/>
        </w:rPr>
        <w:t xml:space="preserve">. Dan </w:t>
      </w:r>
      <w:r w:rsidR="00CD708E">
        <w:rPr>
          <w:sz w:val="24"/>
          <w:szCs w:val="24"/>
        </w:rPr>
        <w:t>moet de lid hier zich registreren. Op dit formulier kan de Lid zijn NAW gegevens invullen</w:t>
      </w:r>
      <w:r w:rsidR="00695C26">
        <w:rPr>
          <w:sz w:val="24"/>
          <w:szCs w:val="24"/>
        </w:rPr>
        <w:t xml:space="preserve">. Als de lid </w:t>
      </w:r>
      <w:r w:rsidR="00B96434">
        <w:rPr>
          <w:sz w:val="24"/>
          <w:szCs w:val="24"/>
        </w:rPr>
        <w:t xml:space="preserve">de gegevens </w:t>
      </w:r>
      <w:r w:rsidR="00EB54E6">
        <w:rPr>
          <w:sz w:val="24"/>
          <w:szCs w:val="24"/>
        </w:rPr>
        <w:t>correct invult, Dan wordt de account aan gemaakt</w:t>
      </w:r>
      <w:r w:rsidR="00AF1953">
        <w:rPr>
          <w:sz w:val="24"/>
          <w:szCs w:val="24"/>
        </w:rPr>
        <w:t xml:space="preserve"> in de database</w:t>
      </w:r>
      <w:r w:rsidR="00EB54E6">
        <w:rPr>
          <w:sz w:val="24"/>
          <w:szCs w:val="24"/>
        </w:rPr>
        <w:t xml:space="preserve"> en </w:t>
      </w:r>
      <w:r w:rsidR="00AF1953">
        <w:rPr>
          <w:sz w:val="24"/>
          <w:szCs w:val="24"/>
        </w:rPr>
        <w:t xml:space="preserve">de lid wordt </w:t>
      </w:r>
      <w:r w:rsidR="00AF1953">
        <w:rPr>
          <w:sz w:val="24"/>
          <w:szCs w:val="24"/>
        </w:rPr>
        <w:lastRenderedPageBreak/>
        <w:t>dan doorgestuurd naar de home pagina</w:t>
      </w:r>
      <w:r w:rsidR="00DA29A4">
        <w:rPr>
          <w:sz w:val="24"/>
          <w:szCs w:val="24"/>
        </w:rPr>
        <w:t xml:space="preserve">. Als de lid verkeerde of niks invult bij de registratie formulier. Dan krijgt </w:t>
      </w:r>
      <w:r w:rsidR="00130D6D">
        <w:rPr>
          <w:sz w:val="24"/>
          <w:szCs w:val="24"/>
        </w:rPr>
        <w:t>de lid een pop-up melding waarin staat wat de lid fout heeft gedaan.</w:t>
      </w:r>
      <w:r w:rsidR="00AF1953">
        <w:rPr>
          <w:sz w:val="24"/>
          <w:szCs w:val="24"/>
        </w:rPr>
        <w:t xml:space="preserve"> </w:t>
      </w:r>
    </w:p>
    <w:p w14:paraId="0F1BF572" w14:textId="77777777" w:rsidR="00A358A9" w:rsidRDefault="00A358A9" w:rsidP="00A358A9">
      <w:pPr>
        <w:pStyle w:val="Lijstalinea"/>
      </w:pPr>
    </w:p>
    <w:p w14:paraId="0F0B3BDD" w14:textId="3E3EC8D6" w:rsidR="00906E00" w:rsidRDefault="00A358A9" w:rsidP="00130D6D">
      <w:pPr>
        <w:pStyle w:val="Kop2"/>
        <w:numPr>
          <w:ilvl w:val="1"/>
          <w:numId w:val="4"/>
        </w:numPr>
        <w:jc w:val="center"/>
        <w:rPr>
          <w:sz w:val="40"/>
          <w:szCs w:val="36"/>
        </w:rPr>
      </w:pPr>
      <w:r w:rsidRPr="00130D6D">
        <w:rPr>
          <w:sz w:val="40"/>
          <w:szCs w:val="36"/>
        </w:rPr>
        <w:t xml:space="preserve"> Account gegevens weergeven van lid bij Schaakclub De Blauwe Loper</w:t>
      </w:r>
      <w:bookmarkEnd w:id="14"/>
    </w:p>
    <w:p w14:paraId="09AB85CC" w14:textId="630E46E2" w:rsidR="00130D6D" w:rsidRDefault="00B92221" w:rsidP="00B92221">
      <w:pPr>
        <w:pStyle w:val="Lijstalinea"/>
        <w:numPr>
          <w:ilvl w:val="2"/>
          <w:numId w:val="4"/>
        </w:numPr>
        <w:jc w:val="center"/>
        <w:rPr>
          <w:b/>
          <w:bCs/>
          <w:sz w:val="28"/>
          <w:szCs w:val="28"/>
        </w:rPr>
      </w:pPr>
      <w:bookmarkStart w:id="16" w:name="_Toc119938242"/>
      <w:r w:rsidRPr="00B92221">
        <w:rPr>
          <w:b/>
          <w:bCs/>
          <w:sz w:val="28"/>
          <w:szCs w:val="28"/>
        </w:rPr>
        <w:t>Account gegevens weergeven</w:t>
      </w:r>
      <w:bookmarkEnd w:id="16"/>
    </w:p>
    <w:p w14:paraId="471CF2E5" w14:textId="0854D514" w:rsidR="00F90E50" w:rsidRDefault="00B92221" w:rsidP="00B92221">
      <w:pPr>
        <w:rPr>
          <w:sz w:val="24"/>
          <w:szCs w:val="24"/>
        </w:rPr>
      </w:pPr>
      <w:r w:rsidRPr="00B92221">
        <w:rPr>
          <w:sz w:val="24"/>
          <w:szCs w:val="24"/>
        </w:rPr>
        <w:t>Wanneer</w:t>
      </w:r>
      <w:r>
        <w:rPr>
          <w:sz w:val="24"/>
          <w:szCs w:val="24"/>
        </w:rPr>
        <w:t xml:space="preserve"> </w:t>
      </w:r>
      <w:r w:rsidR="0064593F">
        <w:rPr>
          <w:sz w:val="24"/>
          <w:szCs w:val="24"/>
        </w:rPr>
        <w:t xml:space="preserve">een lid zijn account gegevens wilt beheren, dan kan die dat hier doen. </w:t>
      </w:r>
      <w:r w:rsidR="00AB38A9">
        <w:rPr>
          <w:sz w:val="24"/>
          <w:szCs w:val="24"/>
        </w:rPr>
        <w:t>Om bij deze pagina te komen. Dan moet de lid in de navigatie balk drukken op de knop (mijn account).</w:t>
      </w:r>
      <w:r w:rsidR="00846B0E">
        <w:rPr>
          <w:sz w:val="24"/>
          <w:szCs w:val="24"/>
        </w:rPr>
        <w:t xml:space="preserve"> Op de (mijn account) pagina staan de NAW gegevens van de lid</w:t>
      </w:r>
      <w:r w:rsidR="00F33A59">
        <w:rPr>
          <w:sz w:val="24"/>
          <w:szCs w:val="24"/>
        </w:rPr>
        <w:t xml:space="preserve">. Ook staan er </w:t>
      </w:r>
      <w:r w:rsidR="0090242E">
        <w:rPr>
          <w:sz w:val="24"/>
          <w:szCs w:val="24"/>
        </w:rPr>
        <w:t>meerdere knoppen op deze pagina</w:t>
      </w:r>
      <w:r w:rsidR="00F90E50">
        <w:rPr>
          <w:sz w:val="24"/>
          <w:szCs w:val="24"/>
        </w:rPr>
        <w:t>. Namelijk de (gegeven</w:t>
      </w:r>
      <w:r w:rsidR="00947C29">
        <w:rPr>
          <w:sz w:val="24"/>
          <w:szCs w:val="24"/>
        </w:rPr>
        <w:t>s</w:t>
      </w:r>
      <w:r w:rsidR="00F90E50">
        <w:rPr>
          <w:sz w:val="24"/>
          <w:szCs w:val="24"/>
        </w:rPr>
        <w:t xml:space="preserve"> wijzigen) en (account verwijderen) knop.</w:t>
      </w:r>
    </w:p>
    <w:p w14:paraId="07E05970" w14:textId="77777777" w:rsidR="001A3294" w:rsidRDefault="001A3294" w:rsidP="001A3294">
      <w:pPr>
        <w:pStyle w:val="Lijstalinea"/>
        <w:numPr>
          <w:ilvl w:val="2"/>
          <w:numId w:val="4"/>
        </w:numPr>
        <w:jc w:val="center"/>
        <w:rPr>
          <w:b/>
          <w:bCs/>
          <w:sz w:val="28"/>
          <w:szCs w:val="28"/>
        </w:rPr>
      </w:pPr>
      <w:r w:rsidRPr="001A3294">
        <w:rPr>
          <w:b/>
          <w:bCs/>
          <w:sz w:val="28"/>
          <w:szCs w:val="28"/>
        </w:rPr>
        <w:t>Account gegevens wijzigen</w:t>
      </w:r>
    </w:p>
    <w:p w14:paraId="2E9B737E" w14:textId="477AED79" w:rsidR="006526C9" w:rsidRDefault="001A3294" w:rsidP="001A3294">
      <w:pPr>
        <w:rPr>
          <w:sz w:val="24"/>
          <w:szCs w:val="24"/>
        </w:rPr>
      </w:pPr>
      <w:r w:rsidRPr="001A3294">
        <w:rPr>
          <w:sz w:val="24"/>
          <w:szCs w:val="24"/>
        </w:rPr>
        <w:t>Wanneer</w:t>
      </w:r>
      <w:r w:rsidR="00626441">
        <w:rPr>
          <w:sz w:val="24"/>
          <w:szCs w:val="24"/>
        </w:rPr>
        <w:t xml:space="preserve"> een lid zijn account gegevens wilt wijzigen dan kan de lid dat hier doen. </w:t>
      </w:r>
      <w:r w:rsidR="004E7E28">
        <w:rPr>
          <w:sz w:val="24"/>
          <w:szCs w:val="24"/>
        </w:rPr>
        <w:t xml:space="preserve">Om </w:t>
      </w:r>
      <w:r w:rsidR="00947C29">
        <w:rPr>
          <w:sz w:val="24"/>
          <w:szCs w:val="24"/>
        </w:rPr>
        <w:t xml:space="preserve">de account gegevens te kunnen wijzigen, dan moet de lid eerst op de knop (gegevens wijzigen) drukken. </w:t>
      </w:r>
      <w:r w:rsidR="00F5550B">
        <w:rPr>
          <w:sz w:val="24"/>
          <w:szCs w:val="24"/>
        </w:rPr>
        <w:t xml:space="preserve">De lid krijgt dan een formulier te zien met de oude gegevens standaard ingevuld. </w:t>
      </w:r>
      <w:r w:rsidR="00592943">
        <w:rPr>
          <w:sz w:val="24"/>
          <w:szCs w:val="24"/>
        </w:rPr>
        <w:t xml:space="preserve">De lid kan de gegevens van de formulier onderdelen </w:t>
      </w:r>
      <w:r w:rsidR="00387074">
        <w:rPr>
          <w:sz w:val="24"/>
          <w:szCs w:val="24"/>
        </w:rPr>
        <w:t xml:space="preserve">aanpassen en om op te slaan drukt de lid opnieuw op de knop (gegevens wijzigen). Als de Lid </w:t>
      </w:r>
      <w:r w:rsidR="006526C9">
        <w:rPr>
          <w:sz w:val="24"/>
          <w:szCs w:val="24"/>
        </w:rPr>
        <w:t>de aangepaste gegevens verkeerd of leeg invult, dan krijgt de lid een pop-up melding waarop de fout staat.</w:t>
      </w:r>
    </w:p>
    <w:p w14:paraId="35C22917" w14:textId="76037CDB" w:rsidR="00B92221" w:rsidRDefault="007522F9" w:rsidP="007522F9">
      <w:pPr>
        <w:pStyle w:val="Lijstalinea"/>
        <w:numPr>
          <w:ilvl w:val="2"/>
          <w:numId w:val="4"/>
        </w:numPr>
        <w:jc w:val="center"/>
        <w:rPr>
          <w:b/>
          <w:bCs/>
          <w:sz w:val="28"/>
          <w:szCs w:val="28"/>
        </w:rPr>
      </w:pPr>
      <w:bookmarkStart w:id="17" w:name="_Toc119938244"/>
      <w:r w:rsidRPr="007522F9">
        <w:rPr>
          <w:b/>
          <w:bCs/>
          <w:sz w:val="28"/>
          <w:szCs w:val="28"/>
        </w:rPr>
        <w:t>Account gegevens verwijderen</w:t>
      </w:r>
      <w:bookmarkEnd w:id="17"/>
    </w:p>
    <w:p w14:paraId="7ED9C196" w14:textId="38A59038" w:rsidR="007522F9" w:rsidRPr="00136D02" w:rsidRDefault="007522F9" w:rsidP="007522F9">
      <w:pPr>
        <w:rPr>
          <w:sz w:val="24"/>
          <w:szCs w:val="24"/>
        </w:rPr>
      </w:pPr>
      <w:r w:rsidRPr="00136D02">
        <w:rPr>
          <w:sz w:val="24"/>
          <w:szCs w:val="24"/>
        </w:rPr>
        <w:t>Wanneer</w:t>
      </w:r>
      <w:r w:rsidR="00136D02">
        <w:rPr>
          <w:sz w:val="24"/>
          <w:szCs w:val="24"/>
        </w:rPr>
        <w:t xml:space="preserve"> een lid niet meer lid is van Schaakclub De Blauwe Loper, dan wilt </w:t>
      </w:r>
      <w:r w:rsidR="00377F96">
        <w:rPr>
          <w:sz w:val="24"/>
          <w:szCs w:val="24"/>
        </w:rPr>
        <w:t xml:space="preserve">de lid zijn account kunnen te verwijderen. De lid drukt dan op de knop (account verwijderen). Als de lid </w:t>
      </w:r>
      <w:r w:rsidR="00C802C0">
        <w:rPr>
          <w:sz w:val="24"/>
          <w:szCs w:val="24"/>
        </w:rPr>
        <w:t xml:space="preserve">op de knop (account verwijderen) heeft gedrukt, dan krijgt de lid een pop-up melding waarop twee opties staan. De </w:t>
      </w:r>
      <w:r w:rsidR="00A35429">
        <w:rPr>
          <w:sz w:val="24"/>
          <w:szCs w:val="24"/>
        </w:rPr>
        <w:t xml:space="preserve">eerste optie is (account verwijderen). Als de lid hier op drukt dan wordt de account definitief </w:t>
      </w:r>
      <w:r w:rsidR="00AD7E05">
        <w:rPr>
          <w:sz w:val="24"/>
          <w:szCs w:val="24"/>
        </w:rPr>
        <w:t>verwijderd</w:t>
      </w:r>
      <w:r w:rsidR="000F02A1">
        <w:rPr>
          <w:sz w:val="24"/>
          <w:szCs w:val="24"/>
        </w:rPr>
        <w:t xml:space="preserve"> en wordt de lid terug gestuurd naar de inlog pagina.</w:t>
      </w:r>
      <w:r w:rsidR="00E0645A">
        <w:rPr>
          <w:sz w:val="24"/>
          <w:szCs w:val="24"/>
        </w:rPr>
        <w:t xml:space="preserve"> Optie twee is (annuleren). Als de lid hier op drukt dan wordt de lid weer terug gestuurd naar de account beheren pagina.</w:t>
      </w:r>
    </w:p>
    <w:p w14:paraId="2A57E440" w14:textId="2CD1789E" w:rsidR="005A290B" w:rsidRDefault="004556F7" w:rsidP="00E0645A">
      <w:pPr>
        <w:pStyle w:val="Kop2"/>
        <w:numPr>
          <w:ilvl w:val="1"/>
          <w:numId w:val="4"/>
        </w:numPr>
        <w:jc w:val="center"/>
        <w:rPr>
          <w:sz w:val="40"/>
          <w:szCs w:val="36"/>
        </w:rPr>
      </w:pPr>
      <w:bookmarkStart w:id="18" w:name="_Toc119938245"/>
      <w:r w:rsidRPr="00E0645A">
        <w:rPr>
          <w:sz w:val="40"/>
          <w:szCs w:val="36"/>
        </w:rPr>
        <w:t>Uitloggen op Schaakclub De Blauwe Loper</w:t>
      </w:r>
      <w:bookmarkEnd w:id="18"/>
    </w:p>
    <w:p w14:paraId="7B0D05D5" w14:textId="0AB6A546" w:rsidR="009C3875" w:rsidRDefault="009C3875" w:rsidP="009C3875">
      <w:pPr>
        <w:pStyle w:val="Lijstalinea"/>
        <w:numPr>
          <w:ilvl w:val="2"/>
          <w:numId w:val="4"/>
        </w:numPr>
        <w:jc w:val="center"/>
        <w:rPr>
          <w:b/>
          <w:bCs/>
          <w:sz w:val="28"/>
          <w:szCs w:val="28"/>
        </w:rPr>
      </w:pPr>
      <w:bookmarkStart w:id="19" w:name="_Toc119938246"/>
      <w:r w:rsidRPr="009C3875">
        <w:rPr>
          <w:b/>
          <w:bCs/>
          <w:sz w:val="28"/>
          <w:szCs w:val="28"/>
        </w:rPr>
        <w:t>Uitloggen</w:t>
      </w:r>
      <w:bookmarkEnd w:id="19"/>
    </w:p>
    <w:p w14:paraId="1BEF32B1" w14:textId="7F0ACF22" w:rsidR="009C3875" w:rsidRPr="00703713" w:rsidRDefault="00703713" w:rsidP="009C3875">
      <w:pPr>
        <w:rPr>
          <w:sz w:val="24"/>
          <w:szCs w:val="24"/>
        </w:rPr>
      </w:pPr>
      <w:r w:rsidRPr="00703713">
        <w:rPr>
          <w:sz w:val="24"/>
          <w:szCs w:val="24"/>
        </w:rPr>
        <w:t xml:space="preserve">Als </w:t>
      </w:r>
      <w:r>
        <w:rPr>
          <w:sz w:val="24"/>
          <w:szCs w:val="24"/>
        </w:rPr>
        <w:t>ingelogde lid wil</w:t>
      </w:r>
      <w:r w:rsidR="0014739F">
        <w:rPr>
          <w:sz w:val="24"/>
          <w:szCs w:val="24"/>
        </w:rPr>
        <w:t xml:space="preserve">t de lid ook weer kunnen uitloggen. De lid drukt dan bij de navigatie balk op de knop uitloggen. </w:t>
      </w:r>
      <w:r w:rsidR="00B708FB">
        <w:rPr>
          <w:sz w:val="24"/>
          <w:szCs w:val="24"/>
        </w:rPr>
        <w:t>Wanneer er op de knop uitloggen is gedrukt, dan wordt de lid terug gestuurd naar de inlog pagina.</w:t>
      </w:r>
    </w:p>
    <w:p w14:paraId="7A65F555" w14:textId="35A438D1" w:rsidR="005A290B" w:rsidRDefault="005A290B" w:rsidP="00B708FB">
      <w:pPr>
        <w:pStyle w:val="Kop2"/>
        <w:numPr>
          <w:ilvl w:val="1"/>
          <w:numId w:val="4"/>
        </w:numPr>
        <w:jc w:val="center"/>
        <w:rPr>
          <w:sz w:val="40"/>
          <w:szCs w:val="36"/>
        </w:rPr>
      </w:pPr>
      <w:r w:rsidRPr="00B708FB">
        <w:rPr>
          <w:sz w:val="40"/>
          <w:szCs w:val="36"/>
        </w:rPr>
        <w:t>Weergeven van uitslagen schaak wedstrijden op Schaakclub De Blauwe Loper</w:t>
      </w:r>
    </w:p>
    <w:p w14:paraId="7824821D" w14:textId="72791345" w:rsidR="00B708FB" w:rsidRDefault="00521A52" w:rsidP="00521A52">
      <w:pPr>
        <w:pStyle w:val="Lijstalinea"/>
        <w:numPr>
          <w:ilvl w:val="2"/>
          <w:numId w:val="4"/>
        </w:numPr>
        <w:jc w:val="center"/>
        <w:rPr>
          <w:b/>
          <w:bCs/>
          <w:sz w:val="28"/>
          <w:szCs w:val="28"/>
        </w:rPr>
      </w:pPr>
      <w:bookmarkStart w:id="20" w:name="_Toc119938248"/>
      <w:r w:rsidRPr="00521A52">
        <w:rPr>
          <w:b/>
          <w:bCs/>
          <w:sz w:val="28"/>
          <w:szCs w:val="28"/>
        </w:rPr>
        <w:t>Weergeven uitslagen wedstrijden</w:t>
      </w:r>
      <w:bookmarkEnd w:id="20"/>
    </w:p>
    <w:p w14:paraId="29E53594" w14:textId="1F0EB09A" w:rsidR="00521A52" w:rsidRPr="00FD1EB9" w:rsidRDefault="00521A52" w:rsidP="00521A52">
      <w:pPr>
        <w:rPr>
          <w:sz w:val="24"/>
          <w:szCs w:val="24"/>
        </w:rPr>
      </w:pPr>
      <w:r w:rsidRPr="00FD1EB9">
        <w:rPr>
          <w:sz w:val="24"/>
          <w:szCs w:val="24"/>
        </w:rPr>
        <w:t>A</w:t>
      </w:r>
      <w:r w:rsidR="00FD1EB9" w:rsidRPr="00FD1EB9">
        <w:rPr>
          <w:sz w:val="24"/>
          <w:szCs w:val="24"/>
        </w:rPr>
        <w:t xml:space="preserve">ls </w:t>
      </w:r>
      <w:r w:rsidR="00FD1EB9">
        <w:rPr>
          <w:sz w:val="24"/>
          <w:szCs w:val="24"/>
        </w:rPr>
        <w:t xml:space="preserve">ingelogde </w:t>
      </w:r>
      <w:r w:rsidR="00FD1EB9" w:rsidRPr="00FD1EB9">
        <w:rPr>
          <w:sz w:val="24"/>
          <w:szCs w:val="24"/>
        </w:rPr>
        <w:t xml:space="preserve">lid </w:t>
      </w:r>
      <w:r w:rsidR="00FD1EB9">
        <w:rPr>
          <w:sz w:val="24"/>
          <w:szCs w:val="24"/>
        </w:rPr>
        <w:t>wil ik de resultaten van de schaak wedstrijden kunnen weergeven.</w:t>
      </w:r>
      <w:r w:rsidR="001C599F">
        <w:rPr>
          <w:sz w:val="24"/>
          <w:szCs w:val="24"/>
        </w:rPr>
        <w:t xml:space="preserve"> Op de wedstijd pagina kan de lid alle resultaten van de gespeelde wedstrijden weergeven. Hierbij </w:t>
      </w:r>
      <w:r w:rsidR="001C599F">
        <w:rPr>
          <w:sz w:val="24"/>
          <w:szCs w:val="24"/>
        </w:rPr>
        <w:lastRenderedPageBreak/>
        <w:t>kan de lid zien wie er gespeeld hebben</w:t>
      </w:r>
      <w:r w:rsidR="006507A2">
        <w:rPr>
          <w:sz w:val="24"/>
          <w:szCs w:val="24"/>
        </w:rPr>
        <w:t>, wanneer ze gespeeld hebben en wat de score was van de wedstijd.</w:t>
      </w:r>
    </w:p>
    <w:p w14:paraId="467B5874" w14:textId="103A5D37" w:rsidR="000A3C2E" w:rsidRDefault="006F7CC2" w:rsidP="006507A2">
      <w:pPr>
        <w:pStyle w:val="Kop2"/>
        <w:numPr>
          <w:ilvl w:val="1"/>
          <w:numId w:val="4"/>
        </w:numPr>
        <w:jc w:val="center"/>
        <w:rPr>
          <w:sz w:val="40"/>
          <w:szCs w:val="36"/>
        </w:rPr>
      </w:pPr>
      <w:r w:rsidRPr="006507A2">
        <w:rPr>
          <w:sz w:val="40"/>
          <w:szCs w:val="36"/>
        </w:rPr>
        <w:t>Contact opnemen bij Schaakclub De Blauwe Loper</w:t>
      </w:r>
    </w:p>
    <w:p w14:paraId="2A16C77F" w14:textId="51943074" w:rsidR="006507A2" w:rsidRDefault="009F244A" w:rsidP="009F244A">
      <w:pPr>
        <w:pStyle w:val="Lijstalinea"/>
        <w:numPr>
          <w:ilvl w:val="2"/>
          <w:numId w:val="4"/>
        </w:numPr>
        <w:jc w:val="center"/>
        <w:rPr>
          <w:b/>
          <w:bCs/>
          <w:sz w:val="28"/>
          <w:szCs w:val="28"/>
        </w:rPr>
      </w:pPr>
      <w:bookmarkStart w:id="21" w:name="_Toc119938250"/>
      <w:r w:rsidRPr="009F244A">
        <w:rPr>
          <w:b/>
          <w:bCs/>
          <w:sz w:val="28"/>
          <w:szCs w:val="28"/>
        </w:rPr>
        <w:t>Contact opnemen</w:t>
      </w:r>
      <w:bookmarkEnd w:id="21"/>
    </w:p>
    <w:p w14:paraId="5B3FDA67" w14:textId="5A0FECB9" w:rsidR="00F72257" w:rsidRPr="00264034" w:rsidRDefault="009F244A" w:rsidP="00264034">
      <w:pPr>
        <w:rPr>
          <w:sz w:val="24"/>
          <w:szCs w:val="24"/>
        </w:rPr>
      </w:pPr>
      <w:r w:rsidRPr="009F244A">
        <w:rPr>
          <w:sz w:val="24"/>
          <w:szCs w:val="24"/>
        </w:rPr>
        <w:t>Wanneer</w:t>
      </w:r>
      <w:r w:rsidR="00957FB9">
        <w:rPr>
          <w:sz w:val="24"/>
          <w:szCs w:val="24"/>
        </w:rPr>
        <w:t xml:space="preserve"> een lid een probleem of een s</w:t>
      </w:r>
      <w:r w:rsidR="00527616">
        <w:rPr>
          <w:sz w:val="24"/>
          <w:szCs w:val="24"/>
        </w:rPr>
        <w:t>uggestie</w:t>
      </w:r>
      <w:r w:rsidR="00F0327F">
        <w:rPr>
          <w:sz w:val="24"/>
          <w:szCs w:val="24"/>
        </w:rPr>
        <w:t xml:space="preserve"> heeft dan wilt die dat kunnen melden bij Schaakclub De Blauwe Loper. </w:t>
      </w:r>
      <w:r w:rsidR="001906F8">
        <w:rPr>
          <w:sz w:val="24"/>
          <w:szCs w:val="24"/>
        </w:rPr>
        <w:t>Op de contact</w:t>
      </w:r>
      <w:r w:rsidR="00FF69D7">
        <w:rPr>
          <w:sz w:val="24"/>
          <w:szCs w:val="24"/>
        </w:rPr>
        <w:t xml:space="preserve"> pagina kan </w:t>
      </w:r>
      <w:r w:rsidR="009C625B">
        <w:rPr>
          <w:sz w:val="24"/>
          <w:szCs w:val="24"/>
        </w:rPr>
        <w:t>de lid een formulier invullen</w:t>
      </w:r>
      <w:r w:rsidR="00E7610A">
        <w:rPr>
          <w:sz w:val="24"/>
          <w:szCs w:val="24"/>
        </w:rPr>
        <w:t xml:space="preserve">. Op de formulier selecteer je wat voor soort probleem je hebt en </w:t>
      </w:r>
      <w:r w:rsidR="00AF6491">
        <w:rPr>
          <w:sz w:val="24"/>
          <w:szCs w:val="24"/>
        </w:rPr>
        <w:t xml:space="preserve">kan je uitleggen wat het probleem is. Als de lid op de knop </w:t>
      </w:r>
      <w:r w:rsidR="002247F3">
        <w:rPr>
          <w:sz w:val="24"/>
          <w:szCs w:val="24"/>
        </w:rPr>
        <w:t xml:space="preserve">(contact opnemen) drukt. Dan wordt van de formulier een mailtje gemaakt en </w:t>
      </w:r>
      <w:r w:rsidR="005A7085">
        <w:rPr>
          <w:sz w:val="24"/>
          <w:szCs w:val="24"/>
        </w:rPr>
        <w:t>doorgestuurd naar de administratie van Schaakclub De Blauwe Loper.</w:t>
      </w:r>
      <w:r w:rsidR="00527616">
        <w:rPr>
          <w:sz w:val="24"/>
          <w:szCs w:val="24"/>
        </w:rPr>
        <w:t xml:space="preserve"> </w:t>
      </w:r>
    </w:p>
    <w:p w14:paraId="4C72B29F" w14:textId="77777777" w:rsidR="00264034" w:rsidRPr="00264034" w:rsidRDefault="00264034" w:rsidP="00264034">
      <w:pPr>
        <w:pStyle w:val="Lijstalinea"/>
        <w:keepNext/>
        <w:keepLines/>
        <w:numPr>
          <w:ilvl w:val="0"/>
          <w:numId w:val="4"/>
        </w:numPr>
        <w:spacing w:before="40" w:after="0" w:line="259" w:lineRule="auto"/>
        <w:contextualSpacing w:val="0"/>
        <w:jc w:val="center"/>
        <w:outlineLvl w:val="1"/>
        <w:rPr>
          <w:rFonts w:asciiTheme="majorHAnsi" w:eastAsiaTheme="majorEastAsia" w:hAnsiTheme="majorHAnsi" w:cstheme="majorBidi"/>
          <w:vanish/>
          <w:sz w:val="40"/>
          <w:szCs w:val="36"/>
        </w:rPr>
      </w:pPr>
    </w:p>
    <w:p w14:paraId="0CFA5918" w14:textId="446D960F" w:rsidR="002A6ED6" w:rsidRPr="00264034" w:rsidRDefault="000A3C2E" w:rsidP="002A6ED6">
      <w:pPr>
        <w:pStyle w:val="Kop2"/>
        <w:numPr>
          <w:ilvl w:val="1"/>
          <w:numId w:val="4"/>
        </w:numPr>
        <w:jc w:val="center"/>
        <w:rPr>
          <w:sz w:val="40"/>
          <w:szCs w:val="36"/>
        </w:rPr>
      </w:pPr>
      <w:r w:rsidRPr="00F72257">
        <w:rPr>
          <w:sz w:val="40"/>
          <w:szCs w:val="36"/>
        </w:rPr>
        <w:t>Beheer rollen geven bij Schaakclub De Blauwe Loper</w:t>
      </w:r>
    </w:p>
    <w:p w14:paraId="5010AF6A" w14:textId="310DDA3B" w:rsidR="00094537" w:rsidRDefault="002A6ED6" w:rsidP="00264034">
      <w:pPr>
        <w:pStyle w:val="Lijstalinea"/>
        <w:numPr>
          <w:ilvl w:val="2"/>
          <w:numId w:val="4"/>
        </w:numPr>
        <w:jc w:val="center"/>
        <w:rPr>
          <w:b/>
          <w:bCs/>
          <w:sz w:val="28"/>
          <w:szCs w:val="28"/>
        </w:rPr>
      </w:pPr>
      <w:bookmarkStart w:id="22" w:name="_Toc119938252"/>
      <w:r w:rsidRPr="00264034">
        <w:rPr>
          <w:b/>
          <w:bCs/>
          <w:sz w:val="28"/>
          <w:szCs w:val="28"/>
        </w:rPr>
        <w:t>Rollen geven</w:t>
      </w:r>
      <w:bookmarkEnd w:id="22"/>
    </w:p>
    <w:p w14:paraId="7B79CE11" w14:textId="144852BB" w:rsidR="00264034" w:rsidRPr="00566E86" w:rsidRDefault="00566E86" w:rsidP="00264034">
      <w:pPr>
        <w:rPr>
          <w:sz w:val="24"/>
          <w:szCs w:val="24"/>
        </w:rPr>
      </w:pPr>
      <w:r w:rsidRPr="00566E86">
        <w:rPr>
          <w:sz w:val="24"/>
          <w:szCs w:val="24"/>
        </w:rPr>
        <w:t xml:space="preserve">Wanneer </w:t>
      </w:r>
      <w:r>
        <w:rPr>
          <w:sz w:val="24"/>
          <w:szCs w:val="24"/>
        </w:rPr>
        <w:t>er nieuwe medewerkers komen werken bij Schaakclub De Blauwe Loper, dan moet de admin hun</w:t>
      </w:r>
      <w:r w:rsidR="00826933">
        <w:rPr>
          <w:sz w:val="24"/>
          <w:szCs w:val="24"/>
        </w:rPr>
        <w:t xml:space="preserve"> speciale </w:t>
      </w:r>
      <w:r w:rsidR="00D35C97">
        <w:rPr>
          <w:sz w:val="24"/>
          <w:szCs w:val="24"/>
        </w:rPr>
        <w:t xml:space="preserve">rollen kunnen geven zodat ze bij meer dingen kunnen komen op de site. </w:t>
      </w:r>
      <w:r w:rsidR="008F4632">
        <w:rPr>
          <w:sz w:val="24"/>
          <w:szCs w:val="24"/>
        </w:rPr>
        <w:t xml:space="preserve">De admin heeft een overzicht van alle leden die aangemeld zijn </w:t>
      </w:r>
      <w:r w:rsidR="00D04DAD">
        <w:rPr>
          <w:sz w:val="24"/>
          <w:szCs w:val="24"/>
        </w:rPr>
        <w:t>bij Schaakclub De Blauwe Loper</w:t>
      </w:r>
      <w:r w:rsidR="00CC77EF">
        <w:rPr>
          <w:sz w:val="24"/>
          <w:szCs w:val="24"/>
        </w:rPr>
        <w:t>. De admin selecteerd</w:t>
      </w:r>
      <w:r w:rsidR="005143CA">
        <w:rPr>
          <w:sz w:val="24"/>
          <w:szCs w:val="24"/>
        </w:rPr>
        <w:t xml:space="preserve"> de lid die de </w:t>
      </w:r>
      <w:r w:rsidR="009B5AE6">
        <w:rPr>
          <w:sz w:val="24"/>
          <w:szCs w:val="24"/>
        </w:rPr>
        <w:t xml:space="preserve">een speciale rol krijgt. </w:t>
      </w:r>
      <w:r w:rsidR="001923EB">
        <w:rPr>
          <w:sz w:val="24"/>
          <w:szCs w:val="24"/>
        </w:rPr>
        <w:t>De systeem voegt de rol toe aan de lid en de lid kan nu bij de pagina’s die toe gewezen zijn voor die rol.</w:t>
      </w:r>
    </w:p>
    <w:p w14:paraId="6B058BE9" w14:textId="77777777" w:rsidR="009D2D64" w:rsidRPr="009D2D64" w:rsidRDefault="009D2D64" w:rsidP="009D2D64">
      <w:pPr>
        <w:pStyle w:val="Lijstalinea"/>
        <w:keepNext/>
        <w:keepLines/>
        <w:numPr>
          <w:ilvl w:val="0"/>
          <w:numId w:val="4"/>
        </w:numPr>
        <w:spacing w:before="40" w:after="0" w:line="259" w:lineRule="auto"/>
        <w:contextualSpacing w:val="0"/>
        <w:jc w:val="center"/>
        <w:outlineLvl w:val="1"/>
        <w:rPr>
          <w:rFonts w:asciiTheme="majorHAnsi" w:eastAsiaTheme="majorEastAsia" w:hAnsiTheme="majorHAnsi" w:cstheme="majorBidi"/>
          <w:vanish/>
          <w:sz w:val="40"/>
          <w:szCs w:val="36"/>
        </w:rPr>
      </w:pPr>
      <w:bookmarkStart w:id="23" w:name="_Toc119938253"/>
    </w:p>
    <w:p w14:paraId="42028CCC" w14:textId="4ED54C53" w:rsidR="00DD5ACF" w:rsidRDefault="00DD5ACF" w:rsidP="009D2D64">
      <w:pPr>
        <w:pStyle w:val="Kop2"/>
        <w:numPr>
          <w:ilvl w:val="1"/>
          <w:numId w:val="4"/>
        </w:numPr>
        <w:jc w:val="center"/>
        <w:rPr>
          <w:sz w:val="40"/>
          <w:szCs w:val="36"/>
        </w:rPr>
      </w:pPr>
      <w:r w:rsidRPr="009D2D64">
        <w:rPr>
          <w:sz w:val="40"/>
          <w:szCs w:val="36"/>
        </w:rPr>
        <w:t>Inloggen als scheidsrechter op Schaakclub De Blauwe Loper</w:t>
      </w:r>
      <w:bookmarkEnd w:id="23"/>
    </w:p>
    <w:p w14:paraId="67DDEE88" w14:textId="75161377" w:rsidR="009D2D64" w:rsidRDefault="00C0546C" w:rsidP="00C0546C">
      <w:pPr>
        <w:pStyle w:val="Lijstalinea"/>
        <w:numPr>
          <w:ilvl w:val="2"/>
          <w:numId w:val="4"/>
        </w:numPr>
        <w:jc w:val="center"/>
        <w:rPr>
          <w:b/>
          <w:bCs/>
          <w:sz w:val="28"/>
          <w:szCs w:val="28"/>
        </w:rPr>
      </w:pPr>
      <w:bookmarkStart w:id="24" w:name="_Toc119938254"/>
      <w:r w:rsidRPr="00C0546C">
        <w:rPr>
          <w:b/>
          <w:bCs/>
          <w:sz w:val="28"/>
          <w:szCs w:val="28"/>
        </w:rPr>
        <w:t>Inloggen</w:t>
      </w:r>
      <w:bookmarkEnd w:id="24"/>
      <w:r w:rsidR="003522CA">
        <w:rPr>
          <w:b/>
          <w:bCs/>
          <w:sz w:val="28"/>
          <w:szCs w:val="28"/>
        </w:rPr>
        <w:t xml:space="preserve"> als scheidsrechter</w:t>
      </w:r>
    </w:p>
    <w:p w14:paraId="05B527A4" w14:textId="3FD8A616" w:rsidR="00C0546C" w:rsidRPr="00C0546C" w:rsidRDefault="00C0546C" w:rsidP="00C0546C">
      <w:pPr>
        <w:rPr>
          <w:sz w:val="24"/>
          <w:szCs w:val="24"/>
        </w:rPr>
      </w:pPr>
      <w:r w:rsidRPr="00C0546C">
        <w:rPr>
          <w:sz w:val="24"/>
          <w:szCs w:val="24"/>
        </w:rPr>
        <w:t xml:space="preserve">Wanneer een </w:t>
      </w:r>
      <w:r>
        <w:rPr>
          <w:sz w:val="24"/>
          <w:szCs w:val="24"/>
        </w:rPr>
        <w:t>scheidsrechter</w:t>
      </w:r>
      <w:r w:rsidRPr="00C0546C">
        <w:rPr>
          <w:sz w:val="24"/>
          <w:szCs w:val="24"/>
        </w:rPr>
        <w:t xml:space="preserve"> wilt inloggen op Schaakclub De Blauwe Loper, Dan moet de </w:t>
      </w:r>
      <w:r>
        <w:rPr>
          <w:sz w:val="24"/>
          <w:szCs w:val="24"/>
        </w:rPr>
        <w:t>scheidsrechter</w:t>
      </w:r>
      <w:r w:rsidRPr="00C0546C">
        <w:rPr>
          <w:sz w:val="24"/>
          <w:szCs w:val="24"/>
        </w:rPr>
        <w:t xml:space="preserve"> hier zijn gegevens invullen. Op dit formulier kan de </w:t>
      </w:r>
      <w:r>
        <w:rPr>
          <w:sz w:val="24"/>
          <w:szCs w:val="24"/>
        </w:rPr>
        <w:t>scheidsrechter</w:t>
      </w:r>
      <w:r w:rsidRPr="00C0546C">
        <w:rPr>
          <w:sz w:val="24"/>
          <w:szCs w:val="24"/>
        </w:rPr>
        <w:t xml:space="preserve"> zijn Email en Wachtwoord invullen. Als de inloggegevens correct zijn ingevuld en de </w:t>
      </w:r>
      <w:r>
        <w:rPr>
          <w:sz w:val="24"/>
          <w:szCs w:val="24"/>
        </w:rPr>
        <w:t>scheidsrechter</w:t>
      </w:r>
      <w:r w:rsidRPr="00C0546C">
        <w:rPr>
          <w:sz w:val="24"/>
          <w:szCs w:val="24"/>
        </w:rPr>
        <w:t xml:space="preserve"> </w:t>
      </w:r>
      <w:r w:rsidRPr="00C0546C">
        <w:rPr>
          <w:sz w:val="24"/>
          <w:szCs w:val="24"/>
        </w:rPr>
        <w:t xml:space="preserve">drukt op de knop inloggen. Dan wordt de </w:t>
      </w:r>
      <w:r>
        <w:rPr>
          <w:sz w:val="24"/>
          <w:szCs w:val="24"/>
        </w:rPr>
        <w:t>scheidsrechter</w:t>
      </w:r>
      <w:r w:rsidRPr="00C0546C">
        <w:rPr>
          <w:sz w:val="24"/>
          <w:szCs w:val="24"/>
        </w:rPr>
        <w:t xml:space="preserve"> naar de homepagina gestuurd. Als de inloggegevens verkeerd of niet zijn ingevuld en de </w:t>
      </w:r>
      <w:r>
        <w:rPr>
          <w:sz w:val="24"/>
          <w:szCs w:val="24"/>
        </w:rPr>
        <w:t>scheidsrechter</w:t>
      </w:r>
      <w:r w:rsidRPr="00C0546C">
        <w:rPr>
          <w:sz w:val="24"/>
          <w:szCs w:val="24"/>
        </w:rPr>
        <w:t xml:space="preserve"> drukt op de knop inloggen. Dan krijgt de </w:t>
      </w:r>
      <w:r>
        <w:rPr>
          <w:sz w:val="24"/>
          <w:szCs w:val="24"/>
        </w:rPr>
        <w:t>scheidsrechter</w:t>
      </w:r>
      <w:r w:rsidRPr="00C0546C">
        <w:rPr>
          <w:sz w:val="24"/>
          <w:szCs w:val="24"/>
        </w:rPr>
        <w:t xml:space="preserve"> </w:t>
      </w:r>
      <w:r w:rsidRPr="00C0546C">
        <w:rPr>
          <w:sz w:val="24"/>
          <w:szCs w:val="24"/>
        </w:rPr>
        <w:t>een pop-up melding, waarop staat dat de inloggegevens verkeerd zijn ingevuld.</w:t>
      </w:r>
    </w:p>
    <w:p w14:paraId="3080F523" w14:textId="4BFB8E84" w:rsidR="00DD5ACF" w:rsidRDefault="00733F7A" w:rsidP="00C0546C">
      <w:pPr>
        <w:pStyle w:val="Kop2"/>
        <w:numPr>
          <w:ilvl w:val="1"/>
          <w:numId w:val="4"/>
        </w:numPr>
        <w:jc w:val="center"/>
        <w:rPr>
          <w:sz w:val="40"/>
          <w:szCs w:val="36"/>
        </w:rPr>
      </w:pPr>
      <w:bookmarkStart w:id="25" w:name="_Toc119938255"/>
      <w:r w:rsidRPr="00C0546C">
        <w:rPr>
          <w:sz w:val="40"/>
          <w:szCs w:val="36"/>
        </w:rPr>
        <w:t>Registreren als scheidsrechter op Schaakclub De Blauwe Loper</w:t>
      </w:r>
      <w:bookmarkEnd w:id="25"/>
    </w:p>
    <w:p w14:paraId="457AE9AB" w14:textId="3167E742" w:rsidR="00C0546C" w:rsidRDefault="005A6E61" w:rsidP="005A6E61">
      <w:pPr>
        <w:pStyle w:val="Lijstalinea"/>
        <w:numPr>
          <w:ilvl w:val="2"/>
          <w:numId w:val="4"/>
        </w:numPr>
        <w:jc w:val="center"/>
        <w:rPr>
          <w:b/>
          <w:bCs/>
          <w:sz w:val="28"/>
          <w:szCs w:val="28"/>
        </w:rPr>
      </w:pPr>
      <w:bookmarkStart w:id="26" w:name="_Toc119938256"/>
      <w:r w:rsidRPr="005A6E61">
        <w:rPr>
          <w:b/>
          <w:bCs/>
          <w:sz w:val="28"/>
          <w:szCs w:val="28"/>
        </w:rPr>
        <w:t>Registreren als scheidsrechter</w:t>
      </w:r>
      <w:bookmarkEnd w:id="26"/>
    </w:p>
    <w:p w14:paraId="22F011AD" w14:textId="3435889C" w:rsidR="005A6E61" w:rsidRPr="005A6E61" w:rsidRDefault="005A6E61" w:rsidP="005A6E61">
      <w:pPr>
        <w:rPr>
          <w:sz w:val="24"/>
          <w:szCs w:val="24"/>
        </w:rPr>
      </w:pPr>
      <w:r w:rsidRPr="005A6E61">
        <w:rPr>
          <w:sz w:val="24"/>
          <w:szCs w:val="24"/>
        </w:rPr>
        <w:t>Wanneer een nieuw</w:t>
      </w:r>
      <w:r>
        <w:rPr>
          <w:sz w:val="24"/>
          <w:szCs w:val="24"/>
        </w:rPr>
        <w:t>e</w:t>
      </w:r>
      <w:r w:rsidRPr="005A6E61">
        <w:rPr>
          <w:sz w:val="24"/>
          <w:szCs w:val="24"/>
        </w:rPr>
        <w:t xml:space="preserve"> </w:t>
      </w:r>
      <w:r>
        <w:rPr>
          <w:sz w:val="24"/>
          <w:szCs w:val="24"/>
        </w:rPr>
        <w:t>scheidsrechter</w:t>
      </w:r>
      <w:r w:rsidRPr="005A6E61">
        <w:rPr>
          <w:sz w:val="24"/>
          <w:szCs w:val="24"/>
        </w:rPr>
        <w:t xml:space="preserve"> zich wilt aanmelden bij Schaakclub De Blauwe Loper. Dan moet de </w:t>
      </w:r>
      <w:r>
        <w:rPr>
          <w:sz w:val="24"/>
          <w:szCs w:val="24"/>
        </w:rPr>
        <w:t>scheidsrechter</w:t>
      </w:r>
      <w:r w:rsidRPr="005A6E61">
        <w:rPr>
          <w:sz w:val="24"/>
          <w:szCs w:val="24"/>
        </w:rPr>
        <w:t xml:space="preserve"> hier zich registreren. Op dit formulier kan de </w:t>
      </w:r>
      <w:r>
        <w:rPr>
          <w:sz w:val="24"/>
          <w:szCs w:val="24"/>
        </w:rPr>
        <w:t>scheidsrechter</w:t>
      </w:r>
      <w:r w:rsidRPr="005A6E61">
        <w:rPr>
          <w:sz w:val="24"/>
          <w:szCs w:val="24"/>
        </w:rPr>
        <w:t xml:space="preserve"> zijn NAW gegevens invullen. Als de </w:t>
      </w:r>
      <w:r>
        <w:rPr>
          <w:sz w:val="24"/>
          <w:szCs w:val="24"/>
        </w:rPr>
        <w:t>scheidsrechter</w:t>
      </w:r>
      <w:r w:rsidRPr="005A6E61">
        <w:rPr>
          <w:sz w:val="24"/>
          <w:szCs w:val="24"/>
        </w:rPr>
        <w:t xml:space="preserve"> de gegevens correct invult, Dan wordt de account aan gemaakt in de database en de</w:t>
      </w:r>
      <w:r w:rsidRPr="005A6E61">
        <w:rPr>
          <w:sz w:val="24"/>
          <w:szCs w:val="24"/>
        </w:rPr>
        <w:t xml:space="preserve"> </w:t>
      </w:r>
      <w:r>
        <w:rPr>
          <w:sz w:val="24"/>
          <w:szCs w:val="24"/>
        </w:rPr>
        <w:t>scheidsrechter</w:t>
      </w:r>
      <w:r w:rsidRPr="005A6E61">
        <w:rPr>
          <w:sz w:val="24"/>
          <w:szCs w:val="24"/>
        </w:rPr>
        <w:t xml:space="preserve"> </w:t>
      </w:r>
      <w:r w:rsidRPr="005A6E61">
        <w:rPr>
          <w:sz w:val="24"/>
          <w:szCs w:val="24"/>
        </w:rPr>
        <w:t>wordt dan doorgestuurd naar de home pagina.</w:t>
      </w:r>
      <w:r w:rsidR="009F4374">
        <w:rPr>
          <w:sz w:val="24"/>
          <w:szCs w:val="24"/>
        </w:rPr>
        <w:t xml:space="preserve"> Ook krijgt de scheidsrechter een scheidsrechters rol </w:t>
      </w:r>
      <w:r w:rsidR="00D25040">
        <w:rPr>
          <w:sz w:val="24"/>
          <w:szCs w:val="24"/>
        </w:rPr>
        <w:t xml:space="preserve">toegegeven door de </w:t>
      </w:r>
      <w:r w:rsidR="00D25040">
        <w:rPr>
          <w:sz w:val="24"/>
          <w:szCs w:val="24"/>
        </w:rPr>
        <w:lastRenderedPageBreak/>
        <w:t>admin.</w:t>
      </w:r>
      <w:r w:rsidRPr="005A6E61">
        <w:rPr>
          <w:sz w:val="24"/>
          <w:szCs w:val="24"/>
        </w:rPr>
        <w:t xml:space="preserve"> Als de </w:t>
      </w:r>
      <w:r w:rsidR="00D25040">
        <w:rPr>
          <w:sz w:val="24"/>
          <w:szCs w:val="24"/>
        </w:rPr>
        <w:t>scheidsrechter</w:t>
      </w:r>
      <w:r w:rsidRPr="005A6E61">
        <w:rPr>
          <w:sz w:val="24"/>
          <w:szCs w:val="24"/>
        </w:rPr>
        <w:t xml:space="preserve"> verkeerde of niks invult bij de registratie formulier. Dan krijgt de </w:t>
      </w:r>
      <w:r w:rsidR="00D25040">
        <w:rPr>
          <w:sz w:val="24"/>
          <w:szCs w:val="24"/>
        </w:rPr>
        <w:t>scheidsrechter</w:t>
      </w:r>
      <w:r w:rsidRPr="005A6E61">
        <w:rPr>
          <w:sz w:val="24"/>
          <w:szCs w:val="24"/>
        </w:rPr>
        <w:t xml:space="preserve"> een pop-up melding waarin staat wat de </w:t>
      </w:r>
      <w:r w:rsidR="00D25040">
        <w:rPr>
          <w:sz w:val="24"/>
          <w:szCs w:val="24"/>
        </w:rPr>
        <w:t>scheidsrechter</w:t>
      </w:r>
      <w:r w:rsidRPr="005A6E61">
        <w:rPr>
          <w:sz w:val="24"/>
          <w:szCs w:val="24"/>
        </w:rPr>
        <w:t xml:space="preserve"> fout heeft gedaan. </w:t>
      </w:r>
    </w:p>
    <w:p w14:paraId="7A1F988E" w14:textId="77777777" w:rsidR="005A6E61" w:rsidRPr="005A6E61" w:rsidRDefault="005A6E61" w:rsidP="005A6E61">
      <w:pPr>
        <w:rPr>
          <w:b/>
          <w:bCs/>
          <w:sz w:val="28"/>
          <w:szCs w:val="28"/>
        </w:rPr>
      </w:pPr>
    </w:p>
    <w:p w14:paraId="75DAA844" w14:textId="1A90381D" w:rsidR="00733F7A" w:rsidRDefault="00585837" w:rsidP="00D25040">
      <w:pPr>
        <w:pStyle w:val="Kop2"/>
        <w:numPr>
          <w:ilvl w:val="1"/>
          <w:numId w:val="4"/>
        </w:numPr>
        <w:jc w:val="center"/>
        <w:rPr>
          <w:sz w:val="40"/>
          <w:szCs w:val="36"/>
        </w:rPr>
      </w:pPr>
      <w:bookmarkStart w:id="27" w:name="_Toc119938257"/>
      <w:r w:rsidRPr="00D25040">
        <w:rPr>
          <w:sz w:val="40"/>
          <w:szCs w:val="36"/>
        </w:rPr>
        <w:t>Account gegevens weergeven van scheidsrechter bij Schaakclub De Blauwe Loper</w:t>
      </w:r>
      <w:bookmarkEnd w:id="27"/>
    </w:p>
    <w:p w14:paraId="4753C53E" w14:textId="65479A7E" w:rsidR="00D25040" w:rsidRDefault="00D25040" w:rsidP="00D25040">
      <w:pPr>
        <w:pStyle w:val="Lijstalinea"/>
        <w:numPr>
          <w:ilvl w:val="2"/>
          <w:numId w:val="4"/>
        </w:numPr>
        <w:jc w:val="center"/>
        <w:rPr>
          <w:b/>
          <w:bCs/>
          <w:sz w:val="28"/>
          <w:szCs w:val="28"/>
        </w:rPr>
      </w:pPr>
      <w:r w:rsidRPr="00B92221">
        <w:rPr>
          <w:b/>
          <w:bCs/>
          <w:sz w:val="28"/>
          <w:szCs w:val="28"/>
        </w:rPr>
        <w:t>Account gegevens weergeven</w:t>
      </w:r>
      <w:r w:rsidR="000C0793">
        <w:rPr>
          <w:b/>
          <w:bCs/>
          <w:sz w:val="28"/>
          <w:szCs w:val="28"/>
        </w:rPr>
        <w:t xml:space="preserve"> als scheidsrechter</w:t>
      </w:r>
    </w:p>
    <w:p w14:paraId="73C2A4E0" w14:textId="5A94B963" w:rsidR="00D25040" w:rsidRDefault="00D25040" w:rsidP="00D25040">
      <w:pPr>
        <w:rPr>
          <w:sz w:val="24"/>
          <w:szCs w:val="24"/>
        </w:rPr>
      </w:pPr>
      <w:r w:rsidRPr="00B92221">
        <w:rPr>
          <w:sz w:val="24"/>
          <w:szCs w:val="24"/>
        </w:rPr>
        <w:t>Wanneer</w:t>
      </w:r>
      <w:r>
        <w:rPr>
          <w:sz w:val="24"/>
          <w:szCs w:val="24"/>
        </w:rPr>
        <w:t xml:space="preserve"> een </w:t>
      </w:r>
      <w:r w:rsidR="000C0793">
        <w:rPr>
          <w:sz w:val="24"/>
          <w:szCs w:val="24"/>
        </w:rPr>
        <w:t>scheidsrechter</w:t>
      </w:r>
      <w:r>
        <w:rPr>
          <w:sz w:val="24"/>
          <w:szCs w:val="24"/>
        </w:rPr>
        <w:t xml:space="preserve"> zijn account gegevens wilt beheren, dan kan die dat hier doen. Om bij deze pagina te komen. Dan moet de </w:t>
      </w:r>
      <w:r w:rsidR="000C0793">
        <w:rPr>
          <w:sz w:val="24"/>
          <w:szCs w:val="24"/>
        </w:rPr>
        <w:t>scheidsrechter</w:t>
      </w:r>
      <w:r>
        <w:rPr>
          <w:sz w:val="24"/>
          <w:szCs w:val="24"/>
        </w:rPr>
        <w:t xml:space="preserve"> in de navigatie balk drukken op de knop (mijn account). Op de (mijn account) pagina staan de NAW gegevens van de </w:t>
      </w:r>
      <w:r w:rsidR="000C0793">
        <w:rPr>
          <w:sz w:val="24"/>
          <w:szCs w:val="24"/>
        </w:rPr>
        <w:t>scheidsrechter</w:t>
      </w:r>
      <w:r>
        <w:rPr>
          <w:sz w:val="24"/>
          <w:szCs w:val="24"/>
        </w:rPr>
        <w:t>. Ook staan er meerdere knoppen op deze pagina. Namelijk de (gegevens wijzigen) en (account verwijderen) knop.</w:t>
      </w:r>
    </w:p>
    <w:p w14:paraId="0D3C1EEA" w14:textId="6DA98FCB" w:rsidR="00D25040" w:rsidRDefault="00D25040" w:rsidP="00D25040">
      <w:pPr>
        <w:pStyle w:val="Lijstalinea"/>
        <w:numPr>
          <w:ilvl w:val="2"/>
          <w:numId w:val="4"/>
        </w:numPr>
        <w:jc w:val="center"/>
        <w:rPr>
          <w:b/>
          <w:bCs/>
          <w:sz w:val="28"/>
          <w:szCs w:val="28"/>
        </w:rPr>
      </w:pPr>
      <w:r w:rsidRPr="001A3294">
        <w:rPr>
          <w:b/>
          <w:bCs/>
          <w:sz w:val="28"/>
          <w:szCs w:val="28"/>
        </w:rPr>
        <w:t>Account gegevens wijzigen</w:t>
      </w:r>
      <w:r w:rsidR="000C0793">
        <w:rPr>
          <w:b/>
          <w:bCs/>
          <w:sz w:val="28"/>
          <w:szCs w:val="28"/>
        </w:rPr>
        <w:t xml:space="preserve"> </w:t>
      </w:r>
      <w:r w:rsidR="000C0793">
        <w:rPr>
          <w:b/>
          <w:bCs/>
          <w:sz w:val="28"/>
          <w:szCs w:val="28"/>
        </w:rPr>
        <w:t>als scheidsrechter</w:t>
      </w:r>
    </w:p>
    <w:p w14:paraId="567A9C19" w14:textId="0480EC86" w:rsidR="00D25040" w:rsidRDefault="00D25040" w:rsidP="00D25040">
      <w:pPr>
        <w:rPr>
          <w:sz w:val="24"/>
          <w:szCs w:val="24"/>
        </w:rPr>
      </w:pPr>
      <w:r w:rsidRPr="001A3294">
        <w:rPr>
          <w:sz w:val="24"/>
          <w:szCs w:val="24"/>
        </w:rPr>
        <w:t>Wanneer</w:t>
      </w:r>
      <w:r>
        <w:rPr>
          <w:sz w:val="24"/>
          <w:szCs w:val="24"/>
        </w:rPr>
        <w:t xml:space="preserve"> een </w:t>
      </w:r>
      <w:r w:rsidR="000C0793">
        <w:rPr>
          <w:sz w:val="24"/>
          <w:szCs w:val="24"/>
        </w:rPr>
        <w:t>scheidsrechter</w:t>
      </w:r>
      <w:r>
        <w:rPr>
          <w:sz w:val="24"/>
          <w:szCs w:val="24"/>
        </w:rPr>
        <w:t xml:space="preserve"> zijn account gegevens wilt wijzigen dan kan de </w:t>
      </w:r>
      <w:r w:rsidR="000C0793">
        <w:rPr>
          <w:sz w:val="24"/>
          <w:szCs w:val="24"/>
        </w:rPr>
        <w:t>scheidsrechter</w:t>
      </w:r>
      <w:r>
        <w:rPr>
          <w:sz w:val="24"/>
          <w:szCs w:val="24"/>
        </w:rPr>
        <w:t xml:space="preserve"> dat hier doen. Om de account gegevens te kunnen wijzigen, dan moet de </w:t>
      </w:r>
      <w:r w:rsidR="000C0793">
        <w:rPr>
          <w:sz w:val="24"/>
          <w:szCs w:val="24"/>
        </w:rPr>
        <w:t>scheidsrechter</w:t>
      </w:r>
      <w:r>
        <w:rPr>
          <w:sz w:val="24"/>
          <w:szCs w:val="24"/>
        </w:rPr>
        <w:t xml:space="preserve"> eerst op de knop (gegevens wijzigen) drukken. De </w:t>
      </w:r>
      <w:r w:rsidR="000C0793">
        <w:rPr>
          <w:sz w:val="24"/>
          <w:szCs w:val="24"/>
        </w:rPr>
        <w:t>scheidsrechter</w:t>
      </w:r>
      <w:r w:rsidR="000C0793">
        <w:rPr>
          <w:sz w:val="24"/>
          <w:szCs w:val="24"/>
        </w:rPr>
        <w:t xml:space="preserve"> </w:t>
      </w:r>
      <w:r>
        <w:rPr>
          <w:sz w:val="24"/>
          <w:szCs w:val="24"/>
        </w:rPr>
        <w:t xml:space="preserve">krijgt dan een formulier te zien met de oude gegevens standaard ingevuld. De </w:t>
      </w:r>
      <w:r w:rsidR="000C0793">
        <w:rPr>
          <w:sz w:val="24"/>
          <w:szCs w:val="24"/>
        </w:rPr>
        <w:t>scheidsrechter</w:t>
      </w:r>
      <w:r>
        <w:rPr>
          <w:sz w:val="24"/>
          <w:szCs w:val="24"/>
        </w:rPr>
        <w:t xml:space="preserve"> kan de gegevens van de formulier onderdelen aanpassen en om op te slaan drukt de </w:t>
      </w:r>
      <w:r w:rsidR="002B0CF7">
        <w:rPr>
          <w:sz w:val="24"/>
          <w:szCs w:val="24"/>
        </w:rPr>
        <w:t>scheidsrechter</w:t>
      </w:r>
      <w:r w:rsidR="002B0CF7">
        <w:rPr>
          <w:sz w:val="24"/>
          <w:szCs w:val="24"/>
        </w:rPr>
        <w:t xml:space="preserve"> </w:t>
      </w:r>
      <w:r>
        <w:rPr>
          <w:sz w:val="24"/>
          <w:szCs w:val="24"/>
        </w:rPr>
        <w:t xml:space="preserve">opnieuw op de knop (gegevens wijzigen). Als de </w:t>
      </w:r>
      <w:r w:rsidR="002B0CF7">
        <w:rPr>
          <w:sz w:val="24"/>
          <w:szCs w:val="24"/>
        </w:rPr>
        <w:t>scheidsrechter</w:t>
      </w:r>
      <w:r w:rsidR="002B0CF7">
        <w:rPr>
          <w:sz w:val="24"/>
          <w:szCs w:val="24"/>
        </w:rPr>
        <w:t xml:space="preserve"> </w:t>
      </w:r>
      <w:r>
        <w:rPr>
          <w:sz w:val="24"/>
          <w:szCs w:val="24"/>
        </w:rPr>
        <w:t xml:space="preserve">de aangepaste gegevens verkeerd of leeg invult, dan krijgt de </w:t>
      </w:r>
      <w:r w:rsidR="002B0CF7">
        <w:rPr>
          <w:sz w:val="24"/>
          <w:szCs w:val="24"/>
        </w:rPr>
        <w:t>scheidsrechter</w:t>
      </w:r>
      <w:r>
        <w:rPr>
          <w:sz w:val="24"/>
          <w:szCs w:val="24"/>
        </w:rPr>
        <w:t xml:space="preserve"> een pop-up melding waarop de fout staat.</w:t>
      </w:r>
    </w:p>
    <w:p w14:paraId="38C3418D" w14:textId="680994A0" w:rsidR="00D25040" w:rsidRDefault="00D25040" w:rsidP="00D25040">
      <w:pPr>
        <w:pStyle w:val="Lijstalinea"/>
        <w:numPr>
          <w:ilvl w:val="2"/>
          <w:numId w:val="4"/>
        </w:numPr>
        <w:jc w:val="center"/>
        <w:rPr>
          <w:b/>
          <w:bCs/>
          <w:sz w:val="28"/>
          <w:szCs w:val="28"/>
        </w:rPr>
      </w:pPr>
      <w:r w:rsidRPr="007522F9">
        <w:rPr>
          <w:b/>
          <w:bCs/>
          <w:sz w:val="28"/>
          <w:szCs w:val="28"/>
        </w:rPr>
        <w:t>Account gegevens verwijderen</w:t>
      </w:r>
      <w:r w:rsidR="000C0793">
        <w:rPr>
          <w:b/>
          <w:bCs/>
          <w:sz w:val="28"/>
          <w:szCs w:val="28"/>
        </w:rPr>
        <w:t xml:space="preserve"> </w:t>
      </w:r>
      <w:r w:rsidR="000C0793">
        <w:rPr>
          <w:b/>
          <w:bCs/>
          <w:sz w:val="28"/>
          <w:szCs w:val="28"/>
        </w:rPr>
        <w:t>als scheidsrechter</w:t>
      </w:r>
    </w:p>
    <w:p w14:paraId="35B6893A" w14:textId="6CF02965" w:rsidR="00D25040" w:rsidRPr="00136D02" w:rsidRDefault="00D25040" w:rsidP="00D25040">
      <w:pPr>
        <w:rPr>
          <w:sz w:val="24"/>
          <w:szCs w:val="24"/>
        </w:rPr>
      </w:pPr>
      <w:r w:rsidRPr="00136D02">
        <w:rPr>
          <w:sz w:val="24"/>
          <w:szCs w:val="24"/>
        </w:rPr>
        <w:t>Wanneer</w:t>
      </w:r>
      <w:r>
        <w:rPr>
          <w:sz w:val="24"/>
          <w:szCs w:val="24"/>
        </w:rPr>
        <w:t xml:space="preserve"> een </w:t>
      </w:r>
      <w:r w:rsidR="002B0CF7">
        <w:rPr>
          <w:sz w:val="24"/>
          <w:szCs w:val="24"/>
        </w:rPr>
        <w:t>scheidsrechter</w:t>
      </w:r>
      <w:r>
        <w:rPr>
          <w:sz w:val="24"/>
          <w:szCs w:val="24"/>
        </w:rPr>
        <w:t xml:space="preserve"> niet meer lid is van Schaakclub De Blauwe Loper, dan wilt de </w:t>
      </w:r>
      <w:r w:rsidR="002B0CF7">
        <w:rPr>
          <w:sz w:val="24"/>
          <w:szCs w:val="24"/>
        </w:rPr>
        <w:t>scheidsrechter</w:t>
      </w:r>
      <w:r>
        <w:rPr>
          <w:sz w:val="24"/>
          <w:szCs w:val="24"/>
        </w:rPr>
        <w:t xml:space="preserve"> zijn account kunnen te verwijderen. De </w:t>
      </w:r>
      <w:r w:rsidR="002B0CF7">
        <w:rPr>
          <w:sz w:val="24"/>
          <w:szCs w:val="24"/>
        </w:rPr>
        <w:t>scheidsrechter</w:t>
      </w:r>
      <w:r>
        <w:rPr>
          <w:sz w:val="24"/>
          <w:szCs w:val="24"/>
        </w:rPr>
        <w:t xml:space="preserve"> drukt dan op de knop (account verwijderen). Als de </w:t>
      </w:r>
      <w:r w:rsidR="002B0CF7">
        <w:rPr>
          <w:sz w:val="24"/>
          <w:szCs w:val="24"/>
        </w:rPr>
        <w:t>scheidsrechter</w:t>
      </w:r>
      <w:r w:rsidR="002B0CF7">
        <w:rPr>
          <w:sz w:val="24"/>
          <w:szCs w:val="24"/>
        </w:rPr>
        <w:t xml:space="preserve"> </w:t>
      </w:r>
      <w:r>
        <w:rPr>
          <w:sz w:val="24"/>
          <w:szCs w:val="24"/>
        </w:rPr>
        <w:t xml:space="preserve">op de knop (account verwijderen) heeft gedrukt, dan krijgt de </w:t>
      </w:r>
      <w:r w:rsidR="002B0CF7">
        <w:rPr>
          <w:sz w:val="24"/>
          <w:szCs w:val="24"/>
        </w:rPr>
        <w:t>scheidsrechter</w:t>
      </w:r>
      <w:r w:rsidR="002B0CF7">
        <w:rPr>
          <w:sz w:val="24"/>
          <w:szCs w:val="24"/>
        </w:rPr>
        <w:t xml:space="preserve"> </w:t>
      </w:r>
      <w:r>
        <w:rPr>
          <w:sz w:val="24"/>
          <w:szCs w:val="24"/>
        </w:rPr>
        <w:t xml:space="preserve">een pop-up melding waarop twee opties staan. De eerste optie is (account verwijderen). Als de </w:t>
      </w:r>
      <w:r w:rsidR="002B0CF7">
        <w:rPr>
          <w:sz w:val="24"/>
          <w:szCs w:val="24"/>
        </w:rPr>
        <w:t>scheidsrechter</w:t>
      </w:r>
      <w:r>
        <w:rPr>
          <w:sz w:val="24"/>
          <w:szCs w:val="24"/>
        </w:rPr>
        <w:t xml:space="preserve"> hier op drukt dan wordt de account definitief verwijderd en wordt de </w:t>
      </w:r>
      <w:r w:rsidR="002B0CF7">
        <w:rPr>
          <w:sz w:val="24"/>
          <w:szCs w:val="24"/>
        </w:rPr>
        <w:t>scheidsrechter</w:t>
      </w:r>
      <w:r>
        <w:rPr>
          <w:sz w:val="24"/>
          <w:szCs w:val="24"/>
        </w:rPr>
        <w:t xml:space="preserve"> terug gestuurd naar de inlog pagina. Optie twee is (annuleren). Als de </w:t>
      </w:r>
      <w:r w:rsidR="002B0CF7">
        <w:rPr>
          <w:sz w:val="24"/>
          <w:szCs w:val="24"/>
        </w:rPr>
        <w:t>scheidsrechter</w:t>
      </w:r>
      <w:r>
        <w:rPr>
          <w:sz w:val="24"/>
          <w:szCs w:val="24"/>
        </w:rPr>
        <w:t xml:space="preserve"> hier op drukt dan wordt de </w:t>
      </w:r>
      <w:r w:rsidR="001D08D7">
        <w:rPr>
          <w:sz w:val="24"/>
          <w:szCs w:val="24"/>
        </w:rPr>
        <w:t>scheidsrechter</w:t>
      </w:r>
      <w:r>
        <w:rPr>
          <w:sz w:val="24"/>
          <w:szCs w:val="24"/>
        </w:rPr>
        <w:t xml:space="preserve"> weer terug gestuurd naar de account beheren pagina.</w:t>
      </w:r>
    </w:p>
    <w:p w14:paraId="29C56DAE" w14:textId="77777777" w:rsidR="00D25040" w:rsidRPr="00D25040" w:rsidRDefault="00D25040" w:rsidP="00D25040"/>
    <w:p w14:paraId="443DDBC3" w14:textId="0E2AA92E" w:rsidR="00585837" w:rsidRDefault="005A132E" w:rsidP="001D08D7">
      <w:pPr>
        <w:pStyle w:val="Kop2"/>
        <w:numPr>
          <w:ilvl w:val="1"/>
          <w:numId w:val="4"/>
        </w:numPr>
        <w:jc w:val="center"/>
        <w:rPr>
          <w:sz w:val="40"/>
          <w:szCs w:val="36"/>
        </w:rPr>
      </w:pPr>
      <w:bookmarkStart w:id="28" w:name="_Toc119938261"/>
      <w:r w:rsidRPr="001D08D7">
        <w:rPr>
          <w:sz w:val="40"/>
          <w:szCs w:val="36"/>
        </w:rPr>
        <w:t>wedstrijden toevoegen/weergeven/wijzigen en verwijderen</w:t>
      </w:r>
      <w:bookmarkEnd w:id="28"/>
    </w:p>
    <w:p w14:paraId="15A8F925" w14:textId="481E3877" w:rsidR="00D76ECC" w:rsidRDefault="00D76ECC" w:rsidP="00D76ECC">
      <w:pPr>
        <w:pStyle w:val="Lijstalinea"/>
        <w:numPr>
          <w:ilvl w:val="2"/>
          <w:numId w:val="4"/>
        </w:numPr>
        <w:jc w:val="center"/>
        <w:rPr>
          <w:b/>
          <w:bCs/>
          <w:sz w:val="28"/>
          <w:szCs w:val="28"/>
        </w:rPr>
      </w:pPr>
      <w:bookmarkStart w:id="29" w:name="_Toc119938262"/>
      <w:r w:rsidRPr="00D76ECC">
        <w:rPr>
          <w:b/>
          <w:bCs/>
          <w:sz w:val="28"/>
          <w:szCs w:val="28"/>
        </w:rPr>
        <w:t>wedstrijden toevoegen</w:t>
      </w:r>
      <w:bookmarkEnd w:id="29"/>
    </w:p>
    <w:p w14:paraId="4A69196D" w14:textId="01700D5C" w:rsidR="00D76ECC" w:rsidRDefault="00D76ECC" w:rsidP="00D76ECC">
      <w:pPr>
        <w:rPr>
          <w:sz w:val="24"/>
          <w:szCs w:val="24"/>
        </w:rPr>
      </w:pPr>
      <w:r w:rsidRPr="00D76ECC">
        <w:rPr>
          <w:sz w:val="24"/>
          <w:szCs w:val="24"/>
        </w:rPr>
        <w:t>Wanneer</w:t>
      </w:r>
      <w:r w:rsidR="00994D46">
        <w:rPr>
          <w:sz w:val="24"/>
          <w:szCs w:val="24"/>
        </w:rPr>
        <w:t xml:space="preserve"> er een wedstrijd gespeeld is, dan moet de scheidsrechter die kunnen toevoegen</w:t>
      </w:r>
      <w:r w:rsidR="00621EEB">
        <w:rPr>
          <w:sz w:val="24"/>
          <w:szCs w:val="24"/>
        </w:rPr>
        <w:t xml:space="preserve">. De scheidsrechter vult op de formulier </w:t>
      </w:r>
      <w:r w:rsidR="001D1160">
        <w:rPr>
          <w:sz w:val="24"/>
          <w:szCs w:val="24"/>
        </w:rPr>
        <w:t>de namen van de twee spelers, de score, en de datum van de wedstijd in en drukt op de knop (wedstijd toevoegen)</w:t>
      </w:r>
      <w:r w:rsidR="00276931">
        <w:rPr>
          <w:sz w:val="24"/>
          <w:szCs w:val="24"/>
        </w:rPr>
        <w:t>.</w:t>
      </w:r>
    </w:p>
    <w:p w14:paraId="42BD2138" w14:textId="29FA2A79" w:rsidR="00614310" w:rsidRDefault="00E67A84" w:rsidP="00E67A84">
      <w:pPr>
        <w:pStyle w:val="Lijstalinea"/>
        <w:numPr>
          <w:ilvl w:val="2"/>
          <w:numId w:val="4"/>
        </w:numPr>
        <w:jc w:val="center"/>
        <w:rPr>
          <w:b/>
          <w:bCs/>
          <w:sz w:val="28"/>
          <w:szCs w:val="28"/>
        </w:rPr>
      </w:pPr>
      <w:r w:rsidRPr="00E67A84">
        <w:rPr>
          <w:b/>
          <w:bCs/>
          <w:sz w:val="28"/>
          <w:szCs w:val="28"/>
        </w:rPr>
        <w:lastRenderedPageBreak/>
        <w:t>wedstrijden weergeven</w:t>
      </w:r>
    </w:p>
    <w:p w14:paraId="7D3C2C69" w14:textId="5F890435" w:rsidR="00E67A84" w:rsidRPr="00967014" w:rsidRDefault="00A5294E" w:rsidP="00E67A84">
      <w:pPr>
        <w:rPr>
          <w:sz w:val="24"/>
          <w:szCs w:val="24"/>
        </w:rPr>
      </w:pPr>
      <w:r w:rsidRPr="00967014">
        <w:rPr>
          <w:sz w:val="24"/>
          <w:szCs w:val="24"/>
        </w:rPr>
        <w:t>De scheidsrechter</w:t>
      </w:r>
      <w:r w:rsidR="00967014">
        <w:rPr>
          <w:sz w:val="24"/>
          <w:szCs w:val="24"/>
        </w:rPr>
        <w:t xml:space="preserve"> wilt alle wedstrijden kunnen weergeven zodat hij weet of dat alle wedstrijd toegevoegd zijn. </w:t>
      </w:r>
      <w:r w:rsidR="0015060D">
        <w:rPr>
          <w:sz w:val="24"/>
          <w:szCs w:val="24"/>
        </w:rPr>
        <w:t>Er is een tabel waarin de namen van de spelers, de score en de datum weergeven worden.</w:t>
      </w:r>
      <w:r w:rsidRPr="00967014">
        <w:rPr>
          <w:sz w:val="24"/>
          <w:szCs w:val="24"/>
        </w:rPr>
        <w:t xml:space="preserve"> </w:t>
      </w:r>
    </w:p>
    <w:p w14:paraId="11083914" w14:textId="280F696E" w:rsidR="00301091" w:rsidRDefault="00943C61" w:rsidP="00943C61">
      <w:pPr>
        <w:pStyle w:val="Lijstalinea"/>
        <w:numPr>
          <w:ilvl w:val="2"/>
          <w:numId w:val="4"/>
        </w:numPr>
        <w:jc w:val="center"/>
        <w:rPr>
          <w:b/>
          <w:bCs/>
          <w:sz w:val="28"/>
          <w:szCs w:val="28"/>
        </w:rPr>
      </w:pPr>
      <w:bookmarkStart w:id="30" w:name="_Toc119938263"/>
      <w:r w:rsidRPr="00943C61">
        <w:rPr>
          <w:b/>
          <w:bCs/>
          <w:sz w:val="28"/>
          <w:szCs w:val="28"/>
        </w:rPr>
        <w:t>wedstrijden w</w:t>
      </w:r>
      <w:bookmarkEnd w:id="30"/>
      <w:r w:rsidR="00614310">
        <w:rPr>
          <w:b/>
          <w:bCs/>
          <w:sz w:val="28"/>
          <w:szCs w:val="28"/>
        </w:rPr>
        <w:t>ijzigen</w:t>
      </w:r>
    </w:p>
    <w:p w14:paraId="67C4094B" w14:textId="46FEE01D" w:rsidR="00943C61" w:rsidRDefault="00943C61" w:rsidP="00943C61">
      <w:pPr>
        <w:rPr>
          <w:sz w:val="24"/>
          <w:szCs w:val="24"/>
        </w:rPr>
      </w:pPr>
      <w:r w:rsidRPr="00943C61">
        <w:rPr>
          <w:sz w:val="24"/>
          <w:szCs w:val="24"/>
        </w:rPr>
        <w:t>Als</w:t>
      </w:r>
      <w:r>
        <w:rPr>
          <w:sz w:val="24"/>
          <w:szCs w:val="24"/>
        </w:rPr>
        <w:t xml:space="preserve"> er een wedstrijd verkeerd is ingevuld, dan moet de scheidsrechter </w:t>
      </w:r>
      <w:r w:rsidR="00744C88">
        <w:rPr>
          <w:sz w:val="24"/>
          <w:szCs w:val="24"/>
        </w:rPr>
        <w:t>die kunnen aanpassen. De scheidsrechter krijgt een formulier met de oude gegevens standaard ingevuld. De scheidsrechter past de gegevens aan die verkeerd zijn. De scheidsrechter drukt op de knop (gegevens wijzigen)</w:t>
      </w:r>
      <w:r w:rsidR="00EB130B">
        <w:rPr>
          <w:sz w:val="24"/>
          <w:szCs w:val="24"/>
        </w:rPr>
        <w:t>.</w:t>
      </w:r>
    </w:p>
    <w:p w14:paraId="3AE89380" w14:textId="603DBFF6" w:rsidR="00EB130B" w:rsidRDefault="006625A5" w:rsidP="006625A5">
      <w:pPr>
        <w:pStyle w:val="Lijstalinea"/>
        <w:numPr>
          <w:ilvl w:val="2"/>
          <w:numId w:val="4"/>
        </w:numPr>
        <w:jc w:val="center"/>
        <w:rPr>
          <w:b/>
          <w:bCs/>
          <w:sz w:val="28"/>
          <w:szCs w:val="28"/>
        </w:rPr>
      </w:pPr>
      <w:bookmarkStart w:id="31" w:name="_Toc119938265"/>
      <w:r w:rsidRPr="006625A5">
        <w:rPr>
          <w:b/>
          <w:bCs/>
          <w:sz w:val="28"/>
          <w:szCs w:val="28"/>
        </w:rPr>
        <w:t>wedstrijden verwijderen</w:t>
      </w:r>
      <w:bookmarkEnd w:id="31"/>
    </w:p>
    <w:p w14:paraId="3BFA2FC9" w14:textId="4804A38A" w:rsidR="006625A5" w:rsidRPr="006625A5" w:rsidRDefault="006625A5" w:rsidP="006625A5">
      <w:pPr>
        <w:rPr>
          <w:sz w:val="24"/>
          <w:szCs w:val="24"/>
        </w:rPr>
      </w:pPr>
      <w:r w:rsidRPr="006625A5">
        <w:rPr>
          <w:sz w:val="24"/>
          <w:szCs w:val="24"/>
        </w:rPr>
        <w:t>Als</w:t>
      </w:r>
      <w:r w:rsidR="003202F5">
        <w:rPr>
          <w:sz w:val="24"/>
          <w:szCs w:val="24"/>
        </w:rPr>
        <w:t xml:space="preserve"> </w:t>
      </w:r>
      <w:r w:rsidR="00B71CB9">
        <w:rPr>
          <w:sz w:val="24"/>
          <w:szCs w:val="24"/>
        </w:rPr>
        <w:t xml:space="preserve">er een ongepaste wedstrijd is toegevoegd dan moet de </w:t>
      </w:r>
      <w:r w:rsidR="00C53AF5">
        <w:rPr>
          <w:sz w:val="24"/>
          <w:szCs w:val="24"/>
        </w:rPr>
        <w:t xml:space="preserve">scheidsrechter die ook weer kunnen verwijderen. </w:t>
      </w:r>
      <w:r w:rsidR="00DC2980">
        <w:rPr>
          <w:sz w:val="24"/>
          <w:szCs w:val="24"/>
        </w:rPr>
        <w:t xml:space="preserve">De scheidsrechter selecteert de wedstijd die verwijderd moet worden. </w:t>
      </w:r>
      <w:r w:rsidR="00384FE8">
        <w:rPr>
          <w:sz w:val="24"/>
          <w:szCs w:val="24"/>
        </w:rPr>
        <w:t>De scheidsrechter drukt dan op de knop (wedstrijd verwijderen) en krijgt een pop-up melding</w:t>
      </w:r>
      <w:r w:rsidR="0095679C">
        <w:rPr>
          <w:sz w:val="24"/>
          <w:szCs w:val="24"/>
        </w:rPr>
        <w:t xml:space="preserve"> waarin twee opties staan. De eerste optie is definitief verwijderen. </w:t>
      </w:r>
      <w:r w:rsidR="003522CA">
        <w:rPr>
          <w:sz w:val="24"/>
          <w:szCs w:val="24"/>
        </w:rPr>
        <w:t>Daarbij wordt de wedstijd definitief verwijderd. En bij optie twee staat annuleren. Daarbij wordt de wedstrijd niet verwijderd.</w:t>
      </w:r>
    </w:p>
    <w:p w14:paraId="1BC32933" w14:textId="77777777" w:rsidR="003522CA" w:rsidRPr="003522CA" w:rsidRDefault="003522CA" w:rsidP="003522CA">
      <w:pPr>
        <w:pStyle w:val="Lijstalinea"/>
        <w:keepNext/>
        <w:keepLines/>
        <w:numPr>
          <w:ilvl w:val="0"/>
          <w:numId w:val="4"/>
        </w:numPr>
        <w:spacing w:before="40" w:after="0" w:line="259" w:lineRule="auto"/>
        <w:contextualSpacing w:val="0"/>
        <w:jc w:val="center"/>
        <w:outlineLvl w:val="1"/>
        <w:rPr>
          <w:rFonts w:asciiTheme="majorHAnsi" w:eastAsiaTheme="majorEastAsia" w:hAnsiTheme="majorHAnsi" w:cstheme="majorBidi"/>
          <w:vanish/>
          <w:sz w:val="40"/>
          <w:szCs w:val="36"/>
        </w:rPr>
      </w:pPr>
      <w:bookmarkStart w:id="32" w:name="_Toc119938266"/>
    </w:p>
    <w:p w14:paraId="4BBCFDDB" w14:textId="291046AC" w:rsidR="005A132E" w:rsidRDefault="00DD39BC" w:rsidP="003522CA">
      <w:pPr>
        <w:pStyle w:val="Kop2"/>
        <w:numPr>
          <w:ilvl w:val="1"/>
          <w:numId w:val="4"/>
        </w:numPr>
        <w:jc w:val="center"/>
        <w:rPr>
          <w:sz w:val="40"/>
          <w:szCs w:val="36"/>
        </w:rPr>
      </w:pPr>
      <w:r w:rsidRPr="003522CA">
        <w:rPr>
          <w:sz w:val="40"/>
          <w:szCs w:val="36"/>
        </w:rPr>
        <w:t>Inloggen als secretariaat op Schaakclub De Blauwe Loper</w:t>
      </w:r>
      <w:bookmarkEnd w:id="32"/>
    </w:p>
    <w:p w14:paraId="5049B20C" w14:textId="1B0BA08B" w:rsidR="003522CA" w:rsidRDefault="003522CA" w:rsidP="003522CA">
      <w:pPr>
        <w:pStyle w:val="Lijstalinea"/>
        <w:numPr>
          <w:ilvl w:val="2"/>
          <w:numId w:val="4"/>
        </w:numPr>
        <w:jc w:val="center"/>
        <w:rPr>
          <w:b/>
          <w:bCs/>
          <w:sz w:val="28"/>
          <w:szCs w:val="28"/>
        </w:rPr>
      </w:pPr>
      <w:r w:rsidRPr="00C0546C">
        <w:rPr>
          <w:b/>
          <w:bCs/>
          <w:sz w:val="28"/>
          <w:szCs w:val="28"/>
        </w:rPr>
        <w:t>Inloggen</w:t>
      </w:r>
      <w:r>
        <w:rPr>
          <w:b/>
          <w:bCs/>
          <w:sz w:val="28"/>
          <w:szCs w:val="28"/>
        </w:rPr>
        <w:t xml:space="preserve"> als </w:t>
      </w:r>
      <w:r>
        <w:rPr>
          <w:b/>
          <w:bCs/>
          <w:sz w:val="28"/>
          <w:szCs w:val="28"/>
        </w:rPr>
        <w:t>secretariaat</w:t>
      </w:r>
    </w:p>
    <w:p w14:paraId="7074075A" w14:textId="44E6C7D8" w:rsidR="003522CA" w:rsidRPr="003522CA" w:rsidRDefault="003522CA" w:rsidP="003522CA">
      <w:pPr>
        <w:rPr>
          <w:sz w:val="24"/>
          <w:szCs w:val="24"/>
        </w:rPr>
      </w:pPr>
      <w:r w:rsidRPr="00C0546C">
        <w:rPr>
          <w:sz w:val="24"/>
          <w:szCs w:val="24"/>
        </w:rPr>
        <w:t xml:space="preserve">Wanneer een </w:t>
      </w:r>
      <w:r>
        <w:rPr>
          <w:sz w:val="24"/>
          <w:szCs w:val="24"/>
        </w:rPr>
        <w:t>secretariaat</w:t>
      </w:r>
      <w:r w:rsidRPr="00C0546C">
        <w:rPr>
          <w:sz w:val="24"/>
          <w:szCs w:val="24"/>
        </w:rPr>
        <w:t xml:space="preserve"> wilt inloggen op Schaakclub De Blauwe Loper, Dan moet de </w:t>
      </w:r>
      <w:r>
        <w:rPr>
          <w:sz w:val="24"/>
          <w:szCs w:val="24"/>
        </w:rPr>
        <w:t>secretariaat</w:t>
      </w:r>
      <w:r w:rsidRPr="00C0546C">
        <w:rPr>
          <w:sz w:val="24"/>
          <w:szCs w:val="24"/>
        </w:rPr>
        <w:t xml:space="preserve"> hier zijn gegevens invullen. Op dit formulier kan de </w:t>
      </w:r>
      <w:r>
        <w:rPr>
          <w:sz w:val="24"/>
          <w:szCs w:val="24"/>
        </w:rPr>
        <w:t>secretariaat</w:t>
      </w:r>
      <w:r w:rsidRPr="00C0546C">
        <w:rPr>
          <w:sz w:val="24"/>
          <w:szCs w:val="24"/>
        </w:rPr>
        <w:t xml:space="preserve"> zijn Email en Wachtwoord invullen. Als de inloggegevens correct zijn ingevuld en de </w:t>
      </w:r>
      <w:r w:rsidR="00DC7322">
        <w:rPr>
          <w:sz w:val="24"/>
          <w:szCs w:val="24"/>
        </w:rPr>
        <w:t>secretariaat</w:t>
      </w:r>
      <w:r w:rsidRPr="00C0546C">
        <w:rPr>
          <w:sz w:val="24"/>
          <w:szCs w:val="24"/>
        </w:rPr>
        <w:t xml:space="preserve"> drukt op de knop inloggen. Dan wordt de </w:t>
      </w:r>
      <w:r w:rsidR="00DC7322">
        <w:rPr>
          <w:sz w:val="24"/>
          <w:szCs w:val="24"/>
        </w:rPr>
        <w:t>secretariaat</w:t>
      </w:r>
      <w:r w:rsidRPr="00C0546C">
        <w:rPr>
          <w:sz w:val="24"/>
          <w:szCs w:val="24"/>
        </w:rPr>
        <w:t xml:space="preserve"> naar de homepagina gestuurd. Als de inloggegevens verkeerd of niet zijn ingevuld en de </w:t>
      </w:r>
      <w:r w:rsidR="00DC7322">
        <w:rPr>
          <w:sz w:val="24"/>
          <w:szCs w:val="24"/>
        </w:rPr>
        <w:t>secretariaat</w:t>
      </w:r>
      <w:r w:rsidRPr="00C0546C">
        <w:rPr>
          <w:sz w:val="24"/>
          <w:szCs w:val="24"/>
        </w:rPr>
        <w:t xml:space="preserve"> drukt op de knop inloggen. Dan krijgt de </w:t>
      </w:r>
      <w:r>
        <w:rPr>
          <w:sz w:val="24"/>
          <w:szCs w:val="24"/>
        </w:rPr>
        <w:t>s</w:t>
      </w:r>
      <w:r w:rsidR="00DC7322" w:rsidRPr="00DC7322">
        <w:rPr>
          <w:sz w:val="24"/>
          <w:szCs w:val="24"/>
        </w:rPr>
        <w:t xml:space="preserve"> </w:t>
      </w:r>
      <w:r w:rsidR="00DC7322">
        <w:rPr>
          <w:sz w:val="24"/>
          <w:szCs w:val="24"/>
        </w:rPr>
        <w:t>secretariaat</w:t>
      </w:r>
      <w:r w:rsidRPr="00C0546C">
        <w:rPr>
          <w:sz w:val="24"/>
          <w:szCs w:val="24"/>
        </w:rPr>
        <w:t xml:space="preserve"> een pop-up melding, waarop staat dat de inloggegevens verkeerd zijn ingevuld.</w:t>
      </w:r>
    </w:p>
    <w:p w14:paraId="1E6E85E2" w14:textId="3AA4DF26" w:rsidR="00DD39BC" w:rsidRDefault="00056A03" w:rsidP="00DC7322">
      <w:pPr>
        <w:pStyle w:val="Kop2"/>
        <w:numPr>
          <w:ilvl w:val="1"/>
          <w:numId w:val="4"/>
        </w:numPr>
        <w:jc w:val="center"/>
        <w:rPr>
          <w:sz w:val="40"/>
          <w:szCs w:val="36"/>
        </w:rPr>
      </w:pPr>
      <w:bookmarkStart w:id="33" w:name="_Toc119938268"/>
      <w:r w:rsidRPr="00DC7322">
        <w:rPr>
          <w:sz w:val="40"/>
          <w:szCs w:val="36"/>
        </w:rPr>
        <w:t>Registreren als secretariaat op Schaakclub De Blauwe Loper</w:t>
      </w:r>
      <w:bookmarkEnd w:id="33"/>
    </w:p>
    <w:p w14:paraId="5DA881CB" w14:textId="5550841C" w:rsidR="00DC7322" w:rsidRDefault="00DC7322" w:rsidP="00DC7322">
      <w:pPr>
        <w:pStyle w:val="Lijstalinea"/>
        <w:numPr>
          <w:ilvl w:val="2"/>
          <w:numId w:val="4"/>
        </w:numPr>
        <w:jc w:val="center"/>
        <w:rPr>
          <w:b/>
          <w:bCs/>
          <w:sz w:val="28"/>
          <w:szCs w:val="28"/>
        </w:rPr>
      </w:pPr>
      <w:r w:rsidRPr="005A6E61">
        <w:rPr>
          <w:b/>
          <w:bCs/>
          <w:sz w:val="28"/>
          <w:szCs w:val="28"/>
        </w:rPr>
        <w:t xml:space="preserve">Registreren als </w:t>
      </w:r>
      <w:r w:rsidRPr="005A6E61">
        <w:rPr>
          <w:b/>
          <w:bCs/>
          <w:sz w:val="28"/>
          <w:szCs w:val="28"/>
        </w:rPr>
        <w:t>s</w:t>
      </w:r>
      <w:r>
        <w:rPr>
          <w:b/>
          <w:bCs/>
          <w:sz w:val="28"/>
          <w:szCs w:val="28"/>
        </w:rPr>
        <w:t>ecretariaat</w:t>
      </w:r>
    </w:p>
    <w:p w14:paraId="2488309A" w14:textId="7993E8E0" w:rsidR="00DC7322" w:rsidRPr="005A6E61" w:rsidRDefault="00DC7322" w:rsidP="00DC7322">
      <w:pPr>
        <w:rPr>
          <w:sz w:val="24"/>
          <w:szCs w:val="24"/>
        </w:rPr>
      </w:pPr>
      <w:r w:rsidRPr="005A6E61">
        <w:rPr>
          <w:sz w:val="24"/>
          <w:szCs w:val="24"/>
        </w:rPr>
        <w:t>Wanneer een nieuw</w:t>
      </w:r>
      <w:r>
        <w:rPr>
          <w:sz w:val="24"/>
          <w:szCs w:val="24"/>
        </w:rPr>
        <w:t>e</w:t>
      </w:r>
      <w:r w:rsidRPr="005A6E61">
        <w:rPr>
          <w:sz w:val="24"/>
          <w:szCs w:val="24"/>
        </w:rPr>
        <w:t xml:space="preserve"> </w:t>
      </w:r>
      <w:r>
        <w:rPr>
          <w:sz w:val="24"/>
          <w:szCs w:val="24"/>
        </w:rPr>
        <w:t>secretariaat</w:t>
      </w:r>
      <w:r w:rsidRPr="005A6E61">
        <w:rPr>
          <w:sz w:val="24"/>
          <w:szCs w:val="24"/>
        </w:rPr>
        <w:t xml:space="preserve"> zich wilt aanmelden bij Schaakclub De Blauwe Loper. Dan moet de </w:t>
      </w:r>
      <w:r>
        <w:rPr>
          <w:sz w:val="24"/>
          <w:szCs w:val="24"/>
        </w:rPr>
        <w:t>secretariaat</w:t>
      </w:r>
      <w:r w:rsidRPr="005A6E61">
        <w:rPr>
          <w:sz w:val="24"/>
          <w:szCs w:val="24"/>
        </w:rPr>
        <w:t xml:space="preserve"> hier zich registreren. Op dit formulier kan de </w:t>
      </w:r>
      <w:r>
        <w:rPr>
          <w:sz w:val="24"/>
          <w:szCs w:val="24"/>
        </w:rPr>
        <w:t>secretariaat</w:t>
      </w:r>
      <w:r w:rsidRPr="005A6E61">
        <w:rPr>
          <w:sz w:val="24"/>
          <w:szCs w:val="24"/>
        </w:rPr>
        <w:t xml:space="preserve"> zijn NAW gegevens invullen. Als de </w:t>
      </w:r>
      <w:r>
        <w:rPr>
          <w:sz w:val="24"/>
          <w:szCs w:val="24"/>
        </w:rPr>
        <w:t>secretariaat</w:t>
      </w:r>
      <w:r w:rsidRPr="005A6E61">
        <w:rPr>
          <w:sz w:val="24"/>
          <w:szCs w:val="24"/>
        </w:rPr>
        <w:t xml:space="preserve"> de gegevens correct invult, Dan wordt de account aan gemaakt in de database en de </w:t>
      </w:r>
      <w:r>
        <w:rPr>
          <w:sz w:val="24"/>
          <w:szCs w:val="24"/>
        </w:rPr>
        <w:t>secretariaat</w:t>
      </w:r>
      <w:r w:rsidRPr="005A6E61">
        <w:rPr>
          <w:sz w:val="24"/>
          <w:szCs w:val="24"/>
        </w:rPr>
        <w:t xml:space="preserve"> wordt dan doorgestuurd naar de home pagina.</w:t>
      </w:r>
      <w:r>
        <w:rPr>
          <w:sz w:val="24"/>
          <w:szCs w:val="24"/>
        </w:rPr>
        <w:t xml:space="preserve"> Ook krijgt de secretariaat een secretariaat rol toegegeven door de admin.</w:t>
      </w:r>
      <w:r w:rsidRPr="005A6E61">
        <w:rPr>
          <w:sz w:val="24"/>
          <w:szCs w:val="24"/>
        </w:rPr>
        <w:t xml:space="preserve"> Als de </w:t>
      </w:r>
      <w:r>
        <w:rPr>
          <w:sz w:val="24"/>
          <w:szCs w:val="24"/>
        </w:rPr>
        <w:t>secretariaat</w:t>
      </w:r>
      <w:r w:rsidRPr="005A6E61">
        <w:rPr>
          <w:sz w:val="24"/>
          <w:szCs w:val="24"/>
        </w:rPr>
        <w:t xml:space="preserve"> verkeerde of niks invult bij de registratie formulier. Dan krijgt de </w:t>
      </w:r>
      <w:r>
        <w:rPr>
          <w:sz w:val="24"/>
          <w:szCs w:val="24"/>
        </w:rPr>
        <w:t>secretariaat</w:t>
      </w:r>
      <w:r w:rsidRPr="005A6E61">
        <w:rPr>
          <w:sz w:val="24"/>
          <w:szCs w:val="24"/>
        </w:rPr>
        <w:t xml:space="preserve"> een pop-up melding waarin staat wat de </w:t>
      </w:r>
      <w:r>
        <w:rPr>
          <w:sz w:val="24"/>
          <w:szCs w:val="24"/>
        </w:rPr>
        <w:t>secretariaat</w:t>
      </w:r>
      <w:r w:rsidRPr="005A6E61">
        <w:rPr>
          <w:sz w:val="24"/>
          <w:szCs w:val="24"/>
        </w:rPr>
        <w:t xml:space="preserve"> fout heeft gedaan. </w:t>
      </w:r>
    </w:p>
    <w:p w14:paraId="62117551" w14:textId="77777777" w:rsidR="00DC7322" w:rsidRPr="00DC7322" w:rsidRDefault="00DC7322" w:rsidP="00DC7322"/>
    <w:p w14:paraId="0A26005E" w14:textId="731C7566" w:rsidR="00056A03" w:rsidRDefault="002C3138" w:rsidP="00A47414">
      <w:pPr>
        <w:pStyle w:val="Kop2"/>
        <w:numPr>
          <w:ilvl w:val="1"/>
          <w:numId w:val="4"/>
        </w:numPr>
        <w:jc w:val="center"/>
        <w:rPr>
          <w:sz w:val="40"/>
          <w:szCs w:val="36"/>
        </w:rPr>
      </w:pPr>
      <w:bookmarkStart w:id="34" w:name="_Toc119938270"/>
      <w:r w:rsidRPr="00A47414">
        <w:rPr>
          <w:sz w:val="40"/>
          <w:szCs w:val="36"/>
        </w:rPr>
        <w:t>Account gegevens weergeven van secretariaat bij Schaakclub De Blauwe Loper</w:t>
      </w:r>
      <w:bookmarkEnd w:id="34"/>
    </w:p>
    <w:p w14:paraId="5179CAF0" w14:textId="675A1879" w:rsidR="0015656A" w:rsidRDefault="0015656A" w:rsidP="0015656A">
      <w:pPr>
        <w:pStyle w:val="Lijstalinea"/>
        <w:numPr>
          <w:ilvl w:val="2"/>
          <w:numId w:val="4"/>
        </w:numPr>
        <w:jc w:val="center"/>
        <w:rPr>
          <w:b/>
          <w:bCs/>
          <w:sz w:val="28"/>
          <w:szCs w:val="28"/>
        </w:rPr>
      </w:pPr>
      <w:r w:rsidRPr="00B92221">
        <w:rPr>
          <w:b/>
          <w:bCs/>
          <w:sz w:val="28"/>
          <w:szCs w:val="28"/>
        </w:rPr>
        <w:t>Account gegevens weergeven</w:t>
      </w:r>
      <w:r>
        <w:rPr>
          <w:b/>
          <w:bCs/>
          <w:sz w:val="28"/>
          <w:szCs w:val="28"/>
        </w:rPr>
        <w:t xml:space="preserve"> als s</w:t>
      </w:r>
      <w:r>
        <w:rPr>
          <w:b/>
          <w:bCs/>
          <w:sz w:val="28"/>
          <w:szCs w:val="28"/>
        </w:rPr>
        <w:t>ecretariaat</w:t>
      </w:r>
    </w:p>
    <w:p w14:paraId="486B27DD" w14:textId="38E3EE9F" w:rsidR="0015656A" w:rsidRDefault="0015656A" w:rsidP="0015656A">
      <w:pPr>
        <w:rPr>
          <w:sz w:val="24"/>
          <w:szCs w:val="24"/>
        </w:rPr>
      </w:pPr>
      <w:r w:rsidRPr="00B92221">
        <w:rPr>
          <w:sz w:val="24"/>
          <w:szCs w:val="24"/>
        </w:rPr>
        <w:t>Wanneer</w:t>
      </w:r>
      <w:r>
        <w:rPr>
          <w:sz w:val="24"/>
          <w:szCs w:val="24"/>
        </w:rPr>
        <w:t xml:space="preserve"> een s</w:t>
      </w:r>
      <w:r>
        <w:rPr>
          <w:sz w:val="24"/>
          <w:szCs w:val="24"/>
        </w:rPr>
        <w:t>ecretariaat</w:t>
      </w:r>
      <w:r>
        <w:rPr>
          <w:sz w:val="24"/>
          <w:szCs w:val="24"/>
        </w:rPr>
        <w:t xml:space="preserve"> zijn account gegevens wilt beheren, dan kan die dat hier doen. Om bij deze pagina te komen. Dan moet de secretariaat in de navigatie balk drukken op de knop (mijn account). Op de (mijn account) pagina staan de NAW gegevens van de secretariaat. Ook staan er meerdere knoppen op deze pagina. Namelijk de (gegevens wijzigen) en (account verwijderen) knop.</w:t>
      </w:r>
    </w:p>
    <w:p w14:paraId="51E5187C" w14:textId="03D16DA5" w:rsidR="0015656A" w:rsidRDefault="0015656A" w:rsidP="0015656A">
      <w:pPr>
        <w:pStyle w:val="Lijstalinea"/>
        <w:numPr>
          <w:ilvl w:val="2"/>
          <w:numId w:val="4"/>
        </w:numPr>
        <w:jc w:val="center"/>
        <w:rPr>
          <w:b/>
          <w:bCs/>
          <w:sz w:val="28"/>
          <w:szCs w:val="28"/>
        </w:rPr>
      </w:pPr>
      <w:r w:rsidRPr="001A3294">
        <w:rPr>
          <w:b/>
          <w:bCs/>
          <w:sz w:val="28"/>
          <w:szCs w:val="28"/>
        </w:rPr>
        <w:t>Account gegevens wijzigen</w:t>
      </w:r>
      <w:r>
        <w:rPr>
          <w:b/>
          <w:bCs/>
          <w:sz w:val="28"/>
          <w:szCs w:val="28"/>
        </w:rPr>
        <w:t xml:space="preserve"> als secretariaat</w:t>
      </w:r>
    </w:p>
    <w:p w14:paraId="5CE926A9" w14:textId="093E3454" w:rsidR="0015656A" w:rsidRDefault="0015656A" w:rsidP="0015656A">
      <w:pPr>
        <w:rPr>
          <w:sz w:val="24"/>
          <w:szCs w:val="24"/>
        </w:rPr>
      </w:pPr>
      <w:r w:rsidRPr="001A3294">
        <w:rPr>
          <w:sz w:val="24"/>
          <w:szCs w:val="24"/>
        </w:rPr>
        <w:t>Wanneer</w:t>
      </w:r>
      <w:r>
        <w:rPr>
          <w:sz w:val="24"/>
          <w:szCs w:val="24"/>
        </w:rPr>
        <w:t xml:space="preserve"> een secretariaat</w:t>
      </w:r>
      <w:r>
        <w:rPr>
          <w:sz w:val="24"/>
          <w:szCs w:val="24"/>
        </w:rPr>
        <w:t xml:space="preserve"> </w:t>
      </w:r>
      <w:r>
        <w:rPr>
          <w:sz w:val="24"/>
          <w:szCs w:val="24"/>
        </w:rPr>
        <w:t>zijn account gegevens wilt wijzigen dan kan de secretariaat dat hier doen. Om de account gegevens te kunnen wijzigen, dan moet de secretariaat eerst op de knop (gegevens wijzigen) drukken. De secretariaat krijgt dan een formulier te zien met de oude gegevens standaard ingevuld. De secretariaat kan de gegevens van de formulier onderdelen aanpassen en om op te slaan drukt de secretariaat opnieuw op de knop (gegevens wijzigen). Als de secretariaat</w:t>
      </w:r>
      <w:r>
        <w:rPr>
          <w:sz w:val="24"/>
          <w:szCs w:val="24"/>
        </w:rPr>
        <w:t xml:space="preserve"> </w:t>
      </w:r>
      <w:r>
        <w:rPr>
          <w:sz w:val="24"/>
          <w:szCs w:val="24"/>
        </w:rPr>
        <w:t>de aangepaste gegevens verkeerd of leeg invult, dan krijgt de secretariaat</w:t>
      </w:r>
      <w:r>
        <w:rPr>
          <w:sz w:val="24"/>
          <w:szCs w:val="24"/>
        </w:rPr>
        <w:t xml:space="preserve"> </w:t>
      </w:r>
      <w:r>
        <w:rPr>
          <w:sz w:val="24"/>
          <w:szCs w:val="24"/>
        </w:rPr>
        <w:t>een pop-up melding waarop de fout staat.</w:t>
      </w:r>
    </w:p>
    <w:p w14:paraId="777D0486" w14:textId="5E46AD41" w:rsidR="0015656A" w:rsidRDefault="0015656A" w:rsidP="0015656A">
      <w:pPr>
        <w:pStyle w:val="Lijstalinea"/>
        <w:numPr>
          <w:ilvl w:val="2"/>
          <w:numId w:val="4"/>
        </w:numPr>
        <w:jc w:val="center"/>
        <w:rPr>
          <w:b/>
          <w:bCs/>
          <w:sz w:val="28"/>
          <w:szCs w:val="28"/>
        </w:rPr>
      </w:pPr>
      <w:r w:rsidRPr="007522F9">
        <w:rPr>
          <w:b/>
          <w:bCs/>
          <w:sz w:val="28"/>
          <w:szCs w:val="28"/>
        </w:rPr>
        <w:t>Account gegevens verwijderen</w:t>
      </w:r>
      <w:r>
        <w:rPr>
          <w:b/>
          <w:bCs/>
          <w:sz w:val="28"/>
          <w:szCs w:val="28"/>
        </w:rPr>
        <w:t xml:space="preserve"> als secretariaat</w:t>
      </w:r>
    </w:p>
    <w:p w14:paraId="12236E6F" w14:textId="13816502" w:rsidR="0015656A" w:rsidRPr="00136D02" w:rsidRDefault="0015656A" w:rsidP="0015656A">
      <w:pPr>
        <w:rPr>
          <w:sz w:val="24"/>
          <w:szCs w:val="24"/>
        </w:rPr>
      </w:pPr>
      <w:r w:rsidRPr="00136D02">
        <w:rPr>
          <w:sz w:val="24"/>
          <w:szCs w:val="24"/>
        </w:rPr>
        <w:t>Wanneer</w:t>
      </w:r>
      <w:r>
        <w:rPr>
          <w:sz w:val="24"/>
          <w:szCs w:val="24"/>
        </w:rPr>
        <w:t xml:space="preserve"> een secretariaat niet meer lid is van Schaakclub De Blauwe Loper, dan wilt de secretariaat zijn account kunnen te verwijderen. De secretariaat drukt dan op de knop (account verwijderen). Als de secretariaat op de knop (account verwijderen) heeft gedrukt, dan krijgt de secretariaat een pop-up melding waarop twee opties staan. De eerste optie is (account verwijderen). Als de secretariaat hier op drukt dan wordt de account definitief verwijderd en wordt de secretariaat terug gestuurd naar de inlog pagina. Optie twee is (annuleren). Als de secretariaat hier op drukt dan wordt de secretariaat</w:t>
      </w:r>
      <w:r>
        <w:rPr>
          <w:sz w:val="24"/>
          <w:szCs w:val="24"/>
        </w:rPr>
        <w:t xml:space="preserve"> </w:t>
      </w:r>
      <w:r>
        <w:rPr>
          <w:sz w:val="24"/>
          <w:szCs w:val="24"/>
        </w:rPr>
        <w:t>weer terug gestuurd naar de account beheren pagina.</w:t>
      </w:r>
    </w:p>
    <w:p w14:paraId="25D0AC96" w14:textId="77777777" w:rsidR="0015656A" w:rsidRPr="0015656A" w:rsidRDefault="0015656A" w:rsidP="0015656A"/>
    <w:p w14:paraId="1E58486A" w14:textId="18A4E90C" w:rsidR="002C3138" w:rsidRDefault="00915A6C" w:rsidP="004E7A85">
      <w:pPr>
        <w:pStyle w:val="Kop2"/>
        <w:numPr>
          <w:ilvl w:val="1"/>
          <w:numId w:val="4"/>
        </w:numPr>
        <w:jc w:val="center"/>
        <w:rPr>
          <w:sz w:val="40"/>
          <w:szCs w:val="36"/>
        </w:rPr>
      </w:pPr>
      <w:bookmarkStart w:id="35" w:name="_Toc119938274"/>
      <w:r w:rsidRPr="004E7A85">
        <w:rPr>
          <w:sz w:val="40"/>
          <w:szCs w:val="36"/>
        </w:rPr>
        <w:t>NAW gegevens van leden beheren als secretariaat op Schaakclub De Blauwe Loper</w:t>
      </w:r>
      <w:bookmarkEnd w:id="35"/>
    </w:p>
    <w:p w14:paraId="098D3C84" w14:textId="6659B26F" w:rsidR="004E7A85" w:rsidRDefault="00F65DA1" w:rsidP="00F65DA1">
      <w:pPr>
        <w:pStyle w:val="Lijstalinea"/>
        <w:numPr>
          <w:ilvl w:val="2"/>
          <w:numId w:val="4"/>
        </w:numPr>
        <w:jc w:val="center"/>
        <w:rPr>
          <w:b/>
          <w:bCs/>
          <w:sz w:val="28"/>
          <w:szCs w:val="28"/>
        </w:rPr>
      </w:pPr>
      <w:bookmarkStart w:id="36" w:name="_Toc119938275"/>
      <w:r w:rsidRPr="00F65DA1">
        <w:rPr>
          <w:b/>
          <w:bCs/>
          <w:sz w:val="28"/>
          <w:szCs w:val="28"/>
        </w:rPr>
        <w:t>NAW gegevens weergeven</w:t>
      </w:r>
      <w:bookmarkEnd w:id="36"/>
    </w:p>
    <w:p w14:paraId="7DDE05D9" w14:textId="3D0275F5" w:rsidR="00B63735" w:rsidRPr="00FD10B4" w:rsidRDefault="00F65DA1" w:rsidP="00FD10B4">
      <w:pPr>
        <w:rPr>
          <w:sz w:val="24"/>
          <w:szCs w:val="24"/>
        </w:rPr>
      </w:pPr>
      <w:r w:rsidRPr="00F65DA1">
        <w:rPr>
          <w:sz w:val="24"/>
          <w:szCs w:val="24"/>
        </w:rPr>
        <w:t xml:space="preserve">Als </w:t>
      </w:r>
      <w:r>
        <w:rPr>
          <w:sz w:val="24"/>
          <w:szCs w:val="24"/>
        </w:rPr>
        <w:t xml:space="preserve">secretariaat </w:t>
      </w:r>
      <w:r w:rsidR="00340D0A">
        <w:rPr>
          <w:sz w:val="24"/>
          <w:szCs w:val="24"/>
        </w:rPr>
        <w:t>kan ik alle gegevens beheren van de leden</w:t>
      </w:r>
      <w:r w:rsidR="00334254">
        <w:rPr>
          <w:sz w:val="24"/>
          <w:szCs w:val="24"/>
        </w:rPr>
        <w:t>, zodat de secretariaat</w:t>
      </w:r>
      <w:r w:rsidR="00FD10B4">
        <w:rPr>
          <w:sz w:val="24"/>
          <w:szCs w:val="24"/>
        </w:rPr>
        <w:t xml:space="preserve"> makkelijk contact op kan leggen met de leden</w:t>
      </w:r>
      <w:r w:rsidR="00340D0A">
        <w:rPr>
          <w:sz w:val="24"/>
          <w:szCs w:val="24"/>
        </w:rPr>
        <w:t xml:space="preserve">. Hierbij wordt een tabel getoond </w:t>
      </w:r>
      <w:r w:rsidR="00334254">
        <w:rPr>
          <w:sz w:val="24"/>
          <w:szCs w:val="24"/>
        </w:rPr>
        <w:t>waarop alle NAW gegevens</w:t>
      </w:r>
      <w:r w:rsidR="00FD10B4">
        <w:rPr>
          <w:sz w:val="24"/>
          <w:szCs w:val="24"/>
        </w:rPr>
        <w:t xml:space="preserve"> van de leden staan.</w:t>
      </w:r>
    </w:p>
    <w:p w14:paraId="31DF7C2E" w14:textId="77777777" w:rsidR="00825DD5" w:rsidRDefault="00825DD5" w:rsidP="00825DD5">
      <w:pPr>
        <w:pStyle w:val="Kop1"/>
      </w:pPr>
      <w:bookmarkStart w:id="37" w:name="_Toc120269213"/>
      <w:r>
        <w:lastRenderedPageBreak/>
        <w:t>Ontwerp</w:t>
      </w:r>
      <w:bookmarkEnd w:id="37"/>
      <w:r>
        <w:t xml:space="preserve"> </w:t>
      </w:r>
    </w:p>
    <w:p w14:paraId="65ABB3B2" w14:textId="77777777" w:rsidR="004811E6" w:rsidRDefault="004811E6" w:rsidP="00825DD5">
      <w:pPr>
        <w:pStyle w:val="Kop2"/>
      </w:pPr>
      <w:bookmarkStart w:id="38" w:name="_Toc120269214"/>
      <w:r>
        <w:t>Basis schermontwerp</w:t>
      </w:r>
      <w:bookmarkEnd w:id="38"/>
    </w:p>
    <w:p w14:paraId="07199C58" w14:textId="77777777" w:rsidR="004811E6" w:rsidRPr="004D2417" w:rsidRDefault="004811E6" w:rsidP="004811E6">
      <w:pPr>
        <w:rPr>
          <w:rFonts w:ascii="Calibri" w:hAnsi="Calibri"/>
          <w:i/>
          <w:iCs/>
        </w:rPr>
      </w:pPr>
      <w:r w:rsidRPr="004D2417">
        <w:rPr>
          <w:rFonts w:ascii="Calibri" w:hAnsi="Calibri"/>
          <w:i/>
          <w:iCs/>
        </w:rPr>
        <w:t>Geef in één of meerdere schetsen aan, hoe de applicatie er uit gaat zien. In deze schets(en) moeten duidelijk de onderstaande punten naar voren komen:</w:t>
      </w:r>
    </w:p>
    <w:p w14:paraId="7C8F85ED" w14:textId="77777777" w:rsidR="004811E6" w:rsidRPr="004D2417" w:rsidRDefault="004811E6" w:rsidP="004811E6">
      <w:pPr>
        <w:pStyle w:val="Lijstalinea"/>
        <w:numPr>
          <w:ilvl w:val="0"/>
          <w:numId w:val="1"/>
        </w:numPr>
        <w:spacing w:after="160" w:line="259" w:lineRule="auto"/>
        <w:rPr>
          <w:rFonts w:ascii="Calibri" w:hAnsi="Calibri"/>
          <w:i/>
          <w:iCs/>
        </w:rPr>
      </w:pPr>
      <w:r w:rsidRPr="004D2417">
        <w:rPr>
          <w:rFonts w:ascii="Calibri" w:hAnsi="Calibri"/>
          <w:i/>
          <w:iCs/>
        </w:rPr>
        <w:t xml:space="preserve">Lay-out applicatie </w:t>
      </w:r>
    </w:p>
    <w:p w14:paraId="2911CA83"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menu</w:t>
      </w:r>
    </w:p>
    <w:p w14:paraId="2A92CF58"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content</w:t>
      </w:r>
    </w:p>
    <w:p w14:paraId="5D292EF2"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titel</w:t>
      </w:r>
    </w:p>
    <w:p w14:paraId="0FFADACD"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Plaats logo</w:t>
      </w:r>
    </w:p>
    <w:p w14:paraId="25A898A1"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enzovoorts</w:t>
      </w:r>
    </w:p>
    <w:p w14:paraId="4FF42E21" w14:textId="77777777" w:rsidR="004811E6" w:rsidRPr="004D2417" w:rsidRDefault="004811E6" w:rsidP="004811E6">
      <w:pPr>
        <w:pStyle w:val="Lijstalinea"/>
        <w:numPr>
          <w:ilvl w:val="0"/>
          <w:numId w:val="1"/>
        </w:numPr>
        <w:spacing w:after="160" w:line="259" w:lineRule="auto"/>
        <w:rPr>
          <w:rFonts w:ascii="Calibri" w:hAnsi="Calibri"/>
          <w:i/>
          <w:iCs/>
        </w:rPr>
      </w:pPr>
      <w:r w:rsidRPr="004D2417">
        <w:rPr>
          <w:rFonts w:ascii="Calibri" w:hAnsi="Calibri"/>
          <w:i/>
          <w:iCs/>
        </w:rPr>
        <w:t xml:space="preserve">Opmaak </w:t>
      </w:r>
    </w:p>
    <w:p w14:paraId="659A996E"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 xml:space="preserve">Kleur gebruik </w:t>
      </w:r>
    </w:p>
    <w:p w14:paraId="76FCEAF2"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 xml:space="preserve">Lettertype </w:t>
      </w:r>
    </w:p>
    <w:p w14:paraId="5FCE4BE2" w14:textId="77777777" w:rsidR="004811E6" w:rsidRPr="004D2417" w:rsidRDefault="004811E6" w:rsidP="004811E6">
      <w:pPr>
        <w:pStyle w:val="Lijstalinea"/>
        <w:numPr>
          <w:ilvl w:val="1"/>
          <w:numId w:val="1"/>
        </w:numPr>
        <w:spacing w:after="160" w:line="259" w:lineRule="auto"/>
        <w:rPr>
          <w:rFonts w:ascii="Calibri" w:hAnsi="Calibri"/>
          <w:i/>
          <w:iCs/>
        </w:rPr>
      </w:pPr>
      <w:r w:rsidRPr="004D2417">
        <w:rPr>
          <w:rFonts w:ascii="Calibri" w:hAnsi="Calibri"/>
          <w:i/>
          <w:iCs/>
        </w:rPr>
        <w:t>enz.</w:t>
      </w:r>
    </w:p>
    <w:p w14:paraId="0842149E" w14:textId="77777777" w:rsidR="004811E6" w:rsidRPr="004D2417" w:rsidRDefault="004811E6" w:rsidP="004811E6">
      <w:pPr>
        <w:pStyle w:val="Lijstalinea"/>
        <w:numPr>
          <w:ilvl w:val="0"/>
          <w:numId w:val="1"/>
        </w:numPr>
        <w:spacing w:after="160" w:line="259" w:lineRule="auto"/>
        <w:rPr>
          <w:i/>
          <w:iCs/>
        </w:rPr>
      </w:pPr>
      <w:r w:rsidRPr="004D2417">
        <w:rPr>
          <w:rFonts w:ascii="Calibri" w:hAnsi="Calibri"/>
          <w:i/>
          <w:iCs/>
        </w:rPr>
        <w:t>Behaviours (indien van toepassing)</w:t>
      </w:r>
    </w:p>
    <w:p w14:paraId="6A1D9A02" w14:textId="77777777" w:rsidR="00825DD5" w:rsidRDefault="00825DD5" w:rsidP="00825DD5">
      <w:pPr>
        <w:pStyle w:val="Kop1"/>
      </w:pPr>
      <w:bookmarkStart w:id="39" w:name="_Toc120269215"/>
      <w:bookmarkStart w:id="40" w:name="_Toc447878400"/>
      <w:r>
        <w:t>Schematechnieken</w:t>
      </w:r>
      <w:bookmarkEnd w:id="39"/>
      <w:r w:rsidRPr="00584DC6">
        <w:t xml:space="preserve"> </w:t>
      </w:r>
    </w:p>
    <w:p w14:paraId="0CAA29CD" w14:textId="77777777" w:rsidR="004811E6" w:rsidRPr="00545120" w:rsidRDefault="004811E6" w:rsidP="00825DD5">
      <w:pPr>
        <w:pStyle w:val="Kop2"/>
      </w:pPr>
      <w:bookmarkStart w:id="41" w:name="_Toc120269216"/>
      <w:r w:rsidRPr="00584DC6">
        <w:t>Formulierontwerp</w:t>
      </w:r>
      <w:bookmarkEnd w:id="40"/>
      <w:bookmarkEnd w:id="41"/>
    </w:p>
    <w:p w14:paraId="7712669A" w14:textId="77777777" w:rsidR="004811E6" w:rsidRPr="004D2417" w:rsidRDefault="004811E6" w:rsidP="00436610">
      <w:pPr>
        <w:pStyle w:val="Default"/>
      </w:pPr>
      <w:r w:rsidRPr="004D2417">
        <w:t xml:space="preserve">Geef, indien van toepassing, van elk formulier aan welke gegevens er gebruikt worden. Laat in een of meerdere schetsen zien hoe deze gegevens worden weergegeven. </w:t>
      </w:r>
    </w:p>
    <w:p w14:paraId="17F70694" w14:textId="77777777" w:rsidR="004811E6" w:rsidRDefault="004811E6" w:rsidP="00825DD5">
      <w:pPr>
        <w:pStyle w:val="Kop2"/>
      </w:pPr>
      <w:bookmarkStart w:id="42" w:name="_Toc447878401"/>
      <w:bookmarkStart w:id="43" w:name="_Toc120269217"/>
      <w:r>
        <w:t>Uitvoerontwerp</w:t>
      </w:r>
      <w:bookmarkEnd w:id="42"/>
      <w:bookmarkEnd w:id="43"/>
    </w:p>
    <w:p w14:paraId="7AC40D24" w14:textId="77777777" w:rsidR="004811E6" w:rsidRPr="004D2417" w:rsidRDefault="004811E6" w:rsidP="004811E6">
      <w:pPr>
        <w:rPr>
          <w:i/>
          <w:iCs/>
        </w:rPr>
      </w:pPr>
      <w:r w:rsidRPr="004D2417">
        <w:rPr>
          <w:i/>
          <w:iCs/>
        </w:rPr>
        <w:t>Beschrijf hoe de uitvoer / output van de applicatie is. Denk daarbij aan rapportages / overzichten / geluid en dergelijke.</w:t>
      </w:r>
    </w:p>
    <w:p w14:paraId="4E3912D1" w14:textId="77777777" w:rsidR="004811E6" w:rsidRDefault="004811E6" w:rsidP="00825DD5">
      <w:pPr>
        <w:pStyle w:val="Kop2"/>
      </w:pPr>
      <w:bookmarkStart w:id="44" w:name="_Toc120269218"/>
      <w:r>
        <w:t>Gebruikersschermen</w:t>
      </w:r>
      <w:bookmarkEnd w:id="44"/>
    </w:p>
    <w:p w14:paraId="7E93B5C3" w14:textId="77777777" w:rsidR="004811E6" w:rsidRPr="00542031" w:rsidRDefault="004811E6" w:rsidP="004811E6">
      <w:pPr>
        <w:rPr>
          <w:i/>
          <w:iCs/>
        </w:rPr>
      </w:pPr>
      <w:r w:rsidRPr="00542031">
        <w:rPr>
          <w:i/>
          <w:iCs/>
        </w:rPr>
        <w:t>Beschrijf de inhoud van het scherm. Dit moet minimaal gebeuren voor elk scherm dat in de navigatie voor komt. Welke gegevens moeten worden getoond op het scherm en welke acties moet de gebruiker kunnen uitvoeren. Beschrijf indien nodig de processen die achter het scherm worden uitgevoerd.</w:t>
      </w:r>
    </w:p>
    <w:p w14:paraId="03B0F1E1" w14:textId="77777777" w:rsidR="004811E6" w:rsidRDefault="004811E6" w:rsidP="004811E6">
      <w:pPr>
        <w:rPr>
          <w:i/>
          <w:iCs/>
        </w:rPr>
      </w:pPr>
      <w:r w:rsidRPr="00542031">
        <w:rPr>
          <w:i/>
          <w:iCs/>
        </w:rPr>
        <w:t>Indien mogelijk kun je hier ook gebruik maken van prototyping.</w:t>
      </w:r>
    </w:p>
    <w:p w14:paraId="363BF7EA" w14:textId="77777777" w:rsidR="00D72909" w:rsidRPr="008234C6" w:rsidRDefault="00D72909" w:rsidP="00825DD5">
      <w:pPr>
        <w:pStyle w:val="Kop2"/>
        <w:rPr>
          <w:b/>
        </w:rPr>
      </w:pPr>
      <w:bookmarkStart w:id="45" w:name="_Toc447881112"/>
      <w:bookmarkStart w:id="46" w:name="_Toc484092853"/>
      <w:bookmarkStart w:id="47" w:name="_Toc120269219"/>
      <w:r w:rsidRPr="008234C6">
        <w:t>Relationeel datamodel</w:t>
      </w:r>
      <w:bookmarkEnd w:id="45"/>
      <w:bookmarkEnd w:id="46"/>
      <w:bookmarkEnd w:id="47"/>
    </w:p>
    <w:p w14:paraId="35A2A82C" w14:textId="77777777" w:rsidR="00D72909" w:rsidRPr="00D72909" w:rsidRDefault="00D72909" w:rsidP="00D72909">
      <w:pPr>
        <w:pStyle w:val="Lijstalinea"/>
        <w:numPr>
          <w:ilvl w:val="0"/>
          <w:numId w:val="2"/>
        </w:numPr>
        <w:spacing w:after="160" w:line="259" w:lineRule="auto"/>
        <w:rPr>
          <w:i/>
          <w:iCs/>
        </w:rPr>
      </w:pPr>
      <w:r w:rsidRPr="00D72909">
        <w:rPr>
          <w:i/>
          <w:iCs/>
        </w:rPr>
        <w:t>Normaliseer de overzichten en eventueel formulieren. Gebruik hiervoor de 0</w:t>
      </w:r>
      <w:r w:rsidRPr="00D72909">
        <w:rPr>
          <w:i/>
          <w:iCs/>
          <w:vertAlign w:val="superscript"/>
        </w:rPr>
        <w:t>e</w:t>
      </w:r>
      <w:r w:rsidRPr="00D72909">
        <w:rPr>
          <w:i/>
          <w:iCs/>
        </w:rPr>
        <w:t xml:space="preserve"> tot en met 3</w:t>
      </w:r>
      <w:r w:rsidRPr="00D72909">
        <w:rPr>
          <w:i/>
          <w:iCs/>
          <w:vertAlign w:val="superscript"/>
        </w:rPr>
        <w:t>e</w:t>
      </w:r>
      <w:r w:rsidRPr="00D72909">
        <w:rPr>
          <w:i/>
          <w:iCs/>
        </w:rPr>
        <w:t xml:space="preserve"> normaalvorm.</w:t>
      </w:r>
    </w:p>
    <w:p w14:paraId="3C1A637F" w14:textId="77777777" w:rsidR="00D72909" w:rsidRPr="00D72909" w:rsidRDefault="00D72909" w:rsidP="00D72909">
      <w:pPr>
        <w:pStyle w:val="Lijstalinea"/>
        <w:numPr>
          <w:ilvl w:val="0"/>
          <w:numId w:val="2"/>
        </w:numPr>
        <w:spacing w:after="160" w:line="259" w:lineRule="auto"/>
        <w:rPr>
          <w:i/>
          <w:iCs/>
        </w:rPr>
      </w:pPr>
      <w:r w:rsidRPr="00D72909">
        <w:rPr>
          <w:i/>
          <w:iCs/>
        </w:rPr>
        <w:t>Voeg de 3</w:t>
      </w:r>
      <w:r w:rsidRPr="00D72909">
        <w:rPr>
          <w:i/>
          <w:iCs/>
          <w:vertAlign w:val="superscript"/>
        </w:rPr>
        <w:t>e</w:t>
      </w:r>
      <w:r w:rsidRPr="00D72909">
        <w:rPr>
          <w:i/>
          <w:iCs/>
        </w:rPr>
        <w:t xml:space="preserve"> normaalvormen samen tot een 3</w:t>
      </w:r>
      <w:r w:rsidRPr="00D72909">
        <w:rPr>
          <w:i/>
          <w:iCs/>
          <w:vertAlign w:val="superscript"/>
        </w:rPr>
        <w:t>e</w:t>
      </w:r>
      <w:r w:rsidRPr="00D72909">
        <w:rPr>
          <w:i/>
          <w:iCs/>
        </w:rPr>
        <w:t xml:space="preserve"> normaalvorm.</w:t>
      </w:r>
    </w:p>
    <w:p w14:paraId="5B67CBDD" w14:textId="77777777" w:rsidR="00D72909" w:rsidRPr="00D72909" w:rsidRDefault="00D72909" w:rsidP="00D72909">
      <w:pPr>
        <w:pStyle w:val="Lijstalinea"/>
        <w:numPr>
          <w:ilvl w:val="0"/>
          <w:numId w:val="2"/>
        </w:numPr>
        <w:spacing w:after="160" w:line="259" w:lineRule="auto"/>
        <w:rPr>
          <w:i/>
          <w:iCs/>
        </w:rPr>
      </w:pPr>
      <w:r w:rsidRPr="00D72909">
        <w:rPr>
          <w:i/>
          <w:iCs/>
        </w:rPr>
        <w:t>Normaliseer de informatiebehoefte op basis van de overzichten en eventueel formulieren uit het functioneel ontwerp. Geef het resultaat van deze normalisatie weer in een Entiteit Relatie Diagram (ERD). Laat daarbij duidelijk naar voren komen:</w:t>
      </w:r>
    </w:p>
    <w:p w14:paraId="3804B720" w14:textId="77777777" w:rsidR="00D72909" w:rsidRPr="00D72909" w:rsidRDefault="00D72909" w:rsidP="00D72909">
      <w:pPr>
        <w:pStyle w:val="Lijstalinea"/>
        <w:numPr>
          <w:ilvl w:val="1"/>
          <w:numId w:val="2"/>
        </w:numPr>
        <w:spacing w:after="160" w:line="259" w:lineRule="auto"/>
        <w:rPr>
          <w:i/>
          <w:iCs/>
        </w:rPr>
      </w:pPr>
      <w:r w:rsidRPr="00D72909">
        <w:rPr>
          <w:i/>
          <w:iCs/>
        </w:rPr>
        <w:t>welke entiteiten gebruikt worden;</w:t>
      </w:r>
    </w:p>
    <w:p w14:paraId="27F2184C" w14:textId="77777777" w:rsidR="00D72909" w:rsidRPr="00D72909" w:rsidRDefault="00D72909" w:rsidP="00D72909">
      <w:pPr>
        <w:pStyle w:val="Lijstalinea"/>
        <w:numPr>
          <w:ilvl w:val="1"/>
          <w:numId w:val="2"/>
        </w:numPr>
        <w:spacing w:after="160" w:line="259" w:lineRule="auto"/>
        <w:rPr>
          <w:i/>
          <w:iCs/>
        </w:rPr>
      </w:pPr>
      <w:r w:rsidRPr="00D72909">
        <w:rPr>
          <w:i/>
          <w:iCs/>
        </w:rPr>
        <w:t>welke eigenschappen of attributen gebruikt worden en bij welke entiteiten zij horen;</w:t>
      </w:r>
    </w:p>
    <w:p w14:paraId="0D9AF501" w14:textId="77777777" w:rsidR="00D72909" w:rsidRPr="00D72909" w:rsidRDefault="00D72909" w:rsidP="00D72909">
      <w:pPr>
        <w:pStyle w:val="Lijstalinea"/>
        <w:numPr>
          <w:ilvl w:val="1"/>
          <w:numId w:val="2"/>
        </w:numPr>
        <w:spacing w:after="160" w:line="259" w:lineRule="auto"/>
        <w:rPr>
          <w:i/>
          <w:iCs/>
        </w:rPr>
      </w:pPr>
      <w:r w:rsidRPr="00D72909">
        <w:rPr>
          <w:i/>
          <w:iCs/>
        </w:rPr>
        <w:t>welke sleutels gebruikt worden;</w:t>
      </w:r>
    </w:p>
    <w:p w14:paraId="0CB5CF3B" w14:textId="77777777" w:rsidR="00D72909" w:rsidRPr="00D72909" w:rsidRDefault="00D72909" w:rsidP="00D72909">
      <w:pPr>
        <w:pStyle w:val="Lijstalinea"/>
        <w:numPr>
          <w:ilvl w:val="1"/>
          <w:numId w:val="2"/>
        </w:numPr>
        <w:spacing w:after="160" w:line="259" w:lineRule="auto"/>
        <w:rPr>
          <w:i/>
          <w:iCs/>
        </w:rPr>
      </w:pPr>
      <w:r w:rsidRPr="00D72909">
        <w:rPr>
          <w:i/>
          <w:iCs/>
        </w:rPr>
        <w:t>welke relaties er zijn.</w:t>
      </w:r>
    </w:p>
    <w:p w14:paraId="35DBAFD3" w14:textId="77777777" w:rsidR="00D72909" w:rsidRPr="008234C6" w:rsidRDefault="00D72909" w:rsidP="00D72909">
      <w:pPr>
        <w:pStyle w:val="Lijstalinea"/>
        <w:numPr>
          <w:ilvl w:val="0"/>
          <w:numId w:val="2"/>
        </w:numPr>
        <w:spacing w:after="160" w:line="259" w:lineRule="auto"/>
      </w:pPr>
      <w:r w:rsidRPr="00D72909">
        <w:rPr>
          <w:i/>
          <w:iCs/>
        </w:rPr>
        <w:t>Maak op basis van het ERD de datadictionary. Gebruik daarvoor het onderstaand schema per entiteit.</w:t>
      </w:r>
      <w:r w:rsidRPr="00D72909">
        <w:rPr>
          <w:i/>
          <w:iCs/>
        </w:rPr>
        <w:br/>
      </w: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7"/>
        <w:gridCol w:w="1440"/>
        <w:gridCol w:w="5740"/>
      </w:tblGrid>
      <w:tr w:rsidR="00D72909" w:rsidRPr="008234C6" w14:paraId="16D61309" w14:textId="77777777" w:rsidTr="000D5888">
        <w:tc>
          <w:tcPr>
            <w:tcW w:w="992" w:type="pct"/>
            <w:shd w:val="clear" w:color="auto" w:fill="BFBFBF"/>
          </w:tcPr>
          <w:p w14:paraId="47F4FDA1" w14:textId="77777777" w:rsidR="00D72909" w:rsidRPr="008234C6" w:rsidRDefault="00D72909" w:rsidP="000D5888">
            <w:pPr>
              <w:rPr>
                <w:rFonts w:ascii="Calibri" w:hAnsi="Calibri"/>
              </w:rPr>
            </w:pPr>
          </w:p>
        </w:tc>
        <w:tc>
          <w:tcPr>
            <w:tcW w:w="4008" w:type="pct"/>
            <w:gridSpan w:val="2"/>
            <w:shd w:val="clear" w:color="auto" w:fill="auto"/>
          </w:tcPr>
          <w:p w14:paraId="1CB2EA5F" w14:textId="77777777" w:rsidR="00D72909" w:rsidRPr="008234C6" w:rsidRDefault="00D72909" w:rsidP="000D5888">
            <w:pPr>
              <w:rPr>
                <w:rFonts w:ascii="Calibri" w:hAnsi="Calibri"/>
              </w:rPr>
            </w:pPr>
            <w:r w:rsidRPr="008234C6">
              <w:rPr>
                <w:rFonts w:ascii="Calibri" w:hAnsi="Calibri"/>
              </w:rPr>
              <w:t>Naam entiteit</w:t>
            </w:r>
          </w:p>
        </w:tc>
      </w:tr>
      <w:tr w:rsidR="00D72909" w:rsidRPr="008234C6" w14:paraId="6B65C6F6" w14:textId="77777777" w:rsidTr="000D5888">
        <w:tc>
          <w:tcPr>
            <w:tcW w:w="992" w:type="pct"/>
            <w:tcBorders>
              <w:bottom w:val="single" w:sz="4" w:space="0" w:color="auto"/>
            </w:tcBorders>
            <w:shd w:val="clear" w:color="auto" w:fill="BFBFBF"/>
          </w:tcPr>
          <w:p w14:paraId="2DA4EF8D" w14:textId="77777777" w:rsidR="00D72909" w:rsidRPr="008234C6" w:rsidRDefault="00D72909" w:rsidP="000D5888">
            <w:pPr>
              <w:rPr>
                <w:rFonts w:ascii="Calibri" w:hAnsi="Calibri"/>
              </w:rPr>
            </w:pPr>
            <w:r w:rsidRPr="008234C6">
              <w:rPr>
                <w:rFonts w:ascii="Calibri" w:hAnsi="Calibri"/>
              </w:rPr>
              <w:t>Definitie</w:t>
            </w:r>
          </w:p>
        </w:tc>
        <w:tc>
          <w:tcPr>
            <w:tcW w:w="4008" w:type="pct"/>
            <w:gridSpan w:val="2"/>
            <w:tcBorders>
              <w:bottom w:val="single" w:sz="4" w:space="0" w:color="auto"/>
            </w:tcBorders>
            <w:shd w:val="clear" w:color="auto" w:fill="auto"/>
          </w:tcPr>
          <w:p w14:paraId="2B86BF4D" w14:textId="77777777" w:rsidR="00D72909" w:rsidRPr="008234C6" w:rsidRDefault="00D72909" w:rsidP="000D5888">
            <w:pPr>
              <w:rPr>
                <w:rFonts w:ascii="Calibri" w:hAnsi="Calibri"/>
              </w:rPr>
            </w:pPr>
            <w:r>
              <w:rPr>
                <w:rFonts w:ascii="Calibri" w:hAnsi="Calibri"/>
              </w:rPr>
              <w:t>Leden</w:t>
            </w:r>
          </w:p>
        </w:tc>
      </w:tr>
      <w:tr w:rsidR="00D72909" w:rsidRPr="008234C6" w14:paraId="10AAFD40" w14:textId="77777777" w:rsidTr="000D5888">
        <w:tc>
          <w:tcPr>
            <w:tcW w:w="992" w:type="pct"/>
            <w:shd w:val="clear" w:color="auto" w:fill="BFBFBF"/>
          </w:tcPr>
          <w:p w14:paraId="3A8EAAFA" w14:textId="77777777" w:rsidR="00D72909" w:rsidRPr="008234C6" w:rsidRDefault="00D72909" w:rsidP="000D5888">
            <w:pPr>
              <w:rPr>
                <w:rFonts w:ascii="Calibri" w:hAnsi="Calibri"/>
              </w:rPr>
            </w:pPr>
            <w:r w:rsidRPr="008234C6">
              <w:rPr>
                <w:rFonts w:ascii="Calibri" w:hAnsi="Calibri"/>
              </w:rPr>
              <w:t>Attribuutnaam</w:t>
            </w:r>
          </w:p>
        </w:tc>
        <w:tc>
          <w:tcPr>
            <w:tcW w:w="804" w:type="pct"/>
            <w:shd w:val="clear" w:color="auto" w:fill="BFBFBF"/>
          </w:tcPr>
          <w:p w14:paraId="0E4209F9" w14:textId="77777777" w:rsidR="00D72909" w:rsidRPr="008234C6" w:rsidRDefault="00D72909" w:rsidP="000D5888">
            <w:pPr>
              <w:rPr>
                <w:rFonts w:ascii="Calibri" w:hAnsi="Calibri"/>
              </w:rPr>
            </w:pPr>
            <w:r w:rsidRPr="008234C6">
              <w:rPr>
                <w:rFonts w:ascii="Calibri" w:hAnsi="Calibri"/>
              </w:rPr>
              <w:t>Datatype</w:t>
            </w:r>
          </w:p>
        </w:tc>
        <w:tc>
          <w:tcPr>
            <w:tcW w:w="3203" w:type="pct"/>
            <w:shd w:val="clear" w:color="auto" w:fill="BFBFBF"/>
          </w:tcPr>
          <w:p w14:paraId="16853E12" w14:textId="77777777" w:rsidR="00D72909" w:rsidRPr="008234C6" w:rsidRDefault="00D72909" w:rsidP="000D5888">
            <w:pPr>
              <w:rPr>
                <w:rFonts w:ascii="Calibri" w:hAnsi="Calibri"/>
              </w:rPr>
            </w:pPr>
            <w:r w:rsidRPr="008234C6">
              <w:rPr>
                <w:rFonts w:ascii="Calibri" w:hAnsi="Calibri"/>
              </w:rPr>
              <w:t>Toelichting</w:t>
            </w:r>
          </w:p>
        </w:tc>
      </w:tr>
      <w:tr w:rsidR="00D72909" w:rsidRPr="008234C6" w14:paraId="57D618D5" w14:textId="77777777" w:rsidTr="000D5888">
        <w:tc>
          <w:tcPr>
            <w:tcW w:w="992" w:type="pct"/>
            <w:shd w:val="clear" w:color="auto" w:fill="auto"/>
          </w:tcPr>
          <w:p w14:paraId="0AC24962" w14:textId="77777777" w:rsidR="00D72909" w:rsidRPr="008234C6" w:rsidRDefault="00D72909" w:rsidP="000D5888">
            <w:pPr>
              <w:rPr>
                <w:rFonts w:ascii="Calibri" w:hAnsi="Calibri"/>
              </w:rPr>
            </w:pPr>
            <w:r>
              <w:rPr>
                <w:rFonts w:ascii="Calibri" w:hAnsi="Calibri"/>
              </w:rPr>
              <w:t>Lidnummer</w:t>
            </w:r>
          </w:p>
        </w:tc>
        <w:tc>
          <w:tcPr>
            <w:tcW w:w="804" w:type="pct"/>
            <w:shd w:val="clear" w:color="auto" w:fill="auto"/>
          </w:tcPr>
          <w:p w14:paraId="5A85F2DE" w14:textId="77777777" w:rsidR="00D72909" w:rsidRPr="008234C6" w:rsidRDefault="00D72909" w:rsidP="000D5888">
            <w:pPr>
              <w:rPr>
                <w:rFonts w:ascii="Calibri" w:hAnsi="Calibri"/>
              </w:rPr>
            </w:pPr>
            <w:r>
              <w:rPr>
                <w:rFonts w:ascii="Calibri" w:hAnsi="Calibri"/>
              </w:rPr>
              <w:t>Int</w:t>
            </w:r>
          </w:p>
        </w:tc>
        <w:tc>
          <w:tcPr>
            <w:tcW w:w="3203" w:type="pct"/>
            <w:shd w:val="clear" w:color="auto" w:fill="auto"/>
          </w:tcPr>
          <w:p w14:paraId="5FC30650" w14:textId="77777777" w:rsidR="00D72909" w:rsidRPr="008234C6" w:rsidRDefault="00D72909" w:rsidP="000D5888">
            <w:pPr>
              <w:rPr>
                <w:rFonts w:ascii="Calibri" w:hAnsi="Calibri"/>
              </w:rPr>
            </w:pPr>
            <w:r>
              <w:rPr>
                <w:rFonts w:ascii="Calibri" w:hAnsi="Calibri"/>
              </w:rPr>
              <w:t>Dit lidnummer wordt automatisch gegenereerd</w:t>
            </w:r>
          </w:p>
        </w:tc>
      </w:tr>
      <w:tr w:rsidR="00D72909" w:rsidRPr="008234C6" w14:paraId="0D870872" w14:textId="77777777" w:rsidTr="000D5888">
        <w:tc>
          <w:tcPr>
            <w:tcW w:w="992" w:type="pct"/>
            <w:tcBorders>
              <w:bottom w:val="single" w:sz="4" w:space="0" w:color="auto"/>
            </w:tcBorders>
            <w:shd w:val="clear" w:color="auto" w:fill="auto"/>
          </w:tcPr>
          <w:p w14:paraId="4B838130" w14:textId="77777777" w:rsidR="00D72909" w:rsidRPr="008234C6" w:rsidRDefault="00D72909" w:rsidP="000D5888">
            <w:pPr>
              <w:rPr>
                <w:rFonts w:ascii="Calibri" w:hAnsi="Calibri"/>
              </w:rPr>
            </w:pPr>
            <w:r>
              <w:rPr>
                <w:rFonts w:ascii="Calibri" w:hAnsi="Calibri"/>
              </w:rPr>
              <w:t>Achternaam</w:t>
            </w:r>
          </w:p>
        </w:tc>
        <w:tc>
          <w:tcPr>
            <w:tcW w:w="804" w:type="pct"/>
            <w:tcBorders>
              <w:bottom w:val="single" w:sz="4" w:space="0" w:color="auto"/>
            </w:tcBorders>
            <w:shd w:val="clear" w:color="auto" w:fill="auto"/>
          </w:tcPr>
          <w:p w14:paraId="0EFFF82A" w14:textId="77777777" w:rsidR="00D72909" w:rsidRPr="008234C6" w:rsidRDefault="00D72909" w:rsidP="000D5888">
            <w:pPr>
              <w:rPr>
                <w:rFonts w:ascii="Calibri" w:hAnsi="Calibri"/>
              </w:rPr>
            </w:pPr>
            <w:r>
              <w:rPr>
                <w:rFonts w:ascii="Calibri" w:hAnsi="Calibri"/>
              </w:rPr>
              <w:t>Char</w:t>
            </w:r>
          </w:p>
        </w:tc>
        <w:tc>
          <w:tcPr>
            <w:tcW w:w="3203" w:type="pct"/>
            <w:tcBorders>
              <w:bottom w:val="single" w:sz="4" w:space="0" w:color="auto"/>
            </w:tcBorders>
            <w:shd w:val="clear" w:color="auto" w:fill="auto"/>
          </w:tcPr>
          <w:p w14:paraId="0CE0220D" w14:textId="77777777" w:rsidR="00D72909" w:rsidRPr="008234C6" w:rsidRDefault="00D72909" w:rsidP="000D5888">
            <w:pPr>
              <w:rPr>
                <w:rFonts w:ascii="Calibri" w:hAnsi="Calibri"/>
              </w:rPr>
            </w:pPr>
            <w:r w:rsidRPr="008234C6">
              <w:rPr>
                <w:rFonts w:ascii="Calibri" w:hAnsi="Calibri"/>
              </w:rPr>
              <w:t>…</w:t>
            </w:r>
          </w:p>
        </w:tc>
      </w:tr>
      <w:tr w:rsidR="00D72909" w:rsidRPr="008234C6" w14:paraId="3D9C87ED" w14:textId="77777777" w:rsidTr="000D5888">
        <w:tc>
          <w:tcPr>
            <w:tcW w:w="992" w:type="pct"/>
            <w:tcBorders>
              <w:bottom w:val="single" w:sz="4" w:space="0" w:color="auto"/>
            </w:tcBorders>
            <w:shd w:val="clear" w:color="auto" w:fill="auto"/>
          </w:tcPr>
          <w:p w14:paraId="105BA7FA" w14:textId="77777777" w:rsidR="00D72909" w:rsidRPr="008234C6" w:rsidRDefault="00D72909" w:rsidP="000D5888">
            <w:pPr>
              <w:rPr>
                <w:rFonts w:ascii="Calibri" w:hAnsi="Calibri"/>
              </w:rPr>
            </w:pPr>
            <w:r w:rsidRPr="008234C6">
              <w:rPr>
                <w:rFonts w:ascii="Calibri" w:hAnsi="Calibri"/>
              </w:rPr>
              <w:t>…</w:t>
            </w:r>
          </w:p>
        </w:tc>
        <w:tc>
          <w:tcPr>
            <w:tcW w:w="804" w:type="pct"/>
            <w:tcBorders>
              <w:bottom w:val="single" w:sz="4" w:space="0" w:color="auto"/>
            </w:tcBorders>
            <w:shd w:val="clear" w:color="auto" w:fill="auto"/>
          </w:tcPr>
          <w:p w14:paraId="2747DBE4" w14:textId="77777777" w:rsidR="00D72909" w:rsidRPr="008234C6" w:rsidRDefault="00D72909" w:rsidP="000D5888">
            <w:pPr>
              <w:rPr>
                <w:rFonts w:ascii="Calibri" w:hAnsi="Calibri"/>
              </w:rPr>
            </w:pPr>
            <w:r w:rsidRPr="008234C6">
              <w:rPr>
                <w:rFonts w:ascii="Calibri" w:hAnsi="Calibri"/>
              </w:rPr>
              <w:t>…</w:t>
            </w:r>
          </w:p>
        </w:tc>
        <w:tc>
          <w:tcPr>
            <w:tcW w:w="3203" w:type="pct"/>
            <w:tcBorders>
              <w:bottom w:val="single" w:sz="4" w:space="0" w:color="auto"/>
            </w:tcBorders>
            <w:shd w:val="clear" w:color="auto" w:fill="auto"/>
          </w:tcPr>
          <w:p w14:paraId="0ACB8AE7" w14:textId="77777777" w:rsidR="00D72909" w:rsidRPr="008234C6" w:rsidRDefault="00D72909" w:rsidP="000D5888">
            <w:pPr>
              <w:rPr>
                <w:rFonts w:ascii="Calibri" w:hAnsi="Calibri"/>
              </w:rPr>
            </w:pPr>
            <w:r w:rsidRPr="008234C6">
              <w:rPr>
                <w:rFonts w:ascii="Calibri" w:hAnsi="Calibri"/>
              </w:rPr>
              <w:t>…</w:t>
            </w:r>
          </w:p>
        </w:tc>
      </w:tr>
      <w:tr w:rsidR="00D72909" w:rsidRPr="008234C6" w14:paraId="244F3C22" w14:textId="77777777" w:rsidTr="000D5888">
        <w:tc>
          <w:tcPr>
            <w:tcW w:w="992" w:type="pct"/>
            <w:shd w:val="clear" w:color="auto" w:fill="BFBFBF"/>
          </w:tcPr>
          <w:p w14:paraId="391757EE" w14:textId="77777777" w:rsidR="00D72909" w:rsidRPr="008234C6" w:rsidRDefault="00D72909" w:rsidP="000D5888">
            <w:pPr>
              <w:rPr>
                <w:rFonts w:ascii="Calibri" w:hAnsi="Calibri"/>
              </w:rPr>
            </w:pPr>
            <w:r w:rsidRPr="008234C6">
              <w:rPr>
                <w:rFonts w:ascii="Calibri" w:hAnsi="Calibri"/>
              </w:rPr>
              <w:t>Relatie</w:t>
            </w:r>
          </w:p>
        </w:tc>
        <w:tc>
          <w:tcPr>
            <w:tcW w:w="4008" w:type="pct"/>
            <w:gridSpan w:val="2"/>
            <w:shd w:val="clear" w:color="auto" w:fill="BFBFBF"/>
          </w:tcPr>
          <w:p w14:paraId="4F950E37" w14:textId="77777777" w:rsidR="00D72909" w:rsidRPr="008234C6" w:rsidRDefault="00D72909" w:rsidP="000D5888">
            <w:pPr>
              <w:rPr>
                <w:rFonts w:ascii="Calibri" w:hAnsi="Calibri"/>
              </w:rPr>
            </w:pPr>
            <w:r w:rsidRPr="008234C6">
              <w:rPr>
                <w:rFonts w:ascii="Calibri" w:hAnsi="Calibri"/>
              </w:rPr>
              <w:t>Toelichting</w:t>
            </w:r>
          </w:p>
        </w:tc>
      </w:tr>
    </w:tbl>
    <w:p w14:paraId="0EC2AA43" w14:textId="77777777" w:rsidR="00D72909" w:rsidRDefault="00D72909" w:rsidP="004811E6">
      <w:pPr>
        <w:rPr>
          <w:i/>
          <w:iCs/>
        </w:rPr>
      </w:pPr>
    </w:p>
    <w:p w14:paraId="5D0A91DF" w14:textId="77777777" w:rsidR="00D72909" w:rsidRDefault="00D72909" w:rsidP="00825DD5">
      <w:pPr>
        <w:pStyle w:val="Kop2"/>
      </w:pPr>
      <w:bookmarkStart w:id="48" w:name="_Toc120269220"/>
      <w:r w:rsidRPr="00825DD5">
        <w:t>ERD</w:t>
      </w:r>
      <w:bookmarkEnd w:id="48"/>
    </w:p>
    <w:p w14:paraId="798B076D" w14:textId="77777777" w:rsidR="00B7066E" w:rsidRPr="00B7066E" w:rsidRDefault="00B7066E" w:rsidP="00B7066E">
      <w:pPr>
        <w:rPr>
          <w:i/>
          <w:iCs/>
        </w:rPr>
      </w:pPr>
      <w:r w:rsidRPr="00B7066E">
        <w:rPr>
          <w:i/>
          <w:iCs/>
        </w:rPr>
        <w:t>Dit ERD vervangen door het door jouw gemaakt ERD.</w:t>
      </w:r>
    </w:p>
    <w:p w14:paraId="65A8E49F" w14:textId="77777777" w:rsidR="00D72909" w:rsidRPr="00542031" w:rsidRDefault="00D72909" w:rsidP="004811E6">
      <w:pPr>
        <w:rPr>
          <w:i/>
          <w:iCs/>
        </w:rPr>
      </w:pPr>
      <w:r>
        <w:rPr>
          <w:noProof/>
        </w:rPr>
        <w:drawing>
          <wp:inline distT="0" distB="0" distL="0" distR="0" wp14:anchorId="769A5D2B" wp14:editId="1AF54192">
            <wp:extent cx="5760720" cy="2072005"/>
            <wp:effectExtent l="0" t="0" r="0" b="444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072005"/>
                    </a:xfrm>
                    <a:prstGeom prst="rect">
                      <a:avLst/>
                    </a:prstGeom>
                  </pic:spPr>
                </pic:pic>
              </a:graphicData>
            </a:graphic>
          </wp:inline>
        </w:drawing>
      </w:r>
    </w:p>
    <w:p w14:paraId="1B5783B4" w14:textId="77777777" w:rsidR="00825DD5" w:rsidRDefault="00825DD5" w:rsidP="00825DD5">
      <w:pPr>
        <w:pStyle w:val="Kop1"/>
      </w:pPr>
      <w:bookmarkStart w:id="49" w:name="_Toc120269221"/>
      <w:r>
        <w:t>Onderbouwing</w:t>
      </w:r>
      <w:bookmarkEnd w:id="49"/>
    </w:p>
    <w:p w14:paraId="07643F00" w14:textId="77777777" w:rsidR="00825DD5" w:rsidRDefault="00825DD5" w:rsidP="00825DD5">
      <w:pPr>
        <w:pStyle w:val="Kop2"/>
      </w:pPr>
      <w:bookmarkStart w:id="50" w:name="_Toc120269222"/>
      <w:r>
        <w:t>Beveiliging en privacy</w:t>
      </w:r>
      <w:bookmarkEnd w:id="50"/>
    </w:p>
    <w:p w14:paraId="2BD195BA" w14:textId="77777777" w:rsidR="00825DD5" w:rsidRDefault="00825DD5" w:rsidP="00825DD5"/>
    <w:p w14:paraId="2269D94A" w14:textId="77777777" w:rsidR="004811E6" w:rsidRDefault="004811E6" w:rsidP="004811E6">
      <w:pPr>
        <w:pStyle w:val="Kop1"/>
      </w:pPr>
      <w:bookmarkStart w:id="51" w:name="_Toc120269223"/>
      <w:r>
        <w:t>Bijlagen</w:t>
      </w:r>
      <w:bookmarkEnd w:id="51"/>
    </w:p>
    <w:p w14:paraId="51C1A1C1" w14:textId="77777777" w:rsidR="004811E6" w:rsidRPr="00542031" w:rsidRDefault="004811E6" w:rsidP="004811E6">
      <w:pPr>
        <w:rPr>
          <w:i/>
          <w:iCs/>
        </w:rPr>
      </w:pPr>
      <w:r w:rsidRPr="00542031">
        <w:rPr>
          <w:i/>
          <w:iCs/>
        </w:rPr>
        <w:t>Als er voorbeelden van bijv. overzichten beschikbaar zijn dan moeten die toe worden gevoegd als bijlagen. In het technisch ontwerp kunnen ze worden gebruikt voor bijv. de normalisering.</w:t>
      </w:r>
    </w:p>
    <w:p w14:paraId="0C6759F5" w14:textId="77777777" w:rsidR="001F7830" w:rsidRPr="001211FE" w:rsidRDefault="001F7830" w:rsidP="003C0795"/>
    <w:sectPr w:rsidR="001F7830" w:rsidRPr="001211FE" w:rsidSect="004B1B5C">
      <w:headerReference w:type="even" r:id="rId12"/>
      <w:headerReference w:type="default" r:id="rId13"/>
      <w:footerReference w:type="even" r:id="rId14"/>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A9149" w14:textId="77777777" w:rsidR="00907774" w:rsidRDefault="00907774" w:rsidP="001211FE">
      <w:pPr>
        <w:spacing w:after="0" w:line="240" w:lineRule="auto"/>
      </w:pPr>
      <w:r>
        <w:separator/>
      </w:r>
    </w:p>
  </w:endnote>
  <w:endnote w:type="continuationSeparator" w:id="0">
    <w:p w14:paraId="72215DCC" w14:textId="77777777" w:rsidR="00907774" w:rsidRDefault="00907774" w:rsidP="001211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56938" w14:textId="77777777" w:rsidR="001211FE" w:rsidRDefault="001211FE">
    <w:pPr>
      <w:pStyle w:val="Voettekst"/>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E07B7" w14:textId="77777777" w:rsidR="004B1B5C" w:rsidRDefault="004B1B5C" w:rsidP="004B1B5C">
    <w:pPr>
      <w:pStyle w:val="Voettekst"/>
    </w:pPr>
    <w:r>
      <w:t>Functioneel ontwerp</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6BA509" w14:textId="77777777" w:rsidR="00C97A5F" w:rsidRDefault="00C97A5F">
    <w:pPr>
      <w:pStyle w:val="Voettekst"/>
    </w:pPr>
    <w:r w:rsidRPr="00436610">
      <w:rPr>
        <w:rStyle w:val="KoptekstChar"/>
      </w:rPr>
      <w:t>Pagina</w:t>
    </w:r>
    <w:r>
      <w:t xml:space="preserve"> </w:t>
    </w:r>
    <w:r>
      <w:rPr>
        <w:b/>
        <w:bCs/>
      </w:rPr>
      <w:fldChar w:fldCharType="begin"/>
    </w:r>
    <w:r>
      <w:rPr>
        <w:b/>
        <w:bCs/>
      </w:rPr>
      <w:instrText>PAGE  \* Arabic  \* MERGEFORMAT</w:instrText>
    </w:r>
    <w:r>
      <w:rPr>
        <w:b/>
        <w:bCs/>
      </w:rPr>
      <w:fldChar w:fldCharType="separate"/>
    </w:r>
    <w:r>
      <w:rPr>
        <w:b/>
        <w:bCs/>
      </w:rPr>
      <w:t>2</w:t>
    </w:r>
    <w:r>
      <w:rPr>
        <w:b/>
        <w:bCs/>
      </w:rPr>
      <w:fldChar w:fldCharType="end"/>
    </w:r>
    <w:r>
      <w:rPr>
        <w:b/>
        <w:bCs/>
      </w:rPr>
      <w:tab/>
    </w:r>
    <w:r>
      <w:rPr>
        <w:b/>
        <w:bCs/>
      </w:rPr>
      <w:tab/>
    </w:r>
    <w:r>
      <w:t>Functioneel ontwerp</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2DAE" w14:textId="77777777" w:rsidR="00C97A5F" w:rsidRDefault="00C97A5F" w:rsidP="00C97A5F">
    <w:pPr>
      <w:pStyle w:val="Voettekst"/>
    </w:pPr>
    <w:r>
      <w:t>Functioneel ontwerp</w:t>
    </w:r>
    <w:r>
      <w:tab/>
    </w:r>
    <w:r>
      <w:tab/>
      <w:t xml:space="preserve">Pagina </w:t>
    </w:r>
    <w:r>
      <w:rPr>
        <w:b/>
        <w:bCs/>
      </w:rPr>
      <w:fldChar w:fldCharType="begin"/>
    </w:r>
    <w:r>
      <w:rPr>
        <w:b/>
        <w:bCs/>
      </w:rPr>
      <w:instrText>PAGE  \* Arabic  \* MERGEFORMAT</w:instrText>
    </w:r>
    <w:r>
      <w:rPr>
        <w:b/>
        <w:bCs/>
      </w:rPr>
      <w:fldChar w:fldCharType="separate"/>
    </w:r>
    <w:r>
      <w:rPr>
        <w:b/>
        <w:bCs/>
      </w:rPr>
      <w:t>1</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CE796D" w14:textId="77777777" w:rsidR="00907774" w:rsidRDefault="00907774" w:rsidP="001211FE">
      <w:pPr>
        <w:spacing w:after="0" w:line="240" w:lineRule="auto"/>
      </w:pPr>
      <w:r>
        <w:separator/>
      </w:r>
    </w:p>
  </w:footnote>
  <w:footnote w:type="continuationSeparator" w:id="0">
    <w:p w14:paraId="04A6E36E" w14:textId="77777777" w:rsidR="00907774" w:rsidRDefault="00907774" w:rsidP="001211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2A672F" w14:textId="77777777" w:rsidR="004B1B5C" w:rsidRDefault="004B1B5C" w:rsidP="004B1B5C">
    <w:pPr>
      <w:pStyle w:val="Koptekst"/>
    </w:pPr>
    <w:bookmarkStart w:id="0" w:name="_Hlk119055787"/>
    <w:bookmarkStart w:id="1" w:name="_Hlk119055788"/>
    <w:r>
      <w:rPr>
        <w:noProof/>
      </w:rPr>
      <w:drawing>
        <wp:inline distT="0" distB="0" distL="0" distR="0" wp14:anchorId="1AA52FB9" wp14:editId="4E249051">
          <wp:extent cx="1906905" cy="283845"/>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r>
    <w:sdt>
      <w:sdtPr>
        <w:alias w:val="Auteur"/>
        <w:tag w:val=""/>
        <w:id w:val="1630968503"/>
        <w:placeholder>
          <w:docPart w:val="A37FFFB404CA466498350DA61092207C"/>
        </w:placeholder>
        <w:dataBinding w:prefixMappings="xmlns:ns0='http://purl.org/dc/elements/1.1/' xmlns:ns1='http://schemas.openxmlformats.org/package/2006/metadata/core-properties' " w:xpath="/ns1:coreProperties[1]/ns0:creator[1]" w:storeItemID="{6C3C8BC8-F283-45AE-878A-BAB7291924A1}"/>
        <w:text/>
      </w:sdtPr>
      <w:sdtContent>
        <w:r w:rsidR="00394FB5">
          <w:t>Daan de Klein</w:t>
        </w:r>
      </w:sdtContent>
    </w:sdt>
    <w:bookmarkEnd w:id="0"/>
    <w:bookmarkEnd w:id="1"/>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7112" w14:textId="77777777" w:rsidR="00C97A5F" w:rsidRDefault="00C97A5F">
    <w:pPr>
      <w:pStyle w:val="Koptekst"/>
    </w:pPr>
    <w:bookmarkStart w:id="52" w:name="_Hlk119055905"/>
    <w:bookmarkStart w:id="53" w:name="_Hlk119055906"/>
    <w:r>
      <w:t xml:space="preserve"> </w:t>
    </w:r>
    <w:sdt>
      <w:sdtPr>
        <w:alias w:val="Auteur"/>
        <w:tag w:val=""/>
        <w:id w:val="743070282"/>
        <w:placeholder>
          <w:docPart w:val="15BA8E2A339C4866B074754BF65A2D23"/>
        </w:placeholder>
        <w:dataBinding w:prefixMappings="xmlns:ns0='http://purl.org/dc/elements/1.1/' xmlns:ns1='http://schemas.openxmlformats.org/package/2006/metadata/core-properties' " w:xpath="/ns1:coreProperties[1]/ns0:creator[1]" w:storeItemID="{6C3C8BC8-F283-45AE-878A-BAB7291924A1}"/>
        <w:text/>
      </w:sdtPr>
      <w:sdtContent>
        <w:r w:rsidR="00394FB5">
          <w:t>Daan de Klein</w:t>
        </w:r>
      </w:sdtContent>
    </w:sdt>
    <w:r>
      <w:tab/>
    </w:r>
    <w:r>
      <w:tab/>
    </w:r>
    <w:r>
      <w:rPr>
        <w:noProof/>
      </w:rPr>
      <w:drawing>
        <wp:inline distT="0" distB="0" distL="0" distR="0" wp14:anchorId="6BC15189" wp14:editId="7261D400">
          <wp:extent cx="1906905" cy="283845"/>
          <wp:effectExtent l="0" t="0" r="0" b="190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bookmarkEnd w:id="52"/>
    <w:bookmarkEnd w:id="53"/>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70288" w14:textId="77777777" w:rsidR="001211FE" w:rsidRDefault="00C97A5F">
    <w:pPr>
      <w:pStyle w:val="Koptekst"/>
    </w:pPr>
    <w:r>
      <w:rPr>
        <w:noProof/>
      </w:rPr>
      <w:drawing>
        <wp:inline distT="0" distB="0" distL="0" distR="0" wp14:anchorId="2E0EFF1C" wp14:editId="105D996F">
          <wp:extent cx="1906905" cy="283845"/>
          <wp:effectExtent l="0" t="0" r="0" b="190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6905" cy="283845"/>
                  </a:xfrm>
                  <a:prstGeom prst="rect">
                    <a:avLst/>
                  </a:prstGeom>
                  <a:noFill/>
                  <a:ln>
                    <a:noFill/>
                  </a:ln>
                </pic:spPr>
              </pic:pic>
            </a:graphicData>
          </a:graphic>
        </wp:inline>
      </w:drawing>
    </w:r>
    <w:r>
      <w:tab/>
    </w:r>
    <w:r>
      <w:tab/>
      <w:t xml:space="preserve"> </w:t>
    </w:r>
    <w:sdt>
      <w:sdtPr>
        <w:alias w:val="Auteur"/>
        <w:tag w:val=""/>
        <w:id w:val="-1207097852"/>
        <w:placeholder>
          <w:docPart w:val="5B37F639FF184F1DA537CA00A14789F8"/>
        </w:placeholder>
        <w:dataBinding w:prefixMappings="xmlns:ns0='http://purl.org/dc/elements/1.1/' xmlns:ns1='http://schemas.openxmlformats.org/package/2006/metadata/core-properties' " w:xpath="/ns1:coreProperties[1]/ns0:creator[1]" w:storeItemID="{6C3C8BC8-F283-45AE-878A-BAB7291924A1}"/>
        <w:text/>
      </w:sdtPr>
      <w:sdtContent>
        <w:r w:rsidR="00394FB5">
          <w:t>Daan de Klein</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9FA"/>
    <w:multiLevelType w:val="hybridMultilevel"/>
    <w:tmpl w:val="BCE41E1A"/>
    <w:lvl w:ilvl="0" w:tplc="D61A1B5A">
      <w:start w:val="1"/>
      <w:numFmt w:val="decimal"/>
      <w:lvlText w:val="%1."/>
      <w:lvlJc w:val="left"/>
      <w:pPr>
        <w:ind w:left="1080" w:hanging="72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2136E57"/>
    <w:multiLevelType w:val="multilevel"/>
    <w:tmpl w:val="A0F2E3F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C86517F"/>
    <w:multiLevelType w:val="hybridMultilevel"/>
    <w:tmpl w:val="5CE0997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7D3E0AE3"/>
    <w:multiLevelType w:val="hybridMultilevel"/>
    <w:tmpl w:val="C5A866F2"/>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130732095">
    <w:abstractNumId w:val="2"/>
  </w:num>
  <w:num w:numId="2" w16cid:durableId="249238096">
    <w:abstractNumId w:val="3"/>
  </w:num>
  <w:num w:numId="3" w16cid:durableId="1293100630">
    <w:abstractNumId w:val="0"/>
  </w:num>
  <w:num w:numId="4" w16cid:durableId="430054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0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FB5"/>
    <w:rsid w:val="00056A03"/>
    <w:rsid w:val="00094537"/>
    <w:rsid w:val="000A3C2E"/>
    <w:rsid w:val="000C0793"/>
    <w:rsid w:val="000E196A"/>
    <w:rsid w:val="000F02A1"/>
    <w:rsid w:val="001211FE"/>
    <w:rsid w:val="00130D6D"/>
    <w:rsid w:val="00136D02"/>
    <w:rsid w:val="0014739F"/>
    <w:rsid w:val="0015060D"/>
    <w:rsid w:val="0015656A"/>
    <w:rsid w:val="001906F8"/>
    <w:rsid w:val="001923EB"/>
    <w:rsid w:val="001A3294"/>
    <w:rsid w:val="001B2718"/>
    <w:rsid w:val="001C599F"/>
    <w:rsid w:val="001C5A3C"/>
    <w:rsid w:val="001D08D7"/>
    <w:rsid w:val="001D1160"/>
    <w:rsid w:val="001F7830"/>
    <w:rsid w:val="002247F3"/>
    <w:rsid w:val="00264034"/>
    <w:rsid w:val="00276931"/>
    <w:rsid w:val="002A6ED6"/>
    <w:rsid w:val="002B0CF7"/>
    <w:rsid w:val="002C3138"/>
    <w:rsid w:val="00301091"/>
    <w:rsid w:val="00307693"/>
    <w:rsid w:val="003202F5"/>
    <w:rsid w:val="00320632"/>
    <w:rsid w:val="00334254"/>
    <w:rsid w:val="00340D0A"/>
    <w:rsid w:val="003522CA"/>
    <w:rsid w:val="00377F96"/>
    <w:rsid w:val="00384FE8"/>
    <w:rsid w:val="00387074"/>
    <w:rsid w:val="00394FB5"/>
    <w:rsid w:val="003C0795"/>
    <w:rsid w:val="00405842"/>
    <w:rsid w:val="00436610"/>
    <w:rsid w:val="004556F7"/>
    <w:rsid w:val="004811E6"/>
    <w:rsid w:val="0049512C"/>
    <w:rsid w:val="004B1B5C"/>
    <w:rsid w:val="004C2AEE"/>
    <w:rsid w:val="004D2417"/>
    <w:rsid w:val="004E7A85"/>
    <w:rsid w:val="004E7E28"/>
    <w:rsid w:val="005143CA"/>
    <w:rsid w:val="00521A52"/>
    <w:rsid w:val="00527616"/>
    <w:rsid w:val="00542031"/>
    <w:rsid w:val="00551E56"/>
    <w:rsid w:val="00566E86"/>
    <w:rsid w:val="00585837"/>
    <w:rsid w:val="00592943"/>
    <w:rsid w:val="005A132E"/>
    <w:rsid w:val="005A290B"/>
    <w:rsid w:val="005A6E61"/>
    <w:rsid w:val="005A7085"/>
    <w:rsid w:val="00613535"/>
    <w:rsid w:val="00614310"/>
    <w:rsid w:val="00621EEB"/>
    <w:rsid w:val="00626441"/>
    <w:rsid w:val="0064593F"/>
    <w:rsid w:val="006507A2"/>
    <w:rsid w:val="006526C9"/>
    <w:rsid w:val="006625A5"/>
    <w:rsid w:val="00665A35"/>
    <w:rsid w:val="00695C26"/>
    <w:rsid w:val="006D625E"/>
    <w:rsid w:val="006F7CC2"/>
    <w:rsid w:val="00703713"/>
    <w:rsid w:val="00711C25"/>
    <w:rsid w:val="00733F7A"/>
    <w:rsid w:val="00744C88"/>
    <w:rsid w:val="007522F9"/>
    <w:rsid w:val="007D4B4F"/>
    <w:rsid w:val="007D76C0"/>
    <w:rsid w:val="007E45B3"/>
    <w:rsid w:val="00802347"/>
    <w:rsid w:val="00825DD5"/>
    <w:rsid w:val="00826933"/>
    <w:rsid w:val="00843BF4"/>
    <w:rsid w:val="00846B0E"/>
    <w:rsid w:val="008B5157"/>
    <w:rsid w:val="008F4632"/>
    <w:rsid w:val="0090242E"/>
    <w:rsid w:val="00906E00"/>
    <w:rsid w:val="00907774"/>
    <w:rsid w:val="00915A6C"/>
    <w:rsid w:val="009353F6"/>
    <w:rsid w:val="00943C61"/>
    <w:rsid w:val="00947C29"/>
    <w:rsid w:val="0095679C"/>
    <w:rsid w:val="00957FB9"/>
    <w:rsid w:val="00967014"/>
    <w:rsid w:val="009923D4"/>
    <w:rsid w:val="00994D46"/>
    <w:rsid w:val="009B0E3F"/>
    <w:rsid w:val="009B5AE6"/>
    <w:rsid w:val="009C3875"/>
    <w:rsid w:val="009C625B"/>
    <w:rsid w:val="009D2D64"/>
    <w:rsid w:val="009E4A6F"/>
    <w:rsid w:val="009F244A"/>
    <w:rsid w:val="009F4374"/>
    <w:rsid w:val="00A116D6"/>
    <w:rsid w:val="00A13ABB"/>
    <w:rsid w:val="00A26BFC"/>
    <w:rsid w:val="00A35429"/>
    <w:rsid w:val="00A358A9"/>
    <w:rsid w:val="00A47414"/>
    <w:rsid w:val="00A5294E"/>
    <w:rsid w:val="00A945B6"/>
    <w:rsid w:val="00AB38A9"/>
    <w:rsid w:val="00AD7E05"/>
    <w:rsid w:val="00AF1953"/>
    <w:rsid w:val="00AF6491"/>
    <w:rsid w:val="00B63735"/>
    <w:rsid w:val="00B7066E"/>
    <w:rsid w:val="00B708FB"/>
    <w:rsid w:val="00B71CB9"/>
    <w:rsid w:val="00B92221"/>
    <w:rsid w:val="00B94AB1"/>
    <w:rsid w:val="00B96434"/>
    <w:rsid w:val="00C0546C"/>
    <w:rsid w:val="00C16CAF"/>
    <w:rsid w:val="00C40640"/>
    <w:rsid w:val="00C53AF5"/>
    <w:rsid w:val="00C802C0"/>
    <w:rsid w:val="00C97A5F"/>
    <w:rsid w:val="00CA5BDB"/>
    <w:rsid w:val="00CC77EF"/>
    <w:rsid w:val="00CD708E"/>
    <w:rsid w:val="00D04DAD"/>
    <w:rsid w:val="00D13A2F"/>
    <w:rsid w:val="00D161A8"/>
    <w:rsid w:val="00D25040"/>
    <w:rsid w:val="00D35C97"/>
    <w:rsid w:val="00D55119"/>
    <w:rsid w:val="00D72909"/>
    <w:rsid w:val="00D76ECC"/>
    <w:rsid w:val="00D904D6"/>
    <w:rsid w:val="00D96829"/>
    <w:rsid w:val="00DA29A4"/>
    <w:rsid w:val="00DC2980"/>
    <w:rsid w:val="00DC7322"/>
    <w:rsid w:val="00DD39BC"/>
    <w:rsid w:val="00DD5ACF"/>
    <w:rsid w:val="00E014FA"/>
    <w:rsid w:val="00E0645A"/>
    <w:rsid w:val="00E4372B"/>
    <w:rsid w:val="00E67A84"/>
    <w:rsid w:val="00E7610A"/>
    <w:rsid w:val="00E93074"/>
    <w:rsid w:val="00EB130B"/>
    <w:rsid w:val="00EB54E6"/>
    <w:rsid w:val="00EF6E20"/>
    <w:rsid w:val="00F0327F"/>
    <w:rsid w:val="00F108F9"/>
    <w:rsid w:val="00F273FB"/>
    <w:rsid w:val="00F30C39"/>
    <w:rsid w:val="00F33A59"/>
    <w:rsid w:val="00F41818"/>
    <w:rsid w:val="00F42636"/>
    <w:rsid w:val="00F5550B"/>
    <w:rsid w:val="00F65DA1"/>
    <w:rsid w:val="00F7081C"/>
    <w:rsid w:val="00F72257"/>
    <w:rsid w:val="00F90E50"/>
    <w:rsid w:val="00FC2B25"/>
    <w:rsid w:val="00FD10B4"/>
    <w:rsid w:val="00FD1EB9"/>
    <w:rsid w:val="00FD2B27"/>
    <w:rsid w:val="00FF69D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C1360"/>
  <w15:chartTrackingRefBased/>
  <w15:docId w15:val="{36B9713B-0068-48FD-9BFA-07EFB7558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5656A"/>
  </w:style>
  <w:style w:type="paragraph" w:styleId="Kop1">
    <w:name w:val="heading 1"/>
    <w:basedOn w:val="Standaard"/>
    <w:next w:val="Standaard"/>
    <w:link w:val="Kop1Char"/>
    <w:uiPriority w:val="9"/>
    <w:qFormat/>
    <w:rsid w:val="00436610"/>
    <w:pPr>
      <w:keepNext/>
      <w:keepLines/>
      <w:spacing w:before="240" w:after="0"/>
      <w:outlineLvl w:val="0"/>
    </w:pPr>
    <w:rPr>
      <w:rFonts w:asciiTheme="majorHAnsi" w:eastAsiaTheme="majorEastAsia" w:hAnsiTheme="majorHAnsi" w:cstheme="majorBidi"/>
      <w:sz w:val="32"/>
      <w:szCs w:val="32"/>
    </w:rPr>
  </w:style>
  <w:style w:type="paragraph" w:styleId="Kop2">
    <w:name w:val="heading 2"/>
    <w:basedOn w:val="Standaard"/>
    <w:next w:val="Standaard"/>
    <w:link w:val="Kop2Char"/>
    <w:uiPriority w:val="9"/>
    <w:unhideWhenUsed/>
    <w:qFormat/>
    <w:rsid w:val="00436610"/>
    <w:pPr>
      <w:keepNext/>
      <w:keepLines/>
      <w:spacing w:before="40" w:after="0"/>
      <w:outlineLvl w:val="1"/>
    </w:pPr>
    <w:rPr>
      <w:rFonts w:asciiTheme="majorHAnsi" w:eastAsiaTheme="majorEastAsia" w:hAnsiTheme="majorHAnsi" w:cstheme="majorBidi"/>
      <w:sz w:val="28"/>
      <w:szCs w:val="26"/>
    </w:rPr>
  </w:style>
  <w:style w:type="paragraph" w:styleId="Kop3">
    <w:name w:val="heading 3"/>
    <w:basedOn w:val="Standaard"/>
    <w:next w:val="Standaard"/>
    <w:link w:val="Kop3Char"/>
    <w:uiPriority w:val="9"/>
    <w:unhideWhenUsed/>
    <w:qFormat/>
    <w:rsid w:val="00F273FB"/>
    <w:pPr>
      <w:keepNext/>
      <w:keepLines/>
      <w:spacing w:before="40" w:after="0"/>
      <w:outlineLvl w:val="2"/>
    </w:pPr>
    <w:rPr>
      <w:rFonts w:asciiTheme="majorHAnsi" w:eastAsiaTheme="majorEastAsia" w:hAnsiTheme="majorHAnsi" w:cstheme="majorBidi"/>
      <w:sz w:val="28"/>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436610"/>
    <w:rPr>
      <w:rFonts w:asciiTheme="majorHAnsi" w:eastAsiaTheme="majorEastAsia" w:hAnsiTheme="majorHAnsi" w:cstheme="majorBidi"/>
      <w:sz w:val="32"/>
      <w:szCs w:val="32"/>
    </w:rPr>
  </w:style>
  <w:style w:type="paragraph" w:styleId="Kopvaninhoudsopgave">
    <w:name w:val="TOC Heading"/>
    <w:basedOn w:val="Kop1"/>
    <w:next w:val="Standaard"/>
    <w:uiPriority w:val="39"/>
    <w:unhideWhenUsed/>
    <w:qFormat/>
    <w:rsid w:val="001211FE"/>
    <w:pPr>
      <w:outlineLvl w:val="9"/>
    </w:pPr>
    <w:rPr>
      <w:lang w:eastAsia="nl-NL"/>
    </w:rPr>
  </w:style>
  <w:style w:type="character" w:customStyle="1" w:styleId="Kop2Char">
    <w:name w:val="Kop 2 Char"/>
    <w:basedOn w:val="Standaardalinea-lettertype"/>
    <w:link w:val="Kop2"/>
    <w:uiPriority w:val="9"/>
    <w:rsid w:val="00436610"/>
    <w:rPr>
      <w:rFonts w:asciiTheme="majorHAnsi" w:eastAsiaTheme="majorEastAsia" w:hAnsiTheme="majorHAnsi" w:cstheme="majorBidi"/>
      <w:sz w:val="28"/>
      <w:szCs w:val="26"/>
    </w:rPr>
  </w:style>
  <w:style w:type="paragraph" w:styleId="Inhopg1">
    <w:name w:val="toc 1"/>
    <w:basedOn w:val="Standaard"/>
    <w:next w:val="Standaard"/>
    <w:autoRedefine/>
    <w:uiPriority w:val="39"/>
    <w:unhideWhenUsed/>
    <w:rsid w:val="001211FE"/>
    <w:pPr>
      <w:spacing w:after="100"/>
    </w:pPr>
  </w:style>
  <w:style w:type="character" w:styleId="Hyperlink">
    <w:name w:val="Hyperlink"/>
    <w:basedOn w:val="Standaardalinea-lettertype"/>
    <w:uiPriority w:val="99"/>
    <w:unhideWhenUsed/>
    <w:rsid w:val="001211FE"/>
    <w:rPr>
      <w:color w:val="0563C1" w:themeColor="hyperlink"/>
      <w:u w:val="single"/>
    </w:rPr>
  </w:style>
  <w:style w:type="paragraph" w:styleId="Koptekst">
    <w:name w:val="header"/>
    <w:basedOn w:val="Standaard"/>
    <w:link w:val="KoptekstChar"/>
    <w:uiPriority w:val="99"/>
    <w:unhideWhenUsed/>
    <w:rsid w:val="00436610"/>
    <w:pPr>
      <w:tabs>
        <w:tab w:val="center" w:pos="4536"/>
        <w:tab w:val="right" w:pos="9072"/>
      </w:tabs>
      <w:spacing w:after="0" w:line="240" w:lineRule="auto"/>
    </w:pPr>
    <w:rPr>
      <w:sz w:val="18"/>
    </w:rPr>
  </w:style>
  <w:style w:type="character" w:customStyle="1" w:styleId="KoptekstChar">
    <w:name w:val="Koptekst Char"/>
    <w:basedOn w:val="Standaardalinea-lettertype"/>
    <w:link w:val="Koptekst"/>
    <w:uiPriority w:val="99"/>
    <w:rsid w:val="00436610"/>
    <w:rPr>
      <w:sz w:val="18"/>
    </w:rPr>
  </w:style>
  <w:style w:type="paragraph" w:styleId="Voettekst">
    <w:name w:val="footer"/>
    <w:basedOn w:val="Standaard"/>
    <w:link w:val="VoettekstChar"/>
    <w:uiPriority w:val="99"/>
    <w:unhideWhenUsed/>
    <w:rsid w:val="00436610"/>
    <w:pPr>
      <w:tabs>
        <w:tab w:val="center" w:pos="4536"/>
        <w:tab w:val="right" w:pos="9072"/>
      </w:tabs>
      <w:spacing w:after="0" w:line="240" w:lineRule="auto"/>
    </w:pPr>
    <w:rPr>
      <w:sz w:val="18"/>
    </w:rPr>
  </w:style>
  <w:style w:type="character" w:customStyle="1" w:styleId="VoettekstChar">
    <w:name w:val="Voettekst Char"/>
    <w:basedOn w:val="Standaardalinea-lettertype"/>
    <w:link w:val="Voettekst"/>
    <w:uiPriority w:val="99"/>
    <w:rsid w:val="00436610"/>
    <w:rPr>
      <w:sz w:val="18"/>
    </w:rPr>
  </w:style>
  <w:style w:type="character" w:styleId="Tekstvantijdelijkeaanduiding">
    <w:name w:val="Placeholder Text"/>
    <w:basedOn w:val="Standaardalinea-lettertype"/>
    <w:uiPriority w:val="99"/>
    <w:semiHidden/>
    <w:rsid w:val="000E196A"/>
    <w:rPr>
      <w:color w:val="808080"/>
    </w:rPr>
  </w:style>
  <w:style w:type="paragraph" w:styleId="Lijstalinea">
    <w:name w:val="List Paragraph"/>
    <w:basedOn w:val="Standaard"/>
    <w:uiPriority w:val="34"/>
    <w:qFormat/>
    <w:rsid w:val="004811E6"/>
    <w:pPr>
      <w:spacing w:after="120" w:line="276" w:lineRule="auto"/>
      <w:ind w:left="720"/>
      <w:contextualSpacing/>
    </w:pPr>
  </w:style>
  <w:style w:type="paragraph" w:customStyle="1" w:styleId="Default">
    <w:name w:val="Default"/>
    <w:rsid w:val="00436610"/>
    <w:pPr>
      <w:autoSpaceDE w:val="0"/>
      <w:autoSpaceDN w:val="0"/>
      <w:adjustRightInd w:val="0"/>
      <w:spacing w:after="0" w:line="240" w:lineRule="auto"/>
    </w:pPr>
    <w:rPr>
      <w:rFonts w:ascii="Calibri" w:eastAsia="Times New Roman" w:hAnsi="Calibri" w:cs="Times New Roman"/>
      <w:color w:val="000000"/>
      <w:szCs w:val="24"/>
      <w:lang w:eastAsia="nl-NL"/>
    </w:rPr>
  </w:style>
  <w:style w:type="character" w:customStyle="1" w:styleId="Kop3Char">
    <w:name w:val="Kop 3 Char"/>
    <w:basedOn w:val="Standaardalinea-lettertype"/>
    <w:link w:val="Kop3"/>
    <w:uiPriority w:val="9"/>
    <w:rsid w:val="00F273FB"/>
    <w:rPr>
      <w:rFonts w:asciiTheme="majorHAnsi" w:eastAsiaTheme="majorEastAsia" w:hAnsiTheme="majorHAnsi" w:cstheme="majorBidi"/>
      <w:sz w:val="28"/>
      <w:szCs w:val="24"/>
    </w:rPr>
  </w:style>
  <w:style w:type="table" w:styleId="Tabelraster">
    <w:name w:val="Table Grid"/>
    <w:basedOn w:val="Standaardtabel"/>
    <w:uiPriority w:val="59"/>
    <w:rsid w:val="00D9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B7066E"/>
    <w:pPr>
      <w:spacing w:after="100"/>
      <w:ind w:left="220"/>
    </w:pPr>
  </w:style>
  <w:style w:type="paragraph" w:styleId="Titel">
    <w:name w:val="Title"/>
    <w:basedOn w:val="Standaard"/>
    <w:next w:val="Standaard"/>
    <w:link w:val="TitelChar"/>
    <w:uiPriority w:val="10"/>
    <w:qFormat/>
    <w:rsid w:val="00B637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B6373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and\Downloads\Functioneel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7FFFB404CA466498350DA61092207C"/>
        <w:category>
          <w:name w:val="Algemeen"/>
          <w:gallery w:val="placeholder"/>
        </w:category>
        <w:types>
          <w:type w:val="bbPlcHdr"/>
        </w:types>
        <w:behaviors>
          <w:behavior w:val="content"/>
        </w:behaviors>
        <w:guid w:val="{7A431581-54B3-4845-BFF0-AA2E668F1B97}"/>
      </w:docPartPr>
      <w:docPartBody>
        <w:p w:rsidR="00C549BA" w:rsidRDefault="00000000">
          <w:pPr>
            <w:pStyle w:val="A37FFFB404CA466498350DA61092207C"/>
          </w:pPr>
          <w:r w:rsidRPr="009B469B">
            <w:rPr>
              <w:rStyle w:val="Tekstvantijdelijkeaanduiding"/>
            </w:rPr>
            <w:t>[Auteur]</w:t>
          </w:r>
        </w:p>
      </w:docPartBody>
    </w:docPart>
    <w:docPart>
      <w:docPartPr>
        <w:name w:val="15BA8E2A339C4866B074754BF65A2D23"/>
        <w:category>
          <w:name w:val="Algemeen"/>
          <w:gallery w:val="placeholder"/>
        </w:category>
        <w:types>
          <w:type w:val="bbPlcHdr"/>
        </w:types>
        <w:behaviors>
          <w:behavior w:val="content"/>
        </w:behaviors>
        <w:guid w:val="{454C471E-A659-42A9-80B2-8CF6FE62F2F6}"/>
      </w:docPartPr>
      <w:docPartBody>
        <w:p w:rsidR="00C549BA" w:rsidRDefault="00000000">
          <w:pPr>
            <w:pStyle w:val="15BA8E2A339C4866B074754BF65A2D23"/>
          </w:pPr>
          <w:r w:rsidRPr="009B469B">
            <w:rPr>
              <w:rStyle w:val="Tekstvantijdelijkeaanduiding"/>
            </w:rPr>
            <w:t>[Auteur]</w:t>
          </w:r>
        </w:p>
      </w:docPartBody>
    </w:docPart>
    <w:docPart>
      <w:docPartPr>
        <w:name w:val="5B37F639FF184F1DA537CA00A14789F8"/>
        <w:category>
          <w:name w:val="Algemeen"/>
          <w:gallery w:val="placeholder"/>
        </w:category>
        <w:types>
          <w:type w:val="bbPlcHdr"/>
        </w:types>
        <w:behaviors>
          <w:behavior w:val="content"/>
        </w:behaviors>
        <w:guid w:val="{5084A755-59AE-4C6C-90E8-F0CEEFB20B14}"/>
      </w:docPartPr>
      <w:docPartBody>
        <w:p w:rsidR="00C549BA" w:rsidRDefault="00000000">
          <w:pPr>
            <w:pStyle w:val="5B37F639FF184F1DA537CA00A14789F8"/>
          </w:pPr>
          <w:r w:rsidRPr="009B469B">
            <w:rPr>
              <w:rStyle w:val="Tekstvantijdelijkeaanduiding"/>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FB"/>
    <w:rsid w:val="00A56DFB"/>
    <w:rsid w:val="00C549BA"/>
    <w:rsid w:val="00F5610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A37FFFB404CA466498350DA61092207C">
    <w:name w:val="A37FFFB404CA466498350DA61092207C"/>
  </w:style>
  <w:style w:type="paragraph" w:customStyle="1" w:styleId="15BA8E2A339C4866B074754BF65A2D23">
    <w:name w:val="15BA8E2A339C4866B074754BF65A2D23"/>
  </w:style>
  <w:style w:type="paragraph" w:customStyle="1" w:styleId="5B37F639FF184F1DA537CA00A14789F8">
    <w:name w:val="5B37F639FF184F1DA537CA00A14789F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FunctioneelOntwerp.dotx</Template>
  <TotalTime>154</TotalTime>
  <Pages>12</Pages>
  <Words>2613</Words>
  <Characters>14372</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 Klein</dc:creator>
  <cp:keywords/>
  <dc:description/>
  <cp:lastModifiedBy>Daan de Klein</cp:lastModifiedBy>
  <cp:revision>139</cp:revision>
  <dcterms:created xsi:type="dcterms:W3CDTF">2022-11-25T10:10:00Z</dcterms:created>
  <dcterms:modified xsi:type="dcterms:W3CDTF">2022-11-28T10:49:00Z</dcterms:modified>
</cp:coreProperties>
</file>