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0C21" w14:textId="77777777" w:rsidR="0043119D" w:rsidRPr="00AB3874" w:rsidRDefault="007B4C9E" w:rsidP="0043119D">
      <w:pPr>
        <w:jc w:val="center"/>
        <w:rPr>
          <w:sz w:val="48"/>
          <w:szCs w:val="48"/>
        </w:rPr>
      </w:pPr>
      <w:bookmarkStart w:id="0" w:name="_Hlk119059053"/>
      <w:r w:rsidRPr="00AB3874">
        <w:rPr>
          <w:sz w:val="48"/>
          <w:szCs w:val="48"/>
        </w:rPr>
        <w:t>Plan Van Aanpak</w:t>
      </w:r>
    </w:p>
    <w:p w14:paraId="6B7338C2" w14:textId="01C1F6E7" w:rsidR="0043119D" w:rsidRPr="00AB3874" w:rsidRDefault="0043119D" w:rsidP="00083CB8">
      <w:pPr>
        <w:jc w:val="center"/>
        <w:rPr>
          <w:sz w:val="48"/>
          <w:szCs w:val="48"/>
        </w:rPr>
      </w:pPr>
      <w:r w:rsidRPr="00AB3874">
        <w:rPr>
          <w:sz w:val="48"/>
          <w:szCs w:val="48"/>
        </w:rPr>
        <w:t xml:space="preserve">Project: </w:t>
      </w:r>
      <w:r w:rsidR="006B73DB" w:rsidRPr="00AB3874">
        <w:rPr>
          <w:i/>
          <w:iCs/>
          <w:sz w:val="48"/>
          <w:szCs w:val="48"/>
        </w:rPr>
        <w:t>Schaakclub de Blauwe Loper</w:t>
      </w:r>
    </w:p>
    <w:p w14:paraId="3E556476" w14:textId="77777777" w:rsidR="001D3296" w:rsidRPr="00AB3874" w:rsidRDefault="001913F0" w:rsidP="001913F0">
      <w:pPr>
        <w:spacing w:after="160" w:line="259" w:lineRule="auto"/>
        <w:jc w:val="center"/>
        <w:rPr>
          <w:sz w:val="48"/>
          <w:szCs w:val="48"/>
        </w:rPr>
      </w:pPr>
      <w:r w:rsidRPr="00AB3874">
        <w:rPr>
          <w:noProof/>
          <w:sz w:val="48"/>
          <w:szCs w:val="48"/>
        </w:rPr>
        <w:drawing>
          <wp:anchor distT="0" distB="0" distL="114300" distR="114300" simplePos="0" relativeHeight="251660288" behindDoc="0" locked="0" layoutInCell="1" allowOverlap="1" wp14:anchorId="5A5FD2CF" wp14:editId="29273CBF">
            <wp:simplePos x="0" y="0"/>
            <wp:positionH relativeFrom="margin">
              <wp:align>center</wp:align>
            </wp:positionH>
            <wp:positionV relativeFrom="paragraph">
              <wp:posOffset>2332661</wp:posOffset>
            </wp:positionV>
            <wp:extent cx="2667600" cy="2203200"/>
            <wp:effectExtent l="0" t="0" r="0" b="6985"/>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667600" cy="2203200"/>
                    </a:xfrm>
                    <a:prstGeom prst="rect">
                      <a:avLst/>
                    </a:prstGeom>
                  </pic:spPr>
                </pic:pic>
              </a:graphicData>
            </a:graphic>
            <wp14:sizeRelH relativeFrom="margin">
              <wp14:pctWidth>0</wp14:pctWidth>
            </wp14:sizeRelH>
            <wp14:sizeRelV relativeFrom="margin">
              <wp14:pctHeight>0</wp14:pctHeight>
            </wp14:sizeRelV>
          </wp:anchor>
        </w:drawing>
      </w:r>
      <w:r w:rsidR="001D3296" w:rsidRPr="00AB3874">
        <w:rPr>
          <w:noProof/>
          <w:lang w:eastAsia="nl-NL"/>
        </w:rPr>
        <mc:AlternateContent>
          <mc:Choice Requires="wps">
            <w:drawing>
              <wp:anchor distT="0" distB="0" distL="114300" distR="114300" simplePos="0" relativeHeight="251659264" behindDoc="0" locked="0" layoutInCell="1" allowOverlap="1" wp14:anchorId="6152344A" wp14:editId="29ACF0F9">
                <wp:simplePos x="0" y="0"/>
                <wp:positionH relativeFrom="margin">
                  <wp:posOffset>1729105</wp:posOffset>
                </wp:positionH>
                <wp:positionV relativeFrom="paragraph">
                  <wp:posOffset>7439025</wp:posOffset>
                </wp:positionV>
                <wp:extent cx="2514600" cy="917575"/>
                <wp:effectExtent l="0" t="0" r="19050" b="1587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48B6076C" w14:textId="77777777" w:rsidR="00083CB8" w:rsidRDefault="00083CB8" w:rsidP="00083CB8">
                            <w:r>
                              <w:t>Naam:</w:t>
                            </w:r>
                            <w:r w:rsidR="0043119D">
                              <w:t xml:space="preserve"> </w:t>
                            </w:r>
                            <w:r w:rsidR="008924AD">
                              <w:fldChar w:fldCharType="begin"/>
                            </w:r>
                            <w:r w:rsidR="008924AD">
                              <w:instrText xml:space="preserve"> AUTHOR   \* MERGEFORMAT </w:instrText>
                            </w:r>
                            <w:r w:rsidR="008924AD">
                              <w:fldChar w:fldCharType="separate"/>
                            </w:r>
                            <w:r w:rsidR="00277200">
                              <w:rPr>
                                <w:noProof/>
                              </w:rPr>
                              <w:t>TheGamingBram TGB</w:t>
                            </w:r>
                            <w:r w:rsidR="008924AD">
                              <w:rPr>
                                <w:noProof/>
                              </w:rPr>
                              <w:fldChar w:fldCharType="end"/>
                            </w:r>
                          </w:p>
                          <w:p w14:paraId="0A4797E6" w14:textId="30774774" w:rsidR="00083CB8" w:rsidRDefault="0043119D" w:rsidP="00083CB8">
                            <w:r>
                              <w:t>Student</w:t>
                            </w:r>
                            <w:r w:rsidR="00083CB8">
                              <w:t>nummer:</w:t>
                            </w:r>
                            <w:r>
                              <w:t xml:space="preserve"> </w:t>
                            </w:r>
                            <w:r w:rsidR="00975EA1">
                              <w:rPr>
                                <w:i/>
                                <w:iCs/>
                              </w:rPr>
                              <w:t>0078969</w:t>
                            </w:r>
                          </w:p>
                          <w:p w14:paraId="779B07FA" w14:textId="77777777" w:rsidR="00083CB8" w:rsidRDefault="00083CB8" w:rsidP="00083CB8">
                            <w:r>
                              <w:t>Datum:</w:t>
                            </w:r>
                            <w:r w:rsidR="0043119D">
                              <w:t xml:space="preserve"> </w:t>
                            </w:r>
                            <w:r w:rsidR="0043119D">
                              <w:fldChar w:fldCharType="begin"/>
                            </w:r>
                            <w:r w:rsidR="0043119D">
                              <w:instrText xml:space="preserve"> CREATEDATE  \@ "dddd d MMMM yyyy"  \* MERGEFORMAT </w:instrText>
                            </w:r>
                            <w:r w:rsidR="0043119D">
                              <w:fldChar w:fldCharType="separate"/>
                            </w:r>
                            <w:r w:rsidR="00277200">
                              <w:rPr>
                                <w:noProof/>
                              </w:rPr>
                              <w:t>donderdag 17 november 2022</w:t>
                            </w:r>
                            <w:r w:rsidR="0043119D">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52344A" id="_x0000_t202" coordsize="21600,21600" o:spt="202" path="m,l,21600r21600,l21600,xe">
                <v:stroke joinstyle="miter"/>
                <v:path gradientshapeok="t" o:connecttype="rect"/>
              </v:shapetype>
              <v:shape id="Tekstvak 2" o:spid="_x0000_s1026" type="#_x0000_t202" style="position:absolute;left:0;text-align:left;margin-left:136.15pt;margin-top:585.75pt;width:198pt;height:72.2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">
                <v:textbox style="mso-fit-shape-to-text:t">
                  <w:txbxContent>
                    <w:p w14:paraId="48B6076C" w14:textId="77777777" w:rsidR="00083CB8" w:rsidRDefault="00083CB8" w:rsidP="00083CB8">
                      <w:r>
                        <w:t>Naam:</w:t>
                      </w:r>
                      <w:r w:rsidR="0043119D">
                        <w:t xml:space="preserve"> </w:t>
                      </w:r>
                      <w:r w:rsidR="0086229A">
                        <w:fldChar w:fldCharType="begin"/>
                      </w:r>
                      <w:r w:rsidR="0086229A">
                        <w:instrText xml:space="preserve"> AUTHOR   \* MERGEFORMAT </w:instrText>
                      </w:r>
                      <w:r w:rsidR="0086229A">
                        <w:fldChar w:fldCharType="separate"/>
                      </w:r>
                      <w:r w:rsidR="00277200">
                        <w:rPr>
                          <w:noProof/>
                        </w:rPr>
                        <w:t>TheGamingBram TGB</w:t>
                      </w:r>
                      <w:r w:rsidR="0086229A">
                        <w:rPr>
                          <w:noProof/>
                        </w:rPr>
                        <w:fldChar w:fldCharType="end"/>
                      </w:r>
                    </w:p>
                    <w:p w14:paraId="0A4797E6" w14:textId="30774774" w:rsidR="00083CB8" w:rsidRDefault="0043119D" w:rsidP="00083CB8">
                      <w:r>
                        <w:t>Student</w:t>
                      </w:r>
                      <w:r w:rsidR="00083CB8">
                        <w:t>nummer:</w:t>
                      </w:r>
                      <w:r>
                        <w:t xml:space="preserve"> </w:t>
                      </w:r>
                      <w:r w:rsidR="00975EA1">
                        <w:rPr>
                          <w:i/>
                          <w:iCs/>
                        </w:rPr>
                        <w:t>0078969</w:t>
                      </w:r>
                    </w:p>
                    <w:p w14:paraId="779B07FA" w14:textId="77777777" w:rsidR="00083CB8" w:rsidRDefault="00083CB8" w:rsidP="00083CB8">
                      <w:r>
                        <w:t>Datum:</w:t>
                      </w:r>
                      <w:r w:rsidR="0043119D">
                        <w:t xml:space="preserve"> </w:t>
                      </w:r>
                      <w:r w:rsidR="0043119D">
                        <w:fldChar w:fldCharType="begin"/>
                      </w:r>
                      <w:r w:rsidR="0043119D">
                        <w:instrText xml:space="preserve"> CREATEDATE  \@ "dddd d MMMM yyyy"  \* MERGEFORMAT </w:instrText>
                      </w:r>
                      <w:r w:rsidR="0043119D">
                        <w:fldChar w:fldCharType="separate"/>
                      </w:r>
                      <w:r w:rsidR="00277200">
                        <w:rPr>
                          <w:noProof/>
                        </w:rPr>
                        <w:t>donderdag 17 november 2022</w:t>
                      </w:r>
                      <w:r w:rsidR="0043119D">
                        <w:fldChar w:fldCharType="end"/>
                      </w:r>
                    </w:p>
                  </w:txbxContent>
                </v:textbox>
                <w10:wrap anchorx="margin"/>
              </v:shape>
            </w:pict>
          </mc:Fallback>
        </mc:AlternateContent>
      </w:r>
    </w:p>
    <w:p w14:paraId="6CFBD19D" w14:textId="77777777" w:rsidR="00673034" w:rsidRPr="00AB3874" w:rsidRDefault="00673034">
      <w:pPr>
        <w:pStyle w:val="Kopvaninhoudsopgave"/>
        <w:rPr>
          <w:rFonts w:asciiTheme="minorHAnsi" w:eastAsiaTheme="minorHAnsi" w:hAnsiTheme="minorHAnsi" w:cstheme="minorBidi"/>
          <w:sz w:val="22"/>
          <w:szCs w:val="22"/>
          <w:lang w:eastAsia="en-US"/>
        </w:rPr>
        <w:sectPr w:rsidR="00673034" w:rsidRPr="00AB3874" w:rsidSect="00376571">
          <w:headerReference w:type="default" r:id="rId9"/>
          <w:footerReference w:type="default" r:id="rId10"/>
          <w:type w:val="evenPage"/>
          <w:pgSz w:w="11906" w:h="16838"/>
          <w:pgMar w:top="1417" w:right="1417" w:bottom="1417" w:left="1417" w:header="708" w:footer="708" w:gutter="0"/>
          <w:pgNumType w:start="1"/>
          <w:cols w:space="708"/>
          <w:docGrid w:linePitch="360"/>
        </w:sectPr>
      </w:pPr>
    </w:p>
    <w:bookmarkEnd w:id="0" w:displacedByCustomXml="next"/>
    <w:sdt>
      <w:sdtPr>
        <w:rPr>
          <w:rFonts w:asciiTheme="minorHAnsi" w:eastAsiaTheme="minorHAnsi" w:hAnsiTheme="minorHAnsi" w:cstheme="minorBidi"/>
          <w:sz w:val="22"/>
          <w:szCs w:val="22"/>
          <w:lang w:eastAsia="en-US"/>
        </w:rPr>
        <w:id w:val="-723989167"/>
        <w:docPartObj>
          <w:docPartGallery w:val="Table of Contents"/>
          <w:docPartUnique/>
        </w:docPartObj>
      </w:sdtPr>
      <w:sdtEndPr>
        <w:rPr>
          <w:b/>
          <w:bCs/>
        </w:rPr>
      </w:sdtEndPr>
      <w:sdtContent>
        <w:p w14:paraId="13A57092" w14:textId="77777777" w:rsidR="00854D00" w:rsidRPr="00AB3874" w:rsidRDefault="00854D00">
          <w:pPr>
            <w:pStyle w:val="Kopvaninhoudsopgave"/>
          </w:pPr>
          <w:r w:rsidRPr="00AB3874">
            <w:t>Inhoudsopgave</w:t>
          </w:r>
        </w:p>
        <w:p w14:paraId="11865A7E" w14:textId="5FC2A937" w:rsidR="00D6303A" w:rsidRDefault="00D11339">
          <w:pPr>
            <w:pStyle w:val="Inhopg1"/>
            <w:tabs>
              <w:tab w:val="right" w:leader="dot" w:pos="9062"/>
            </w:tabs>
            <w:rPr>
              <w:rFonts w:eastAsiaTheme="minorEastAsia"/>
              <w:noProof/>
              <w:lang w:val="en-GB" w:eastAsia="en-GB"/>
            </w:rPr>
          </w:pPr>
          <w:r w:rsidRPr="00AB3874">
            <w:fldChar w:fldCharType="begin"/>
          </w:r>
          <w:r w:rsidRPr="00AB3874">
            <w:instrText xml:space="preserve"> TOC \o "1-3" \h \z \u </w:instrText>
          </w:r>
          <w:r w:rsidRPr="00AB3874">
            <w:fldChar w:fldCharType="separate"/>
          </w:r>
          <w:hyperlink w:anchor="_Toc119917508" w:history="1">
            <w:r w:rsidR="00D6303A" w:rsidRPr="00645B8E">
              <w:rPr>
                <w:rStyle w:val="Hyperlink"/>
                <w:noProof/>
              </w:rPr>
              <w:t>Inleiding</w:t>
            </w:r>
            <w:r w:rsidR="00D6303A">
              <w:rPr>
                <w:noProof/>
                <w:webHidden/>
              </w:rPr>
              <w:tab/>
            </w:r>
            <w:r w:rsidR="00D6303A">
              <w:rPr>
                <w:noProof/>
                <w:webHidden/>
              </w:rPr>
              <w:fldChar w:fldCharType="begin"/>
            </w:r>
            <w:r w:rsidR="00D6303A">
              <w:rPr>
                <w:noProof/>
                <w:webHidden/>
              </w:rPr>
              <w:instrText xml:space="preserve"> PAGEREF _Toc119917508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6A4A6059" w14:textId="1352BD9B" w:rsidR="00D6303A" w:rsidRDefault="008924AD">
          <w:pPr>
            <w:pStyle w:val="Inhopg1"/>
            <w:tabs>
              <w:tab w:val="right" w:leader="dot" w:pos="9062"/>
            </w:tabs>
            <w:rPr>
              <w:rFonts w:eastAsiaTheme="minorEastAsia"/>
              <w:noProof/>
              <w:lang w:val="en-GB" w:eastAsia="en-GB"/>
            </w:rPr>
          </w:pPr>
          <w:hyperlink w:anchor="_Toc119917509" w:history="1">
            <w:r w:rsidR="00D6303A" w:rsidRPr="00645B8E">
              <w:rPr>
                <w:rStyle w:val="Hyperlink"/>
                <w:noProof/>
              </w:rPr>
              <w:t>Het bedrijf</w:t>
            </w:r>
            <w:r w:rsidR="00D6303A">
              <w:rPr>
                <w:noProof/>
                <w:webHidden/>
              </w:rPr>
              <w:tab/>
            </w:r>
            <w:r w:rsidR="00D6303A">
              <w:rPr>
                <w:noProof/>
                <w:webHidden/>
              </w:rPr>
              <w:fldChar w:fldCharType="begin"/>
            </w:r>
            <w:r w:rsidR="00D6303A">
              <w:rPr>
                <w:noProof/>
                <w:webHidden/>
              </w:rPr>
              <w:instrText xml:space="preserve"> PAGEREF _Toc119917509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425F2899" w14:textId="184388DB" w:rsidR="00D6303A" w:rsidRDefault="008924AD">
          <w:pPr>
            <w:pStyle w:val="Inhopg1"/>
            <w:tabs>
              <w:tab w:val="right" w:leader="dot" w:pos="9062"/>
            </w:tabs>
            <w:rPr>
              <w:rFonts w:eastAsiaTheme="minorEastAsia"/>
              <w:noProof/>
              <w:lang w:val="en-GB" w:eastAsia="en-GB"/>
            </w:rPr>
          </w:pPr>
          <w:hyperlink w:anchor="_Toc119917510" w:history="1">
            <w:r w:rsidR="00D6303A" w:rsidRPr="00645B8E">
              <w:rPr>
                <w:rStyle w:val="Hyperlink"/>
                <w:noProof/>
              </w:rPr>
              <w:t>Probleemstelling</w:t>
            </w:r>
            <w:r w:rsidR="00D6303A">
              <w:rPr>
                <w:noProof/>
                <w:webHidden/>
              </w:rPr>
              <w:tab/>
            </w:r>
            <w:r w:rsidR="00D6303A">
              <w:rPr>
                <w:noProof/>
                <w:webHidden/>
              </w:rPr>
              <w:fldChar w:fldCharType="begin"/>
            </w:r>
            <w:r w:rsidR="00D6303A">
              <w:rPr>
                <w:noProof/>
                <w:webHidden/>
              </w:rPr>
              <w:instrText xml:space="preserve"> PAGEREF _Toc119917510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57A54F7F" w14:textId="4C04160D" w:rsidR="00D6303A" w:rsidRDefault="008924AD">
          <w:pPr>
            <w:pStyle w:val="Inhopg1"/>
            <w:tabs>
              <w:tab w:val="right" w:leader="dot" w:pos="9062"/>
            </w:tabs>
            <w:rPr>
              <w:rFonts w:eastAsiaTheme="minorEastAsia"/>
              <w:noProof/>
              <w:lang w:val="en-GB" w:eastAsia="en-GB"/>
            </w:rPr>
          </w:pPr>
          <w:hyperlink w:anchor="_Toc119917511" w:history="1">
            <w:r w:rsidR="00D6303A" w:rsidRPr="00645B8E">
              <w:rPr>
                <w:rStyle w:val="Hyperlink"/>
                <w:noProof/>
              </w:rPr>
              <w:t>Doelgroep(en)</w:t>
            </w:r>
            <w:r w:rsidR="00D6303A">
              <w:rPr>
                <w:noProof/>
                <w:webHidden/>
              </w:rPr>
              <w:tab/>
            </w:r>
            <w:r w:rsidR="00D6303A">
              <w:rPr>
                <w:noProof/>
                <w:webHidden/>
              </w:rPr>
              <w:fldChar w:fldCharType="begin"/>
            </w:r>
            <w:r w:rsidR="00D6303A">
              <w:rPr>
                <w:noProof/>
                <w:webHidden/>
              </w:rPr>
              <w:instrText xml:space="preserve"> PAGEREF _Toc119917511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7BE793C6" w14:textId="2A6023E0" w:rsidR="00D6303A" w:rsidRDefault="008924AD">
          <w:pPr>
            <w:pStyle w:val="Inhopg1"/>
            <w:tabs>
              <w:tab w:val="right" w:leader="dot" w:pos="9062"/>
            </w:tabs>
            <w:rPr>
              <w:rFonts w:eastAsiaTheme="minorEastAsia"/>
              <w:noProof/>
              <w:lang w:val="en-GB" w:eastAsia="en-GB"/>
            </w:rPr>
          </w:pPr>
          <w:hyperlink w:anchor="_Toc119917512" w:history="1">
            <w:r w:rsidR="00D6303A" w:rsidRPr="00645B8E">
              <w:rPr>
                <w:rStyle w:val="Hyperlink"/>
                <w:noProof/>
              </w:rPr>
              <w:t>De vormgeving</w:t>
            </w:r>
            <w:r w:rsidR="00D6303A">
              <w:rPr>
                <w:noProof/>
                <w:webHidden/>
              </w:rPr>
              <w:tab/>
            </w:r>
            <w:r w:rsidR="00D6303A">
              <w:rPr>
                <w:noProof/>
                <w:webHidden/>
              </w:rPr>
              <w:fldChar w:fldCharType="begin"/>
            </w:r>
            <w:r w:rsidR="00D6303A">
              <w:rPr>
                <w:noProof/>
                <w:webHidden/>
              </w:rPr>
              <w:instrText xml:space="preserve"> PAGEREF _Toc119917512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7E1D0E8F" w14:textId="57F17E83" w:rsidR="00D6303A" w:rsidRDefault="008924AD">
          <w:pPr>
            <w:pStyle w:val="Inhopg1"/>
            <w:tabs>
              <w:tab w:val="right" w:leader="dot" w:pos="9062"/>
            </w:tabs>
            <w:rPr>
              <w:rFonts w:eastAsiaTheme="minorEastAsia"/>
              <w:noProof/>
              <w:lang w:val="en-GB" w:eastAsia="en-GB"/>
            </w:rPr>
          </w:pPr>
          <w:hyperlink w:anchor="_Toc119917513" w:history="1">
            <w:r w:rsidR="00D6303A" w:rsidRPr="00645B8E">
              <w:rPr>
                <w:rStyle w:val="Hyperlink"/>
                <w:noProof/>
              </w:rPr>
              <w:t>Informatie</w:t>
            </w:r>
            <w:r w:rsidR="00D6303A">
              <w:rPr>
                <w:noProof/>
                <w:webHidden/>
              </w:rPr>
              <w:tab/>
            </w:r>
            <w:r w:rsidR="00D6303A">
              <w:rPr>
                <w:noProof/>
                <w:webHidden/>
              </w:rPr>
              <w:fldChar w:fldCharType="begin"/>
            </w:r>
            <w:r w:rsidR="00D6303A">
              <w:rPr>
                <w:noProof/>
                <w:webHidden/>
              </w:rPr>
              <w:instrText xml:space="preserve"> PAGEREF _Toc119917513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3BC47910" w14:textId="67344944" w:rsidR="00D6303A" w:rsidRDefault="008924AD">
          <w:pPr>
            <w:pStyle w:val="Inhopg1"/>
            <w:tabs>
              <w:tab w:val="right" w:leader="dot" w:pos="9062"/>
            </w:tabs>
            <w:rPr>
              <w:rFonts w:eastAsiaTheme="minorEastAsia"/>
              <w:noProof/>
              <w:lang w:val="en-GB" w:eastAsia="en-GB"/>
            </w:rPr>
          </w:pPr>
          <w:hyperlink w:anchor="_Toc119917514" w:history="1">
            <w:r w:rsidR="00D6303A" w:rsidRPr="00645B8E">
              <w:rPr>
                <w:rStyle w:val="Hyperlink"/>
                <w:noProof/>
              </w:rPr>
              <w:t>Overig</w:t>
            </w:r>
            <w:r w:rsidR="00D6303A">
              <w:rPr>
                <w:noProof/>
                <w:webHidden/>
              </w:rPr>
              <w:tab/>
            </w:r>
            <w:r w:rsidR="00D6303A">
              <w:rPr>
                <w:noProof/>
                <w:webHidden/>
              </w:rPr>
              <w:fldChar w:fldCharType="begin"/>
            </w:r>
            <w:r w:rsidR="00D6303A">
              <w:rPr>
                <w:noProof/>
                <w:webHidden/>
              </w:rPr>
              <w:instrText xml:space="preserve"> PAGEREF _Toc119917514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7B65310D" w14:textId="38EEAF3E" w:rsidR="00D6303A" w:rsidRDefault="008924AD">
          <w:pPr>
            <w:pStyle w:val="Inhopg1"/>
            <w:tabs>
              <w:tab w:val="right" w:leader="dot" w:pos="9062"/>
            </w:tabs>
            <w:rPr>
              <w:rFonts w:eastAsiaTheme="minorEastAsia"/>
              <w:noProof/>
              <w:lang w:val="en-GB" w:eastAsia="en-GB"/>
            </w:rPr>
          </w:pPr>
          <w:hyperlink w:anchor="_Toc119917515" w:history="1">
            <w:r w:rsidR="00D6303A" w:rsidRPr="00645B8E">
              <w:rPr>
                <w:rStyle w:val="Hyperlink"/>
                <w:noProof/>
              </w:rPr>
              <w:t>Doelstellingen</w:t>
            </w:r>
            <w:r w:rsidR="00D6303A">
              <w:rPr>
                <w:noProof/>
                <w:webHidden/>
              </w:rPr>
              <w:tab/>
            </w:r>
            <w:r w:rsidR="00D6303A">
              <w:rPr>
                <w:noProof/>
                <w:webHidden/>
              </w:rPr>
              <w:fldChar w:fldCharType="begin"/>
            </w:r>
            <w:r w:rsidR="00D6303A">
              <w:rPr>
                <w:noProof/>
                <w:webHidden/>
              </w:rPr>
              <w:instrText xml:space="preserve"> PAGEREF _Toc119917515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7417C28B" w14:textId="67AFA4F6" w:rsidR="00D6303A" w:rsidRDefault="008924AD">
          <w:pPr>
            <w:pStyle w:val="Inhopg1"/>
            <w:tabs>
              <w:tab w:val="right" w:leader="dot" w:pos="9062"/>
            </w:tabs>
            <w:rPr>
              <w:rFonts w:eastAsiaTheme="minorEastAsia"/>
              <w:noProof/>
              <w:lang w:val="en-GB" w:eastAsia="en-GB"/>
            </w:rPr>
          </w:pPr>
          <w:hyperlink w:anchor="_Toc119917516" w:history="1">
            <w:r w:rsidR="00D6303A" w:rsidRPr="00645B8E">
              <w:rPr>
                <w:rStyle w:val="Hyperlink"/>
                <w:noProof/>
              </w:rPr>
              <w:t>Betrokkenen</w:t>
            </w:r>
            <w:r w:rsidR="00D6303A">
              <w:rPr>
                <w:noProof/>
                <w:webHidden/>
              </w:rPr>
              <w:tab/>
            </w:r>
            <w:r w:rsidR="00D6303A">
              <w:rPr>
                <w:noProof/>
                <w:webHidden/>
              </w:rPr>
              <w:fldChar w:fldCharType="begin"/>
            </w:r>
            <w:r w:rsidR="00D6303A">
              <w:rPr>
                <w:noProof/>
                <w:webHidden/>
              </w:rPr>
              <w:instrText xml:space="preserve"> PAGEREF _Toc119917516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4E8F5464" w14:textId="4E13429A" w:rsidR="00D6303A" w:rsidRDefault="008924AD">
          <w:pPr>
            <w:pStyle w:val="Inhopg1"/>
            <w:tabs>
              <w:tab w:val="right" w:leader="dot" w:pos="9062"/>
            </w:tabs>
            <w:rPr>
              <w:rFonts w:eastAsiaTheme="minorEastAsia"/>
              <w:noProof/>
              <w:lang w:val="en-GB" w:eastAsia="en-GB"/>
            </w:rPr>
          </w:pPr>
          <w:hyperlink w:anchor="_Toc119917517" w:history="1">
            <w:r w:rsidR="00D6303A" w:rsidRPr="00645B8E">
              <w:rPr>
                <w:rStyle w:val="Hyperlink"/>
                <w:noProof/>
              </w:rPr>
              <w:t>Benodigdheden</w:t>
            </w:r>
            <w:r w:rsidR="00D6303A">
              <w:rPr>
                <w:noProof/>
                <w:webHidden/>
              </w:rPr>
              <w:tab/>
            </w:r>
            <w:r w:rsidR="00D6303A">
              <w:rPr>
                <w:noProof/>
                <w:webHidden/>
              </w:rPr>
              <w:fldChar w:fldCharType="begin"/>
            </w:r>
            <w:r w:rsidR="00D6303A">
              <w:rPr>
                <w:noProof/>
                <w:webHidden/>
              </w:rPr>
              <w:instrText xml:space="preserve"> PAGEREF _Toc119917517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6BA570F1" w14:textId="45EDD776" w:rsidR="00D6303A" w:rsidRDefault="008924AD">
          <w:pPr>
            <w:pStyle w:val="Inhopg1"/>
            <w:tabs>
              <w:tab w:val="right" w:leader="dot" w:pos="9062"/>
            </w:tabs>
            <w:rPr>
              <w:rFonts w:eastAsiaTheme="minorEastAsia"/>
              <w:noProof/>
              <w:lang w:val="en-GB" w:eastAsia="en-GB"/>
            </w:rPr>
          </w:pPr>
          <w:hyperlink w:anchor="_Toc119917518" w:history="1">
            <w:r w:rsidR="00D6303A" w:rsidRPr="00645B8E">
              <w:rPr>
                <w:rStyle w:val="Hyperlink"/>
                <w:noProof/>
              </w:rPr>
              <w:t>Te gebruiken hardware</w:t>
            </w:r>
            <w:r w:rsidR="00D6303A">
              <w:rPr>
                <w:noProof/>
                <w:webHidden/>
              </w:rPr>
              <w:tab/>
            </w:r>
            <w:r w:rsidR="00D6303A">
              <w:rPr>
                <w:noProof/>
                <w:webHidden/>
              </w:rPr>
              <w:fldChar w:fldCharType="begin"/>
            </w:r>
            <w:r w:rsidR="00D6303A">
              <w:rPr>
                <w:noProof/>
                <w:webHidden/>
              </w:rPr>
              <w:instrText xml:space="preserve"> PAGEREF _Toc119917518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44EACDFA" w14:textId="1A6AF159" w:rsidR="00D6303A" w:rsidRDefault="008924AD">
          <w:pPr>
            <w:pStyle w:val="Inhopg1"/>
            <w:tabs>
              <w:tab w:val="right" w:leader="dot" w:pos="9062"/>
            </w:tabs>
            <w:rPr>
              <w:rFonts w:eastAsiaTheme="minorEastAsia"/>
              <w:noProof/>
              <w:lang w:val="en-GB" w:eastAsia="en-GB"/>
            </w:rPr>
          </w:pPr>
          <w:hyperlink w:anchor="_Toc119917519" w:history="1">
            <w:r w:rsidR="00D6303A" w:rsidRPr="00645B8E">
              <w:rPr>
                <w:rStyle w:val="Hyperlink"/>
                <w:noProof/>
              </w:rPr>
              <w:t>Te gebruiken software</w:t>
            </w:r>
            <w:r w:rsidR="00D6303A">
              <w:rPr>
                <w:noProof/>
                <w:webHidden/>
              </w:rPr>
              <w:tab/>
            </w:r>
            <w:r w:rsidR="00D6303A">
              <w:rPr>
                <w:noProof/>
                <w:webHidden/>
              </w:rPr>
              <w:fldChar w:fldCharType="begin"/>
            </w:r>
            <w:r w:rsidR="00D6303A">
              <w:rPr>
                <w:noProof/>
                <w:webHidden/>
              </w:rPr>
              <w:instrText xml:space="preserve"> PAGEREF _Toc119917519 \h </w:instrText>
            </w:r>
            <w:r w:rsidR="00D6303A">
              <w:rPr>
                <w:noProof/>
                <w:webHidden/>
              </w:rPr>
            </w:r>
            <w:r w:rsidR="00D6303A">
              <w:rPr>
                <w:noProof/>
                <w:webHidden/>
              </w:rPr>
              <w:fldChar w:fldCharType="separate"/>
            </w:r>
            <w:r w:rsidR="00D6303A">
              <w:rPr>
                <w:noProof/>
                <w:webHidden/>
              </w:rPr>
              <w:t>3</w:t>
            </w:r>
            <w:r w:rsidR="00D6303A">
              <w:rPr>
                <w:noProof/>
                <w:webHidden/>
              </w:rPr>
              <w:fldChar w:fldCharType="end"/>
            </w:r>
          </w:hyperlink>
        </w:p>
        <w:p w14:paraId="7EECD68B" w14:textId="0A97419C" w:rsidR="00D6303A" w:rsidRDefault="008924AD">
          <w:pPr>
            <w:pStyle w:val="Inhopg1"/>
            <w:tabs>
              <w:tab w:val="right" w:leader="dot" w:pos="9062"/>
            </w:tabs>
            <w:rPr>
              <w:rFonts w:eastAsiaTheme="minorEastAsia"/>
              <w:noProof/>
              <w:lang w:val="en-GB" w:eastAsia="en-GB"/>
            </w:rPr>
          </w:pPr>
          <w:hyperlink w:anchor="_Toc119917520" w:history="1">
            <w:r w:rsidR="00D6303A" w:rsidRPr="00645B8E">
              <w:rPr>
                <w:rStyle w:val="Hyperlink"/>
                <w:noProof/>
              </w:rPr>
              <w:t>Takenlijst</w:t>
            </w:r>
            <w:r w:rsidR="00D6303A">
              <w:rPr>
                <w:noProof/>
                <w:webHidden/>
              </w:rPr>
              <w:tab/>
            </w:r>
            <w:r w:rsidR="00D6303A">
              <w:rPr>
                <w:noProof/>
                <w:webHidden/>
              </w:rPr>
              <w:fldChar w:fldCharType="begin"/>
            </w:r>
            <w:r w:rsidR="00D6303A">
              <w:rPr>
                <w:noProof/>
                <w:webHidden/>
              </w:rPr>
              <w:instrText xml:space="preserve"> PAGEREF _Toc119917520 \h </w:instrText>
            </w:r>
            <w:r w:rsidR="00D6303A">
              <w:rPr>
                <w:noProof/>
                <w:webHidden/>
              </w:rPr>
            </w:r>
            <w:r w:rsidR="00D6303A">
              <w:rPr>
                <w:noProof/>
                <w:webHidden/>
              </w:rPr>
              <w:fldChar w:fldCharType="separate"/>
            </w:r>
            <w:r w:rsidR="00D6303A">
              <w:rPr>
                <w:noProof/>
                <w:webHidden/>
              </w:rPr>
              <w:t>3</w:t>
            </w:r>
            <w:r w:rsidR="00D6303A">
              <w:rPr>
                <w:noProof/>
                <w:webHidden/>
              </w:rPr>
              <w:fldChar w:fldCharType="end"/>
            </w:r>
          </w:hyperlink>
        </w:p>
        <w:p w14:paraId="5EEF93D2" w14:textId="38FD286C" w:rsidR="00D6303A" w:rsidRDefault="008924AD">
          <w:pPr>
            <w:pStyle w:val="Inhopg1"/>
            <w:tabs>
              <w:tab w:val="right" w:leader="dot" w:pos="9062"/>
            </w:tabs>
            <w:rPr>
              <w:rFonts w:eastAsiaTheme="minorEastAsia"/>
              <w:noProof/>
              <w:lang w:val="en-GB" w:eastAsia="en-GB"/>
            </w:rPr>
          </w:pPr>
          <w:hyperlink w:anchor="_Toc119917521" w:history="1">
            <w:r w:rsidR="00D6303A" w:rsidRPr="00645B8E">
              <w:rPr>
                <w:rStyle w:val="Hyperlink"/>
                <w:noProof/>
              </w:rPr>
              <w:t>ProductBacklog</w:t>
            </w:r>
            <w:r w:rsidR="00D6303A">
              <w:rPr>
                <w:noProof/>
                <w:webHidden/>
              </w:rPr>
              <w:tab/>
            </w:r>
            <w:r w:rsidR="00D6303A">
              <w:rPr>
                <w:noProof/>
                <w:webHidden/>
              </w:rPr>
              <w:fldChar w:fldCharType="begin"/>
            </w:r>
            <w:r w:rsidR="00D6303A">
              <w:rPr>
                <w:noProof/>
                <w:webHidden/>
              </w:rPr>
              <w:instrText xml:space="preserve"> PAGEREF _Toc119917521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2806CCE9" w14:textId="6410D1A4" w:rsidR="00D6303A" w:rsidRDefault="008924AD">
          <w:pPr>
            <w:pStyle w:val="Inhopg2"/>
            <w:tabs>
              <w:tab w:val="right" w:leader="dot" w:pos="9062"/>
            </w:tabs>
            <w:rPr>
              <w:rFonts w:eastAsiaTheme="minorEastAsia"/>
              <w:noProof/>
              <w:lang w:val="en-GB" w:eastAsia="en-GB"/>
            </w:rPr>
          </w:pPr>
          <w:hyperlink w:anchor="_Toc119917522" w:history="1">
            <w:r w:rsidR="00D6303A" w:rsidRPr="00645B8E">
              <w:rPr>
                <w:rStyle w:val="Hyperlink"/>
                <w:noProof/>
              </w:rPr>
              <w:t>User stories</w:t>
            </w:r>
            <w:r w:rsidR="00D6303A">
              <w:rPr>
                <w:noProof/>
                <w:webHidden/>
              </w:rPr>
              <w:tab/>
            </w:r>
            <w:r w:rsidR="00D6303A">
              <w:rPr>
                <w:noProof/>
                <w:webHidden/>
              </w:rPr>
              <w:fldChar w:fldCharType="begin"/>
            </w:r>
            <w:r w:rsidR="00D6303A">
              <w:rPr>
                <w:noProof/>
                <w:webHidden/>
              </w:rPr>
              <w:instrText xml:space="preserve"> PAGEREF _Toc119917522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27EFD685" w14:textId="5B053A7C" w:rsidR="00D6303A" w:rsidRDefault="008924AD">
          <w:pPr>
            <w:pStyle w:val="Inhopg3"/>
            <w:tabs>
              <w:tab w:val="right" w:leader="dot" w:pos="9062"/>
            </w:tabs>
            <w:rPr>
              <w:rFonts w:eastAsiaTheme="minorEastAsia"/>
              <w:noProof/>
              <w:lang w:val="en-GB" w:eastAsia="en-GB"/>
            </w:rPr>
          </w:pPr>
          <w:hyperlink w:anchor="_Toc119917523" w:history="1">
            <w:r w:rsidR="00D6303A" w:rsidRPr="00645B8E">
              <w:rPr>
                <w:rStyle w:val="Hyperlink"/>
                <w:noProof/>
              </w:rPr>
              <w:t>1.1 Inloggen op Mijn Schaakclub account</w:t>
            </w:r>
            <w:r w:rsidR="00D6303A">
              <w:rPr>
                <w:noProof/>
                <w:webHidden/>
              </w:rPr>
              <w:tab/>
            </w:r>
            <w:r w:rsidR="00D6303A">
              <w:rPr>
                <w:noProof/>
                <w:webHidden/>
              </w:rPr>
              <w:fldChar w:fldCharType="begin"/>
            </w:r>
            <w:r w:rsidR="00D6303A">
              <w:rPr>
                <w:noProof/>
                <w:webHidden/>
              </w:rPr>
              <w:instrText xml:space="preserve"> PAGEREF _Toc119917523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370577EC" w14:textId="40B3435F" w:rsidR="00D6303A" w:rsidRDefault="008924AD">
          <w:pPr>
            <w:pStyle w:val="Inhopg3"/>
            <w:tabs>
              <w:tab w:val="right" w:leader="dot" w:pos="9062"/>
            </w:tabs>
            <w:rPr>
              <w:rFonts w:eastAsiaTheme="minorEastAsia"/>
              <w:noProof/>
              <w:lang w:val="en-GB" w:eastAsia="en-GB"/>
            </w:rPr>
          </w:pPr>
          <w:hyperlink w:anchor="_Toc119917524" w:history="1">
            <w:r w:rsidR="00D6303A" w:rsidRPr="00645B8E">
              <w:rPr>
                <w:rStyle w:val="Hyperlink"/>
                <w:noProof/>
              </w:rPr>
              <w:t>1.1.1 Inloggen</w:t>
            </w:r>
            <w:r w:rsidR="00D6303A">
              <w:rPr>
                <w:noProof/>
                <w:webHidden/>
              </w:rPr>
              <w:tab/>
            </w:r>
            <w:r w:rsidR="00D6303A">
              <w:rPr>
                <w:noProof/>
                <w:webHidden/>
              </w:rPr>
              <w:fldChar w:fldCharType="begin"/>
            </w:r>
            <w:r w:rsidR="00D6303A">
              <w:rPr>
                <w:noProof/>
                <w:webHidden/>
              </w:rPr>
              <w:instrText xml:space="preserve"> PAGEREF _Toc119917524 \h </w:instrText>
            </w:r>
            <w:r w:rsidR="00D6303A">
              <w:rPr>
                <w:noProof/>
                <w:webHidden/>
              </w:rPr>
            </w:r>
            <w:r w:rsidR="00D6303A">
              <w:rPr>
                <w:noProof/>
                <w:webHidden/>
              </w:rPr>
              <w:fldChar w:fldCharType="separate"/>
            </w:r>
            <w:r w:rsidR="00D6303A">
              <w:rPr>
                <w:noProof/>
                <w:webHidden/>
              </w:rPr>
              <w:t>1</w:t>
            </w:r>
            <w:r w:rsidR="00D6303A">
              <w:rPr>
                <w:noProof/>
                <w:webHidden/>
              </w:rPr>
              <w:fldChar w:fldCharType="end"/>
            </w:r>
          </w:hyperlink>
        </w:p>
        <w:p w14:paraId="67D656C6" w14:textId="7672E797" w:rsidR="00D6303A" w:rsidRDefault="008924AD">
          <w:pPr>
            <w:pStyle w:val="Inhopg3"/>
            <w:tabs>
              <w:tab w:val="right" w:leader="dot" w:pos="9062"/>
            </w:tabs>
            <w:rPr>
              <w:rFonts w:eastAsiaTheme="minorEastAsia"/>
              <w:noProof/>
              <w:lang w:val="en-GB" w:eastAsia="en-GB"/>
            </w:rPr>
          </w:pPr>
          <w:hyperlink w:anchor="_Toc119917525" w:history="1">
            <w:r w:rsidR="00D6303A" w:rsidRPr="00645B8E">
              <w:rPr>
                <w:rStyle w:val="Hyperlink"/>
                <w:noProof/>
              </w:rPr>
              <w:t>1.2 Registreren voor een Schaakclub account</w:t>
            </w:r>
            <w:r w:rsidR="00D6303A">
              <w:rPr>
                <w:noProof/>
                <w:webHidden/>
              </w:rPr>
              <w:tab/>
            </w:r>
            <w:r w:rsidR="00D6303A">
              <w:rPr>
                <w:noProof/>
                <w:webHidden/>
              </w:rPr>
              <w:fldChar w:fldCharType="begin"/>
            </w:r>
            <w:r w:rsidR="00D6303A">
              <w:rPr>
                <w:noProof/>
                <w:webHidden/>
              </w:rPr>
              <w:instrText xml:space="preserve"> PAGEREF _Toc119917525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24CBD30E" w14:textId="456AA23D" w:rsidR="00D6303A" w:rsidRDefault="008924AD">
          <w:pPr>
            <w:pStyle w:val="Inhopg3"/>
            <w:tabs>
              <w:tab w:val="right" w:leader="dot" w:pos="9062"/>
            </w:tabs>
            <w:rPr>
              <w:rFonts w:eastAsiaTheme="minorEastAsia"/>
              <w:noProof/>
              <w:lang w:val="en-GB" w:eastAsia="en-GB"/>
            </w:rPr>
          </w:pPr>
          <w:hyperlink w:anchor="_Toc119917526" w:history="1">
            <w:r w:rsidR="00D6303A" w:rsidRPr="00645B8E">
              <w:rPr>
                <w:rStyle w:val="Hyperlink"/>
                <w:noProof/>
              </w:rPr>
              <w:t>1.2.1 Registreren</w:t>
            </w:r>
            <w:r w:rsidR="00D6303A">
              <w:rPr>
                <w:noProof/>
                <w:webHidden/>
              </w:rPr>
              <w:tab/>
            </w:r>
            <w:r w:rsidR="00D6303A">
              <w:rPr>
                <w:noProof/>
                <w:webHidden/>
              </w:rPr>
              <w:fldChar w:fldCharType="begin"/>
            </w:r>
            <w:r w:rsidR="00D6303A">
              <w:rPr>
                <w:noProof/>
                <w:webHidden/>
              </w:rPr>
              <w:instrText xml:space="preserve"> PAGEREF _Toc119917526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3A6C93DB" w14:textId="69C5B26B" w:rsidR="00D6303A" w:rsidRDefault="008924AD">
          <w:pPr>
            <w:pStyle w:val="Inhopg3"/>
            <w:tabs>
              <w:tab w:val="right" w:leader="dot" w:pos="9062"/>
            </w:tabs>
            <w:rPr>
              <w:rFonts w:eastAsiaTheme="minorEastAsia"/>
              <w:noProof/>
              <w:lang w:val="en-GB" w:eastAsia="en-GB"/>
            </w:rPr>
          </w:pPr>
          <w:hyperlink w:anchor="_Toc119917527" w:history="1">
            <w:r w:rsidR="00D6303A" w:rsidRPr="00645B8E">
              <w:rPr>
                <w:rStyle w:val="Hyperlink"/>
                <w:noProof/>
              </w:rPr>
              <w:t>1.3 Gegevens aanpassen</w:t>
            </w:r>
            <w:r w:rsidR="00D6303A">
              <w:rPr>
                <w:noProof/>
                <w:webHidden/>
              </w:rPr>
              <w:tab/>
            </w:r>
            <w:r w:rsidR="00D6303A">
              <w:rPr>
                <w:noProof/>
                <w:webHidden/>
              </w:rPr>
              <w:fldChar w:fldCharType="begin"/>
            </w:r>
            <w:r w:rsidR="00D6303A">
              <w:rPr>
                <w:noProof/>
                <w:webHidden/>
              </w:rPr>
              <w:instrText xml:space="preserve"> PAGEREF _Toc119917527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7271153E" w14:textId="7225F3A0" w:rsidR="00D6303A" w:rsidRDefault="008924AD">
          <w:pPr>
            <w:pStyle w:val="Inhopg3"/>
            <w:tabs>
              <w:tab w:val="right" w:leader="dot" w:pos="9062"/>
            </w:tabs>
            <w:rPr>
              <w:rFonts w:eastAsiaTheme="minorEastAsia"/>
              <w:noProof/>
              <w:lang w:val="en-GB" w:eastAsia="en-GB"/>
            </w:rPr>
          </w:pPr>
          <w:hyperlink w:anchor="_Toc119917528" w:history="1">
            <w:r w:rsidR="00D6303A" w:rsidRPr="00645B8E">
              <w:rPr>
                <w:rStyle w:val="Hyperlink"/>
                <w:noProof/>
              </w:rPr>
              <w:t>1.3.1 Gegevens aanpassen</w:t>
            </w:r>
            <w:r w:rsidR="00D6303A">
              <w:rPr>
                <w:noProof/>
                <w:webHidden/>
              </w:rPr>
              <w:tab/>
            </w:r>
            <w:r w:rsidR="00D6303A">
              <w:rPr>
                <w:noProof/>
                <w:webHidden/>
              </w:rPr>
              <w:fldChar w:fldCharType="begin"/>
            </w:r>
            <w:r w:rsidR="00D6303A">
              <w:rPr>
                <w:noProof/>
                <w:webHidden/>
              </w:rPr>
              <w:instrText xml:space="preserve"> PAGEREF _Toc119917528 \h </w:instrText>
            </w:r>
            <w:r w:rsidR="00D6303A">
              <w:rPr>
                <w:noProof/>
                <w:webHidden/>
              </w:rPr>
            </w:r>
            <w:r w:rsidR="00D6303A">
              <w:rPr>
                <w:noProof/>
                <w:webHidden/>
              </w:rPr>
              <w:fldChar w:fldCharType="separate"/>
            </w:r>
            <w:r w:rsidR="00D6303A">
              <w:rPr>
                <w:noProof/>
                <w:webHidden/>
              </w:rPr>
              <w:t>2</w:t>
            </w:r>
            <w:r w:rsidR="00D6303A">
              <w:rPr>
                <w:noProof/>
                <w:webHidden/>
              </w:rPr>
              <w:fldChar w:fldCharType="end"/>
            </w:r>
          </w:hyperlink>
        </w:p>
        <w:p w14:paraId="7748DFCF" w14:textId="30D9F42B" w:rsidR="00D6303A" w:rsidRDefault="008924AD">
          <w:pPr>
            <w:pStyle w:val="Inhopg3"/>
            <w:tabs>
              <w:tab w:val="right" w:leader="dot" w:pos="9062"/>
            </w:tabs>
            <w:rPr>
              <w:rFonts w:eastAsiaTheme="minorEastAsia"/>
              <w:noProof/>
              <w:lang w:val="en-GB" w:eastAsia="en-GB"/>
            </w:rPr>
          </w:pPr>
          <w:hyperlink w:anchor="_Toc119917529" w:history="1">
            <w:r w:rsidR="00D6303A" w:rsidRPr="00645B8E">
              <w:rPr>
                <w:rStyle w:val="Hyperlink"/>
                <w:noProof/>
              </w:rPr>
              <w:t>1.4 Account verwijderen</w:t>
            </w:r>
            <w:r w:rsidR="00D6303A">
              <w:rPr>
                <w:noProof/>
                <w:webHidden/>
              </w:rPr>
              <w:tab/>
            </w:r>
            <w:r w:rsidR="00D6303A">
              <w:rPr>
                <w:noProof/>
                <w:webHidden/>
              </w:rPr>
              <w:fldChar w:fldCharType="begin"/>
            </w:r>
            <w:r w:rsidR="00D6303A">
              <w:rPr>
                <w:noProof/>
                <w:webHidden/>
              </w:rPr>
              <w:instrText xml:space="preserve"> PAGEREF _Toc119917529 \h </w:instrText>
            </w:r>
            <w:r w:rsidR="00D6303A">
              <w:rPr>
                <w:noProof/>
                <w:webHidden/>
              </w:rPr>
            </w:r>
            <w:r w:rsidR="00D6303A">
              <w:rPr>
                <w:noProof/>
                <w:webHidden/>
              </w:rPr>
              <w:fldChar w:fldCharType="separate"/>
            </w:r>
            <w:r w:rsidR="00D6303A">
              <w:rPr>
                <w:noProof/>
                <w:webHidden/>
              </w:rPr>
              <w:t>3</w:t>
            </w:r>
            <w:r w:rsidR="00D6303A">
              <w:rPr>
                <w:noProof/>
                <w:webHidden/>
              </w:rPr>
              <w:fldChar w:fldCharType="end"/>
            </w:r>
          </w:hyperlink>
        </w:p>
        <w:p w14:paraId="41BF04CE" w14:textId="2C3DA818" w:rsidR="00D6303A" w:rsidRDefault="008924AD">
          <w:pPr>
            <w:pStyle w:val="Inhopg3"/>
            <w:tabs>
              <w:tab w:val="right" w:leader="dot" w:pos="9062"/>
            </w:tabs>
            <w:rPr>
              <w:rFonts w:eastAsiaTheme="minorEastAsia"/>
              <w:noProof/>
              <w:lang w:val="en-GB" w:eastAsia="en-GB"/>
            </w:rPr>
          </w:pPr>
          <w:hyperlink w:anchor="_Toc119917530" w:history="1">
            <w:r w:rsidR="00D6303A" w:rsidRPr="00645B8E">
              <w:rPr>
                <w:rStyle w:val="Hyperlink"/>
                <w:noProof/>
              </w:rPr>
              <w:t>1.4.1 Account verwijderen</w:t>
            </w:r>
            <w:r w:rsidR="00D6303A">
              <w:rPr>
                <w:noProof/>
                <w:webHidden/>
              </w:rPr>
              <w:tab/>
            </w:r>
            <w:r w:rsidR="00D6303A">
              <w:rPr>
                <w:noProof/>
                <w:webHidden/>
              </w:rPr>
              <w:fldChar w:fldCharType="begin"/>
            </w:r>
            <w:r w:rsidR="00D6303A">
              <w:rPr>
                <w:noProof/>
                <w:webHidden/>
              </w:rPr>
              <w:instrText xml:space="preserve"> PAGEREF _Toc119917530 \h </w:instrText>
            </w:r>
            <w:r w:rsidR="00D6303A">
              <w:rPr>
                <w:noProof/>
                <w:webHidden/>
              </w:rPr>
            </w:r>
            <w:r w:rsidR="00D6303A">
              <w:rPr>
                <w:noProof/>
                <w:webHidden/>
              </w:rPr>
              <w:fldChar w:fldCharType="separate"/>
            </w:r>
            <w:r w:rsidR="00D6303A">
              <w:rPr>
                <w:noProof/>
                <w:webHidden/>
              </w:rPr>
              <w:t>3</w:t>
            </w:r>
            <w:r w:rsidR="00D6303A">
              <w:rPr>
                <w:noProof/>
                <w:webHidden/>
              </w:rPr>
              <w:fldChar w:fldCharType="end"/>
            </w:r>
          </w:hyperlink>
        </w:p>
        <w:p w14:paraId="58282F5F" w14:textId="7FE4AD5C" w:rsidR="00D6303A" w:rsidRDefault="008924AD">
          <w:pPr>
            <w:pStyle w:val="Inhopg3"/>
            <w:tabs>
              <w:tab w:val="right" w:leader="dot" w:pos="9062"/>
            </w:tabs>
            <w:rPr>
              <w:rFonts w:eastAsiaTheme="minorEastAsia"/>
              <w:noProof/>
              <w:lang w:val="en-GB" w:eastAsia="en-GB"/>
            </w:rPr>
          </w:pPr>
          <w:hyperlink w:anchor="_Toc119917531" w:history="1">
            <w:r w:rsidR="00D6303A" w:rsidRPr="00645B8E">
              <w:rPr>
                <w:rStyle w:val="Hyperlink"/>
                <w:noProof/>
              </w:rPr>
              <w:t>1.5 Account Aanmaken als Secretaressen</w:t>
            </w:r>
            <w:r w:rsidR="00D6303A">
              <w:rPr>
                <w:noProof/>
                <w:webHidden/>
              </w:rPr>
              <w:tab/>
            </w:r>
            <w:r w:rsidR="00D6303A">
              <w:rPr>
                <w:noProof/>
                <w:webHidden/>
              </w:rPr>
              <w:fldChar w:fldCharType="begin"/>
            </w:r>
            <w:r w:rsidR="00D6303A">
              <w:rPr>
                <w:noProof/>
                <w:webHidden/>
              </w:rPr>
              <w:instrText xml:space="preserve"> PAGEREF _Toc119917531 \h </w:instrText>
            </w:r>
            <w:r w:rsidR="00D6303A">
              <w:rPr>
                <w:noProof/>
                <w:webHidden/>
              </w:rPr>
            </w:r>
            <w:r w:rsidR="00D6303A">
              <w:rPr>
                <w:noProof/>
                <w:webHidden/>
              </w:rPr>
              <w:fldChar w:fldCharType="separate"/>
            </w:r>
            <w:r w:rsidR="00D6303A">
              <w:rPr>
                <w:noProof/>
                <w:webHidden/>
              </w:rPr>
              <w:t>4</w:t>
            </w:r>
            <w:r w:rsidR="00D6303A">
              <w:rPr>
                <w:noProof/>
                <w:webHidden/>
              </w:rPr>
              <w:fldChar w:fldCharType="end"/>
            </w:r>
          </w:hyperlink>
        </w:p>
        <w:p w14:paraId="18AE35DE" w14:textId="6CFEB9B4" w:rsidR="00D6303A" w:rsidRDefault="008924AD">
          <w:pPr>
            <w:pStyle w:val="Inhopg3"/>
            <w:tabs>
              <w:tab w:val="right" w:leader="dot" w:pos="9062"/>
            </w:tabs>
            <w:rPr>
              <w:rFonts w:eastAsiaTheme="minorEastAsia"/>
              <w:noProof/>
              <w:lang w:val="en-GB" w:eastAsia="en-GB"/>
            </w:rPr>
          </w:pPr>
          <w:hyperlink w:anchor="_Toc119917532" w:history="1">
            <w:r w:rsidR="00D6303A" w:rsidRPr="00645B8E">
              <w:rPr>
                <w:rStyle w:val="Hyperlink"/>
                <w:noProof/>
              </w:rPr>
              <w:t>1.5.1 Account aanmaken</w:t>
            </w:r>
            <w:r w:rsidR="00D6303A">
              <w:rPr>
                <w:noProof/>
                <w:webHidden/>
              </w:rPr>
              <w:tab/>
            </w:r>
            <w:r w:rsidR="00D6303A">
              <w:rPr>
                <w:noProof/>
                <w:webHidden/>
              </w:rPr>
              <w:fldChar w:fldCharType="begin"/>
            </w:r>
            <w:r w:rsidR="00D6303A">
              <w:rPr>
                <w:noProof/>
                <w:webHidden/>
              </w:rPr>
              <w:instrText xml:space="preserve"> PAGEREF _Toc119917532 \h </w:instrText>
            </w:r>
            <w:r w:rsidR="00D6303A">
              <w:rPr>
                <w:noProof/>
                <w:webHidden/>
              </w:rPr>
            </w:r>
            <w:r w:rsidR="00D6303A">
              <w:rPr>
                <w:noProof/>
                <w:webHidden/>
              </w:rPr>
              <w:fldChar w:fldCharType="separate"/>
            </w:r>
            <w:r w:rsidR="00D6303A">
              <w:rPr>
                <w:noProof/>
                <w:webHidden/>
              </w:rPr>
              <w:t>4</w:t>
            </w:r>
            <w:r w:rsidR="00D6303A">
              <w:rPr>
                <w:noProof/>
                <w:webHidden/>
              </w:rPr>
              <w:fldChar w:fldCharType="end"/>
            </w:r>
          </w:hyperlink>
        </w:p>
        <w:p w14:paraId="6E553DC4" w14:textId="3199F7DB" w:rsidR="00D6303A" w:rsidRDefault="008924AD">
          <w:pPr>
            <w:pStyle w:val="Inhopg1"/>
            <w:tabs>
              <w:tab w:val="right" w:leader="dot" w:pos="9062"/>
            </w:tabs>
            <w:rPr>
              <w:rFonts w:eastAsiaTheme="minorEastAsia"/>
              <w:noProof/>
              <w:lang w:val="en-GB" w:eastAsia="en-GB"/>
            </w:rPr>
          </w:pPr>
          <w:hyperlink w:anchor="_Toc119917533" w:history="1">
            <w:r w:rsidR="00D6303A" w:rsidRPr="00645B8E">
              <w:rPr>
                <w:rStyle w:val="Hyperlink"/>
                <w:noProof/>
              </w:rPr>
              <w:t>Planning</w:t>
            </w:r>
            <w:r w:rsidR="00D6303A">
              <w:rPr>
                <w:noProof/>
                <w:webHidden/>
              </w:rPr>
              <w:tab/>
            </w:r>
            <w:r w:rsidR="00D6303A">
              <w:rPr>
                <w:noProof/>
                <w:webHidden/>
              </w:rPr>
              <w:fldChar w:fldCharType="begin"/>
            </w:r>
            <w:r w:rsidR="00D6303A">
              <w:rPr>
                <w:noProof/>
                <w:webHidden/>
              </w:rPr>
              <w:instrText xml:space="preserve"> PAGEREF _Toc119917533 \h </w:instrText>
            </w:r>
            <w:r w:rsidR="00D6303A">
              <w:rPr>
                <w:noProof/>
                <w:webHidden/>
              </w:rPr>
            </w:r>
            <w:r w:rsidR="00D6303A">
              <w:rPr>
                <w:noProof/>
                <w:webHidden/>
              </w:rPr>
              <w:fldChar w:fldCharType="separate"/>
            </w:r>
            <w:r w:rsidR="00D6303A">
              <w:rPr>
                <w:noProof/>
                <w:webHidden/>
              </w:rPr>
              <w:t>4</w:t>
            </w:r>
            <w:r w:rsidR="00D6303A">
              <w:rPr>
                <w:noProof/>
                <w:webHidden/>
              </w:rPr>
              <w:fldChar w:fldCharType="end"/>
            </w:r>
          </w:hyperlink>
        </w:p>
        <w:p w14:paraId="572F8A47" w14:textId="240DD5B6" w:rsidR="00D6303A" w:rsidRDefault="008924AD">
          <w:pPr>
            <w:pStyle w:val="Inhopg1"/>
            <w:tabs>
              <w:tab w:val="right" w:leader="dot" w:pos="9062"/>
            </w:tabs>
            <w:rPr>
              <w:rFonts w:eastAsiaTheme="minorEastAsia"/>
              <w:noProof/>
              <w:lang w:val="en-GB" w:eastAsia="en-GB"/>
            </w:rPr>
          </w:pPr>
          <w:hyperlink w:anchor="_Toc119917534" w:history="1">
            <w:r w:rsidR="00D6303A" w:rsidRPr="00645B8E">
              <w:rPr>
                <w:rStyle w:val="Hyperlink"/>
                <w:noProof/>
              </w:rPr>
              <w:t>Risicoanalyse</w:t>
            </w:r>
            <w:r w:rsidR="00D6303A">
              <w:rPr>
                <w:noProof/>
                <w:webHidden/>
              </w:rPr>
              <w:tab/>
            </w:r>
            <w:r w:rsidR="00D6303A">
              <w:rPr>
                <w:noProof/>
                <w:webHidden/>
              </w:rPr>
              <w:fldChar w:fldCharType="begin"/>
            </w:r>
            <w:r w:rsidR="00D6303A">
              <w:rPr>
                <w:noProof/>
                <w:webHidden/>
              </w:rPr>
              <w:instrText xml:space="preserve"> PAGEREF _Toc119917534 \h </w:instrText>
            </w:r>
            <w:r w:rsidR="00D6303A">
              <w:rPr>
                <w:noProof/>
                <w:webHidden/>
              </w:rPr>
            </w:r>
            <w:r w:rsidR="00D6303A">
              <w:rPr>
                <w:noProof/>
                <w:webHidden/>
              </w:rPr>
              <w:fldChar w:fldCharType="separate"/>
            </w:r>
            <w:r w:rsidR="00D6303A">
              <w:rPr>
                <w:noProof/>
                <w:webHidden/>
              </w:rPr>
              <w:t>5</w:t>
            </w:r>
            <w:r w:rsidR="00D6303A">
              <w:rPr>
                <w:noProof/>
                <w:webHidden/>
              </w:rPr>
              <w:fldChar w:fldCharType="end"/>
            </w:r>
          </w:hyperlink>
        </w:p>
        <w:p w14:paraId="55D8AC38" w14:textId="4E2C6190" w:rsidR="00D6303A" w:rsidRDefault="008924AD">
          <w:pPr>
            <w:pStyle w:val="Inhopg1"/>
            <w:tabs>
              <w:tab w:val="right" w:leader="dot" w:pos="9062"/>
            </w:tabs>
            <w:rPr>
              <w:rFonts w:eastAsiaTheme="minorEastAsia"/>
              <w:noProof/>
              <w:lang w:val="en-GB" w:eastAsia="en-GB"/>
            </w:rPr>
          </w:pPr>
          <w:hyperlink w:anchor="_Toc119917535" w:history="1">
            <w:r w:rsidR="00D6303A" w:rsidRPr="00645B8E">
              <w:rPr>
                <w:rStyle w:val="Hyperlink"/>
                <w:noProof/>
              </w:rPr>
              <w:t>Projectgrenzen</w:t>
            </w:r>
            <w:r w:rsidR="00D6303A">
              <w:rPr>
                <w:noProof/>
                <w:webHidden/>
              </w:rPr>
              <w:tab/>
            </w:r>
            <w:r w:rsidR="00D6303A">
              <w:rPr>
                <w:noProof/>
                <w:webHidden/>
              </w:rPr>
              <w:fldChar w:fldCharType="begin"/>
            </w:r>
            <w:r w:rsidR="00D6303A">
              <w:rPr>
                <w:noProof/>
                <w:webHidden/>
              </w:rPr>
              <w:instrText xml:space="preserve"> PAGEREF _Toc119917535 \h </w:instrText>
            </w:r>
            <w:r w:rsidR="00D6303A">
              <w:rPr>
                <w:noProof/>
                <w:webHidden/>
              </w:rPr>
            </w:r>
            <w:r w:rsidR="00D6303A">
              <w:rPr>
                <w:noProof/>
                <w:webHidden/>
              </w:rPr>
              <w:fldChar w:fldCharType="separate"/>
            </w:r>
            <w:r w:rsidR="00D6303A">
              <w:rPr>
                <w:noProof/>
                <w:webHidden/>
              </w:rPr>
              <w:t>5</w:t>
            </w:r>
            <w:r w:rsidR="00D6303A">
              <w:rPr>
                <w:noProof/>
                <w:webHidden/>
              </w:rPr>
              <w:fldChar w:fldCharType="end"/>
            </w:r>
          </w:hyperlink>
        </w:p>
        <w:p w14:paraId="6E7D473D" w14:textId="7453C5CB" w:rsidR="00854D00" w:rsidRPr="00AB3874" w:rsidRDefault="00D11339">
          <w:r w:rsidRPr="00AB3874">
            <w:rPr>
              <w:b/>
              <w:bCs/>
              <w:noProof/>
            </w:rPr>
            <w:fldChar w:fldCharType="end"/>
          </w:r>
        </w:p>
      </w:sdtContent>
    </w:sdt>
    <w:p w14:paraId="5722CE65" w14:textId="77777777" w:rsidR="00C95600" w:rsidRPr="00AB3874" w:rsidRDefault="00C95600" w:rsidP="00AD13CA">
      <w:pPr>
        <w:pStyle w:val="Kop1"/>
        <w:sectPr w:rsidR="00C95600" w:rsidRPr="00AB3874" w:rsidSect="00673034">
          <w:headerReference w:type="default" r:id="rId11"/>
          <w:footerReference w:type="default" r:id="rId12"/>
          <w:pgSz w:w="11906" w:h="16838"/>
          <w:pgMar w:top="1417" w:right="1417" w:bottom="1417" w:left="1417" w:header="708" w:footer="708" w:gutter="0"/>
          <w:pgNumType w:start="1"/>
          <w:cols w:space="708"/>
          <w:docGrid w:linePitch="360"/>
        </w:sectPr>
      </w:pPr>
    </w:p>
    <w:p w14:paraId="6D54CD6F" w14:textId="77777777" w:rsidR="00CA4E5C" w:rsidRPr="00AB3874" w:rsidRDefault="00AD13CA" w:rsidP="00AD13CA">
      <w:pPr>
        <w:pStyle w:val="Kop1"/>
      </w:pPr>
      <w:bookmarkStart w:id="1" w:name="_Toc119917508"/>
      <w:r w:rsidRPr="00AB3874">
        <w:lastRenderedPageBreak/>
        <w:t>Inleiding</w:t>
      </w:r>
      <w:bookmarkEnd w:id="1"/>
    </w:p>
    <w:p w14:paraId="2474E748" w14:textId="2B32A044" w:rsidR="001107A3" w:rsidRPr="00AB3874" w:rsidRDefault="001107A3" w:rsidP="005A3856">
      <w:pPr>
        <w:rPr>
          <w:i/>
          <w:iCs/>
        </w:rPr>
      </w:pPr>
      <w:r w:rsidRPr="00AB3874">
        <w:rPr>
          <w:i/>
          <w:iCs/>
        </w:rPr>
        <w:t>Dit project</w:t>
      </w:r>
      <w:r w:rsidR="00EA2BE9" w:rsidRPr="00AB3874">
        <w:rPr>
          <w:i/>
          <w:iCs/>
        </w:rPr>
        <w:t xml:space="preserve"> gaan we een webpagina maken voor </w:t>
      </w:r>
      <w:r w:rsidR="006B0BE2" w:rsidRPr="00AB3874">
        <w:rPr>
          <w:i/>
          <w:iCs/>
        </w:rPr>
        <w:t xml:space="preserve">een lokale schaakclub. De eigenaar van de club is naar ons toegekomen </w:t>
      </w:r>
      <w:r w:rsidR="005C7C13" w:rsidRPr="00AB3874">
        <w:rPr>
          <w:i/>
          <w:iCs/>
        </w:rPr>
        <w:t>met de vraag om een web pagina te maken voor zijn club</w:t>
      </w:r>
      <w:r w:rsidR="00BF7CDE" w:rsidRPr="00AB3874">
        <w:rPr>
          <w:i/>
          <w:iCs/>
        </w:rPr>
        <w:t>,</w:t>
      </w:r>
      <w:r w:rsidR="005C7C13" w:rsidRPr="00AB3874">
        <w:rPr>
          <w:i/>
          <w:iCs/>
        </w:rPr>
        <w:t xml:space="preserve"> waar ze</w:t>
      </w:r>
      <w:r w:rsidR="00BF7CDE" w:rsidRPr="00AB3874">
        <w:rPr>
          <w:i/>
          <w:iCs/>
        </w:rPr>
        <w:t xml:space="preserve"> informatie kunnen zien,</w:t>
      </w:r>
      <w:r w:rsidR="00304A48" w:rsidRPr="00AB3874">
        <w:rPr>
          <w:i/>
          <w:iCs/>
        </w:rPr>
        <w:t xml:space="preserve"> contact kunnen nemen en waar ze wedstrijd info kunnen bekijken.</w:t>
      </w:r>
    </w:p>
    <w:p w14:paraId="3DA0213E" w14:textId="77777777" w:rsidR="00274951" w:rsidRPr="00AB3874" w:rsidRDefault="00274951" w:rsidP="00274951">
      <w:pPr>
        <w:pStyle w:val="Kop1"/>
      </w:pPr>
      <w:bookmarkStart w:id="2" w:name="_Toc119917509"/>
      <w:r w:rsidRPr="00AB3874">
        <w:t>Het bedrijf</w:t>
      </w:r>
      <w:bookmarkEnd w:id="2"/>
    </w:p>
    <w:p w14:paraId="43280A36" w14:textId="7B22F6CA" w:rsidR="00274951" w:rsidRPr="00AB3874" w:rsidRDefault="000A6BAE" w:rsidP="00274951">
      <w:pPr>
        <w:rPr>
          <w:i/>
          <w:iCs/>
        </w:rPr>
      </w:pPr>
      <w:r w:rsidRPr="00AB3874">
        <w:rPr>
          <w:i/>
          <w:iCs/>
        </w:rPr>
        <w:t xml:space="preserve">Het bedrijf is een </w:t>
      </w:r>
      <w:r w:rsidR="00202720" w:rsidRPr="00AB3874">
        <w:rPr>
          <w:i/>
          <w:iCs/>
        </w:rPr>
        <w:t xml:space="preserve">lokale </w:t>
      </w:r>
      <w:r w:rsidRPr="00AB3874">
        <w:rPr>
          <w:i/>
          <w:iCs/>
        </w:rPr>
        <w:t>schaakclub</w:t>
      </w:r>
      <w:r w:rsidR="00747859" w:rsidRPr="00AB3874">
        <w:rPr>
          <w:i/>
          <w:iCs/>
        </w:rPr>
        <w:t xml:space="preserve"> met de naam De Blauwe Loper (SDBL).</w:t>
      </w:r>
      <w:r w:rsidR="00E71C2E" w:rsidRPr="00AB3874">
        <w:rPr>
          <w:i/>
          <w:iCs/>
        </w:rPr>
        <w:t xml:space="preserve"> </w:t>
      </w:r>
      <w:r w:rsidR="007C796E" w:rsidRPr="00AB3874">
        <w:rPr>
          <w:i/>
          <w:iCs/>
        </w:rPr>
        <w:t xml:space="preserve">De club </w:t>
      </w:r>
      <w:r w:rsidR="00E71C2E" w:rsidRPr="00AB3874">
        <w:rPr>
          <w:i/>
          <w:iCs/>
        </w:rPr>
        <w:t xml:space="preserve">is in 1980 </w:t>
      </w:r>
      <w:r w:rsidR="007C796E" w:rsidRPr="00AB3874">
        <w:rPr>
          <w:i/>
          <w:iCs/>
        </w:rPr>
        <w:t>bij elkaar gekomen en de club gemaakt.</w:t>
      </w:r>
    </w:p>
    <w:p w14:paraId="721C866A" w14:textId="77777777" w:rsidR="00274951" w:rsidRPr="00AB3874" w:rsidRDefault="00274951" w:rsidP="00274951">
      <w:pPr>
        <w:pStyle w:val="Kop1"/>
      </w:pPr>
      <w:bookmarkStart w:id="3" w:name="_Toc119917510"/>
      <w:r w:rsidRPr="00AB3874">
        <w:t>Probleemstelling</w:t>
      </w:r>
      <w:bookmarkEnd w:id="3"/>
    </w:p>
    <w:p w14:paraId="4B5D97AE" w14:textId="3C79CC62" w:rsidR="00274951" w:rsidRPr="00AB3874" w:rsidRDefault="001C2A9F" w:rsidP="00274951">
      <w:pPr>
        <w:rPr>
          <w:i/>
          <w:iCs/>
        </w:rPr>
      </w:pPr>
      <w:r w:rsidRPr="00AB3874">
        <w:rPr>
          <w:i/>
          <w:iCs/>
        </w:rPr>
        <w:t xml:space="preserve">De club zou graag </w:t>
      </w:r>
      <w:r w:rsidR="00291475" w:rsidRPr="00AB3874">
        <w:rPr>
          <w:i/>
          <w:iCs/>
        </w:rPr>
        <w:t>meer mensen</w:t>
      </w:r>
      <w:r w:rsidR="004869AD" w:rsidRPr="00AB3874">
        <w:rPr>
          <w:i/>
          <w:iCs/>
        </w:rPr>
        <w:t xml:space="preserve"> geïnteresseerd willen hebben in de club</w:t>
      </w:r>
      <w:r w:rsidR="00660563" w:rsidRPr="00AB3874">
        <w:rPr>
          <w:i/>
          <w:iCs/>
        </w:rPr>
        <w:t xml:space="preserve"> vooral willen ze meer jeugd.</w:t>
      </w:r>
      <w:r w:rsidR="0086229A">
        <w:rPr>
          <w:i/>
          <w:iCs/>
        </w:rPr>
        <w:t xml:space="preserve"> Daarvoor zouden ze een website willen hebben maar die hebben ze niet. Daardoor hebben ons gevraagd om een website.</w:t>
      </w:r>
    </w:p>
    <w:p w14:paraId="6090BBC3" w14:textId="77777777" w:rsidR="00274951" w:rsidRPr="00AB3874" w:rsidRDefault="00274951" w:rsidP="00274951">
      <w:pPr>
        <w:pStyle w:val="Kop1"/>
      </w:pPr>
      <w:bookmarkStart w:id="4" w:name="_Toc119917511"/>
      <w:r w:rsidRPr="00AB3874">
        <w:t>Doelgroep(en)</w:t>
      </w:r>
      <w:bookmarkEnd w:id="4"/>
    </w:p>
    <w:p w14:paraId="55E0A950" w14:textId="44A833FE" w:rsidR="002025FA" w:rsidRPr="00AB3874" w:rsidRDefault="002025FA" w:rsidP="00274951">
      <w:pPr>
        <w:rPr>
          <w:i/>
          <w:iCs/>
        </w:rPr>
      </w:pPr>
      <w:r w:rsidRPr="00AB3874">
        <w:rPr>
          <w:i/>
          <w:iCs/>
        </w:rPr>
        <w:t xml:space="preserve">De doelgroep </w:t>
      </w:r>
      <w:r w:rsidR="00E5156E" w:rsidRPr="00AB3874">
        <w:rPr>
          <w:i/>
          <w:iCs/>
        </w:rPr>
        <w:t>is mensen die geïtereerd zijn in de schaakclub</w:t>
      </w:r>
      <w:r w:rsidR="00AB3874" w:rsidRPr="00AB3874">
        <w:rPr>
          <w:i/>
          <w:iCs/>
        </w:rPr>
        <w:t xml:space="preserve"> en de jeugd die ze willen aantrekken tot de club.</w:t>
      </w:r>
    </w:p>
    <w:p w14:paraId="68CA6203" w14:textId="77777777" w:rsidR="00274951" w:rsidRPr="00AB3874" w:rsidRDefault="00274951" w:rsidP="005A3856">
      <w:pPr>
        <w:pStyle w:val="Kop1"/>
      </w:pPr>
      <w:bookmarkStart w:id="5" w:name="_Toc119917512"/>
      <w:r w:rsidRPr="00AB3874">
        <w:t>De vormgeving</w:t>
      </w:r>
      <w:bookmarkEnd w:id="5"/>
    </w:p>
    <w:p w14:paraId="36AC6F0B" w14:textId="00EFCB54" w:rsidR="00A5793D" w:rsidRPr="00AB3874" w:rsidRDefault="00A5793D" w:rsidP="00274951">
      <w:pPr>
        <w:rPr>
          <w:i/>
          <w:iCs/>
        </w:rPr>
      </w:pPr>
      <w:r w:rsidRPr="00AB3874">
        <w:rPr>
          <w:i/>
          <w:iCs/>
        </w:rPr>
        <w:t>Er is geen informatie doorgegeven voor de vormgeving.</w:t>
      </w:r>
      <w:r w:rsidR="00C376E5" w:rsidRPr="00AB3874">
        <w:rPr>
          <w:i/>
          <w:iCs/>
        </w:rPr>
        <w:t xml:space="preserve"> Dus ik zou mijn eigen vormgeving mogen gebruiken</w:t>
      </w:r>
      <w:r w:rsidR="00AB3874" w:rsidRPr="00AB3874">
        <w:rPr>
          <w:i/>
          <w:iCs/>
        </w:rPr>
        <w:t>. Zoals kleur, form, enzovoorts.</w:t>
      </w:r>
    </w:p>
    <w:p w14:paraId="381AE3CC" w14:textId="77777777" w:rsidR="00274951" w:rsidRPr="00AB3874" w:rsidRDefault="00274951" w:rsidP="00274951">
      <w:pPr>
        <w:pStyle w:val="Kop1"/>
      </w:pPr>
      <w:bookmarkStart w:id="6" w:name="_Toc119917513"/>
      <w:r w:rsidRPr="00AB3874">
        <w:t>Informatie</w:t>
      </w:r>
      <w:bookmarkEnd w:id="6"/>
    </w:p>
    <w:p w14:paraId="75A7B28D" w14:textId="4726BC78" w:rsidR="00767E2D" w:rsidRPr="00AB3874" w:rsidRDefault="00767E2D" w:rsidP="00274951">
      <w:pPr>
        <w:rPr>
          <w:i/>
          <w:iCs/>
        </w:rPr>
      </w:pPr>
      <w:r w:rsidRPr="00AB3874">
        <w:rPr>
          <w:i/>
          <w:iCs/>
        </w:rPr>
        <w:t xml:space="preserve">De applicatie heeft een paar </w:t>
      </w:r>
      <w:r w:rsidR="00E65645" w:rsidRPr="00AB3874">
        <w:rPr>
          <w:i/>
          <w:iCs/>
        </w:rPr>
        <w:t>eisen</w:t>
      </w:r>
      <w:r w:rsidR="00B04314" w:rsidRPr="00AB3874">
        <w:rPr>
          <w:i/>
          <w:iCs/>
        </w:rPr>
        <w:t xml:space="preserve"> aan pagina’s zoals:</w:t>
      </w:r>
    </w:p>
    <w:p w14:paraId="40AC0D73" w14:textId="2E874E25" w:rsidR="00B04314" w:rsidRPr="00AB3874" w:rsidRDefault="00B04314" w:rsidP="00B04314">
      <w:pPr>
        <w:pStyle w:val="Lijstalinea"/>
        <w:numPr>
          <w:ilvl w:val="0"/>
          <w:numId w:val="5"/>
        </w:numPr>
        <w:rPr>
          <w:i/>
          <w:iCs/>
        </w:rPr>
      </w:pPr>
      <w:r w:rsidRPr="00AB3874">
        <w:rPr>
          <w:i/>
          <w:iCs/>
        </w:rPr>
        <w:t>Homepage</w:t>
      </w:r>
    </w:p>
    <w:p w14:paraId="48EA3E19" w14:textId="3C67CB9C" w:rsidR="00B04314" w:rsidRPr="00AB3874" w:rsidRDefault="00B04314" w:rsidP="00B04314">
      <w:pPr>
        <w:pStyle w:val="Lijstalinea"/>
        <w:numPr>
          <w:ilvl w:val="0"/>
          <w:numId w:val="5"/>
        </w:numPr>
        <w:rPr>
          <w:i/>
          <w:iCs/>
        </w:rPr>
      </w:pPr>
      <w:r w:rsidRPr="00AB3874">
        <w:rPr>
          <w:i/>
          <w:iCs/>
        </w:rPr>
        <w:t xml:space="preserve">Schaken voor </w:t>
      </w:r>
      <w:proofErr w:type="spellStart"/>
      <w:r w:rsidRPr="00AB3874">
        <w:rPr>
          <w:i/>
          <w:iCs/>
        </w:rPr>
        <w:t>kids</w:t>
      </w:r>
      <w:proofErr w:type="spellEnd"/>
    </w:p>
    <w:p w14:paraId="5B6566B5" w14:textId="5FB16CCE" w:rsidR="00B04314" w:rsidRPr="00AB3874" w:rsidRDefault="00B04314" w:rsidP="00B04314">
      <w:pPr>
        <w:pStyle w:val="Lijstalinea"/>
        <w:numPr>
          <w:ilvl w:val="0"/>
          <w:numId w:val="5"/>
        </w:numPr>
        <w:rPr>
          <w:i/>
          <w:iCs/>
        </w:rPr>
      </w:pPr>
      <w:r w:rsidRPr="00AB3874">
        <w:rPr>
          <w:i/>
          <w:iCs/>
        </w:rPr>
        <w:t>Ledenlijstpagina</w:t>
      </w:r>
    </w:p>
    <w:p w14:paraId="2EFCED7F" w14:textId="7F06B594" w:rsidR="00B04314" w:rsidRPr="00AB3874" w:rsidRDefault="00546D23" w:rsidP="00B04314">
      <w:pPr>
        <w:pStyle w:val="Lijstalinea"/>
        <w:numPr>
          <w:ilvl w:val="0"/>
          <w:numId w:val="5"/>
        </w:numPr>
        <w:rPr>
          <w:i/>
          <w:iCs/>
        </w:rPr>
      </w:pPr>
      <w:r w:rsidRPr="00AB3874">
        <w:rPr>
          <w:i/>
          <w:iCs/>
        </w:rPr>
        <w:t>Wedstrijdpagina</w:t>
      </w:r>
    </w:p>
    <w:p w14:paraId="696CFEC5" w14:textId="4E46FBC7" w:rsidR="00546D23" w:rsidRPr="00AB3874" w:rsidRDefault="00546D23" w:rsidP="00B04314">
      <w:pPr>
        <w:pStyle w:val="Lijstalinea"/>
        <w:numPr>
          <w:ilvl w:val="0"/>
          <w:numId w:val="5"/>
        </w:numPr>
        <w:rPr>
          <w:i/>
          <w:iCs/>
        </w:rPr>
      </w:pPr>
      <w:r w:rsidRPr="00AB3874">
        <w:rPr>
          <w:i/>
          <w:iCs/>
        </w:rPr>
        <w:t>Contactpagina</w:t>
      </w:r>
    </w:p>
    <w:p w14:paraId="7243EC17" w14:textId="709FD44A" w:rsidR="00546D23" w:rsidRPr="00AB3874" w:rsidRDefault="00546D23" w:rsidP="00546D23">
      <w:pPr>
        <w:rPr>
          <w:i/>
          <w:iCs/>
        </w:rPr>
      </w:pPr>
      <w:r w:rsidRPr="00AB3874">
        <w:rPr>
          <w:i/>
          <w:iCs/>
        </w:rPr>
        <w:t>Waarbij elk zijn eigen informatie heeft.</w:t>
      </w:r>
    </w:p>
    <w:p w14:paraId="2DF70830" w14:textId="77777777" w:rsidR="00274951" w:rsidRPr="00AB3874" w:rsidRDefault="00274951" w:rsidP="00274951">
      <w:pPr>
        <w:pStyle w:val="Kop1"/>
      </w:pPr>
      <w:bookmarkStart w:id="7" w:name="_Toc119917514"/>
      <w:r w:rsidRPr="00AB3874">
        <w:t>Overig</w:t>
      </w:r>
      <w:bookmarkEnd w:id="7"/>
    </w:p>
    <w:p w14:paraId="7901D228" w14:textId="5428179F" w:rsidR="00AD13CA" w:rsidRPr="00AB3874" w:rsidRDefault="00936FB7" w:rsidP="00274951">
      <w:pPr>
        <w:rPr>
          <w:i/>
          <w:iCs/>
        </w:rPr>
      </w:pPr>
      <w:r w:rsidRPr="00AB3874">
        <w:rPr>
          <w:i/>
          <w:iCs/>
        </w:rPr>
        <w:t>Alle informatie staat beschreven in het meegestuurde document.</w:t>
      </w:r>
    </w:p>
    <w:p w14:paraId="55E835A0" w14:textId="77777777" w:rsidR="00765C0E" w:rsidRPr="00AB3874" w:rsidRDefault="00765C0E" w:rsidP="0043119D">
      <w:pPr>
        <w:pStyle w:val="Kop1"/>
      </w:pPr>
      <w:bookmarkStart w:id="8" w:name="_Toc119917515"/>
      <w:r w:rsidRPr="00AB3874">
        <w:t>Doelstellingen</w:t>
      </w:r>
      <w:bookmarkEnd w:id="8"/>
    </w:p>
    <w:p w14:paraId="0363CE39" w14:textId="2EE81811" w:rsidR="009C7446" w:rsidRPr="00AB3874" w:rsidRDefault="00867DBD" w:rsidP="00765C0E">
      <w:pPr>
        <w:rPr>
          <w:i/>
          <w:iCs/>
        </w:rPr>
      </w:pPr>
      <w:r w:rsidRPr="00AB3874">
        <w:rPr>
          <w:i/>
          <w:iCs/>
        </w:rPr>
        <w:t>De doel van de applicatie is dat de club informatie makkelijk en overzichtelijk</w:t>
      </w:r>
      <w:r w:rsidR="00A5793D" w:rsidRPr="00AB3874">
        <w:rPr>
          <w:i/>
          <w:iCs/>
        </w:rPr>
        <w:t xml:space="preserve"> kan laten zien.</w:t>
      </w:r>
    </w:p>
    <w:p w14:paraId="77BA75DD" w14:textId="77777777" w:rsidR="00963259" w:rsidRPr="00AB3874" w:rsidRDefault="00963259">
      <w:pPr>
        <w:spacing w:after="160" w:line="259" w:lineRule="auto"/>
        <w:rPr>
          <w:rFonts w:asciiTheme="majorHAnsi" w:eastAsiaTheme="majorEastAsia" w:hAnsiTheme="majorHAnsi" w:cstheme="majorBidi"/>
          <w:sz w:val="32"/>
          <w:szCs w:val="32"/>
        </w:rPr>
      </w:pPr>
      <w:bookmarkStart w:id="9" w:name="_Hlk119056076"/>
      <w:r w:rsidRPr="00AB3874">
        <w:br w:type="page"/>
      </w:r>
    </w:p>
    <w:p w14:paraId="5F08FA5D" w14:textId="58BA2215" w:rsidR="00765C0E" w:rsidRPr="00AB3874" w:rsidRDefault="00765C0E" w:rsidP="0043119D">
      <w:pPr>
        <w:pStyle w:val="Kop1"/>
      </w:pPr>
      <w:bookmarkStart w:id="10" w:name="_Toc119917516"/>
      <w:r w:rsidRPr="00AB3874">
        <w:lastRenderedPageBreak/>
        <w:t>Betrokkenen</w:t>
      </w:r>
      <w:bookmarkEnd w:id="10"/>
    </w:p>
    <w:p w14:paraId="7679A390" w14:textId="77777777" w:rsidR="00765C0E" w:rsidRPr="00AB3874" w:rsidRDefault="00765C0E" w:rsidP="00765C0E">
      <w:pPr>
        <w:rPr>
          <w:i/>
          <w:iCs/>
        </w:rPr>
      </w:pPr>
      <w:r w:rsidRPr="00AB3874">
        <w:rPr>
          <w:i/>
          <w:iCs/>
        </w:rPr>
        <w:t>Benoem in een lijst de personen die meewerken aan het project. Neem in deze lijst ook op hoe je contact houdt met de betrokkenen (e-mail, telefoon).</w:t>
      </w:r>
    </w:p>
    <w:tbl>
      <w:tblPr>
        <w:tblStyle w:val="Tabelraster"/>
        <w:tblW w:w="0" w:type="auto"/>
        <w:tblBorders>
          <w:left w:val="none" w:sz="0" w:space="0" w:color="auto"/>
          <w:right w:val="none" w:sz="0" w:space="0" w:color="auto"/>
        </w:tblBorders>
        <w:tblLook w:val="04A0" w:firstRow="1" w:lastRow="0" w:firstColumn="1" w:lastColumn="0" w:noHBand="0" w:noVBand="1"/>
      </w:tblPr>
      <w:tblGrid>
        <w:gridCol w:w="2653"/>
        <w:gridCol w:w="1983"/>
        <w:gridCol w:w="2735"/>
        <w:gridCol w:w="1701"/>
      </w:tblGrid>
      <w:tr w:rsidR="00C203FE" w:rsidRPr="00AB3874" w14:paraId="3B523C37" w14:textId="77777777" w:rsidTr="00A00623">
        <w:tc>
          <w:tcPr>
            <w:tcW w:w="2653" w:type="dxa"/>
            <w:shd w:val="clear" w:color="auto" w:fill="E7E6E6" w:themeFill="background2"/>
          </w:tcPr>
          <w:p w14:paraId="3384CD17" w14:textId="77777777" w:rsidR="00C203FE" w:rsidRPr="00AB3874" w:rsidRDefault="00C203FE" w:rsidP="006003A9">
            <w:r w:rsidRPr="00AB3874">
              <w:t>Naam</w:t>
            </w:r>
          </w:p>
        </w:tc>
        <w:tc>
          <w:tcPr>
            <w:tcW w:w="1983" w:type="dxa"/>
            <w:shd w:val="clear" w:color="auto" w:fill="E7E6E6" w:themeFill="background2"/>
          </w:tcPr>
          <w:p w14:paraId="08BCB5EA" w14:textId="77777777" w:rsidR="00C203FE" w:rsidRPr="00AB3874" w:rsidRDefault="00C203FE" w:rsidP="006003A9">
            <w:r w:rsidRPr="00AB3874">
              <w:t>Rol</w:t>
            </w:r>
          </w:p>
        </w:tc>
        <w:tc>
          <w:tcPr>
            <w:tcW w:w="2735" w:type="dxa"/>
            <w:shd w:val="clear" w:color="auto" w:fill="E7E6E6" w:themeFill="background2"/>
          </w:tcPr>
          <w:p w14:paraId="4A9B7B38" w14:textId="77777777" w:rsidR="00C203FE" w:rsidRPr="00AB3874" w:rsidRDefault="00C203FE" w:rsidP="006003A9">
            <w:r w:rsidRPr="00AB3874">
              <w:t>Email</w:t>
            </w:r>
          </w:p>
        </w:tc>
        <w:tc>
          <w:tcPr>
            <w:tcW w:w="1701" w:type="dxa"/>
            <w:shd w:val="clear" w:color="auto" w:fill="E7E6E6" w:themeFill="background2"/>
          </w:tcPr>
          <w:p w14:paraId="49D2E970" w14:textId="77777777" w:rsidR="00C203FE" w:rsidRPr="00AB3874" w:rsidRDefault="00C203FE" w:rsidP="006003A9">
            <w:r w:rsidRPr="00AB3874">
              <w:t>Telefoon</w:t>
            </w:r>
          </w:p>
        </w:tc>
      </w:tr>
      <w:tr w:rsidR="00C203FE" w:rsidRPr="00AB3874" w14:paraId="7A6A08A7" w14:textId="77777777" w:rsidTr="00A00623">
        <w:tc>
          <w:tcPr>
            <w:tcW w:w="2653" w:type="dxa"/>
          </w:tcPr>
          <w:p w14:paraId="5CDCCB3E" w14:textId="22F48F37" w:rsidR="00C203FE" w:rsidRPr="00AB3874" w:rsidRDefault="002A2D4B" w:rsidP="006003A9">
            <w:pPr>
              <w:rPr>
                <w:i/>
                <w:iCs/>
              </w:rPr>
            </w:pPr>
            <w:r w:rsidRPr="00AB3874">
              <w:rPr>
                <w:i/>
                <w:iCs/>
              </w:rPr>
              <w:t>Schaakclub</w:t>
            </w:r>
          </w:p>
          <w:p w14:paraId="1D6DEB62" w14:textId="364AA3C2" w:rsidR="00C203FE" w:rsidRPr="00AB3874" w:rsidRDefault="002A2D4B" w:rsidP="006003A9">
            <w:pPr>
              <w:rPr>
                <w:i/>
                <w:iCs/>
              </w:rPr>
            </w:pPr>
            <w:r w:rsidRPr="00AB3874">
              <w:rPr>
                <w:i/>
                <w:iCs/>
              </w:rPr>
              <w:t xml:space="preserve">Tom van </w:t>
            </w:r>
            <w:proofErr w:type="spellStart"/>
            <w:r w:rsidRPr="00AB3874">
              <w:rPr>
                <w:i/>
                <w:iCs/>
              </w:rPr>
              <w:t>Uuden</w:t>
            </w:r>
            <w:proofErr w:type="spellEnd"/>
          </w:p>
          <w:p w14:paraId="1CEBCA9F" w14:textId="65C6667A" w:rsidR="00C203FE" w:rsidRPr="00AB3874" w:rsidRDefault="00AA0D63" w:rsidP="006003A9">
            <w:pPr>
              <w:rPr>
                <w:i/>
                <w:iCs/>
              </w:rPr>
            </w:pPr>
            <w:r w:rsidRPr="00AB3874">
              <w:rPr>
                <w:i/>
                <w:iCs/>
              </w:rPr>
              <w:t>Bram Hesen</w:t>
            </w:r>
          </w:p>
          <w:p w14:paraId="1CC8FC32" w14:textId="77777777" w:rsidR="00C203FE" w:rsidRPr="00AB3874" w:rsidRDefault="00C203FE" w:rsidP="006003A9">
            <w:pPr>
              <w:rPr>
                <w:i/>
                <w:iCs/>
              </w:rPr>
            </w:pPr>
            <w:r w:rsidRPr="00AB3874">
              <w:rPr>
                <w:i/>
                <w:iCs/>
              </w:rPr>
              <w:t>&lt;&lt;Naam 2&gt;&gt;</w:t>
            </w:r>
          </w:p>
          <w:p w14:paraId="657FDA1C" w14:textId="77777777" w:rsidR="00C203FE" w:rsidRPr="00AB3874" w:rsidRDefault="00C203FE" w:rsidP="006003A9">
            <w:pPr>
              <w:rPr>
                <w:i/>
                <w:iCs/>
              </w:rPr>
            </w:pPr>
            <w:r w:rsidRPr="00AB3874">
              <w:rPr>
                <w:i/>
                <w:iCs/>
              </w:rPr>
              <w:t>&lt;&lt;Naam 3&gt;&gt;</w:t>
            </w:r>
          </w:p>
          <w:p w14:paraId="74DF5D1A" w14:textId="77777777" w:rsidR="00C203FE" w:rsidRPr="00AB3874" w:rsidRDefault="00C203FE" w:rsidP="006003A9">
            <w:pPr>
              <w:rPr>
                <w:i/>
                <w:iCs/>
              </w:rPr>
            </w:pPr>
            <w:r w:rsidRPr="00AB3874">
              <w:rPr>
                <w:i/>
                <w:iCs/>
              </w:rPr>
              <w:t>&lt;&lt;Naam 4&gt;&gt;</w:t>
            </w:r>
          </w:p>
          <w:p w14:paraId="3803B518" w14:textId="77777777" w:rsidR="00C203FE" w:rsidRPr="00AB3874" w:rsidRDefault="00C203FE" w:rsidP="006003A9">
            <w:pPr>
              <w:rPr>
                <w:i/>
                <w:iCs/>
              </w:rPr>
            </w:pPr>
          </w:p>
        </w:tc>
        <w:tc>
          <w:tcPr>
            <w:tcW w:w="1983" w:type="dxa"/>
          </w:tcPr>
          <w:p w14:paraId="01471CEF" w14:textId="77777777" w:rsidR="00C203FE" w:rsidRPr="00AB3874" w:rsidRDefault="00C203FE" w:rsidP="006003A9">
            <w:r w:rsidRPr="00AB3874">
              <w:t>Opdrachtgever</w:t>
            </w:r>
          </w:p>
          <w:p w14:paraId="202DADAE" w14:textId="77777777" w:rsidR="00C203FE" w:rsidRPr="00AB3874" w:rsidRDefault="00C203FE" w:rsidP="006003A9">
            <w:r w:rsidRPr="00AB3874">
              <w:t>Projectleider</w:t>
            </w:r>
          </w:p>
          <w:p w14:paraId="136CB02D" w14:textId="77777777" w:rsidR="00C203FE" w:rsidRPr="00AB3874" w:rsidRDefault="00C203FE" w:rsidP="006003A9">
            <w:r w:rsidRPr="00AB3874">
              <w:t>Ontwikkelaar</w:t>
            </w:r>
          </w:p>
          <w:p w14:paraId="4BAF63A9" w14:textId="77777777" w:rsidR="00C203FE" w:rsidRPr="00AB3874" w:rsidRDefault="00C203FE" w:rsidP="006003A9">
            <w:r w:rsidRPr="00AB3874">
              <w:t>Ontwikkelaar</w:t>
            </w:r>
          </w:p>
          <w:p w14:paraId="228F1A28" w14:textId="77777777" w:rsidR="00C203FE" w:rsidRPr="00AB3874" w:rsidRDefault="00C203FE" w:rsidP="006003A9">
            <w:r w:rsidRPr="00AB3874">
              <w:t>Ontwikkelaar</w:t>
            </w:r>
          </w:p>
          <w:p w14:paraId="66EB44E6" w14:textId="77777777" w:rsidR="00C203FE" w:rsidRPr="00AB3874" w:rsidRDefault="00C203FE" w:rsidP="006003A9">
            <w:r w:rsidRPr="00AB3874">
              <w:t>Ontwikkelaar</w:t>
            </w:r>
          </w:p>
        </w:tc>
        <w:tc>
          <w:tcPr>
            <w:tcW w:w="2735" w:type="dxa"/>
          </w:tcPr>
          <w:p w14:paraId="6BE02869" w14:textId="5C8E31B8" w:rsidR="002A2D4B" w:rsidRPr="00AB3874" w:rsidRDefault="002A2D4B" w:rsidP="006003A9">
            <w:r w:rsidRPr="00AB3874">
              <w:t>-</w:t>
            </w:r>
          </w:p>
          <w:p w14:paraId="2609C098" w14:textId="2AEC3581" w:rsidR="00AA0D63" w:rsidRPr="00AB3874" w:rsidRDefault="008924AD" w:rsidP="006003A9">
            <w:hyperlink r:id="rId13" w:history="1">
              <w:r w:rsidR="002A2D4B" w:rsidRPr="00AB3874">
                <w:rPr>
                  <w:rStyle w:val="Hyperlink"/>
                </w:rPr>
                <w:t>t.vanuuden@kw1c.nl</w:t>
              </w:r>
            </w:hyperlink>
          </w:p>
          <w:p w14:paraId="6AD4BD09" w14:textId="24FDAB8C" w:rsidR="00AA0D63" w:rsidRPr="00AB3874" w:rsidRDefault="008924AD" w:rsidP="006003A9">
            <w:hyperlink r:id="rId14" w:history="1">
              <w:r w:rsidR="00A00623" w:rsidRPr="00AB3874">
                <w:rPr>
                  <w:rStyle w:val="Hyperlink"/>
                </w:rPr>
                <w:t>bram.hesen@edu-kw1c.nl</w:t>
              </w:r>
            </w:hyperlink>
          </w:p>
          <w:p w14:paraId="6ABF199F" w14:textId="4AEFC13A" w:rsidR="00A00623" w:rsidRPr="00AB3874" w:rsidRDefault="00A00623" w:rsidP="006003A9"/>
        </w:tc>
        <w:tc>
          <w:tcPr>
            <w:tcW w:w="1701" w:type="dxa"/>
          </w:tcPr>
          <w:p w14:paraId="2F816B4C" w14:textId="77777777" w:rsidR="00C203FE" w:rsidRPr="00AB3874" w:rsidRDefault="00ED799B" w:rsidP="006003A9">
            <w:r w:rsidRPr="00AB3874">
              <w:t>-</w:t>
            </w:r>
          </w:p>
          <w:p w14:paraId="00D7195A" w14:textId="71E9735B" w:rsidR="002A2D4B" w:rsidRPr="00AB3874" w:rsidRDefault="002A2D4B" w:rsidP="006003A9">
            <w:r w:rsidRPr="00AB3874">
              <w:t>-</w:t>
            </w:r>
          </w:p>
          <w:p w14:paraId="7E08EB04" w14:textId="1A79CBF3" w:rsidR="002A2D4B" w:rsidRPr="00AB3874" w:rsidRDefault="002A2D4B" w:rsidP="006003A9">
            <w:r w:rsidRPr="00AB3874">
              <w:t>0631167</w:t>
            </w:r>
            <w:r w:rsidR="00497CCA" w:rsidRPr="00AB3874">
              <w:t>575</w:t>
            </w:r>
          </w:p>
          <w:p w14:paraId="4046E272" w14:textId="3734D4DE" w:rsidR="002A2D4B" w:rsidRPr="00AB3874" w:rsidRDefault="002A2D4B" w:rsidP="006003A9"/>
        </w:tc>
      </w:tr>
      <w:bookmarkEnd w:id="9"/>
    </w:tbl>
    <w:p w14:paraId="50DAD552" w14:textId="77777777" w:rsidR="00182BE1" w:rsidRPr="00AB3874" w:rsidRDefault="00182BE1" w:rsidP="00765C0E"/>
    <w:p w14:paraId="76367EEE" w14:textId="77777777" w:rsidR="00765C0E" w:rsidRPr="00AB3874" w:rsidRDefault="00765C0E" w:rsidP="0043119D">
      <w:pPr>
        <w:pStyle w:val="Kop1"/>
      </w:pPr>
      <w:bookmarkStart w:id="11" w:name="_Toc119917517"/>
      <w:r w:rsidRPr="00AB3874">
        <w:t>Benodigdheden</w:t>
      </w:r>
      <w:bookmarkEnd w:id="11"/>
    </w:p>
    <w:p w14:paraId="23B06FFE" w14:textId="6CCE08CC" w:rsidR="00765C0E" w:rsidRPr="00AB3874" w:rsidRDefault="00A576D5" w:rsidP="00A576D5">
      <w:pPr>
        <w:rPr>
          <w:i/>
          <w:iCs/>
        </w:rPr>
      </w:pPr>
      <w:r w:rsidRPr="00AB3874">
        <w:rPr>
          <w:i/>
          <w:iCs/>
        </w:rPr>
        <w:t xml:space="preserve">De benodigdheden voor dit project zijn: </w:t>
      </w:r>
    </w:p>
    <w:p w14:paraId="72A9E7CA" w14:textId="79DE95D8" w:rsidR="00A576D5" w:rsidRPr="00AB3874" w:rsidRDefault="00511F70" w:rsidP="00A576D5">
      <w:pPr>
        <w:pStyle w:val="Lijstalinea"/>
        <w:numPr>
          <w:ilvl w:val="0"/>
          <w:numId w:val="4"/>
        </w:numPr>
        <w:rPr>
          <w:i/>
          <w:iCs/>
        </w:rPr>
      </w:pPr>
      <w:r w:rsidRPr="00AB3874">
        <w:rPr>
          <w:i/>
          <w:iCs/>
        </w:rPr>
        <w:t xml:space="preserve">Werkende laptop / </w:t>
      </w:r>
      <w:r w:rsidR="00EA7018" w:rsidRPr="00AB3874">
        <w:rPr>
          <w:i/>
          <w:iCs/>
        </w:rPr>
        <w:t>Computer</w:t>
      </w:r>
    </w:p>
    <w:p w14:paraId="64908448" w14:textId="479408C3" w:rsidR="00EA7018" w:rsidRPr="00AB3874" w:rsidRDefault="006D01A4" w:rsidP="00A576D5">
      <w:pPr>
        <w:pStyle w:val="Lijstalinea"/>
        <w:numPr>
          <w:ilvl w:val="0"/>
          <w:numId w:val="4"/>
        </w:numPr>
        <w:rPr>
          <w:i/>
          <w:iCs/>
        </w:rPr>
      </w:pPr>
      <w:proofErr w:type="spellStart"/>
      <w:r w:rsidRPr="00AB3874">
        <w:rPr>
          <w:i/>
          <w:iCs/>
        </w:rPr>
        <w:t>MySQL</w:t>
      </w:r>
      <w:proofErr w:type="spellEnd"/>
      <w:r w:rsidRPr="00AB3874">
        <w:rPr>
          <w:i/>
          <w:iCs/>
        </w:rPr>
        <w:t xml:space="preserve"> server</w:t>
      </w:r>
    </w:p>
    <w:p w14:paraId="2C51033C" w14:textId="7340FEDF" w:rsidR="004E3A6B" w:rsidRPr="00AB3874" w:rsidRDefault="004E3A6B" w:rsidP="00A576D5">
      <w:pPr>
        <w:pStyle w:val="Lijstalinea"/>
        <w:numPr>
          <w:ilvl w:val="0"/>
          <w:numId w:val="4"/>
        </w:numPr>
        <w:rPr>
          <w:i/>
          <w:iCs/>
        </w:rPr>
      </w:pPr>
      <w:proofErr w:type="spellStart"/>
      <w:r w:rsidRPr="00AB3874">
        <w:rPr>
          <w:i/>
          <w:iCs/>
        </w:rPr>
        <w:t>MariaDB</w:t>
      </w:r>
      <w:proofErr w:type="spellEnd"/>
    </w:p>
    <w:p w14:paraId="2B944A06" w14:textId="2E01E7F0" w:rsidR="006D01A4" w:rsidRPr="00AB3874" w:rsidRDefault="006D01A4" w:rsidP="00A576D5">
      <w:pPr>
        <w:pStyle w:val="Lijstalinea"/>
        <w:numPr>
          <w:ilvl w:val="0"/>
          <w:numId w:val="4"/>
        </w:numPr>
        <w:rPr>
          <w:i/>
          <w:iCs/>
        </w:rPr>
      </w:pPr>
      <w:r w:rsidRPr="00AB3874">
        <w:rPr>
          <w:i/>
          <w:iCs/>
        </w:rPr>
        <w:t>PHP (</w:t>
      </w:r>
      <w:r w:rsidR="0029623A" w:rsidRPr="00AB3874">
        <w:rPr>
          <w:i/>
          <w:iCs/>
        </w:rPr>
        <w:t>7.4</w:t>
      </w:r>
      <w:r w:rsidRPr="00AB3874">
        <w:rPr>
          <w:i/>
          <w:iCs/>
        </w:rPr>
        <w:t>)</w:t>
      </w:r>
    </w:p>
    <w:p w14:paraId="17443379" w14:textId="6F3C7A1E" w:rsidR="0029623A" w:rsidRPr="00AB3874" w:rsidRDefault="005D39B4" w:rsidP="00A576D5">
      <w:pPr>
        <w:pStyle w:val="Lijstalinea"/>
        <w:numPr>
          <w:ilvl w:val="0"/>
          <w:numId w:val="4"/>
        </w:numPr>
        <w:rPr>
          <w:i/>
          <w:iCs/>
        </w:rPr>
      </w:pPr>
      <w:r w:rsidRPr="00AB3874">
        <w:rPr>
          <w:i/>
          <w:iCs/>
        </w:rPr>
        <w:t xml:space="preserve">Apache </w:t>
      </w:r>
    </w:p>
    <w:p w14:paraId="154C766A" w14:textId="313547A5" w:rsidR="00D81094" w:rsidRPr="00AB3874" w:rsidRDefault="00D81094" w:rsidP="00A576D5">
      <w:pPr>
        <w:pStyle w:val="Lijstalinea"/>
        <w:numPr>
          <w:ilvl w:val="0"/>
          <w:numId w:val="4"/>
        </w:numPr>
        <w:rPr>
          <w:i/>
          <w:iCs/>
        </w:rPr>
      </w:pPr>
      <w:r w:rsidRPr="00AB3874">
        <w:rPr>
          <w:i/>
          <w:iCs/>
        </w:rPr>
        <w:t>Visual Studio Code (</w:t>
      </w:r>
      <w:r w:rsidR="003B6FB0" w:rsidRPr="00AB3874">
        <w:rPr>
          <w:i/>
          <w:iCs/>
        </w:rPr>
        <w:t xml:space="preserve"> programmeer software </w:t>
      </w:r>
      <w:r w:rsidRPr="00AB3874">
        <w:rPr>
          <w:i/>
          <w:iCs/>
        </w:rPr>
        <w:t>)</w:t>
      </w:r>
    </w:p>
    <w:p w14:paraId="42C51CBE" w14:textId="77777777" w:rsidR="00462517" w:rsidRPr="00AB3874" w:rsidRDefault="00462517" w:rsidP="0043119D">
      <w:pPr>
        <w:pStyle w:val="Kop1"/>
      </w:pPr>
      <w:bookmarkStart w:id="12" w:name="_Toc446066731"/>
      <w:bookmarkStart w:id="13" w:name="_Toc119917518"/>
      <w:r w:rsidRPr="00AB3874">
        <w:t>Te gebruiken hardware</w:t>
      </w:r>
      <w:bookmarkEnd w:id="12"/>
      <w:bookmarkEnd w:id="13"/>
    </w:p>
    <w:p w14:paraId="1EEC8B14" w14:textId="77777777" w:rsidR="00462517" w:rsidRPr="00AB3874" w:rsidRDefault="00462517" w:rsidP="00462517">
      <w:pPr>
        <w:rPr>
          <w:rFonts w:ascii="Calibri" w:hAnsi="Calibri"/>
          <w:i/>
          <w:iCs/>
        </w:rPr>
      </w:pPr>
      <w:r w:rsidRPr="00AB3874">
        <w:rPr>
          <w:rFonts w:ascii="Calibri" w:hAnsi="Calibri"/>
          <w:i/>
          <w:iCs/>
        </w:rPr>
        <w:t>Beschrijf welke hardware nodig is om de applicatie te bouwen. Gebruik onderstaande tabel.</w:t>
      </w:r>
    </w:p>
    <w:tbl>
      <w:tblPr>
        <w:tblStyle w:val="Tabelraster"/>
        <w:tblW w:w="0" w:type="auto"/>
        <w:tblLook w:val="04A0" w:firstRow="1" w:lastRow="0" w:firstColumn="1" w:lastColumn="0" w:noHBand="0" w:noVBand="1"/>
      </w:tblPr>
      <w:tblGrid>
        <w:gridCol w:w="4534"/>
        <w:gridCol w:w="4538"/>
      </w:tblGrid>
      <w:tr w:rsidR="00462517" w:rsidRPr="00AB3874" w14:paraId="39A66EF8" w14:textId="77777777" w:rsidTr="00182BE1">
        <w:tc>
          <w:tcPr>
            <w:tcW w:w="4606" w:type="dxa"/>
            <w:tcBorders>
              <w:top w:val="single" w:sz="4" w:space="0" w:color="auto"/>
              <w:left w:val="nil"/>
              <w:bottom w:val="single" w:sz="4" w:space="0" w:color="auto"/>
              <w:right w:val="single" w:sz="4" w:space="0" w:color="auto"/>
            </w:tcBorders>
            <w:shd w:val="clear" w:color="auto" w:fill="E7E6E6" w:themeFill="background2"/>
            <w:hideMark/>
          </w:tcPr>
          <w:p w14:paraId="73A040E0" w14:textId="77777777" w:rsidR="00462517" w:rsidRPr="00AB3874" w:rsidRDefault="00462517" w:rsidP="00182BE1">
            <w:r w:rsidRPr="00AB3874">
              <w:t>Apparaat</w:t>
            </w:r>
          </w:p>
        </w:tc>
        <w:tc>
          <w:tcPr>
            <w:tcW w:w="4606" w:type="dxa"/>
            <w:tcBorders>
              <w:top w:val="single" w:sz="4" w:space="0" w:color="auto"/>
              <w:left w:val="single" w:sz="4" w:space="0" w:color="auto"/>
              <w:bottom w:val="single" w:sz="4" w:space="0" w:color="auto"/>
              <w:right w:val="nil"/>
            </w:tcBorders>
            <w:shd w:val="clear" w:color="auto" w:fill="E7E6E6" w:themeFill="background2"/>
            <w:hideMark/>
          </w:tcPr>
          <w:p w14:paraId="65E5BD92" w14:textId="77777777" w:rsidR="00462517" w:rsidRPr="00AB3874" w:rsidRDefault="00462517" w:rsidP="00182BE1">
            <w:r w:rsidRPr="00AB3874">
              <w:t>Vereisten</w:t>
            </w:r>
          </w:p>
        </w:tc>
      </w:tr>
      <w:tr w:rsidR="00462517" w:rsidRPr="00AB3874" w14:paraId="3B065501" w14:textId="77777777" w:rsidTr="00182BE1">
        <w:tc>
          <w:tcPr>
            <w:tcW w:w="4606" w:type="dxa"/>
            <w:tcBorders>
              <w:top w:val="single" w:sz="4" w:space="0" w:color="auto"/>
              <w:left w:val="nil"/>
              <w:bottom w:val="single" w:sz="4" w:space="0" w:color="auto"/>
              <w:right w:val="single" w:sz="4" w:space="0" w:color="auto"/>
            </w:tcBorders>
            <w:hideMark/>
          </w:tcPr>
          <w:p w14:paraId="40FBED45" w14:textId="77777777" w:rsidR="00462517" w:rsidRPr="00AB3874" w:rsidRDefault="00462517" w:rsidP="000D0B35">
            <w:pPr>
              <w:spacing w:after="200"/>
              <w:rPr>
                <w:i/>
                <w:iCs/>
              </w:rPr>
            </w:pPr>
            <w:r w:rsidRPr="00AB3874">
              <w:rPr>
                <w:i/>
                <w:iCs/>
              </w:rPr>
              <w:t>Welke apparaten zijn nodig</w:t>
            </w:r>
          </w:p>
        </w:tc>
        <w:tc>
          <w:tcPr>
            <w:tcW w:w="4606" w:type="dxa"/>
            <w:tcBorders>
              <w:top w:val="single" w:sz="4" w:space="0" w:color="auto"/>
              <w:left w:val="single" w:sz="4" w:space="0" w:color="auto"/>
              <w:bottom w:val="single" w:sz="4" w:space="0" w:color="auto"/>
              <w:right w:val="nil"/>
            </w:tcBorders>
            <w:hideMark/>
          </w:tcPr>
          <w:p w14:paraId="1BCA4D5B" w14:textId="77777777" w:rsidR="00462517" w:rsidRPr="00AB3874" w:rsidRDefault="00462517" w:rsidP="000D0B35">
            <w:pPr>
              <w:spacing w:after="200"/>
              <w:rPr>
                <w:i/>
                <w:iCs/>
              </w:rPr>
            </w:pPr>
            <w:r w:rsidRPr="00AB3874">
              <w:rPr>
                <w:i/>
                <w:iCs/>
              </w:rPr>
              <w:t>Aan welke eisen moet het apparaat voldoen (denk aan snelheid, opslag e.d.)</w:t>
            </w:r>
          </w:p>
        </w:tc>
      </w:tr>
      <w:tr w:rsidR="00462517" w:rsidRPr="00AB3874" w14:paraId="561DB03A" w14:textId="77777777" w:rsidTr="00182BE1">
        <w:tc>
          <w:tcPr>
            <w:tcW w:w="4606" w:type="dxa"/>
            <w:tcBorders>
              <w:top w:val="single" w:sz="4" w:space="0" w:color="auto"/>
              <w:left w:val="nil"/>
              <w:bottom w:val="single" w:sz="4" w:space="0" w:color="auto"/>
              <w:right w:val="single" w:sz="4" w:space="0" w:color="auto"/>
            </w:tcBorders>
          </w:tcPr>
          <w:p w14:paraId="7CF7E2FF" w14:textId="4017C817" w:rsidR="00462517" w:rsidRPr="00AB3874" w:rsidRDefault="00BF4CB2" w:rsidP="000D0B35">
            <w:pPr>
              <w:spacing w:after="200"/>
              <w:rPr>
                <w:bCs/>
              </w:rPr>
            </w:pPr>
            <w:r w:rsidRPr="00AB3874">
              <w:rPr>
                <w:bCs/>
              </w:rPr>
              <w:t>Laptop / computer</w:t>
            </w:r>
          </w:p>
        </w:tc>
        <w:tc>
          <w:tcPr>
            <w:tcW w:w="4606" w:type="dxa"/>
            <w:tcBorders>
              <w:top w:val="single" w:sz="4" w:space="0" w:color="auto"/>
              <w:left w:val="single" w:sz="4" w:space="0" w:color="auto"/>
              <w:bottom w:val="single" w:sz="4" w:space="0" w:color="auto"/>
              <w:right w:val="nil"/>
            </w:tcBorders>
          </w:tcPr>
          <w:p w14:paraId="61850E06" w14:textId="77777777" w:rsidR="00BF4CB2" w:rsidRPr="00AB3874" w:rsidRDefault="00BF4CB2" w:rsidP="000D0B35">
            <w:pPr>
              <w:spacing w:after="200"/>
              <w:rPr>
                <w:bCs/>
              </w:rPr>
            </w:pPr>
            <w:r w:rsidRPr="00AB3874">
              <w:rPr>
                <w:bCs/>
              </w:rPr>
              <w:t>Windows 10 of hoger,</w:t>
            </w:r>
          </w:p>
          <w:p w14:paraId="00D9DBE7" w14:textId="77777777" w:rsidR="00D81094" w:rsidRPr="00AB3874" w:rsidRDefault="00724C8F" w:rsidP="000D0B35">
            <w:pPr>
              <w:spacing w:after="200"/>
              <w:rPr>
                <w:bCs/>
              </w:rPr>
            </w:pPr>
            <w:proofErr w:type="spellStart"/>
            <w:r w:rsidRPr="00AB3874">
              <w:rPr>
                <w:bCs/>
              </w:rPr>
              <w:t>Wamp</w:t>
            </w:r>
            <w:proofErr w:type="spellEnd"/>
            <w:r w:rsidRPr="00AB3874">
              <w:rPr>
                <w:bCs/>
              </w:rPr>
              <w:t xml:space="preserve"> of </w:t>
            </w:r>
            <w:proofErr w:type="spellStart"/>
            <w:r w:rsidRPr="00AB3874">
              <w:rPr>
                <w:bCs/>
              </w:rPr>
              <w:t>xamp</w:t>
            </w:r>
            <w:proofErr w:type="spellEnd"/>
            <w:r w:rsidRPr="00AB3874">
              <w:rPr>
                <w:bCs/>
              </w:rPr>
              <w:t xml:space="preserve"> geïnstalleerd hebbe</w:t>
            </w:r>
            <w:r w:rsidR="003B6FB0" w:rsidRPr="00AB3874">
              <w:rPr>
                <w:bCs/>
              </w:rPr>
              <w:t>n,</w:t>
            </w:r>
          </w:p>
          <w:p w14:paraId="4CCC5675" w14:textId="436A8986" w:rsidR="00226E76" w:rsidRPr="00AB3874" w:rsidRDefault="00226E76" w:rsidP="000D0B35">
            <w:pPr>
              <w:spacing w:after="200"/>
              <w:rPr>
                <w:bCs/>
              </w:rPr>
            </w:pPr>
            <w:r w:rsidRPr="00AB3874">
              <w:rPr>
                <w:bCs/>
              </w:rPr>
              <w:t>Visual Studio Code</w:t>
            </w:r>
            <w:r w:rsidR="00E155A8" w:rsidRPr="00AB3874">
              <w:rPr>
                <w:bCs/>
              </w:rPr>
              <w:t>.</w:t>
            </w:r>
          </w:p>
        </w:tc>
      </w:tr>
    </w:tbl>
    <w:p w14:paraId="6B89C5D6" w14:textId="77777777" w:rsidR="00F06BA4" w:rsidRPr="00AB3874" w:rsidRDefault="00F06BA4" w:rsidP="0043119D">
      <w:pPr>
        <w:pStyle w:val="Kop1"/>
      </w:pPr>
      <w:bookmarkStart w:id="14" w:name="_Toc446066732"/>
    </w:p>
    <w:p w14:paraId="477FE007" w14:textId="77777777" w:rsidR="00F06BA4" w:rsidRPr="00AB3874" w:rsidRDefault="00F06BA4">
      <w:pPr>
        <w:spacing w:after="160" w:line="259" w:lineRule="auto"/>
        <w:rPr>
          <w:rFonts w:asciiTheme="majorHAnsi" w:eastAsiaTheme="majorEastAsia" w:hAnsiTheme="majorHAnsi" w:cstheme="majorBidi"/>
          <w:sz w:val="32"/>
          <w:szCs w:val="32"/>
        </w:rPr>
      </w:pPr>
      <w:r w:rsidRPr="00AB3874">
        <w:br w:type="page"/>
      </w:r>
    </w:p>
    <w:p w14:paraId="4BFE8639" w14:textId="1F7786EC" w:rsidR="00462517" w:rsidRPr="00AB3874" w:rsidRDefault="00462517" w:rsidP="0043119D">
      <w:pPr>
        <w:pStyle w:val="Kop1"/>
      </w:pPr>
      <w:bookmarkStart w:id="15" w:name="_Toc119917519"/>
      <w:r w:rsidRPr="00AB3874">
        <w:lastRenderedPageBreak/>
        <w:t>Te gebruiken software</w:t>
      </w:r>
      <w:bookmarkEnd w:id="14"/>
      <w:bookmarkEnd w:id="15"/>
    </w:p>
    <w:p w14:paraId="7E701AC9" w14:textId="77777777" w:rsidR="00462517" w:rsidRPr="00AB3874" w:rsidRDefault="00462517" w:rsidP="00462517">
      <w:pPr>
        <w:rPr>
          <w:rFonts w:ascii="Calibri" w:hAnsi="Calibri"/>
          <w:i/>
          <w:iCs/>
        </w:rPr>
      </w:pPr>
      <w:r w:rsidRPr="00AB3874">
        <w:rPr>
          <w:rFonts w:ascii="Calibri" w:hAnsi="Calibri"/>
          <w:i/>
          <w:iCs/>
        </w:rPr>
        <w:t>Beschrijf welke software nodig is om de applicatie te bouwen. Gebruik onderstaande tabel.</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968"/>
        <w:gridCol w:w="5262"/>
      </w:tblGrid>
      <w:tr w:rsidR="00462517" w:rsidRPr="00AB3874" w14:paraId="01E65197" w14:textId="77777777" w:rsidTr="00182BE1">
        <w:tc>
          <w:tcPr>
            <w:tcW w:w="1526" w:type="pct"/>
            <w:tcBorders>
              <w:top w:val="single" w:sz="4" w:space="0" w:color="auto"/>
              <w:left w:val="nil"/>
              <w:bottom w:val="single" w:sz="4" w:space="0" w:color="auto"/>
              <w:right w:val="single" w:sz="4" w:space="0" w:color="auto"/>
            </w:tcBorders>
            <w:shd w:val="clear" w:color="auto" w:fill="E7E6E6" w:themeFill="background2"/>
            <w:hideMark/>
          </w:tcPr>
          <w:p w14:paraId="2DC0884F" w14:textId="77777777" w:rsidR="00462517" w:rsidRPr="00AB3874" w:rsidRDefault="00462517" w:rsidP="000D0B35">
            <w:r w:rsidRPr="00AB3874">
              <w:t>Software</w:t>
            </w:r>
          </w:p>
        </w:tc>
        <w:tc>
          <w:tcPr>
            <w:tcW w:w="54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E39F8C5" w14:textId="77777777" w:rsidR="00462517" w:rsidRPr="00AB3874" w:rsidRDefault="00462517" w:rsidP="000D0B35">
            <w:r w:rsidRPr="00AB3874">
              <w:t>Versie</w:t>
            </w:r>
          </w:p>
        </w:tc>
        <w:tc>
          <w:tcPr>
            <w:tcW w:w="2934" w:type="pct"/>
            <w:tcBorders>
              <w:top w:val="single" w:sz="4" w:space="0" w:color="auto"/>
              <w:left w:val="single" w:sz="4" w:space="0" w:color="auto"/>
              <w:bottom w:val="single" w:sz="4" w:space="0" w:color="auto"/>
              <w:right w:val="nil"/>
            </w:tcBorders>
            <w:shd w:val="clear" w:color="auto" w:fill="E7E6E6" w:themeFill="background2"/>
            <w:hideMark/>
          </w:tcPr>
          <w:p w14:paraId="21096EA4" w14:textId="77777777" w:rsidR="00462517" w:rsidRPr="00AB3874" w:rsidRDefault="00462517" w:rsidP="000D0B35">
            <w:r w:rsidRPr="00AB3874">
              <w:t>Opmerkingen</w:t>
            </w:r>
          </w:p>
        </w:tc>
      </w:tr>
      <w:tr w:rsidR="00462517" w:rsidRPr="00AB3874" w14:paraId="6435C487" w14:textId="77777777" w:rsidTr="00182BE1">
        <w:tc>
          <w:tcPr>
            <w:tcW w:w="1526" w:type="pct"/>
            <w:tcBorders>
              <w:top w:val="single" w:sz="4" w:space="0" w:color="auto"/>
              <w:left w:val="nil"/>
              <w:bottom w:val="single" w:sz="4" w:space="0" w:color="auto"/>
              <w:right w:val="single" w:sz="4" w:space="0" w:color="auto"/>
            </w:tcBorders>
            <w:hideMark/>
          </w:tcPr>
          <w:p w14:paraId="7BD4B052" w14:textId="77777777" w:rsidR="00462517" w:rsidRPr="00AB3874" w:rsidRDefault="00182BE1" w:rsidP="000D0B35">
            <w:pPr>
              <w:rPr>
                <w:rFonts w:ascii="Calibri" w:hAnsi="Calibri"/>
                <w:i/>
                <w:iCs/>
              </w:rPr>
            </w:pPr>
            <w:r w:rsidRPr="00AB3874">
              <w:rPr>
                <w:rFonts w:ascii="Calibri" w:hAnsi="Calibri"/>
                <w:i/>
                <w:iCs/>
              </w:rPr>
              <w:t>Naam programma</w:t>
            </w:r>
          </w:p>
        </w:tc>
        <w:tc>
          <w:tcPr>
            <w:tcW w:w="540" w:type="pct"/>
            <w:tcBorders>
              <w:top w:val="single" w:sz="4" w:space="0" w:color="auto"/>
              <w:left w:val="single" w:sz="4" w:space="0" w:color="auto"/>
              <w:bottom w:val="single" w:sz="4" w:space="0" w:color="auto"/>
              <w:right w:val="single" w:sz="4" w:space="0" w:color="auto"/>
            </w:tcBorders>
            <w:hideMark/>
          </w:tcPr>
          <w:p w14:paraId="297D28E9" w14:textId="77777777" w:rsidR="00462517" w:rsidRPr="00AB3874" w:rsidRDefault="00182BE1" w:rsidP="000D0B35">
            <w:pPr>
              <w:rPr>
                <w:rFonts w:ascii="Calibri" w:hAnsi="Calibri"/>
                <w:i/>
                <w:iCs/>
              </w:rPr>
            </w:pPr>
            <w:r w:rsidRPr="00AB3874">
              <w:rPr>
                <w:rFonts w:ascii="Calibri" w:hAnsi="Calibri"/>
                <w:i/>
                <w:iCs/>
              </w:rPr>
              <w:t>Versie</w:t>
            </w:r>
          </w:p>
        </w:tc>
        <w:tc>
          <w:tcPr>
            <w:tcW w:w="2934" w:type="pct"/>
            <w:tcBorders>
              <w:top w:val="single" w:sz="4" w:space="0" w:color="auto"/>
              <w:left w:val="single" w:sz="4" w:space="0" w:color="auto"/>
              <w:bottom w:val="single" w:sz="4" w:space="0" w:color="auto"/>
              <w:right w:val="nil"/>
            </w:tcBorders>
            <w:hideMark/>
          </w:tcPr>
          <w:p w14:paraId="41974B6F" w14:textId="77777777" w:rsidR="00462517" w:rsidRPr="00AB3874" w:rsidRDefault="00182BE1" w:rsidP="000D0B35">
            <w:pPr>
              <w:rPr>
                <w:rFonts w:ascii="Calibri" w:hAnsi="Calibri"/>
                <w:i/>
                <w:iCs/>
              </w:rPr>
            </w:pPr>
            <w:r w:rsidRPr="00AB3874">
              <w:rPr>
                <w:rFonts w:ascii="Calibri" w:hAnsi="Calibri"/>
                <w:i/>
                <w:iCs/>
              </w:rPr>
              <w:t>Opmerkingen</w:t>
            </w:r>
          </w:p>
        </w:tc>
      </w:tr>
      <w:tr w:rsidR="00C45878" w:rsidRPr="00AB3874" w14:paraId="38AAD583" w14:textId="77777777" w:rsidTr="00182BE1">
        <w:tc>
          <w:tcPr>
            <w:tcW w:w="1526" w:type="pct"/>
            <w:tcBorders>
              <w:top w:val="single" w:sz="4" w:space="0" w:color="auto"/>
              <w:left w:val="nil"/>
              <w:bottom w:val="single" w:sz="4" w:space="0" w:color="auto"/>
              <w:right w:val="single" w:sz="4" w:space="0" w:color="auto"/>
            </w:tcBorders>
          </w:tcPr>
          <w:p w14:paraId="68268100" w14:textId="2C85B256" w:rsidR="00C45878" w:rsidRPr="00AB3874" w:rsidRDefault="00C45878" w:rsidP="000D0B35">
            <w:pPr>
              <w:rPr>
                <w:rFonts w:ascii="Calibri" w:hAnsi="Calibri"/>
                <w:i/>
                <w:iCs/>
              </w:rPr>
            </w:pPr>
            <w:r w:rsidRPr="00AB3874">
              <w:rPr>
                <w:rFonts w:ascii="Calibri" w:hAnsi="Calibri"/>
                <w:i/>
                <w:iCs/>
              </w:rPr>
              <w:t>PHP</w:t>
            </w:r>
          </w:p>
        </w:tc>
        <w:tc>
          <w:tcPr>
            <w:tcW w:w="540" w:type="pct"/>
            <w:tcBorders>
              <w:top w:val="single" w:sz="4" w:space="0" w:color="auto"/>
              <w:left w:val="single" w:sz="4" w:space="0" w:color="auto"/>
              <w:bottom w:val="single" w:sz="4" w:space="0" w:color="auto"/>
              <w:right w:val="single" w:sz="4" w:space="0" w:color="auto"/>
            </w:tcBorders>
          </w:tcPr>
          <w:p w14:paraId="282FB904" w14:textId="17F666A3" w:rsidR="00C45878" w:rsidRPr="00AB3874" w:rsidRDefault="00C45878" w:rsidP="000D0B35">
            <w:pPr>
              <w:rPr>
                <w:rFonts w:ascii="Calibri" w:hAnsi="Calibri"/>
                <w:i/>
                <w:iCs/>
              </w:rPr>
            </w:pPr>
            <w:r w:rsidRPr="00AB3874">
              <w:rPr>
                <w:rFonts w:ascii="Calibri" w:hAnsi="Calibri"/>
                <w:i/>
                <w:iCs/>
              </w:rPr>
              <w:t>7.4 of hoger</w:t>
            </w:r>
          </w:p>
        </w:tc>
        <w:tc>
          <w:tcPr>
            <w:tcW w:w="2934" w:type="pct"/>
            <w:tcBorders>
              <w:top w:val="single" w:sz="4" w:space="0" w:color="auto"/>
              <w:left w:val="single" w:sz="4" w:space="0" w:color="auto"/>
              <w:bottom w:val="single" w:sz="4" w:space="0" w:color="auto"/>
              <w:right w:val="nil"/>
            </w:tcBorders>
          </w:tcPr>
          <w:p w14:paraId="49D98407" w14:textId="0D86A160" w:rsidR="00C45878" w:rsidRPr="00AB3874" w:rsidRDefault="00C45878" w:rsidP="000D0B35">
            <w:pPr>
              <w:rPr>
                <w:rFonts w:ascii="Calibri" w:hAnsi="Calibri"/>
                <w:i/>
                <w:iCs/>
              </w:rPr>
            </w:pPr>
            <w:r w:rsidRPr="00AB3874">
              <w:rPr>
                <w:rFonts w:ascii="Calibri" w:hAnsi="Calibri"/>
                <w:i/>
                <w:iCs/>
              </w:rPr>
              <w:t xml:space="preserve">Dit is vooral voor de </w:t>
            </w:r>
            <w:proofErr w:type="spellStart"/>
            <w:r w:rsidRPr="00AB3874">
              <w:rPr>
                <w:rFonts w:ascii="Calibri" w:hAnsi="Calibri"/>
                <w:i/>
                <w:iCs/>
              </w:rPr>
              <w:t>php</w:t>
            </w:r>
            <w:proofErr w:type="spellEnd"/>
            <w:r w:rsidRPr="00AB3874">
              <w:rPr>
                <w:rFonts w:ascii="Calibri" w:hAnsi="Calibri"/>
                <w:i/>
                <w:iCs/>
              </w:rPr>
              <w:t xml:space="preserve"> code</w:t>
            </w:r>
          </w:p>
        </w:tc>
      </w:tr>
      <w:tr w:rsidR="00F06BA4" w:rsidRPr="00AB3874" w14:paraId="40179C99" w14:textId="77777777" w:rsidTr="00182BE1">
        <w:tc>
          <w:tcPr>
            <w:tcW w:w="1526" w:type="pct"/>
            <w:tcBorders>
              <w:top w:val="single" w:sz="4" w:space="0" w:color="auto"/>
              <w:left w:val="nil"/>
              <w:bottom w:val="single" w:sz="4" w:space="0" w:color="auto"/>
              <w:right w:val="single" w:sz="4" w:space="0" w:color="auto"/>
            </w:tcBorders>
          </w:tcPr>
          <w:p w14:paraId="61741C9C" w14:textId="4E7E9F67" w:rsidR="00F06BA4" w:rsidRPr="00AB3874" w:rsidRDefault="00F06BA4" w:rsidP="000D0B35">
            <w:pPr>
              <w:rPr>
                <w:rFonts w:ascii="Calibri" w:hAnsi="Calibri"/>
                <w:i/>
                <w:iCs/>
              </w:rPr>
            </w:pPr>
            <w:proofErr w:type="spellStart"/>
            <w:r w:rsidRPr="00AB3874">
              <w:rPr>
                <w:rFonts w:ascii="Calibri" w:hAnsi="Calibri"/>
                <w:i/>
                <w:iCs/>
              </w:rPr>
              <w:t>Wamp</w:t>
            </w:r>
            <w:proofErr w:type="spellEnd"/>
          </w:p>
        </w:tc>
        <w:tc>
          <w:tcPr>
            <w:tcW w:w="540" w:type="pct"/>
            <w:tcBorders>
              <w:top w:val="single" w:sz="4" w:space="0" w:color="auto"/>
              <w:left w:val="single" w:sz="4" w:space="0" w:color="auto"/>
              <w:bottom w:val="single" w:sz="4" w:space="0" w:color="auto"/>
              <w:right w:val="single" w:sz="4" w:space="0" w:color="auto"/>
            </w:tcBorders>
          </w:tcPr>
          <w:p w14:paraId="3E7A786B" w14:textId="06749D09" w:rsidR="00F06BA4" w:rsidRPr="00AB3874" w:rsidRDefault="00F06BA4" w:rsidP="000D0B35">
            <w:pPr>
              <w:rPr>
                <w:rFonts w:ascii="Calibri" w:hAnsi="Calibri"/>
                <w:i/>
                <w:iCs/>
              </w:rPr>
            </w:pPr>
            <w:r w:rsidRPr="00AB3874">
              <w:rPr>
                <w:rFonts w:ascii="Calibri" w:hAnsi="Calibri"/>
                <w:i/>
                <w:iCs/>
              </w:rPr>
              <w:t>3.2.</w:t>
            </w:r>
            <w:r w:rsidR="00F50A63" w:rsidRPr="00AB3874">
              <w:rPr>
                <w:rFonts w:ascii="Calibri" w:hAnsi="Calibri"/>
                <w:i/>
                <w:iCs/>
              </w:rPr>
              <w:t>6</w:t>
            </w:r>
          </w:p>
        </w:tc>
        <w:tc>
          <w:tcPr>
            <w:tcW w:w="2934" w:type="pct"/>
            <w:tcBorders>
              <w:top w:val="single" w:sz="4" w:space="0" w:color="auto"/>
              <w:left w:val="single" w:sz="4" w:space="0" w:color="auto"/>
              <w:bottom w:val="single" w:sz="4" w:space="0" w:color="auto"/>
              <w:right w:val="nil"/>
            </w:tcBorders>
          </w:tcPr>
          <w:p w14:paraId="7B6A8259" w14:textId="766A0F65" w:rsidR="00633C65" w:rsidRPr="00AB3874" w:rsidRDefault="00633C65" w:rsidP="000D0B35">
            <w:pPr>
              <w:rPr>
                <w:rFonts w:ascii="Calibri" w:hAnsi="Calibri"/>
                <w:i/>
                <w:iCs/>
              </w:rPr>
            </w:pPr>
            <w:r w:rsidRPr="00AB3874">
              <w:rPr>
                <w:rFonts w:ascii="Calibri" w:hAnsi="Calibri"/>
                <w:i/>
                <w:iCs/>
              </w:rPr>
              <w:t>-</w:t>
            </w:r>
          </w:p>
        </w:tc>
      </w:tr>
      <w:tr w:rsidR="00633C65" w:rsidRPr="00AB3874" w14:paraId="4BDEF5B0" w14:textId="77777777" w:rsidTr="00182BE1">
        <w:tc>
          <w:tcPr>
            <w:tcW w:w="1526" w:type="pct"/>
            <w:tcBorders>
              <w:top w:val="single" w:sz="4" w:space="0" w:color="auto"/>
              <w:left w:val="nil"/>
              <w:bottom w:val="single" w:sz="4" w:space="0" w:color="auto"/>
              <w:right w:val="single" w:sz="4" w:space="0" w:color="auto"/>
            </w:tcBorders>
          </w:tcPr>
          <w:p w14:paraId="1A446C67" w14:textId="261BAA38" w:rsidR="00633C65" w:rsidRPr="00AB3874" w:rsidRDefault="00633C65" w:rsidP="000D0B35">
            <w:pPr>
              <w:rPr>
                <w:rFonts w:ascii="Calibri" w:hAnsi="Calibri"/>
                <w:i/>
                <w:iCs/>
              </w:rPr>
            </w:pPr>
            <w:r w:rsidRPr="00AB3874">
              <w:rPr>
                <w:rFonts w:ascii="Calibri" w:hAnsi="Calibri"/>
                <w:i/>
                <w:iCs/>
              </w:rPr>
              <w:t>Visual Studio Code</w:t>
            </w:r>
          </w:p>
        </w:tc>
        <w:tc>
          <w:tcPr>
            <w:tcW w:w="540" w:type="pct"/>
            <w:tcBorders>
              <w:top w:val="single" w:sz="4" w:space="0" w:color="auto"/>
              <w:left w:val="single" w:sz="4" w:space="0" w:color="auto"/>
              <w:bottom w:val="single" w:sz="4" w:space="0" w:color="auto"/>
              <w:right w:val="single" w:sz="4" w:space="0" w:color="auto"/>
            </w:tcBorders>
          </w:tcPr>
          <w:p w14:paraId="4DFF7BAA" w14:textId="6BD98ED3" w:rsidR="00633C65" w:rsidRPr="00AB3874" w:rsidRDefault="003A43ED" w:rsidP="000D0B35">
            <w:pPr>
              <w:rPr>
                <w:rFonts w:ascii="Calibri" w:hAnsi="Calibri"/>
                <w:i/>
                <w:iCs/>
              </w:rPr>
            </w:pPr>
            <w:r w:rsidRPr="00AB3874">
              <w:rPr>
                <w:rFonts w:ascii="Calibri" w:hAnsi="Calibri"/>
                <w:i/>
                <w:iCs/>
              </w:rPr>
              <w:t>1.7.37</w:t>
            </w:r>
          </w:p>
        </w:tc>
        <w:tc>
          <w:tcPr>
            <w:tcW w:w="2934" w:type="pct"/>
            <w:tcBorders>
              <w:top w:val="single" w:sz="4" w:space="0" w:color="auto"/>
              <w:left w:val="single" w:sz="4" w:space="0" w:color="auto"/>
              <w:bottom w:val="single" w:sz="4" w:space="0" w:color="auto"/>
              <w:right w:val="nil"/>
            </w:tcBorders>
          </w:tcPr>
          <w:p w14:paraId="5D381733" w14:textId="46A47860" w:rsidR="00633C65" w:rsidRPr="00AB3874" w:rsidRDefault="00633C65" w:rsidP="000D0B35">
            <w:pPr>
              <w:rPr>
                <w:rFonts w:ascii="Calibri" w:hAnsi="Calibri"/>
                <w:i/>
                <w:iCs/>
              </w:rPr>
            </w:pPr>
            <w:r w:rsidRPr="00AB3874">
              <w:rPr>
                <w:rFonts w:ascii="Calibri" w:hAnsi="Calibri"/>
                <w:i/>
                <w:iCs/>
              </w:rPr>
              <w:t>-</w:t>
            </w:r>
          </w:p>
        </w:tc>
      </w:tr>
      <w:tr w:rsidR="0045686B" w:rsidRPr="00AB3874" w14:paraId="033E899F" w14:textId="77777777" w:rsidTr="00182BE1">
        <w:tc>
          <w:tcPr>
            <w:tcW w:w="1526" w:type="pct"/>
            <w:tcBorders>
              <w:top w:val="single" w:sz="4" w:space="0" w:color="auto"/>
              <w:left w:val="nil"/>
              <w:bottom w:val="single" w:sz="4" w:space="0" w:color="auto"/>
              <w:right w:val="single" w:sz="4" w:space="0" w:color="auto"/>
            </w:tcBorders>
          </w:tcPr>
          <w:p w14:paraId="1EF7C947" w14:textId="028D611F" w:rsidR="0045686B" w:rsidRPr="00AB3874" w:rsidRDefault="0045686B" w:rsidP="000D0B35">
            <w:pPr>
              <w:rPr>
                <w:rFonts w:ascii="Calibri" w:hAnsi="Calibri"/>
                <w:i/>
                <w:iCs/>
              </w:rPr>
            </w:pPr>
            <w:proofErr w:type="spellStart"/>
            <w:r w:rsidRPr="00AB3874">
              <w:rPr>
                <w:rFonts w:ascii="Calibri" w:hAnsi="Calibri"/>
                <w:i/>
                <w:iCs/>
              </w:rPr>
              <w:t>MySQL</w:t>
            </w:r>
            <w:proofErr w:type="spellEnd"/>
          </w:p>
        </w:tc>
        <w:tc>
          <w:tcPr>
            <w:tcW w:w="540" w:type="pct"/>
            <w:tcBorders>
              <w:top w:val="single" w:sz="4" w:space="0" w:color="auto"/>
              <w:left w:val="single" w:sz="4" w:space="0" w:color="auto"/>
              <w:bottom w:val="single" w:sz="4" w:space="0" w:color="auto"/>
              <w:right w:val="single" w:sz="4" w:space="0" w:color="auto"/>
            </w:tcBorders>
          </w:tcPr>
          <w:p w14:paraId="22F16629" w14:textId="7B65A85B" w:rsidR="0045686B" w:rsidRPr="00AB3874" w:rsidRDefault="00F50A63" w:rsidP="000D0B35">
            <w:pPr>
              <w:rPr>
                <w:rFonts w:ascii="Calibri" w:hAnsi="Calibri"/>
                <w:i/>
                <w:iCs/>
              </w:rPr>
            </w:pPr>
            <w:r w:rsidRPr="00AB3874">
              <w:rPr>
                <w:rFonts w:ascii="Calibri" w:hAnsi="Calibri"/>
                <w:i/>
                <w:iCs/>
              </w:rPr>
              <w:t>5.7.</w:t>
            </w:r>
            <w:r w:rsidR="004E3A6B" w:rsidRPr="00AB3874">
              <w:rPr>
                <w:rFonts w:ascii="Calibri" w:hAnsi="Calibri"/>
                <w:i/>
                <w:iCs/>
              </w:rPr>
              <w:t>36</w:t>
            </w:r>
          </w:p>
        </w:tc>
        <w:tc>
          <w:tcPr>
            <w:tcW w:w="2934" w:type="pct"/>
            <w:tcBorders>
              <w:top w:val="single" w:sz="4" w:space="0" w:color="auto"/>
              <w:left w:val="single" w:sz="4" w:space="0" w:color="auto"/>
              <w:bottom w:val="single" w:sz="4" w:space="0" w:color="auto"/>
              <w:right w:val="nil"/>
            </w:tcBorders>
          </w:tcPr>
          <w:p w14:paraId="21E903AB" w14:textId="77777777" w:rsidR="0045686B" w:rsidRPr="00AB3874" w:rsidRDefault="0045686B" w:rsidP="000D0B35">
            <w:pPr>
              <w:rPr>
                <w:rFonts w:ascii="Calibri" w:hAnsi="Calibri"/>
                <w:i/>
                <w:iCs/>
              </w:rPr>
            </w:pPr>
          </w:p>
        </w:tc>
      </w:tr>
      <w:tr w:rsidR="004E3A6B" w:rsidRPr="00AB3874" w14:paraId="39923EDF" w14:textId="77777777" w:rsidTr="00182BE1">
        <w:tc>
          <w:tcPr>
            <w:tcW w:w="1526" w:type="pct"/>
            <w:tcBorders>
              <w:top w:val="single" w:sz="4" w:space="0" w:color="auto"/>
              <w:left w:val="nil"/>
              <w:bottom w:val="single" w:sz="4" w:space="0" w:color="auto"/>
              <w:right w:val="single" w:sz="4" w:space="0" w:color="auto"/>
            </w:tcBorders>
          </w:tcPr>
          <w:p w14:paraId="4527CC88" w14:textId="6F5F4635" w:rsidR="004E3A6B" w:rsidRPr="00AB3874" w:rsidRDefault="004E3A6B" w:rsidP="000D0B35">
            <w:pPr>
              <w:rPr>
                <w:rFonts w:ascii="Calibri" w:hAnsi="Calibri"/>
                <w:i/>
                <w:iCs/>
              </w:rPr>
            </w:pPr>
            <w:proofErr w:type="spellStart"/>
            <w:r w:rsidRPr="00AB3874">
              <w:rPr>
                <w:rFonts w:ascii="Calibri" w:hAnsi="Calibri"/>
                <w:i/>
                <w:iCs/>
              </w:rPr>
              <w:t>MariaDB</w:t>
            </w:r>
            <w:proofErr w:type="spellEnd"/>
          </w:p>
        </w:tc>
        <w:tc>
          <w:tcPr>
            <w:tcW w:w="540" w:type="pct"/>
            <w:tcBorders>
              <w:top w:val="single" w:sz="4" w:space="0" w:color="auto"/>
              <w:left w:val="single" w:sz="4" w:space="0" w:color="auto"/>
              <w:bottom w:val="single" w:sz="4" w:space="0" w:color="auto"/>
              <w:right w:val="single" w:sz="4" w:space="0" w:color="auto"/>
            </w:tcBorders>
          </w:tcPr>
          <w:p w14:paraId="22DE5AFE" w14:textId="4D963530" w:rsidR="004E3A6B" w:rsidRPr="00AB3874" w:rsidRDefault="00947CB4" w:rsidP="000D0B35">
            <w:pPr>
              <w:rPr>
                <w:rFonts w:ascii="Calibri" w:hAnsi="Calibri"/>
                <w:i/>
                <w:iCs/>
              </w:rPr>
            </w:pPr>
            <w:r w:rsidRPr="00AB3874">
              <w:rPr>
                <w:rFonts w:ascii="Calibri" w:hAnsi="Calibri"/>
                <w:i/>
                <w:iCs/>
              </w:rPr>
              <w:t>10.6.5</w:t>
            </w:r>
          </w:p>
        </w:tc>
        <w:tc>
          <w:tcPr>
            <w:tcW w:w="2934" w:type="pct"/>
            <w:tcBorders>
              <w:top w:val="single" w:sz="4" w:space="0" w:color="auto"/>
              <w:left w:val="single" w:sz="4" w:space="0" w:color="auto"/>
              <w:bottom w:val="single" w:sz="4" w:space="0" w:color="auto"/>
              <w:right w:val="nil"/>
            </w:tcBorders>
          </w:tcPr>
          <w:p w14:paraId="47559718" w14:textId="77777777" w:rsidR="004E3A6B" w:rsidRPr="00AB3874" w:rsidRDefault="004E3A6B" w:rsidP="000D0B35">
            <w:pPr>
              <w:rPr>
                <w:rFonts w:ascii="Calibri" w:hAnsi="Calibri"/>
                <w:i/>
                <w:iCs/>
              </w:rPr>
            </w:pPr>
          </w:p>
        </w:tc>
      </w:tr>
      <w:tr w:rsidR="007316B2" w:rsidRPr="00AB3874" w14:paraId="095A2CCB" w14:textId="77777777" w:rsidTr="00182BE1">
        <w:tc>
          <w:tcPr>
            <w:tcW w:w="1526" w:type="pct"/>
            <w:tcBorders>
              <w:top w:val="single" w:sz="4" w:space="0" w:color="auto"/>
              <w:left w:val="nil"/>
              <w:bottom w:val="single" w:sz="4" w:space="0" w:color="auto"/>
              <w:right w:val="single" w:sz="4" w:space="0" w:color="auto"/>
            </w:tcBorders>
          </w:tcPr>
          <w:p w14:paraId="1440A429" w14:textId="0864063D" w:rsidR="007316B2" w:rsidRPr="00AB3874" w:rsidRDefault="007316B2" w:rsidP="000D0B35">
            <w:pPr>
              <w:rPr>
                <w:rFonts w:ascii="Calibri" w:hAnsi="Calibri"/>
                <w:i/>
                <w:iCs/>
              </w:rPr>
            </w:pPr>
            <w:r w:rsidRPr="00AB3874">
              <w:rPr>
                <w:rFonts w:ascii="Calibri" w:hAnsi="Calibri"/>
                <w:i/>
                <w:iCs/>
              </w:rPr>
              <w:t>Apache</w:t>
            </w:r>
          </w:p>
        </w:tc>
        <w:tc>
          <w:tcPr>
            <w:tcW w:w="540" w:type="pct"/>
            <w:tcBorders>
              <w:top w:val="single" w:sz="4" w:space="0" w:color="auto"/>
              <w:left w:val="single" w:sz="4" w:space="0" w:color="auto"/>
              <w:bottom w:val="single" w:sz="4" w:space="0" w:color="auto"/>
              <w:right w:val="single" w:sz="4" w:space="0" w:color="auto"/>
            </w:tcBorders>
          </w:tcPr>
          <w:p w14:paraId="0EE68374" w14:textId="65FF4E9C" w:rsidR="007316B2" w:rsidRPr="00AB3874" w:rsidRDefault="00E43972" w:rsidP="000D0B35">
            <w:pPr>
              <w:rPr>
                <w:rFonts w:ascii="Calibri" w:hAnsi="Calibri"/>
                <w:i/>
                <w:iCs/>
              </w:rPr>
            </w:pPr>
            <w:r w:rsidRPr="00AB3874">
              <w:rPr>
                <w:rFonts w:ascii="Calibri" w:hAnsi="Calibri"/>
                <w:i/>
                <w:iCs/>
              </w:rPr>
              <w:t>2.4.51</w:t>
            </w:r>
          </w:p>
        </w:tc>
        <w:tc>
          <w:tcPr>
            <w:tcW w:w="2934" w:type="pct"/>
            <w:tcBorders>
              <w:top w:val="single" w:sz="4" w:space="0" w:color="auto"/>
              <w:left w:val="single" w:sz="4" w:space="0" w:color="auto"/>
              <w:bottom w:val="single" w:sz="4" w:space="0" w:color="auto"/>
              <w:right w:val="nil"/>
            </w:tcBorders>
          </w:tcPr>
          <w:p w14:paraId="3C4DA25A" w14:textId="77777777" w:rsidR="007316B2" w:rsidRPr="00AB3874" w:rsidRDefault="007316B2" w:rsidP="000D0B35">
            <w:pPr>
              <w:rPr>
                <w:rFonts w:ascii="Calibri" w:hAnsi="Calibri"/>
                <w:i/>
                <w:iCs/>
              </w:rPr>
            </w:pPr>
          </w:p>
        </w:tc>
      </w:tr>
    </w:tbl>
    <w:p w14:paraId="7DC15BC3" w14:textId="77777777" w:rsidR="00462517" w:rsidRPr="00AB3874" w:rsidRDefault="00462517" w:rsidP="00765C0E"/>
    <w:p w14:paraId="7DEA372E" w14:textId="77777777" w:rsidR="00765C0E" w:rsidRPr="00AB3874" w:rsidRDefault="00765C0E" w:rsidP="008B7798">
      <w:pPr>
        <w:pStyle w:val="Kop1"/>
      </w:pPr>
      <w:bookmarkStart w:id="16" w:name="_Toc119917520"/>
      <w:r w:rsidRPr="00AB3874">
        <w:t>Takenlijst</w:t>
      </w:r>
      <w:bookmarkEnd w:id="16"/>
    </w:p>
    <w:p w14:paraId="1D53DCEB" w14:textId="77777777" w:rsidR="00765C0E" w:rsidRPr="00AB3874" w:rsidRDefault="00765C0E" w:rsidP="00765C0E">
      <w:pPr>
        <w:rPr>
          <w:i/>
          <w:iCs/>
          <w:color w:val="FF0000"/>
        </w:rPr>
      </w:pPr>
      <w:r w:rsidRPr="00AB3874">
        <w:rPr>
          <w:i/>
          <w:iCs/>
          <w:color w:val="FF0000"/>
        </w:rPr>
        <w:t>De takenlijst is een lijst met alle werkzaamheden die verricht moeten worden om het volledige project (tot en met oplevering applicatie) uit te voeren. Het onderdeel ‘Levert een bijdrage aan het ontwikkeltraject’ wordt in detail uitgewerkt. Zorg ervoor dat je ook zaken als gesprekken en mailen opneemt.</w:t>
      </w:r>
      <w:r w:rsidR="00842556" w:rsidRPr="00AB3874">
        <w:rPr>
          <w:i/>
          <w:iCs/>
          <w:color w:val="FF0000"/>
        </w:rPr>
        <w:t xml:space="preserve"> </w:t>
      </w:r>
    </w:p>
    <w:p w14:paraId="354EEAEE" w14:textId="77777777" w:rsidR="006A5026" w:rsidRPr="00AB3874" w:rsidRDefault="006A5026" w:rsidP="00765C0E">
      <w:pPr>
        <w:rPr>
          <w:i/>
          <w:iCs/>
        </w:rPr>
        <w:sectPr w:rsidR="006A5026" w:rsidRPr="00AB3874" w:rsidSect="00C95600">
          <w:headerReference w:type="even" r:id="rId15"/>
          <w:headerReference w:type="default" r:id="rId16"/>
          <w:footerReference w:type="even" r:id="rId17"/>
          <w:footerReference w:type="default" r:id="rId18"/>
          <w:type w:val="oddPage"/>
          <w:pgSz w:w="11906" w:h="16838"/>
          <w:pgMar w:top="1417" w:right="1417" w:bottom="1417" w:left="1417" w:header="708" w:footer="708" w:gutter="0"/>
          <w:pgNumType w:start="1"/>
          <w:cols w:space="708"/>
          <w:docGrid w:linePitch="360"/>
        </w:sectPr>
      </w:pPr>
    </w:p>
    <w:p w14:paraId="2F9771D9" w14:textId="77777777" w:rsidR="006A5026" w:rsidRPr="00AB3874" w:rsidRDefault="006A5026" w:rsidP="00765C0E">
      <w:pPr>
        <w:rPr>
          <w:i/>
          <w:iCs/>
        </w:rPr>
      </w:pPr>
    </w:p>
    <w:p w14:paraId="5FF74CF3" w14:textId="158D6433" w:rsidR="006A5026" w:rsidRPr="00AB3874" w:rsidRDefault="006A5026" w:rsidP="006A5026">
      <w:pPr>
        <w:pStyle w:val="Kop1"/>
      </w:pPr>
      <w:bookmarkStart w:id="18" w:name="_Toc119917521"/>
      <w:proofErr w:type="spellStart"/>
      <w:r w:rsidRPr="00AB3874">
        <w:t>ProductBacklog</w:t>
      </w:r>
      <w:bookmarkEnd w:id="18"/>
      <w:proofErr w:type="spellEnd"/>
    </w:p>
    <w:p w14:paraId="2D4FEC2E" w14:textId="77777777" w:rsidR="0043119D" w:rsidRPr="00AB3874" w:rsidRDefault="0043119D" w:rsidP="0043119D">
      <w:pPr>
        <w:pStyle w:val="Kop2"/>
      </w:pPr>
      <w:bookmarkStart w:id="19" w:name="_Toc119917522"/>
      <w:r w:rsidRPr="00AB3874">
        <w:t xml:space="preserve">User </w:t>
      </w:r>
      <w:proofErr w:type="spellStart"/>
      <w:r w:rsidRPr="00AB3874">
        <w:t>stories</w:t>
      </w:r>
      <w:bookmarkEnd w:id="19"/>
      <w:proofErr w:type="spellEnd"/>
    </w:p>
    <w:p w14:paraId="6E247BBF" w14:textId="77777777" w:rsidR="0043119D" w:rsidRPr="00AB3874" w:rsidRDefault="0043119D" w:rsidP="0043119D">
      <w:pPr>
        <w:rPr>
          <w:i/>
          <w:iCs/>
        </w:rPr>
      </w:pPr>
      <w:r w:rsidRPr="00AB3874">
        <w:rPr>
          <w:i/>
          <w:iCs/>
        </w:rPr>
        <w:t xml:space="preserve">Hierin worden de user </w:t>
      </w:r>
      <w:proofErr w:type="spellStart"/>
      <w:r w:rsidRPr="00AB3874">
        <w:rPr>
          <w:i/>
          <w:iCs/>
        </w:rPr>
        <w:t>stories</w:t>
      </w:r>
      <w:proofErr w:type="spellEnd"/>
      <w:r w:rsidRPr="00AB3874">
        <w:rPr>
          <w:i/>
          <w:iCs/>
        </w:rPr>
        <w:t xml:space="preserve"> </w:t>
      </w:r>
      <w:r w:rsidR="00B20757" w:rsidRPr="00AB3874">
        <w:rPr>
          <w:i/>
          <w:iCs/>
        </w:rPr>
        <w:t>beschreven</w:t>
      </w:r>
      <w:r w:rsidRPr="00AB3874">
        <w:rPr>
          <w:i/>
          <w:iCs/>
        </w:rPr>
        <w:t>!!!</w:t>
      </w:r>
      <w:r w:rsidR="006A5026" w:rsidRPr="00AB3874">
        <w:rPr>
          <w:i/>
          <w:iCs/>
        </w:rPr>
        <w:t xml:space="preserve"> Hieronder een voorbeeld. Haal de teksten weg uit het voorbeeld en gebruik voor iedere user story </w:t>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6A5026" w:rsidRPr="00AB3874" w14:paraId="538C7CFB" w14:textId="77777777" w:rsidTr="000D5888">
        <w:tc>
          <w:tcPr>
            <w:tcW w:w="14470" w:type="dxa"/>
            <w:gridSpan w:val="4"/>
            <w:shd w:val="clear" w:color="auto" w:fill="3366FF"/>
          </w:tcPr>
          <w:p w14:paraId="08AC42D4" w14:textId="4973488E" w:rsidR="006A5026" w:rsidRPr="00AB3874" w:rsidRDefault="006A5026" w:rsidP="00622D6E">
            <w:pPr>
              <w:pStyle w:val="Kop3"/>
            </w:pPr>
            <w:bookmarkStart w:id="20" w:name="_Toc54810047"/>
            <w:bookmarkStart w:id="21" w:name="_Toc119917523"/>
            <w:r w:rsidRPr="00AB3874">
              <w:t xml:space="preserve">1.1 Inloggen op </w:t>
            </w:r>
            <w:r w:rsidR="00E155A8" w:rsidRPr="00AB3874">
              <w:t xml:space="preserve">Mijn Schaakclub </w:t>
            </w:r>
            <w:r w:rsidRPr="00AB3874">
              <w:t>account</w:t>
            </w:r>
            <w:bookmarkEnd w:id="20"/>
            <w:bookmarkEnd w:id="21"/>
          </w:p>
        </w:tc>
      </w:tr>
      <w:tr w:rsidR="006A5026" w:rsidRPr="00AB3874" w14:paraId="5025607F" w14:textId="77777777" w:rsidTr="000D5888">
        <w:tc>
          <w:tcPr>
            <w:tcW w:w="14470" w:type="dxa"/>
            <w:gridSpan w:val="4"/>
            <w:tcBorders>
              <w:bottom w:val="single" w:sz="4" w:space="0" w:color="auto"/>
            </w:tcBorders>
          </w:tcPr>
          <w:p w14:paraId="4FA38B57" w14:textId="34FCA5DC" w:rsidR="006A5026" w:rsidRPr="00AB3874" w:rsidRDefault="006A5026" w:rsidP="000D5888">
            <w:r w:rsidRPr="00AB3874">
              <w:t xml:space="preserve">Als een geregistreerde gast van </w:t>
            </w:r>
            <w:r w:rsidR="00167DFD" w:rsidRPr="00AB3874">
              <w:t xml:space="preserve">de schaakclub </w:t>
            </w:r>
            <w:r w:rsidRPr="00AB3874">
              <w:t xml:space="preserve">wil ik inloggen met mijn email / wachtwoord combinatie die bij mijn account hoort. </w:t>
            </w:r>
          </w:p>
        </w:tc>
      </w:tr>
      <w:tr w:rsidR="006A5026" w:rsidRPr="00AB3874" w14:paraId="055D04FB" w14:textId="77777777" w:rsidTr="000D5888">
        <w:tc>
          <w:tcPr>
            <w:tcW w:w="5110" w:type="dxa"/>
            <w:shd w:val="clear" w:color="auto" w:fill="F3F3F3"/>
          </w:tcPr>
          <w:p w14:paraId="44F3C473" w14:textId="77777777" w:rsidR="006A5026" w:rsidRPr="00AB3874" w:rsidRDefault="006A5026" w:rsidP="000D5888">
            <w:r w:rsidRPr="00AB3874">
              <w:rPr>
                <w:b/>
                <w:bCs/>
              </w:rPr>
              <w:t>User slices</w:t>
            </w:r>
          </w:p>
        </w:tc>
        <w:tc>
          <w:tcPr>
            <w:tcW w:w="7666" w:type="dxa"/>
            <w:shd w:val="clear" w:color="auto" w:fill="F3F3F3"/>
            <w:vAlign w:val="bottom"/>
          </w:tcPr>
          <w:p w14:paraId="56C44139" w14:textId="77777777" w:rsidR="006A5026" w:rsidRPr="00AB3874" w:rsidRDefault="006A5026" w:rsidP="000D5888">
            <w:pPr>
              <w:jc w:val="center"/>
              <w:rPr>
                <w:b/>
                <w:bCs/>
              </w:rPr>
            </w:pPr>
            <w:r w:rsidRPr="00AB3874">
              <w:rPr>
                <w:b/>
                <w:bCs/>
              </w:rPr>
              <w:t>Acceptatie criteria</w:t>
            </w:r>
          </w:p>
        </w:tc>
        <w:tc>
          <w:tcPr>
            <w:tcW w:w="580" w:type="dxa"/>
            <w:shd w:val="clear" w:color="auto" w:fill="F3F3F3"/>
            <w:vAlign w:val="bottom"/>
          </w:tcPr>
          <w:p w14:paraId="4207128E" w14:textId="77777777" w:rsidR="006A5026" w:rsidRPr="00AB3874" w:rsidRDefault="006A5026" w:rsidP="000D5888">
            <w:pPr>
              <w:jc w:val="center"/>
              <w:rPr>
                <w:b/>
                <w:bCs/>
              </w:rPr>
            </w:pPr>
            <w:proofErr w:type="spellStart"/>
            <w:r w:rsidRPr="00AB3874">
              <w:rPr>
                <w:b/>
                <w:bCs/>
              </w:rPr>
              <w:t>Prio</w:t>
            </w:r>
            <w:proofErr w:type="spellEnd"/>
          </w:p>
        </w:tc>
        <w:tc>
          <w:tcPr>
            <w:tcW w:w="1114" w:type="dxa"/>
            <w:shd w:val="clear" w:color="auto" w:fill="F3F3F3"/>
            <w:vAlign w:val="bottom"/>
          </w:tcPr>
          <w:p w14:paraId="245FAC2D" w14:textId="77777777" w:rsidR="006A5026" w:rsidRPr="00AB3874" w:rsidRDefault="006A5026" w:rsidP="000D5888">
            <w:pPr>
              <w:jc w:val="center"/>
              <w:rPr>
                <w:b/>
                <w:bCs/>
              </w:rPr>
            </w:pPr>
            <w:r w:rsidRPr="00AB3874">
              <w:rPr>
                <w:b/>
                <w:bCs/>
              </w:rPr>
              <w:t>Gereed</w:t>
            </w:r>
          </w:p>
        </w:tc>
      </w:tr>
      <w:tr w:rsidR="006A5026" w:rsidRPr="00AB3874" w14:paraId="2EE3D770" w14:textId="77777777" w:rsidTr="000D5888">
        <w:tc>
          <w:tcPr>
            <w:tcW w:w="5110" w:type="dxa"/>
          </w:tcPr>
          <w:p w14:paraId="5C94C15C" w14:textId="77777777" w:rsidR="006A5026" w:rsidRPr="00AB3874" w:rsidRDefault="006A5026" w:rsidP="000D5888">
            <w:pPr>
              <w:pStyle w:val="Kop3"/>
            </w:pPr>
            <w:bookmarkStart w:id="22" w:name="_Toc54810048"/>
            <w:bookmarkStart w:id="23" w:name="_Toc119917524"/>
            <w:r w:rsidRPr="00AB3874">
              <w:t>1.1.1 Inloggen</w:t>
            </w:r>
            <w:bookmarkEnd w:id="22"/>
            <w:bookmarkEnd w:id="23"/>
          </w:p>
        </w:tc>
        <w:tc>
          <w:tcPr>
            <w:tcW w:w="7666" w:type="dxa"/>
          </w:tcPr>
          <w:p w14:paraId="51CADEC2" w14:textId="77777777" w:rsidR="006A5026" w:rsidRPr="00AB3874" w:rsidRDefault="006A5026" w:rsidP="000D5888">
            <w:pPr>
              <w:pStyle w:val="Plattetekst"/>
              <w:rPr>
                <w:rStyle w:val="Nadruk"/>
              </w:rPr>
            </w:pPr>
          </w:p>
        </w:tc>
        <w:tc>
          <w:tcPr>
            <w:tcW w:w="580" w:type="dxa"/>
          </w:tcPr>
          <w:p w14:paraId="6ED08760" w14:textId="77777777" w:rsidR="006A5026" w:rsidRPr="00AB3874" w:rsidRDefault="006A5026" w:rsidP="000D5888">
            <w:pPr>
              <w:pStyle w:val="Plattetekst"/>
              <w:rPr>
                <w:rStyle w:val="Nadruk"/>
                <w:b/>
                <w:bCs/>
                <w:sz w:val="28"/>
              </w:rPr>
            </w:pPr>
            <w:r w:rsidRPr="00AB3874">
              <w:rPr>
                <w:rStyle w:val="Nadruk"/>
                <w:b/>
                <w:bCs/>
                <w:sz w:val="28"/>
              </w:rPr>
              <w:t>100</w:t>
            </w:r>
          </w:p>
        </w:tc>
        <w:tc>
          <w:tcPr>
            <w:tcW w:w="1114" w:type="dxa"/>
          </w:tcPr>
          <w:p w14:paraId="50E651FA" w14:textId="77777777" w:rsidR="006A5026" w:rsidRPr="00AB3874" w:rsidRDefault="006A5026" w:rsidP="000D5888">
            <w:pPr>
              <w:pStyle w:val="Plattetekst"/>
              <w:rPr>
                <w:rStyle w:val="Nadruk"/>
              </w:rPr>
            </w:pPr>
          </w:p>
        </w:tc>
      </w:tr>
      <w:tr w:rsidR="006A5026" w:rsidRPr="00AB3874" w14:paraId="0F08F82C" w14:textId="77777777" w:rsidTr="000D5888">
        <w:trPr>
          <w:cantSplit/>
          <w:trHeight w:val="828"/>
        </w:trPr>
        <w:tc>
          <w:tcPr>
            <w:tcW w:w="5110" w:type="dxa"/>
            <w:vMerge w:val="restart"/>
          </w:tcPr>
          <w:p w14:paraId="75CCA193" w14:textId="53B3F8D1" w:rsidR="006A5026" w:rsidRPr="00AB3874" w:rsidRDefault="006A5026" w:rsidP="000D5888">
            <w:r w:rsidRPr="00AB3874">
              <w:t>Als geregistreerde gast wil ik inloggen om gebruik te maken van de diensten van</w:t>
            </w:r>
            <w:r w:rsidR="00167DFD" w:rsidRPr="00AB3874">
              <w:t xml:space="preserve"> de Schaakclub</w:t>
            </w:r>
            <w:r w:rsidRPr="00AB3874">
              <w:t>.</w:t>
            </w:r>
          </w:p>
        </w:tc>
        <w:tc>
          <w:tcPr>
            <w:tcW w:w="7666" w:type="dxa"/>
          </w:tcPr>
          <w:p w14:paraId="465F85F4" w14:textId="77777777" w:rsidR="006A5026" w:rsidRPr="00AB3874" w:rsidRDefault="006A5026" w:rsidP="006A5026">
            <w:pPr>
              <w:numPr>
                <w:ilvl w:val="0"/>
                <w:numId w:val="2"/>
              </w:numPr>
              <w:tabs>
                <w:tab w:val="clear" w:pos="290"/>
              </w:tabs>
              <w:spacing w:after="0" w:line="240" w:lineRule="auto"/>
            </w:pPr>
            <w:r w:rsidRPr="00AB3874">
              <w:t xml:space="preserve">Gast ziet scherm </w:t>
            </w:r>
            <w:r w:rsidRPr="00AB3874">
              <w:rPr>
                <w:i/>
                <w:iCs/>
              </w:rPr>
              <w:t>1.1.1 Inloggen</w:t>
            </w:r>
          </w:p>
        </w:tc>
        <w:tc>
          <w:tcPr>
            <w:tcW w:w="580" w:type="dxa"/>
          </w:tcPr>
          <w:p w14:paraId="59A2BDBA" w14:textId="77777777" w:rsidR="006A5026" w:rsidRPr="00AB3874" w:rsidRDefault="006A5026" w:rsidP="000D5888">
            <w:pPr>
              <w:jc w:val="center"/>
              <w:rPr>
                <w:rStyle w:val="Nadruk"/>
                <w:b/>
                <w:bCs/>
                <w:sz w:val="28"/>
              </w:rPr>
            </w:pPr>
          </w:p>
        </w:tc>
        <w:tc>
          <w:tcPr>
            <w:tcW w:w="1114" w:type="dxa"/>
          </w:tcPr>
          <w:p w14:paraId="53556B7A" w14:textId="77777777" w:rsidR="006A5026" w:rsidRPr="00AB3874" w:rsidRDefault="006A5026" w:rsidP="000D5888"/>
        </w:tc>
      </w:tr>
      <w:tr w:rsidR="006A5026" w:rsidRPr="00AB3874" w14:paraId="259C8C38" w14:textId="77777777" w:rsidTr="000D5888">
        <w:trPr>
          <w:cantSplit/>
          <w:trHeight w:val="828"/>
        </w:trPr>
        <w:tc>
          <w:tcPr>
            <w:tcW w:w="5110" w:type="dxa"/>
            <w:vMerge/>
          </w:tcPr>
          <w:p w14:paraId="66256315" w14:textId="77777777" w:rsidR="006A5026" w:rsidRPr="00AB3874" w:rsidRDefault="006A5026" w:rsidP="000D5888"/>
        </w:tc>
        <w:tc>
          <w:tcPr>
            <w:tcW w:w="7666" w:type="dxa"/>
          </w:tcPr>
          <w:p w14:paraId="43571830" w14:textId="77777777" w:rsidR="006A5026" w:rsidRPr="00AB3874" w:rsidRDefault="006A5026" w:rsidP="000D5888">
            <w:pPr>
              <w:ind w:left="-70"/>
            </w:pPr>
            <w:r w:rsidRPr="00AB3874">
              <w:t>Als geregistreerde gast</w:t>
            </w:r>
          </w:p>
          <w:p w14:paraId="7F47B111" w14:textId="77777777" w:rsidR="006A5026" w:rsidRPr="00AB3874" w:rsidRDefault="006A5026" w:rsidP="006A5026">
            <w:pPr>
              <w:numPr>
                <w:ilvl w:val="0"/>
                <w:numId w:val="1"/>
              </w:numPr>
              <w:tabs>
                <w:tab w:val="clear" w:pos="720"/>
              </w:tabs>
              <w:spacing w:after="0" w:line="240" w:lineRule="auto"/>
              <w:ind w:left="830"/>
            </w:pPr>
            <w:r w:rsidRPr="00AB3874">
              <w:t>Gast kan Email en Wachtwoord invullen.</w:t>
            </w:r>
          </w:p>
          <w:p w14:paraId="7C60CBE3" w14:textId="77777777" w:rsidR="006A5026" w:rsidRPr="00AB3874" w:rsidRDefault="006A5026" w:rsidP="006A5026">
            <w:pPr>
              <w:numPr>
                <w:ilvl w:val="0"/>
                <w:numId w:val="1"/>
              </w:numPr>
              <w:tabs>
                <w:tab w:val="clear" w:pos="720"/>
              </w:tabs>
              <w:spacing w:after="0" w:line="240" w:lineRule="auto"/>
              <w:ind w:left="830"/>
            </w:pPr>
            <w:r w:rsidRPr="00AB3874">
              <w:t>Gast kan op Inloggen klikken</w:t>
            </w:r>
          </w:p>
          <w:p w14:paraId="287AC744" w14:textId="77777777" w:rsidR="006A5026" w:rsidRPr="00AB3874" w:rsidRDefault="006A5026" w:rsidP="006A5026">
            <w:pPr>
              <w:numPr>
                <w:ilvl w:val="0"/>
                <w:numId w:val="1"/>
              </w:numPr>
              <w:tabs>
                <w:tab w:val="clear" w:pos="720"/>
              </w:tabs>
              <w:spacing w:after="0" w:line="240" w:lineRule="auto"/>
              <w:ind w:left="830"/>
            </w:pPr>
            <w:r w:rsidRPr="00AB3874">
              <w:t>Systeem checkt inloggegevens</w:t>
            </w:r>
          </w:p>
          <w:p w14:paraId="093B42AA" w14:textId="463AA843" w:rsidR="006A5026" w:rsidRPr="00AB3874" w:rsidRDefault="006A5026" w:rsidP="006A5026">
            <w:pPr>
              <w:numPr>
                <w:ilvl w:val="0"/>
                <w:numId w:val="1"/>
              </w:numPr>
              <w:tabs>
                <w:tab w:val="clear" w:pos="720"/>
              </w:tabs>
              <w:spacing w:after="0" w:line="240" w:lineRule="auto"/>
              <w:ind w:left="830"/>
            </w:pPr>
            <w:r w:rsidRPr="00AB3874">
              <w:t>Systeem toont melding of scherm 1.</w:t>
            </w:r>
            <w:r w:rsidR="00D4369C" w:rsidRPr="00AB3874">
              <w:t>3</w:t>
            </w:r>
            <w:r w:rsidRPr="00AB3874">
              <w:t xml:space="preserve">.1 </w:t>
            </w:r>
            <w:r w:rsidR="00D4369C" w:rsidRPr="00AB3874">
              <w:t>Account overzicht</w:t>
            </w:r>
          </w:p>
        </w:tc>
        <w:tc>
          <w:tcPr>
            <w:tcW w:w="580" w:type="dxa"/>
          </w:tcPr>
          <w:p w14:paraId="417927C2" w14:textId="77777777" w:rsidR="006A5026" w:rsidRPr="00AB3874" w:rsidRDefault="006A5026" w:rsidP="000D5888">
            <w:pPr>
              <w:jc w:val="center"/>
              <w:rPr>
                <w:rStyle w:val="Nadruk"/>
                <w:b/>
                <w:bCs/>
                <w:sz w:val="28"/>
              </w:rPr>
            </w:pPr>
          </w:p>
        </w:tc>
        <w:tc>
          <w:tcPr>
            <w:tcW w:w="1114" w:type="dxa"/>
          </w:tcPr>
          <w:p w14:paraId="5FF71990" w14:textId="77777777" w:rsidR="006A5026" w:rsidRPr="00AB3874" w:rsidRDefault="006A5026" w:rsidP="000D5888"/>
        </w:tc>
      </w:tr>
      <w:tr w:rsidR="006A5026" w:rsidRPr="00AB3874" w14:paraId="7DACE28C" w14:textId="77777777" w:rsidTr="000D5888">
        <w:trPr>
          <w:cantSplit/>
          <w:trHeight w:val="1380"/>
        </w:trPr>
        <w:tc>
          <w:tcPr>
            <w:tcW w:w="5110" w:type="dxa"/>
            <w:vMerge/>
          </w:tcPr>
          <w:p w14:paraId="01BC1132" w14:textId="77777777" w:rsidR="006A5026" w:rsidRPr="00AB3874" w:rsidRDefault="006A5026" w:rsidP="000D5888"/>
        </w:tc>
        <w:tc>
          <w:tcPr>
            <w:tcW w:w="7666" w:type="dxa"/>
          </w:tcPr>
          <w:p w14:paraId="26EC5E44" w14:textId="77777777" w:rsidR="006A5026" w:rsidRPr="00AB3874" w:rsidRDefault="006A5026" w:rsidP="000D5888">
            <w:pPr>
              <w:ind w:left="-70"/>
            </w:pPr>
            <w:r w:rsidRPr="00AB3874">
              <w:t>Anders</w:t>
            </w:r>
          </w:p>
          <w:p w14:paraId="54E92BE6" w14:textId="77777777" w:rsidR="006A5026" w:rsidRPr="00AB3874" w:rsidRDefault="006A5026" w:rsidP="006A5026">
            <w:pPr>
              <w:numPr>
                <w:ilvl w:val="0"/>
                <w:numId w:val="1"/>
              </w:numPr>
              <w:tabs>
                <w:tab w:val="clear" w:pos="720"/>
              </w:tabs>
              <w:spacing w:after="0" w:line="240" w:lineRule="auto"/>
              <w:ind w:left="830"/>
            </w:pPr>
            <w:r w:rsidRPr="00AB3874">
              <w:t xml:space="preserve">Gast kan op </w:t>
            </w:r>
            <w:r w:rsidRPr="00AB3874">
              <w:rPr>
                <w:i/>
                <w:iCs/>
              </w:rPr>
              <w:t>Maak er hier eentje aan</w:t>
            </w:r>
            <w:r w:rsidRPr="00AB3874">
              <w:t xml:space="preserve"> klikken.</w:t>
            </w:r>
          </w:p>
          <w:p w14:paraId="1045F531" w14:textId="77777777" w:rsidR="006A5026" w:rsidRPr="00AB3874" w:rsidRDefault="006A5026" w:rsidP="006A5026">
            <w:pPr>
              <w:numPr>
                <w:ilvl w:val="0"/>
                <w:numId w:val="1"/>
              </w:numPr>
              <w:tabs>
                <w:tab w:val="clear" w:pos="720"/>
              </w:tabs>
              <w:spacing w:after="0" w:line="240" w:lineRule="auto"/>
              <w:ind w:left="830"/>
            </w:pPr>
            <w:r w:rsidRPr="00AB3874">
              <w:t xml:space="preserve">Systeem toont scherm </w:t>
            </w:r>
            <w:r w:rsidRPr="00AB3874">
              <w:rPr>
                <w:i/>
                <w:iCs/>
              </w:rPr>
              <w:t>1.2.1 Registreren</w:t>
            </w:r>
          </w:p>
        </w:tc>
        <w:tc>
          <w:tcPr>
            <w:tcW w:w="580" w:type="dxa"/>
          </w:tcPr>
          <w:p w14:paraId="66DC1C16" w14:textId="77777777" w:rsidR="006A5026" w:rsidRPr="00AB3874" w:rsidRDefault="006A5026" w:rsidP="000D5888">
            <w:pPr>
              <w:jc w:val="center"/>
              <w:rPr>
                <w:rStyle w:val="Nadruk"/>
                <w:b/>
                <w:bCs/>
                <w:sz w:val="28"/>
              </w:rPr>
            </w:pPr>
          </w:p>
        </w:tc>
        <w:tc>
          <w:tcPr>
            <w:tcW w:w="1114" w:type="dxa"/>
          </w:tcPr>
          <w:p w14:paraId="252E562E" w14:textId="77777777" w:rsidR="006A5026" w:rsidRPr="00AB3874" w:rsidRDefault="006A5026" w:rsidP="000D5888"/>
        </w:tc>
      </w:tr>
    </w:tbl>
    <w:p w14:paraId="6C65B932" w14:textId="77777777" w:rsidR="00DB796A" w:rsidRDefault="00DB796A">
      <w:bookmarkStart w:id="24" w:name="_Toc119917525"/>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D4369C" w:rsidRPr="00AB3874" w14:paraId="3AAFBF12" w14:textId="77777777" w:rsidTr="00780BA2">
        <w:tc>
          <w:tcPr>
            <w:tcW w:w="14470" w:type="dxa"/>
            <w:gridSpan w:val="4"/>
            <w:shd w:val="clear" w:color="auto" w:fill="3366FF"/>
          </w:tcPr>
          <w:p w14:paraId="305EAA15" w14:textId="07308B89" w:rsidR="00D4369C" w:rsidRPr="00AB3874" w:rsidRDefault="00D4369C" w:rsidP="00780BA2">
            <w:pPr>
              <w:pStyle w:val="Kop3"/>
            </w:pPr>
            <w:r w:rsidRPr="00AB3874">
              <w:lastRenderedPageBreak/>
              <w:t>1.</w:t>
            </w:r>
            <w:r w:rsidR="00167DFD" w:rsidRPr="00AB3874">
              <w:t>2</w:t>
            </w:r>
            <w:r w:rsidRPr="00AB3874">
              <w:t xml:space="preserve"> </w:t>
            </w:r>
            <w:r w:rsidR="00167DFD" w:rsidRPr="00AB3874">
              <w:t xml:space="preserve">Registreren voor een </w:t>
            </w:r>
            <w:r w:rsidRPr="00AB3874">
              <w:t>Schaakclub account</w:t>
            </w:r>
            <w:bookmarkEnd w:id="24"/>
          </w:p>
        </w:tc>
      </w:tr>
      <w:tr w:rsidR="00D4369C" w:rsidRPr="00AB3874" w14:paraId="1363CF98" w14:textId="77777777" w:rsidTr="00780BA2">
        <w:tc>
          <w:tcPr>
            <w:tcW w:w="14470" w:type="dxa"/>
            <w:gridSpan w:val="4"/>
            <w:tcBorders>
              <w:bottom w:val="single" w:sz="4" w:space="0" w:color="auto"/>
            </w:tcBorders>
          </w:tcPr>
          <w:p w14:paraId="0341EE68" w14:textId="29A6861C" w:rsidR="00D4369C" w:rsidRPr="00AB3874" w:rsidRDefault="00167DFD" w:rsidP="00780BA2">
            <w:r w:rsidRPr="00AB3874">
              <w:t xml:space="preserve">Als je nog niet bent ingeschreven wil je ook wel </w:t>
            </w:r>
            <w:r w:rsidR="00D4369C" w:rsidRPr="00AB3874">
              <w:t xml:space="preserve"> </w:t>
            </w:r>
          </w:p>
        </w:tc>
      </w:tr>
      <w:tr w:rsidR="00D4369C" w:rsidRPr="00AB3874" w14:paraId="4A2A78BE" w14:textId="77777777" w:rsidTr="00780BA2">
        <w:tc>
          <w:tcPr>
            <w:tcW w:w="5110" w:type="dxa"/>
            <w:shd w:val="clear" w:color="auto" w:fill="F3F3F3"/>
          </w:tcPr>
          <w:p w14:paraId="771FBC74" w14:textId="77777777" w:rsidR="00D4369C" w:rsidRPr="00AB3874" w:rsidRDefault="00D4369C" w:rsidP="00780BA2">
            <w:r w:rsidRPr="00AB3874">
              <w:rPr>
                <w:b/>
                <w:bCs/>
              </w:rPr>
              <w:t>User slices</w:t>
            </w:r>
          </w:p>
        </w:tc>
        <w:tc>
          <w:tcPr>
            <w:tcW w:w="7666" w:type="dxa"/>
            <w:shd w:val="clear" w:color="auto" w:fill="F3F3F3"/>
            <w:vAlign w:val="bottom"/>
          </w:tcPr>
          <w:p w14:paraId="178DB4DD" w14:textId="77777777" w:rsidR="00D4369C" w:rsidRPr="00AB3874" w:rsidRDefault="00D4369C" w:rsidP="00780BA2">
            <w:pPr>
              <w:jc w:val="center"/>
              <w:rPr>
                <w:b/>
                <w:bCs/>
              </w:rPr>
            </w:pPr>
            <w:r w:rsidRPr="00AB3874">
              <w:rPr>
                <w:b/>
                <w:bCs/>
              </w:rPr>
              <w:t>Acceptatie criteria</w:t>
            </w:r>
          </w:p>
        </w:tc>
        <w:tc>
          <w:tcPr>
            <w:tcW w:w="580" w:type="dxa"/>
            <w:shd w:val="clear" w:color="auto" w:fill="F3F3F3"/>
            <w:vAlign w:val="bottom"/>
          </w:tcPr>
          <w:p w14:paraId="32604C8A" w14:textId="77777777" w:rsidR="00D4369C" w:rsidRPr="00AB3874" w:rsidRDefault="00D4369C" w:rsidP="00780BA2">
            <w:pPr>
              <w:jc w:val="center"/>
              <w:rPr>
                <w:b/>
                <w:bCs/>
              </w:rPr>
            </w:pPr>
            <w:proofErr w:type="spellStart"/>
            <w:r w:rsidRPr="00AB3874">
              <w:rPr>
                <w:b/>
                <w:bCs/>
              </w:rPr>
              <w:t>Prio</w:t>
            </w:r>
            <w:proofErr w:type="spellEnd"/>
          </w:p>
        </w:tc>
        <w:tc>
          <w:tcPr>
            <w:tcW w:w="1114" w:type="dxa"/>
            <w:shd w:val="clear" w:color="auto" w:fill="F3F3F3"/>
            <w:vAlign w:val="bottom"/>
          </w:tcPr>
          <w:p w14:paraId="33652433" w14:textId="77777777" w:rsidR="00D4369C" w:rsidRPr="00AB3874" w:rsidRDefault="00D4369C" w:rsidP="00780BA2">
            <w:pPr>
              <w:jc w:val="center"/>
              <w:rPr>
                <w:b/>
                <w:bCs/>
              </w:rPr>
            </w:pPr>
            <w:r w:rsidRPr="00AB3874">
              <w:rPr>
                <w:b/>
                <w:bCs/>
              </w:rPr>
              <w:t>Gereed</w:t>
            </w:r>
          </w:p>
        </w:tc>
      </w:tr>
      <w:tr w:rsidR="00D4369C" w:rsidRPr="00AB3874" w14:paraId="6B891C06" w14:textId="77777777" w:rsidTr="00780BA2">
        <w:tc>
          <w:tcPr>
            <w:tcW w:w="5110" w:type="dxa"/>
          </w:tcPr>
          <w:p w14:paraId="5A66DE0C" w14:textId="21CE57C7" w:rsidR="00D4369C" w:rsidRPr="00AB3874" w:rsidRDefault="00D4369C" w:rsidP="00780BA2">
            <w:pPr>
              <w:pStyle w:val="Kop3"/>
            </w:pPr>
            <w:bookmarkStart w:id="25" w:name="_Toc119917526"/>
            <w:r w:rsidRPr="00AB3874">
              <w:t>1.</w:t>
            </w:r>
            <w:r w:rsidR="00231D4A" w:rsidRPr="00AB3874">
              <w:t>2</w:t>
            </w:r>
            <w:r w:rsidRPr="00AB3874">
              <w:t xml:space="preserve">.1 </w:t>
            </w:r>
            <w:r w:rsidR="00231D4A" w:rsidRPr="00AB3874">
              <w:t>Registreren</w:t>
            </w:r>
            <w:bookmarkEnd w:id="25"/>
          </w:p>
        </w:tc>
        <w:tc>
          <w:tcPr>
            <w:tcW w:w="7666" w:type="dxa"/>
          </w:tcPr>
          <w:p w14:paraId="37616813" w14:textId="77777777" w:rsidR="00D4369C" w:rsidRPr="00AB3874" w:rsidRDefault="00D4369C" w:rsidP="00780BA2">
            <w:pPr>
              <w:pStyle w:val="Plattetekst"/>
              <w:rPr>
                <w:rStyle w:val="Nadruk"/>
              </w:rPr>
            </w:pPr>
          </w:p>
        </w:tc>
        <w:tc>
          <w:tcPr>
            <w:tcW w:w="580" w:type="dxa"/>
          </w:tcPr>
          <w:p w14:paraId="2EE26217" w14:textId="77777777" w:rsidR="00D4369C" w:rsidRPr="00AB3874" w:rsidRDefault="00D4369C" w:rsidP="00780BA2">
            <w:pPr>
              <w:pStyle w:val="Plattetekst"/>
              <w:rPr>
                <w:rStyle w:val="Nadruk"/>
                <w:b/>
                <w:bCs/>
                <w:sz w:val="28"/>
              </w:rPr>
            </w:pPr>
            <w:r w:rsidRPr="00AB3874">
              <w:rPr>
                <w:rStyle w:val="Nadruk"/>
                <w:b/>
                <w:bCs/>
                <w:sz w:val="28"/>
              </w:rPr>
              <w:t>100</w:t>
            </w:r>
          </w:p>
        </w:tc>
        <w:tc>
          <w:tcPr>
            <w:tcW w:w="1114" w:type="dxa"/>
          </w:tcPr>
          <w:p w14:paraId="3DD9E73E" w14:textId="77777777" w:rsidR="00D4369C" w:rsidRPr="00AB3874" w:rsidRDefault="00D4369C" w:rsidP="00780BA2">
            <w:pPr>
              <w:pStyle w:val="Plattetekst"/>
              <w:rPr>
                <w:rStyle w:val="Nadruk"/>
              </w:rPr>
            </w:pPr>
          </w:p>
        </w:tc>
      </w:tr>
      <w:tr w:rsidR="00D4369C" w:rsidRPr="00AB3874" w14:paraId="6F8BF57E" w14:textId="77777777" w:rsidTr="00780BA2">
        <w:trPr>
          <w:cantSplit/>
          <w:trHeight w:val="828"/>
        </w:trPr>
        <w:tc>
          <w:tcPr>
            <w:tcW w:w="5110" w:type="dxa"/>
            <w:vMerge w:val="restart"/>
          </w:tcPr>
          <w:p w14:paraId="0604FE9B" w14:textId="78E04450" w:rsidR="00D4369C" w:rsidRPr="00AB3874" w:rsidRDefault="00D4369C" w:rsidP="00780BA2"/>
        </w:tc>
        <w:tc>
          <w:tcPr>
            <w:tcW w:w="7666" w:type="dxa"/>
          </w:tcPr>
          <w:p w14:paraId="08A82D7E" w14:textId="5D0C07ED" w:rsidR="00D4369C" w:rsidRPr="00AB3874" w:rsidRDefault="00D4369C" w:rsidP="00780BA2">
            <w:pPr>
              <w:numPr>
                <w:ilvl w:val="0"/>
                <w:numId w:val="2"/>
              </w:numPr>
              <w:tabs>
                <w:tab w:val="clear" w:pos="290"/>
              </w:tabs>
              <w:spacing w:after="0" w:line="240" w:lineRule="auto"/>
            </w:pPr>
            <w:r w:rsidRPr="00AB3874">
              <w:t xml:space="preserve">Gast ziet scherm </w:t>
            </w:r>
            <w:r w:rsidRPr="00AB3874">
              <w:rPr>
                <w:i/>
                <w:iCs/>
              </w:rPr>
              <w:t>1.</w:t>
            </w:r>
            <w:r w:rsidR="00231D4A" w:rsidRPr="00AB3874">
              <w:rPr>
                <w:i/>
                <w:iCs/>
              </w:rPr>
              <w:t>2</w:t>
            </w:r>
            <w:r w:rsidRPr="00AB3874">
              <w:rPr>
                <w:i/>
                <w:iCs/>
              </w:rPr>
              <w:t xml:space="preserve">.1 </w:t>
            </w:r>
            <w:r w:rsidR="00231D4A" w:rsidRPr="00AB3874">
              <w:rPr>
                <w:i/>
                <w:iCs/>
              </w:rPr>
              <w:t>Registreren</w:t>
            </w:r>
          </w:p>
        </w:tc>
        <w:tc>
          <w:tcPr>
            <w:tcW w:w="580" w:type="dxa"/>
          </w:tcPr>
          <w:p w14:paraId="36E6028E" w14:textId="77777777" w:rsidR="00D4369C" w:rsidRPr="00AB3874" w:rsidRDefault="00D4369C" w:rsidP="00780BA2">
            <w:pPr>
              <w:jc w:val="center"/>
              <w:rPr>
                <w:rStyle w:val="Nadruk"/>
                <w:b/>
                <w:bCs/>
                <w:sz w:val="28"/>
              </w:rPr>
            </w:pPr>
          </w:p>
        </w:tc>
        <w:tc>
          <w:tcPr>
            <w:tcW w:w="1114" w:type="dxa"/>
          </w:tcPr>
          <w:p w14:paraId="30FCDBE0" w14:textId="77777777" w:rsidR="00D4369C" w:rsidRPr="00AB3874" w:rsidRDefault="00D4369C" w:rsidP="00780BA2"/>
        </w:tc>
      </w:tr>
      <w:tr w:rsidR="00D4369C" w:rsidRPr="00AB3874" w14:paraId="629D8494" w14:textId="77777777" w:rsidTr="00780BA2">
        <w:trPr>
          <w:cantSplit/>
          <w:trHeight w:val="828"/>
        </w:trPr>
        <w:tc>
          <w:tcPr>
            <w:tcW w:w="5110" w:type="dxa"/>
            <w:vMerge/>
          </w:tcPr>
          <w:p w14:paraId="6755C9CC" w14:textId="77777777" w:rsidR="00D4369C" w:rsidRPr="00AB3874" w:rsidRDefault="00D4369C" w:rsidP="00780BA2"/>
        </w:tc>
        <w:tc>
          <w:tcPr>
            <w:tcW w:w="7666" w:type="dxa"/>
          </w:tcPr>
          <w:p w14:paraId="612B8E05" w14:textId="77777777" w:rsidR="00D4369C" w:rsidRPr="00AB3874" w:rsidRDefault="00D4369C" w:rsidP="00780BA2">
            <w:pPr>
              <w:ind w:left="-70"/>
            </w:pPr>
            <w:r w:rsidRPr="00AB3874">
              <w:t>Als geregistreerde gast</w:t>
            </w:r>
          </w:p>
          <w:p w14:paraId="5EF439C5" w14:textId="26C5CDD9" w:rsidR="00D4369C" w:rsidRPr="00AB3874" w:rsidRDefault="00D4369C" w:rsidP="00780BA2">
            <w:pPr>
              <w:numPr>
                <w:ilvl w:val="0"/>
                <w:numId w:val="1"/>
              </w:numPr>
              <w:tabs>
                <w:tab w:val="clear" w:pos="720"/>
              </w:tabs>
              <w:spacing w:after="0" w:line="240" w:lineRule="auto"/>
              <w:ind w:left="830"/>
            </w:pPr>
            <w:r w:rsidRPr="00AB3874">
              <w:t>Gast</w:t>
            </w:r>
            <w:r w:rsidR="00F83E75" w:rsidRPr="00AB3874">
              <w:t xml:space="preserve"> </w:t>
            </w:r>
            <w:r w:rsidR="00A96CBB" w:rsidRPr="00AB3874">
              <w:t>vult</w:t>
            </w:r>
            <w:r w:rsidR="00F83E75" w:rsidRPr="00AB3874">
              <w:t xml:space="preserve"> een gebruikers naam,</w:t>
            </w:r>
            <w:r w:rsidRPr="00AB3874">
              <w:t xml:space="preserve"> Email</w:t>
            </w:r>
            <w:r w:rsidR="00525D27" w:rsidRPr="00AB3874">
              <w:t>, telefoon nummer</w:t>
            </w:r>
            <w:r w:rsidRPr="00AB3874">
              <w:t xml:space="preserve"> en Wachtwoor</w:t>
            </w:r>
            <w:r w:rsidR="00A96CBB" w:rsidRPr="00AB3874">
              <w:t>d in.</w:t>
            </w:r>
          </w:p>
          <w:p w14:paraId="5A59203E" w14:textId="05C0E923" w:rsidR="00D4369C" w:rsidRPr="00AB3874" w:rsidRDefault="00D4369C" w:rsidP="00780BA2">
            <w:pPr>
              <w:numPr>
                <w:ilvl w:val="0"/>
                <w:numId w:val="1"/>
              </w:numPr>
              <w:tabs>
                <w:tab w:val="clear" w:pos="720"/>
              </w:tabs>
              <w:spacing w:after="0" w:line="240" w:lineRule="auto"/>
              <w:ind w:left="830"/>
            </w:pPr>
            <w:r w:rsidRPr="00AB3874">
              <w:t xml:space="preserve">Gast kan op </w:t>
            </w:r>
            <w:r w:rsidR="00A96CBB" w:rsidRPr="00AB3874">
              <w:t>registreren</w:t>
            </w:r>
            <w:r w:rsidRPr="00AB3874">
              <w:t xml:space="preserve"> klikken</w:t>
            </w:r>
          </w:p>
          <w:p w14:paraId="2836D705" w14:textId="20775B8E" w:rsidR="00D4369C" w:rsidRPr="00AB3874" w:rsidRDefault="00D4369C" w:rsidP="00780BA2">
            <w:pPr>
              <w:numPr>
                <w:ilvl w:val="0"/>
                <w:numId w:val="1"/>
              </w:numPr>
              <w:tabs>
                <w:tab w:val="clear" w:pos="720"/>
              </w:tabs>
              <w:spacing w:after="0" w:line="240" w:lineRule="auto"/>
              <w:ind w:left="830"/>
            </w:pPr>
            <w:r w:rsidRPr="00AB3874">
              <w:t xml:space="preserve">Systeem checkt </w:t>
            </w:r>
            <w:r w:rsidR="00A96CBB" w:rsidRPr="00AB3874">
              <w:t>de gegevens.</w:t>
            </w:r>
          </w:p>
          <w:p w14:paraId="5AE3B541" w14:textId="77777777" w:rsidR="00D4369C" w:rsidRPr="00AB3874" w:rsidRDefault="00D4369C" w:rsidP="00780BA2">
            <w:pPr>
              <w:numPr>
                <w:ilvl w:val="0"/>
                <w:numId w:val="1"/>
              </w:numPr>
              <w:tabs>
                <w:tab w:val="clear" w:pos="720"/>
              </w:tabs>
              <w:spacing w:after="0" w:line="240" w:lineRule="auto"/>
              <w:ind w:left="830"/>
            </w:pPr>
            <w:r w:rsidRPr="00AB3874">
              <w:t>Systeem toont melding of scherm 1.3.1 Account overzicht</w:t>
            </w:r>
          </w:p>
        </w:tc>
        <w:tc>
          <w:tcPr>
            <w:tcW w:w="580" w:type="dxa"/>
          </w:tcPr>
          <w:p w14:paraId="6CAD61AB" w14:textId="77777777" w:rsidR="00D4369C" w:rsidRPr="00AB3874" w:rsidRDefault="00D4369C" w:rsidP="00780BA2">
            <w:pPr>
              <w:jc w:val="center"/>
              <w:rPr>
                <w:rStyle w:val="Nadruk"/>
                <w:b/>
                <w:bCs/>
                <w:sz w:val="28"/>
              </w:rPr>
            </w:pPr>
          </w:p>
        </w:tc>
        <w:tc>
          <w:tcPr>
            <w:tcW w:w="1114" w:type="dxa"/>
          </w:tcPr>
          <w:p w14:paraId="5288BBE8" w14:textId="77777777" w:rsidR="00D4369C" w:rsidRPr="00AB3874" w:rsidRDefault="00D4369C" w:rsidP="00780BA2"/>
        </w:tc>
      </w:tr>
      <w:tr w:rsidR="00D4369C" w:rsidRPr="00AB3874" w14:paraId="28EE50B7" w14:textId="77777777" w:rsidTr="00780BA2">
        <w:trPr>
          <w:cantSplit/>
          <w:trHeight w:val="1380"/>
        </w:trPr>
        <w:tc>
          <w:tcPr>
            <w:tcW w:w="5110" w:type="dxa"/>
            <w:vMerge/>
          </w:tcPr>
          <w:p w14:paraId="4FF3FEAD" w14:textId="77777777" w:rsidR="00D4369C" w:rsidRPr="00AB3874" w:rsidRDefault="00D4369C" w:rsidP="00780BA2"/>
        </w:tc>
        <w:tc>
          <w:tcPr>
            <w:tcW w:w="7666" w:type="dxa"/>
          </w:tcPr>
          <w:p w14:paraId="2E7C15F1" w14:textId="03A9E84F" w:rsidR="00D4369C" w:rsidRPr="00AB3874" w:rsidRDefault="00D4369C" w:rsidP="00CC6A84"/>
        </w:tc>
        <w:tc>
          <w:tcPr>
            <w:tcW w:w="580" w:type="dxa"/>
          </w:tcPr>
          <w:p w14:paraId="6962935E" w14:textId="77777777" w:rsidR="00D4369C" w:rsidRPr="00AB3874" w:rsidRDefault="00D4369C" w:rsidP="00780BA2">
            <w:pPr>
              <w:jc w:val="center"/>
              <w:rPr>
                <w:rStyle w:val="Nadruk"/>
                <w:b/>
                <w:bCs/>
                <w:sz w:val="28"/>
              </w:rPr>
            </w:pPr>
          </w:p>
        </w:tc>
        <w:tc>
          <w:tcPr>
            <w:tcW w:w="1114" w:type="dxa"/>
          </w:tcPr>
          <w:p w14:paraId="05BC6EAB" w14:textId="77777777" w:rsidR="00D4369C" w:rsidRPr="00AB3874" w:rsidRDefault="00D4369C" w:rsidP="00780BA2"/>
        </w:tc>
      </w:tr>
    </w:tbl>
    <w:p w14:paraId="2B172963" w14:textId="77777777" w:rsidR="0081513E" w:rsidRDefault="0081513E">
      <w:bookmarkStart w:id="26" w:name="_Toc119917527"/>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CC6A84" w:rsidRPr="00AB3874" w14:paraId="23700A18" w14:textId="77777777" w:rsidTr="00780BA2">
        <w:tc>
          <w:tcPr>
            <w:tcW w:w="14470" w:type="dxa"/>
            <w:gridSpan w:val="4"/>
            <w:shd w:val="clear" w:color="auto" w:fill="3366FF"/>
          </w:tcPr>
          <w:p w14:paraId="115C77E3" w14:textId="3A27FCB9" w:rsidR="00CC6A84" w:rsidRPr="00AB3874" w:rsidRDefault="00CC6A84" w:rsidP="00780BA2">
            <w:pPr>
              <w:pStyle w:val="Kop3"/>
            </w:pPr>
            <w:r w:rsidRPr="00AB3874">
              <w:lastRenderedPageBreak/>
              <w:t>1.3 Gegevens aanpassen</w:t>
            </w:r>
            <w:bookmarkEnd w:id="26"/>
          </w:p>
        </w:tc>
      </w:tr>
      <w:tr w:rsidR="00CC6A84" w:rsidRPr="00AB3874" w14:paraId="60E3094F" w14:textId="77777777" w:rsidTr="00780BA2">
        <w:tc>
          <w:tcPr>
            <w:tcW w:w="14470" w:type="dxa"/>
            <w:gridSpan w:val="4"/>
            <w:tcBorders>
              <w:bottom w:val="single" w:sz="4" w:space="0" w:color="auto"/>
            </w:tcBorders>
          </w:tcPr>
          <w:p w14:paraId="1C401143" w14:textId="005CB9C3" w:rsidR="00CC6A84" w:rsidRPr="00AB3874" w:rsidRDefault="009C125D" w:rsidP="00780BA2">
            <w:r w:rsidRPr="00AB3874">
              <w:t>Als geregistreerde gast wil ik mijn informatie willen wijzigen.</w:t>
            </w:r>
          </w:p>
        </w:tc>
      </w:tr>
      <w:tr w:rsidR="00CC6A84" w:rsidRPr="00AB3874" w14:paraId="7B3C6F8F" w14:textId="77777777" w:rsidTr="00780BA2">
        <w:tc>
          <w:tcPr>
            <w:tcW w:w="5110" w:type="dxa"/>
            <w:shd w:val="clear" w:color="auto" w:fill="F3F3F3"/>
          </w:tcPr>
          <w:p w14:paraId="00E910F7" w14:textId="77777777" w:rsidR="00CC6A84" w:rsidRPr="00AB3874" w:rsidRDefault="00CC6A84" w:rsidP="00780BA2">
            <w:r w:rsidRPr="00AB3874">
              <w:rPr>
                <w:b/>
                <w:bCs/>
              </w:rPr>
              <w:t>User slices</w:t>
            </w:r>
          </w:p>
        </w:tc>
        <w:tc>
          <w:tcPr>
            <w:tcW w:w="7666" w:type="dxa"/>
            <w:shd w:val="clear" w:color="auto" w:fill="F3F3F3"/>
            <w:vAlign w:val="bottom"/>
          </w:tcPr>
          <w:p w14:paraId="083C917A" w14:textId="77777777" w:rsidR="00CC6A84" w:rsidRPr="00AB3874" w:rsidRDefault="00CC6A84" w:rsidP="00780BA2">
            <w:pPr>
              <w:jc w:val="center"/>
              <w:rPr>
                <w:b/>
                <w:bCs/>
              </w:rPr>
            </w:pPr>
            <w:r w:rsidRPr="00AB3874">
              <w:rPr>
                <w:b/>
                <w:bCs/>
              </w:rPr>
              <w:t>Acceptatie criteria</w:t>
            </w:r>
          </w:p>
        </w:tc>
        <w:tc>
          <w:tcPr>
            <w:tcW w:w="580" w:type="dxa"/>
            <w:shd w:val="clear" w:color="auto" w:fill="F3F3F3"/>
            <w:vAlign w:val="bottom"/>
          </w:tcPr>
          <w:p w14:paraId="16A59C36" w14:textId="77777777" w:rsidR="00CC6A84" w:rsidRPr="00AB3874" w:rsidRDefault="00CC6A84" w:rsidP="00780BA2">
            <w:pPr>
              <w:jc w:val="center"/>
              <w:rPr>
                <w:b/>
                <w:bCs/>
              </w:rPr>
            </w:pPr>
            <w:proofErr w:type="spellStart"/>
            <w:r w:rsidRPr="00AB3874">
              <w:rPr>
                <w:b/>
                <w:bCs/>
              </w:rPr>
              <w:t>Prio</w:t>
            </w:r>
            <w:proofErr w:type="spellEnd"/>
          </w:p>
        </w:tc>
        <w:tc>
          <w:tcPr>
            <w:tcW w:w="1114" w:type="dxa"/>
            <w:shd w:val="clear" w:color="auto" w:fill="F3F3F3"/>
            <w:vAlign w:val="bottom"/>
          </w:tcPr>
          <w:p w14:paraId="6A668D02" w14:textId="77777777" w:rsidR="00CC6A84" w:rsidRPr="00AB3874" w:rsidRDefault="00CC6A84" w:rsidP="00780BA2">
            <w:pPr>
              <w:jc w:val="center"/>
              <w:rPr>
                <w:b/>
                <w:bCs/>
              </w:rPr>
            </w:pPr>
            <w:r w:rsidRPr="00AB3874">
              <w:rPr>
                <w:b/>
                <w:bCs/>
              </w:rPr>
              <w:t>Gereed</w:t>
            </w:r>
          </w:p>
        </w:tc>
      </w:tr>
      <w:tr w:rsidR="00CC6A84" w:rsidRPr="00AB3874" w14:paraId="7B2EC2DB" w14:textId="77777777" w:rsidTr="00780BA2">
        <w:tc>
          <w:tcPr>
            <w:tcW w:w="5110" w:type="dxa"/>
          </w:tcPr>
          <w:p w14:paraId="5890C3C6" w14:textId="2FACA24A" w:rsidR="00CC6A84" w:rsidRPr="00AB3874" w:rsidRDefault="00CC6A84" w:rsidP="00780BA2">
            <w:pPr>
              <w:pStyle w:val="Kop3"/>
            </w:pPr>
            <w:bookmarkStart w:id="27" w:name="_Toc119917528"/>
            <w:r w:rsidRPr="00AB3874">
              <w:t>1.3.1 Gegevens aanpassen</w:t>
            </w:r>
            <w:bookmarkEnd w:id="27"/>
          </w:p>
        </w:tc>
        <w:tc>
          <w:tcPr>
            <w:tcW w:w="7666" w:type="dxa"/>
          </w:tcPr>
          <w:p w14:paraId="44B36277" w14:textId="77777777" w:rsidR="00CC6A84" w:rsidRPr="00AB3874" w:rsidRDefault="00CC6A84" w:rsidP="00780BA2">
            <w:pPr>
              <w:pStyle w:val="Plattetekst"/>
              <w:rPr>
                <w:rStyle w:val="Nadruk"/>
              </w:rPr>
            </w:pPr>
          </w:p>
        </w:tc>
        <w:tc>
          <w:tcPr>
            <w:tcW w:w="580" w:type="dxa"/>
          </w:tcPr>
          <w:p w14:paraId="30D53969" w14:textId="77777777" w:rsidR="00CC6A84" w:rsidRPr="00AB3874" w:rsidRDefault="00CC6A84" w:rsidP="00780BA2">
            <w:pPr>
              <w:pStyle w:val="Plattetekst"/>
              <w:rPr>
                <w:rStyle w:val="Nadruk"/>
                <w:b/>
                <w:bCs/>
                <w:sz w:val="28"/>
              </w:rPr>
            </w:pPr>
            <w:r w:rsidRPr="00AB3874">
              <w:rPr>
                <w:rStyle w:val="Nadruk"/>
                <w:b/>
                <w:bCs/>
                <w:sz w:val="28"/>
              </w:rPr>
              <w:t>100</w:t>
            </w:r>
          </w:p>
        </w:tc>
        <w:tc>
          <w:tcPr>
            <w:tcW w:w="1114" w:type="dxa"/>
          </w:tcPr>
          <w:p w14:paraId="7F08443D" w14:textId="77777777" w:rsidR="00CC6A84" w:rsidRPr="00AB3874" w:rsidRDefault="00CC6A84" w:rsidP="00780BA2">
            <w:pPr>
              <w:pStyle w:val="Plattetekst"/>
              <w:rPr>
                <w:rStyle w:val="Nadruk"/>
              </w:rPr>
            </w:pPr>
          </w:p>
        </w:tc>
      </w:tr>
      <w:tr w:rsidR="00CC6A84" w:rsidRPr="00AB3874" w14:paraId="537BDD28" w14:textId="77777777" w:rsidTr="00780BA2">
        <w:trPr>
          <w:cantSplit/>
          <w:trHeight w:val="828"/>
        </w:trPr>
        <w:tc>
          <w:tcPr>
            <w:tcW w:w="5110" w:type="dxa"/>
            <w:vMerge w:val="restart"/>
          </w:tcPr>
          <w:p w14:paraId="4BF63E93" w14:textId="33F5120A" w:rsidR="00CC6A84" w:rsidRPr="00AB3874" w:rsidRDefault="00CC6A84" w:rsidP="00780BA2">
            <w:r w:rsidRPr="00AB3874">
              <w:t xml:space="preserve">Als geregistreerde gast wil ik </w:t>
            </w:r>
            <w:r w:rsidR="00621F51" w:rsidRPr="00AB3874">
              <w:t xml:space="preserve">mijn informatie </w:t>
            </w:r>
            <w:r w:rsidR="009C125D" w:rsidRPr="00AB3874">
              <w:t>willen wijzigen</w:t>
            </w:r>
            <w:r w:rsidRPr="00AB3874">
              <w:t>.</w:t>
            </w:r>
          </w:p>
        </w:tc>
        <w:tc>
          <w:tcPr>
            <w:tcW w:w="7666" w:type="dxa"/>
          </w:tcPr>
          <w:p w14:paraId="40CB6059" w14:textId="5503951F" w:rsidR="00CC6A84" w:rsidRPr="00AB3874" w:rsidRDefault="00CC6A84" w:rsidP="00780BA2">
            <w:pPr>
              <w:numPr>
                <w:ilvl w:val="0"/>
                <w:numId w:val="2"/>
              </w:numPr>
              <w:tabs>
                <w:tab w:val="clear" w:pos="290"/>
              </w:tabs>
              <w:spacing w:after="0" w:line="240" w:lineRule="auto"/>
            </w:pPr>
            <w:r w:rsidRPr="00AB3874">
              <w:t xml:space="preserve">Gast ziet scherm </w:t>
            </w:r>
            <w:r w:rsidRPr="00AB3874">
              <w:rPr>
                <w:i/>
                <w:iCs/>
              </w:rPr>
              <w:t>1.3.1</w:t>
            </w:r>
            <w:r w:rsidRPr="00AB3874">
              <w:t xml:space="preserve"> Account overzicht</w:t>
            </w:r>
          </w:p>
        </w:tc>
        <w:tc>
          <w:tcPr>
            <w:tcW w:w="580" w:type="dxa"/>
          </w:tcPr>
          <w:p w14:paraId="553C1318" w14:textId="77777777" w:rsidR="00CC6A84" w:rsidRPr="00AB3874" w:rsidRDefault="00CC6A84" w:rsidP="00780BA2">
            <w:pPr>
              <w:jc w:val="center"/>
              <w:rPr>
                <w:rStyle w:val="Nadruk"/>
                <w:b/>
                <w:bCs/>
                <w:sz w:val="28"/>
              </w:rPr>
            </w:pPr>
          </w:p>
        </w:tc>
        <w:tc>
          <w:tcPr>
            <w:tcW w:w="1114" w:type="dxa"/>
          </w:tcPr>
          <w:p w14:paraId="7CB5549C" w14:textId="77777777" w:rsidR="00CC6A84" w:rsidRPr="00AB3874" w:rsidRDefault="00CC6A84" w:rsidP="00780BA2"/>
        </w:tc>
      </w:tr>
      <w:tr w:rsidR="00CC6A84" w:rsidRPr="00AB3874" w14:paraId="1E6A3769" w14:textId="77777777" w:rsidTr="00780BA2">
        <w:trPr>
          <w:cantSplit/>
          <w:trHeight w:val="828"/>
        </w:trPr>
        <w:tc>
          <w:tcPr>
            <w:tcW w:w="5110" w:type="dxa"/>
            <w:vMerge/>
          </w:tcPr>
          <w:p w14:paraId="51E0245E" w14:textId="77777777" w:rsidR="00CC6A84" w:rsidRPr="00AB3874" w:rsidRDefault="00CC6A84" w:rsidP="00780BA2"/>
        </w:tc>
        <w:tc>
          <w:tcPr>
            <w:tcW w:w="7666" w:type="dxa"/>
          </w:tcPr>
          <w:p w14:paraId="1EE00603" w14:textId="77777777" w:rsidR="00CC6A84" w:rsidRPr="00AB3874" w:rsidRDefault="00CC6A84" w:rsidP="00780BA2">
            <w:pPr>
              <w:ind w:left="-70"/>
            </w:pPr>
            <w:r w:rsidRPr="00AB3874">
              <w:t>Als geregistreerde gast</w:t>
            </w:r>
          </w:p>
          <w:p w14:paraId="13536F18" w14:textId="3BD972A4" w:rsidR="00CC6A84" w:rsidRPr="00AB3874" w:rsidRDefault="00CC6A84" w:rsidP="00780BA2">
            <w:pPr>
              <w:numPr>
                <w:ilvl w:val="0"/>
                <w:numId w:val="1"/>
              </w:numPr>
              <w:tabs>
                <w:tab w:val="clear" w:pos="720"/>
              </w:tabs>
              <w:spacing w:after="0" w:line="240" w:lineRule="auto"/>
              <w:ind w:left="830"/>
            </w:pPr>
            <w:r w:rsidRPr="00AB3874">
              <w:t xml:space="preserve">Gast kan </w:t>
            </w:r>
            <w:r w:rsidR="00CF4A1F" w:rsidRPr="00AB3874">
              <w:t xml:space="preserve">gebruikers naam, </w:t>
            </w:r>
            <w:r w:rsidRPr="00AB3874">
              <w:t>Email</w:t>
            </w:r>
            <w:r w:rsidR="00CF4A1F" w:rsidRPr="00AB3874">
              <w:t xml:space="preserve"> en wachtwoord wijzigen</w:t>
            </w:r>
            <w:r w:rsidRPr="00AB3874">
              <w:t>.</w:t>
            </w:r>
          </w:p>
          <w:p w14:paraId="02D9A292" w14:textId="253B2D94" w:rsidR="00CC6A84" w:rsidRPr="00AB3874" w:rsidRDefault="00CC6A84" w:rsidP="00780BA2">
            <w:pPr>
              <w:numPr>
                <w:ilvl w:val="0"/>
                <w:numId w:val="1"/>
              </w:numPr>
              <w:tabs>
                <w:tab w:val="clear" w:pos="720"/>
              </w:tabs>
              <w:spacing w:after="0" w:line="240" w:lineRule="auto"/>
              <w:ind w:left="830"/>
            </w:pPr>
            <w:r w:rsidRPr="00AB3874">
              <w:t xml:space="preserve">Gast kan op </w:t>
            </w:r>
            <w:r w:rsidR="00CF4A1F" w:rsidRPr="00AB3874">
              <w:t xml:space="preserve">aanpassen </w:t>
            </w:r>
            <w:r w:rsidRPr="00AB3874">
              <w:t>klikken</w:t>
            </w:r>
          </w:p>
          <w:p w14:paraId="723E6D03" w14:textId="7B226DF6" w:rsidR="00CC6A84" w:rsidRPr="00AB3874" w:rsidRDefault="00CC6A84" w:rsidP="00780BA2">
            <w:pPr>
              <w:numPr>
                <w:ilvl w:val="0"/>
                <w:numId w:val="1"/>
              </w:numPr>
              <w:tabs>
                <w:tab w:val="clear" w:pos="720"/>
              </w:tabs>
              <w:spacing w:after="0" w:line="240" w:lineRule="auto"/>
              <w:ind w:left="830"/>
            </w:pPr>
            <w:r w:rsidRPr="00AB3874">
              <w:t xml:space="preserve">Systeem checkt </w:t>
            </w:r>
            <w:r w:rsidR="00CF4A1F" w:rsidRPr="00AB3874">
              <w:t>de ingevoerde gegevens.</w:t>
            </w:r>
          </w:p>
          <w:p w14:paraId="5FE91236" w14:textId="77777777" w:rsidR="00CC6A84" w:rsidRPr="00AB3874" w:rsidRDefault="00CC6A84" w:rsidP="00780BA2">
            <w:pPr>
              <w:numPr>
                <w:ilvl w:val="0"/>
                <w:numId w:val="1"/>
              </w:numPr>
              <w:tabs>
                <w:tab w:val="clear" w:pos="720"/>
              </w:tabs>
              <w:spacing w:after="0" w:line="240" w:lineRule="auto"/>
              <w:ind w:left="830"/>
            </w:pPr>
            <w:r w:rsidRPr="00AB3874">
              <w:t>Systeem toont melding of scherm 1.3.1 Account overzicht</w:t>
            </w:r>
          </w:p>
        </w:tc>
        <w:tc>
          <w:tcPr>
            <w:tcW w:w="580" w:type="dxa"/>
          </w:tcPr>
          <w:p w14:paraId="0B6C97C8" w14:textId="77777777" w:rsidR="00CC6A84" w:rsidRPr="00AB3874" w:rsidRDefault="00CC6A84" w:rsidP="00780BA2">
            <w:pPr>
              <w:jc w:val="center"/>
              <w:rPr>
                <w:rStyle w:val="Nadruk"/>
                <w:b/>
                <w:bCs/>
                <w:sz w:val="28"/>
              </w:rPr>
            </w:pPr>
          </w:p>
        </w:tc>
        <w:tc>
          <w:tcPr>
            <w:tcW w:w="1114" w:type="dxa"/>
          </w:tcPr>
          <w:p w14:paraId="6007984A" w14:textId="77777777" w:rsidR="00CC6A84" w:rsidRPr="00AB3874" w:rsidRDefault="00CC6A84" w:rsidP="00780BA2"/>
        </w:tc>
      </w:tr>
      <w:tr w:rsidR="00CC6A84" w:rsidRPr="00AB3874" w14:paraId="1757D808" w14:textId="77777777" w:rsidTr="00780BA2">
        <w:trPr>
          <w:cantSplit/>
          <w:trHeight w:val="1380"/>
        </w:trPr>
        <w:tc>
          <w:tcPr>
            <w:tcW w:w="5110" w:type="dxa"/>
            <w:vMerge/>
          </w:tcPr>
          <w:p w14:paraId="6BDC7987" w14:textId="77777777" w:rsidR="00CC6A84" w:rsidRPr="00AB3874" w:rsidRDefault="00CC6A84" w:rsidP="00780BA2"/>
        </w:tc>
        <w:tc>
          <w:tcPr>
            <w:tcW w:w="7666" w:type="dxa"/>
          </w:tcPr>
          <w:p w14:paraId="0A29C0EE" w14:textId="7CE60CD2" w:rsidR="00CC6A84" w:rsidRPr="00AB3874" w:rsidRDefault="00CC6A84" w:rsidP="00CF4A1F">
            <w:pPr>
              <w:ind w:left="-70"/>
            </w:pPr>
          </w:p>
        </w:tc>
        <w:tc>
          <w:tcPr>
            <w:tcW w:w="580" w:type="dxa"/>
          </w:tcPr>
          <w:p w14:paraId="7EDB27D3" w14:textId="77777777" w:rsidR="00CC6A84" w:rsidRPr="00AB3874" w:rsidRDefault="00CC6A84" w:rsidP="00780BA2">
            <w:pPr>
              <w:jc w:val="center"/>
              <w:rPr>
                <w:rStyle w:val="Nadruk"/>
                <w:b/>
                <w:bCs/>
                <w:sz w:val="28"/>
              </w:rPr>
            </w:pPr>
          </w:p>
        </w:tc>
        <w:tc>
          <w:tcPr>
            <w:tcW w:w="1114" w:type="dxa"/>
          </w:tcPr>
          <w:p w14:paraId="3893C0CA" w14:textId="77777777" w:rsidR="00CC6A84" w:rsidRPr="00AB3874" w:rsidRDefault="00CC6A84" w:rsidP="00780BA2"/>
        </w:tc>
      </w:tr>
    </w:tbl>
    <w:p w14:paraId="14D0DE36" w14:textId="77777777" w:rsidR="0081513E" w:rsidRDefault="0081513E">
      <w:bookmarkStart w:id="28" w:name="_Toc119917529"/>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6C2F0F" w:rsidRPr="00AB3874" w14:paraId="5CFFA8C3" w14:textId="77777777" w:rsidTr="00780BA2">
        <w:tc>
          <w:tcPr>
            <w:tcW w:w="14470" w:type="dxa"/>
            <w:gridSpan w:val="4"/>
            <w:shd w:val="clear" w:color="auto" w:fill="3366FF"/>
          </w:tcPr>
          <w:p w14:paraId="7C261BA6" w14:textId="329B8F2F" w:rsidR="006C2F0F" w:rsidRPr="00AB3874" w:rsidRDefault="006C2F0F" w:rsidP="00780BA2">
            <w:pPr>
              <w:pStyle w:val="Kop3"/>
            </w:pPr>
            <w:r w:rsidRPr="00AB3874">
              <w:lastRenderedPageBreak/>
              <w:t>1.4 Account verwijderen</w:t>
            </w:r>
            <w:bookmarkEnd w:id="28"/>
          </w:p>
        </w:tc>
      </w:tr>
      <w:tr w:rsidR="006C2F0F" w:rsidRPr="00AB3874" w14:paraId="5667F9A7" w14:textId="77777777" w:rsidTr="00780BA2">
        <w:tc>
          <w:tcPr>
            <w:tcW w:w="14470" w:type="dxa"/>
            <w:gridSpan w:val="4"/>
            <w:tcBorders>
              <w:bottom w:val="single" w:sz="4" w:space="0" w:color="auto"/>
            </w:tcBorders>
          </w:tcPr>
          <w:p w14:paraId="56FA2B9D" w14:textId="45C050C7" w:rsidR="006C2F0F" w:rsidRPr="00AB3874" w:rsidRDefault="006C2F0F" w:rsidP="00780BA2">
            <w:r w:rsidRPr="00AB3874">
              <w:t xml:space="preserve">Als geregistreerde klant zou je </w:t>
            </w:r>
            <w:r w:rsidR="0067587A" w:rsidRPr="00AB3874">
              <w:t>je eigen account kunnen verwijderen.</w:t>
            </w:r>
            <w:r w:rsidRPr="00AB3874">
              <w:t xml:space="preserve"> </w:t>
            </w:r>
          </w:p>
        </w:tc>
      </w:tr>
      <w:tr w:rsidR="006C2F0F" w:rsidRPr="00AB3874" w14:paraId="693459CB" w14:textId="77777777" w:rsidTr="00780BA2">
        <w:tc>
          <w:tcPr>
            <w:tcW w:w="5110" w:type="dxa"/>
            <w:shd w:val="clear" w:color="auto" w:fill="F3F3F3"/>
          </w:tcPr>
          <w:p w14:paraId="6DE170C7" w14:textId="77777777" w:rsidR="006C2F0F" w:rsidRPr="00AB3874" w:rsidRDefault="006C2F0F" w:rsidP="00780BA2">
            <w:r w:rsidRPr="00AB3874">
              <w:rPr>
                <w:b/>
                <w:bCs/>
              </w:rPr>
              <w:t>User slices</w:t>
            </w:r>
          </w:p>
        </w:tc>
        <w:tc>
          <w:tcPr>
            <w:tcW w:w="7666" w:type="dxa"/>
            <w:shd w:val="clear" w:color="auto" w:fill="F3F3F3"/>
            <w:vAlign w:val="bottom"/>
          </w:tcPr>
          <w:p w14:paraId="7CB07ED2" w14:textId="77777777" w:rsidR="006C2F0F" w:rsidRPr="00AB3874" w:rsidRDefault="006C2F0F" w:rsidP="00780BA2">
            <w:pPr>
              <w:jc w:val="center"/>
              <w:rPr>
                <w:b/>
                <w:bCs/>
              </w:rPr>
            </w:pPr>
            <w:r w:rsidRPr="00AB3874">
              <w:rPr>
                <w:b/>
                <w:bCs/>
              </w:rPr>
              <w:t>Acceptatie criteria</w:t>
            </w:r>
          </w:p>
        </w:tc>
        <w:tc>
          <w:tcPr>
            <w:tcW w:w="580" w:type="dxa"/>
            <w:shd w:val="clear" w:color="auto" w:fill="F3F3F3"/>
            <w:vAlign w:val="bottom"/>
          </w:tcPr>
          <w:p w14:paraId="19FE3A4C" w14:textId="77777777" w:rsidR="006C2F0F" w:rsidRPr="00AB3874" w:rsidRDefault="006C2F0F" w:rsidP="00780BA2">
            <w:pPr>
              <w:jc w:val="center"/>
              <w:rPr>
                <w:b/>
                <w:bCs/>
              </w:rPr>
            </w:pPr>
            <w:proofErr w:type="spellStart"/>
            <w:r w:rsidRPr="00AB3874">
              <w:rPr>
                <w:b/>
                <w:bCs/>
              </w:rPr>
              <w:t>Prio</w:t>
            </w:r>
            <w:proofErr w:type="spellEnd"/>
          </w:p>
        </w:tc>
        <w:tc>
          <w:tcPr>
            <w:tcW w:w="1114" w:type="dxa"/>
            <w:shd w:val="clear" w:color="auto" w:fill="F3F3F3"/>
            <w:vAlign w:val="bottom"/>
          </w:tcPr>
          <w:p w14:paraId="490F40C3" w14:textId="77777777" w:rsidR="006C2F0F" w:rsidRPr="00AB3874" w:rsidRDefault="006C2F0F" w:rsidP="00780BA2">
            <w:pPr>
              <w:jc w:val="center"/>
              <w:rPr>
                <w:b/>
                <w:bCs/>
              </w:rPr>
            </w:pPr>
            <w:r w:rsidRPr="00AB3874">
              <w:rPr>
                <w:b/>
                <w:bCs/>
              </w:rPr>
              <w:t>Gereed</w:t>
            </w:r>
          </w:p>
        </w:tc>
      </w:tr>
      <w:tr w:rsidR="006C2F0F" w:rsidRPr="00AB3874" w14:paraId="6DBB1C33" w14:textId="77777777" w:rsidTr="00780BA2">
        <w:tc>
          <w:tcPr>
            <w:tcW w:w="5110" w:type="dxa"/>
          </w:tcPr>
          <w:p w14:paraId="1865C299" w14:textId="6081B668" w:rsidR="006C2F0F" w:rsidRPr="00AB3874" w:rsidRDefault="006C2F0F" w:rsidP="00780BA2">
            <w:pPr>
              <w:pStyle w:val="Kop3"/>
            </w:pPr>
            <w:bookmarkStart w:id="29" w:name="_Toc119917530"/>
            <w:r w:rsidRPr="00AB3874">
              <w:t>1.</w:t>
            </w:r>
            <w:r w:rsidR="00CE5B1C" w:rsidRPr="00AB3874">
              <w:t>4</w:t>
            </w:r>
            <w:r w:rsidRPr="00AB3874">
              <w:t xml:space="preserve">.1 </w:t>
            </w:r>
            <w:r w:rsidR="00CE5B1C" w:rsidRPr="00AB3874">
              <w:t>Account verwijderen</w:t>
            </w:r>
            <w:bookmarkEnd w:id="29"/>
          </w:p>
        </w:tc>
        <w:tc>
          <w:tcPr>
            <w:tcW w:w="7666" w:type="dxa"/>
          </w:tcPr>
          <w:p w14:paraId="12E7391B" w14:textId="77777777" w:rsidR="006C2F0F" w:rsidRPr="00AB3874" w:rsidRDefault="006C2F0F" w:rsidP="00780BA2">
            <w:pPr>
              <w:pStyle w:val="Plattetekst"/>
              <w:rPr>
                <w:rStyle w:val="Nadruk"/>
              </w:rPr>
            </w:pPr>
          </w:p>
        </w:tc>
        <w:tc>
          <w:tcPr>
            <w:tcW w:w="580" w:type="dxa"/>
          </w:tcPr>
          <w:p w14:paraId="4B868C43" w14:textId="77777777" w:rsidR="006C2F0F" w:rsidRPr="00AB3874" w:rsidRDefault="006C2F0F" w:rsidP="00780BA2">
            <w:pPr>
              <w:pStyle w:val="Plattetekst"/>
              <w:rPr>
                <w:rStyle w:val="Nadruk"/>
                <w:b/>
                <w:bCs/>
                <w:sz w:val="28"/>
              </w:rPr>
            </w:pPr>
            <w:r w:rsidRPr="00AB3874">
              <w:rPr>
                <w:rStyle w:val="Nadruk"/>
                <w:b/>
                <w:bCs/>
                <w:sz w:val="28"/>
              </w:rPr>
              <w:t>100</w:t>
            </w:r>
          </w:p>
        </w:tc>
        <w:tc>
          <w:tcPr>
            <w:tcW w:w="1114" w:type="dxa"/>
          </w:tcPr>
          <w:p w14:paraId="03BFBCD0" w14:textId="77777777" w:rsidR="006C2F0F" w:rsidRPr="00AB3874" w:rsidRDefault="006C2F0F" w:rsidP="00780BA2">
            <w:pPr>
              <w:pStyle w:val="Plattetekst"/>
              <w:rPr>
                <w:rStyle w:val="Nadruk"/>
              </w:rPr>
            </w:pPr>
          </w:p>
        </w:tc>
      </w:tr>
      <w:tr w:rsidR="006C2F0F" w:rsidRPr="00AB3874" w14:paraId="32F265CA" w14:textId="77777777" w:rsidTr="00780BA2">
        <w:trPr>
          <w:cantSplit/>
          <w:trHeight w:val="828"/>
        </w:trPr>
        <w:tc>
          <w:tcPr>
            <w:tcW w:w="5110" w:type="dxa"/>
            <w:vMerge w:val="restart"/>
          </w:tcPr>
          <w:p w14:paraId="3E35C9E9" w14:textId="48369458" w:rsidR="006C2F0F" w:rsidRPr="00AB3874" w:rsidRDefault="0067587A" w:rsidP="00780BA2">
            <w:r w:rsidRPr="00AB3874">
              <w:t>Als geregistreerde klant zou je je eigen account kunnen verwijderen.</w:t>
            </w:r>
          </w:p>
        </w:tc>
        <w:tc>
          <w:tcPr>
            <w:tcW w:w="7666" w:type="dxa"/>
          </w:tcPr>
          <w:p w14:paraId="308FD360" w14:textId="70217829" w:rsidR="006C2F0F" w:rsidRPr="00AB3874" w:rsidRDefault="0067587A" w:rsidP="00780BA2">
            <w:pPr>
              <w:numPr>
                <w:ilvl w:val="0"/>
                <w:numId w:val="2"/>
              </w:numPr>
              <w:tabs>
                <w:tab w:val="clear" w:pos="290"/>
              </w:tabs>
              <w:spacing w:after="0" w:line="240" w:lineRule="auto"/>
            </w:pPr>
            <w:r w:rsidRPr="00AB3874">
              <w:t xml:space="preserve">Gast ziet scherm </w:t>
            </w:r>
            <w:r w:rsidRPr="00AB3874">
              <w:rPr>
                <w:i/>
                <w:iCs/>
              </w:rPr>
              <w:t>1.3.1</w:t>
            </w:r>
            <w:r w:rsidRPr="00AB3874">
              <w:t xml:space="preserve"> Account overzicht</w:t>
            </w:r>
          </w:p>
        </w:tc>
        <w:tc>
          <w:tcPr>
            <w:tcW w:w="580" w:type="dxa"/>
          </w:tcPr>
          <w:p w14:paraId="18ACDAA7" w14:textId="77777777" w:rsidR="006C2F0F" w:rsidRPr="00AB3874" w:rsidRDefault="006C2F0F" w:rsidP="00780BA2">
            <w:pPr>
              <w:jc w:val="center"/>
              <w:rPr>
                <w:rStyle w:val="Nadruk"/>
                <w:b/>
                <w:bCs/>
                <w:sz w:val="28"/>
              </w:rPr>
            </w:pPr>
          </w:p>
        </w:tc>
        <w:tc>
          <w:tcPr>
            <w:tcW w:w="1114" w:type="dxa"/>
          </w:tcPr>
          <w:p w14:paraId="3A4CE4CD" w14:textId="77777777" w:rsidR="006C2F0F" w:rsidRPr="00AB3874" w:rsidRDefault="006C2F0F" w:rsidP="00780BA2"/>
        </w:tc>
      </w:tr>
      <w:tr w:rsidR="006C2F0F" w:rsidRPr="00AB3874" w14:paraId="30182ED8" w14:textId="77777777" w:rsidTr="00780BA2">
        <w:trPr>
          <w:cantSplit/>
          <w:trHeight w:val="828"/>
        </w:trPr>
        <w:tc>
          <w:tcPr>
            <w:tcW w:w="5110" w:type="dxa"/>
            <w:vMerge/>
          </w:tcPr>
          <w:p w14:paraId="1837BDA4" w14:textId="77777777" w:rsidR="006C2F0F" w:rsidRPr="00AB3874" w:rsidRDefault="006C2F0F" w:rsidP="00780BA2"/>
        </w:tc>
        <w:tc>
          <w:tcPr>
            <w:tcW w:w="7666" w:type="dxa"/>
          </w:tcPr>
          <w:p w14:paraId="2D730C74" w14:textId="77777777" w:rsidR="006C2F0F" w:rsidRPr="00AB3874" w:rsidRDefault="006C2F0F" w:rsidP="00780BA2">
            <w:pPr>
              <w:ind w:left="-70"/>
            </w:pPr>
            <w:r w:rsidRPr="00AB3874">
              <w:t>Als geregistreerde gast</w:t>
            </w:r>
          </w:p>
          <w:p w14:paraId="31B189BF" w14:textId="160276DC" w:rsidR="006C2F0F" w:rsidRPr="00AB3874" w:rsidRDefault="006C2F0F" w:rsidP="00780BA2">
            <w:pPr>
              <w:numPr>
                <w:ilvl w:val="0"/>
                <w:numId w:val="1"/>
              </w:numPr>
              <w:tabs>
                <w:tab w:val="clear" w:pos="720"/>
              </w:tabs>
              <w:spacing w:after="0" w:line="240" w:lineRule="auto"/>
              <w:ind w:left="830"/>
            </w:pPr>
            <w:r w:rsidRPr="00AB3874">
              <w:t xml:space="preserve">Gast </w:t>
            </w:r>
            <w:r w:rsidR="0067587A" w:rsidRPr="00AB3874">
              <w:t>klikt op account verwijderen</w:t>
            </w:r>
          </w:p>
          <w:p w14:paraId="67FEF5C0" w14:textId="37C02CC2" w:rsidR="0067587A" w:rsidRPr="00AB3874" w:rsidRDefault="0067587A" w:rsidP="00780BA2">
            <w:pPr>
              <w:numPr>
                <w:ilvl w:val="0"/>
                <w:numId w:val="1"/>
              </w:numPr>
              <w:tabs>
                <w:tab w:val="clear" w:pos="720"/>
              </w:tabs>
              <w:spacing w:after="0" w:line="240" w:lineRule="auto"/>
              <w:ind w:left="830"/>
            </w:pPr>
            <w:r w:rsidRPr="00AB3874">
              <w:t>Systeem toont melding voor veiligheid</w:t>
            </w:r>
          </w:p>
          <w:p w14:paraId="02FE226E" w14:textId="6E1D3E6E" w:rsidR="006C2F0F" w:rsidRPr="00AB3874" w:rsidRDefault="006C2F0F" w:rsidP="00780BA2">
            <w:pPr>
              <w:numPr>
                <w:ilvl w:val="0"/>
                <w:numId w:val="1"/>
              </w:numPr>
              <w:tabs>
                <w:tab w:val="clear" w:pos="720"/>
              </w:tabs>
              <w:spacing w:after="0" w:line="240" w:lineRule="auto"/>
              <w:ind w:left="830"/>
            </w:pPr>
            <w:r w:rsidRPr="00AB3874">
              <w:t xml:space="preserve">Gast kan op </w:t>
            </w:r>
            <w:r w:rsidR="0067587A" w:rsidRPr="00AB3874">
              <w:t>akkoord klikken.</w:t>
            </w:r>
          </w:p>
          <w:p w14:paraId="6A7B98B8" w14:textId="6DAB3893" w:rsidR="006C2F0F" w:rsidRPr="00AB3874" w:rsidRDefault="006C2F0F" w:rsidP="00780BA2">
            <w:pPr>
              <w:numPr>
                <w:ilvl w:val="0"/>
                <w:numId w:val="1"/>
              </w:numPr>
              <w:tabs>
                <w:tab w:val="clear" w:pos="720"/>
              </w:tabs>
              <w:spacing w:after="0" w:line="240" w:lineRule="auto"/>
              <w:ind w:left="830"/>
            </w:pPr>
            <w:r w:rsidRPr="00AB3874">
              <w:t xml:space="preserve">Systeem </w:t>
            </w:r>
            <w:r w:rsidR="0067587A" w:rsidRPr="00AB3874">
              <w:t>verwijderd</w:t>
            </w:r>
            <w:r w:rsidRPr="00AB3874">
              <w:t xml:space="preserve"> gegevens</w:t>
            </w:r>
          </w:p>
          <w:p w14:paraId="229EC4FB" w14:textId="42F2633C" w:rsidR="006C2F0F" w:rsidRPr="00AB3874" w:rsidRDefault="006C2F0F" w:rsidP="00780BA2">
            <w:pPr>
              <w:numPr>
                <w:ilvl w:val="0"/>
                <w:numId w:val="1"/>
              </w:numPr>
              <w:tabs>
                <w:tab w:val="clear" w:pos="720"/>
              </w:tabs>
              <w:spacing w:after="0" w:line="240" w:lineRule="auto"/>
              <w:ind w:left="830"/>
            </w:pPr>
            <w:r w:rsidRPr="00AB3874">
              <w:t xml:space="preserve">Systeem toont melding </w:t>
            </w:r>
            <w:r w:rsidR="0067587A" w:rsidRPr="00AB3874">
              <w:t>en toont</w:t>
            </w:r>
            <w:r w:rsidRPr="00AB3874">
              <w:t xml:space="preserve"> </w:t>
            </w:r>
            <w:r w:rsidR="0067587A" w:rsidRPr="00AB3874">
              <w:t>home scherm aan</w:t>
            </w:r>
          </w:p>
        </w:tc>
        <w:tc>
          <w:tcPr>
            <w:tcW w:w="580" w:type="dxa"/>
          </w:tcPr>
          <w:p w14:paraId="3FF79E83" w14:textId="77777777" w:rsidR="006C2F0F" w:rsidRPr="00AB3874" w:rsidRDefault="006C2F0F" w:rsidP="00780BA2">
            <w:pPr>
              <w:jc w:val="center"/>
              <w:rPr>
                <w:rStyle w:val="Nadruk"/>
                <w:b/>
                <w:bCs/>
                <w:sz w:val="28"/>
              </w:rPr>
            </w:pPr>
          </w:p>
        </w:tc>
        <w:tc>
          <w:tcPr>
            <w:tcW w:w="1114" w:type="dxa"/>
          </w:tcPr>
          <w:p w14:paraId="1988CC74" w14:textId="77777777" w:rsidR="006C2F0F" w:rsidRPr="00AB3874" w:rsidRDefault="006C2F0F" w:rsidP="00780BA2"/>
        </w:tc>
      </w:tr>
      <w:tr w:rsidR="006C2F0F" w:rsidRPr="00AB3874" w14:paraId="08B58F2C" w14:textId="77777777" w:rsidTr="00780BA2">
        <w:trPr>
          <w:cantSplit/>
          <w:trHeight w:val="1380"/>
        </w:trPr>
        <w:tc>
          <w:tcPr>
            <w:tcW w:w="5110" w:type="dxa"/>
            <w:vMerge/>
          </w:tcPr>
          <w:p w14:paraId="2AC9F0DB" w14:textId="77777777" w:rsidR="006C2F0F" w:rsidRPr="00AB3874" w:rsidRDefault="006C2F0F" w:rsidP="00780BA2"/>
        </w:tc>
        <w:tc>
          <w:tcPr>
            <w:tcW w:w="7666" w:type="dxa"/>
          </w:tcPr>
          <w:p w14:paraId="7D8C4209" w14:textId="007C35CE" w:rsidR="006C2F0F" w:rsidRPr="00AB3874" w:rsidRDefault="006C2F0F" w:rsidP="0067587A">
            <w:pPr>
              <w:spacing w:after="0" w:line="240" w:lineRule="auto"/>
            </w:pPr>
          </w:p>
        </w:tc>
        <w:tc>
          <w:tcPr>
            <w:tcW w:w="580" w:type="dxa"/>
          </w:tcPr>
          <w:p w14:paraId="08CE40BF" w14:textId="77777777" w:rsidR="006C2F0F" w:rsidRPr="00AB3874" w:rsidRDefault="006C2F0F" w:rsidP="00780BA2">
            <w:pPr>
              <w:jc w:val="center"/>
              <w:rPr>
                <w:rStyle w:val="Nadruk"/>
                <w:b/>
                <w:bCs/>
                <w:sz w:val="28"/>
              </w:rPr>
            </w:pPr>
          </w:p>
        </w:tc>
        <w:tc>
          <w:tcPr>
            <w:tcW w:w="1114" w:type="dxa"/>
          </w:tcPr>
          <w:p w14:paraId="6B968692" w14:textId="77777777" w:rsidR="006C2F0F" w:rsidRPr="00AB3874" w:rsidRDefault="006C2F0F" w:rsidP="00780BA2"/>
        </w:tc>
      </w:tr>
    </w:tbl>
    <w:p w14:paraId="35E6946B" w14:textId="77777777" w:rsidR="0081513E" w:rsidRDefault="0081513E">
      <w:bookmarkStart w:id="30" w:name="_Toc119917531"/>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5F6E78" w:rsidRPr="00AB3874" w14:paraId="30CADE4F" w14:textId="77777777" w:rsidTr="00780BA2">
        <w:tc>
          <w:tcPr>
            <w:tcW w:w="14470" w:type="dxa"/>
            <w:gridSpan w:val="4"/>
            <w:shd w:val="clear" w:color="auto" w:fill="3366FF"/>
          </w:tcPr>
          <w:p w14:paraId="609E37AD" w14:textId="2BE972D1" w:rsidR="005F6E78" w:rsidRPr="00AB3874" w:rsidRDefault="005F6E78" w:rsidP="00780BA2">
            <w:pPr>
              <w:pStyle w:val="Kop3"/>
            </w:pPr>
            <w:r w:rsidRPr="00AB3874">
              <w:lastRenderedPageBreak/>
              <w:t xml:space="preserve">1.5 </w:t>
            </w:r>
            <w:r w:rsidR="00353B56" w:rsidRPr="00AB3874">
              <w:t>Account Aanmaken als Secretaressen</w:t>
            </w:r>
            <w:bookmarkEnd w:id="30"/>
          </w:p>
        </w:tc>
      </w:tr>
      <w:tr w:rsidR="005F6E78" w:rsidRPr="00AB3874" w14:paraId="5567924B" w14:textId="77777777" w:rsidTr="00780BA2">
        <w:tc>
          <w:tcPr>
            <w:tcW w:w="14470" w:type="dxa"/>
            <w:gridSpan w:val="4"/>
            <w:tcBorders>
              <w:bottom w:val="single" w:sz="4" w:space="0" w:color="auto"/>
            </w:tcBorders>
          </w:tcPr>
          <w:p w14:paraId="71BF5D34" w14:textId="01429690" w:rsidR="005F6E78" w:rsidRPr="00AB3874" w:rsidRDefault="005F6E78" w:rsidP="00780BA2"/>
        </w:tc>
      </w:tr>
      <w:tr w:rsidR="005F6E78" w:rsidRPr="00AB3874" w14:paraId="7E19CCCA" w14:textId="77777777" w:rsidTr="00780BA2">
        <w:tc>
          <w:tcPr>
            <w:tcW w:w="5110" w:type="dxa"/>
            <w:shd w:val="clear" w:color="auto" w:fill="F3F3F3"/>
          </w:tcPr>
          <w:p w14:paraId="01643193" w14:textId="77777777" w:rsidR="005F6E78" w:rsidRPr="00AB3874" w:rsidRDefault="005F6E78" w:rsidP="00780BA2">
            <w:r w:rsidRPr="00AB3874">
              <w:rPr>
                <w:b/>
                <w:bCs/>
              </w:rPr>
              <w:t>User slices</w:t>
            </w:r>
          </w:p>
        </w:tc>
        <w:tc>
          <w:tcPr>
            <w:tcW w:w="7666" w:type="dxa"/>
            <w:shd w:val="clear" w:color="auto" w:fill="F3F3F3"/>
            <w:vAlign w:val="bottom"/>
          </w:tcPr>
          <w:p w14:paraId="7BCE7E36" w14:textId="77777777" w:rsidR="005F6E78" w:rsidRPr="00AB3874" w:rsidRDefault="005F6E78" w:rsidP="00780BA2">
            <w:pPr>
              <w:jc w:val="center"/>
              <w:rPr>
                <w:b/>
                <w:bCs/>
              </w:rPr>
            </w:pPr>
            <w:r w:rsidRPr="00AB3874">
              <w:rPr>
                <w:b/>
                <w:bCs/>
              </w:rPr>
              <w:t>Acceptatie criteria</w:t>
            </w:r>
          </w:p>
        </w:tc>
        <w:tc>
          <w:tcPr>
            <w:tcW w:w="580" w:type="dxa"/>
            <w:shd w:val="clear" w:color="auto" w:fill="F3F3F3"/>
            <w:vAlign w:val="bottom"/>
          </w:tcPr>
          <w:p w14:paraId="3BCCC518" w14:textId="77777777" w:rsidR="005F6E78" w:rsidRPr="00AB3874" w:rsidRDefault="005F6E78" w:rsidP="00780BA2">
            <w:pPr>
              <w:jc w:val="center"/>
              <w:rPr>
                <w:b/>
                <w:bCs/>
              </w:rPr>
            </w:pPr>
            <w:proofErr w:type="spellStart"/>
            <w:r w:rsidRPr="00AB3874">
              <w:rPr>
                <w:b/>
                <w:bCs/>
              </w:rPr>
              <w:t>Prio</w:t>
            </w:r>
            <w:proofErr w:type="spellEnd"/>
          </w:p>
        </w:tc>
        <w:tc>
          <w:tcPr>
            <w:tcW w:w="1114" w:type="dxa"/>
            <w:shd w:val="clear" w:color="auto" w:fill="F3F3F3"/>
            <w:vAlign w:val="bottom"/>
          </w:tcPr>
          <w:p w14:paraId="39B20941" w14:textId="77777777" w:rsidR="005F6E78" w:rsidRPr="00AB3874" w:rsidRDefault="005F6E78" w:rsidP="00780BA2">
            <w:pPr>
              <w:jc w:val="center"/>
              <w:rPr>
                <w:b/>
                <w:bCs/>
              </w:rPr>
            </w:pPr>
            <w:r w:rsidRPr="00AB3874">
              <w:rPr>
                <w:b/>
                <w:bCs/>
              </w:rPr>
              <w:t>Gereed</w:t>
            </w:r>
          </w:p>
        </w:tc>
      </w:tr>
      <w:tr w:rsidR="005F6E78" w:rsidRPr="00AB3874" w14:paraId="4BD9ED3A" w14:textId="77777777" w:rsidTr="00780BA2">
        <w:tc>
          <w:tcPr>
            <w:tcW w:w="5110" w:type="dxa"/>
          </w:tcPr>
          <w:p w14:paraId="3ED25AD8" w14:textId="1E6FA590" w:rsidR="005F6E78" w:rsidRPr="00AB3874" w:rsidRDefault="005F6E78" w:rsidP="00780BA2">
            <w:pPr>
              <w:pStyle w:val="Kop3"/>
            </w:pPr>
            <w:bookmarkStart w:id="31" w:name="_Toc119917532"/>
            <w:r w:rsidRPr="00AB3874">
              <w:t>1.</w:t>
            </w:r>
            <w:r w:rsidR="00353B56" w:rsidRPr="00AB3874">
              <w:t>5.</w:t>
            </w:r>
            <w:r w:rsidRPr="00AB3874">
              <w:t xml:space="preserve">1 Account </w:t>
            </w:r>
            <w:r w:rsidR="00353B56" w:rsidRPr="00AB3874">
              <w:t>aanmaken</w:t>
            </w:r>
            <w:bookmarkEnd w:id="31"/>
          </w:p>
        </w:tc>
        <w:tc>
          <w:tcPr>
            <w:tcW w:w="7666" w:type="dxa"/>
          </w:tcPr>
          <w:p w14:paraId="26F3D4E1" w14:textId="77777777" w:rsidR="005F6E78" w:rsidRPr="00AB3874" w:rsidRDefault="005F6E78" w:rsidP="00780BA2">
            <w:pPr>
              <w:pStyle w:val="Plattetekst"/>
              <w:rPr>
                <w:rStyle w:val="Nadruk"/>
              </w:rPr>
            </w:pPr>
          </w:p>
        </w:tc>
        <w:tc>
          <w:tcPr>
            <w:tcW w:w="580" w:type="dxa"/>
          </w:tcPr>
          <w:p w14:paraId="733A8F5B" w14:textId="77777777" w:rsidR="005F6E78" w:rsidRPr="00AB3874" w:rsidRDefault="005F6E78" w:rsidP="00780BA2">
            <w:pPr>
              <w:pStyle w:val="Plattetekst"/>
              <w:rPr>
                <w:rStyle w:val="Nadruk"/>
                <w:b/>
                <w:bCs/>
                <w:sz w:val="28"/>
              </w:rPr>
            </w:pPr>
            <w:r w:rsidRPr="00AB3874">
              <w:rPr>
                <w:rStyle w:val="Nadruk"/>
                <w:b/>
                <w:bCs/>
                <w:sz w:val="28"/>
              </w:rPr>
              <w:t>100</w:t>
            </w:r>
          </w:p>
        </w:tc>
        <w:tc>
          <w:tcPr>
            <w:tcW w:w="1114" w:type="dxa"/>
          </w:tcPr>
          <w:p w14:paraId="289A8B2C" w14:textId="77777777" w:rsidR="005F6E78" w:rsidRPr="00AB3874" w:rsidRDefault="005F6E78" w:rsidP="00780BA2">
            <w:pPr>
              <w:pStyle w:val="Plattetekst"/>
              <w:rPr>
                <w:rStyle w:val="Nadruk"/>
              </w:rPr>
            </w:pPr>
          </w:p>
        </w:tc>
      </w:tr>
      <w:tr w:rsidR="005F6E78" w:rsidRPr="00AB3874" w14:paraId="55AAC922" w14:textId="77777777" w:rsidTr="00780BA2">
        <w:trPr>
          <w:cantSplit/>
          <w:trHeight w:val="828"/>
        </w:trPr>
        <w:tc>
          <w:tcPr>
            <w:tcW w:w="5110" w:type="dxa"/>
            <w:vMerge w:val="restart"/>
          </w:tcPr>
          <w:p w14:paraId="026EA689" w14:textId="3C2F4DC5" w:rsidR="005F6E78" w:rsidRPr="00AB3874" w:rsidRDefault="005F6E78" w:rsidP="00780BA2"/>
        </w:tc>
        <w:tc>
          <w:tcPr>
            <w:tcW w:w="7666" w:type="dxa"/>
          </w:tcPr>
          <w:p w14:paraId="69F78ECA" w14:textId="76307750" w:rsidR="005F6E78" w:rsidRPr="00AB3874" w:rsidRDefault="00353B56" w:rsidP="00780BA2">
            <w:pPr>
              <w:numPr>
                <w:ilvl w:val="0"/>
                <w:numId w:val="2"/>
              </w:numPr>
              <w:tabs>
                <w:tab w:val="clear" w:pos="290"/>
              </w:tabs>
              <w:spacing w:after="0" w:line="240" w:lineRule="auto"/>
            </w:pPr>
            <w:r w:rsidRPr="00AB3874">
              <w:t>Secretaressen</w:t>
            </w:r>
            <w:r w:rsidR="005F6E78" w:rsidRPr="00AB3874">
              <w:t xml:space="preserve"> ziet scherm </w:t>
            </w:r>
            <w:r w:rsidR="005F6E78" w:rsidRPr="00AB3874">
              <w:rPr>
                <w:i/>
                <w:iCs/>
              </w:rPr>
              <w:t>1.</w:t>
            </w:r>
            <w:r w:rsidR="002B0AA1" w:rsidRPr="00AB3874">
              <w:rPr>
                <w:i/>
                <w:iCs/>
              </w:rPr>
              <w:t>5</w:t>
            </w:r>
            <w:r w:rsidR="005F6E78" w:rsidRPr="00AB3874">
              <w:rPr>
                <w:i/>
                <w:iCs/>
              </w:rPr>
              <w:t>.1</w:t>
            </w:r>
            <w:r w:rsidR="005F6E78" w:rsidRPr="00AB3874">
              <w:t xml:space="preserve"> </w:t>
            </w:r>
            <w:r w:rsidR="002B0AA1" w:rsidRPr="00AB3874">
              <w:t>klant</w:t>
            </w:r>
            <w:r w:rsidR="005F6E78" w:rsidRPr="00AB3874">
              <w:t xml:space="preserve"> overzicht</w:t>
            </w:r>
          </w:p>
        </w:tc>
        <w:tc>
          <w:tcPr>
            <w:tcW w:w="580" w:type="dxa"/>
          </w:tcPr>
          <w:p w14:paraId="592DBDFD" w14:textId="77777777" w:rsidR="005F6E78" w:rsidRPr="00AB3874" w:rsidRDefault="005F6E78" w:rsidP="00780BA2">
            <w:pPr>
              <w:jc w:val="center"/>
              <w:rPr>
                <w:rStyle w:val="Nadruk"/>
                <w:b/>
                <w:bCs/>
                <w:sz w:val="28"/>
              </w:rPr>
            </w:pPr>
          </w:p>
        </w:tc>
        <w:tc>
          <w:tcPr>
            <w:tcW w:w="1114" w:type="dxa"/>
          </w:tcPr>
          <w:p w14:paraId="4ADE8540" w14:textId="77777777" w:rsidR="005F6E78" w:rsidRPr="00AB3874" w:rsidRDefault="005F6E78" w:rsidP="00780BA2"/>
        </w:tc>
      </w:tr>
      <w:tr w:rsidR="005F6E78" w:rsidRPr="00AB3874" w14:paraId="2CB7BA0D" w14:textId="77777777" w:rsidTr="00780BA2">
        <w:trPr>
          <w:cantSplit/>
          <w:trHeight w:val="828"/>
        </w:trPr>
        <w:tc>
          <w:tcPr>
            <w:tcW w:w="5110" w:type="dxa"/>
            <w:vMerge/>
          </w:tcPr>
          <w:p w14:paraId="13F2F1E0" w14:textId="77777777" w:rsidR="005F6E78" w:rsidRPr="00AB3874" w:rsidRDefault="005F6E78" w:rsidP="00780BA2"/>
        </w:tc>
        <w:tc>
          <w:tcPr>
            <w:tcW w:w="7666" w:type="dxa"/>
          </w:tcPr>
          <w:p w14:paraId="6A35CDA7" w14:textId="345DCE8C" w:rsidR="005F6E78" w:rsidRPr="00AB3874" w:rsidRDefault="005F6E78" w:rsidP="00780BA2">
            <w:pPr>
              <w:ind w:left="-70"/>
            </w:pPr>
            <w:r w:rsidRPr="00AB3874">
              <w:t xml:space="preserve">Als </w:t>
            </w:r>
            <w:r w:rsidR="00C77C33">
              <w:t>Secretaressen</w:t>
            </w:r>
          </w:p>
          <w:p w14:paraId="2D1F711C" w14:textId="5B16B0AD" w:rsidR="005F6E78" w:rsidRPr="00AB3874" w:rsidRDefault="002B0AA1" w:rsidP="00780BA2">
            <w:pPr>
              <w:numPr>
                <w:ilvl w:val="0"/>
                <w:numId w:val="1"/>
              </w:numPr>
              <w:tabs>
                <w:tab w:val="clear" w:pos="720"/>
              </w:tabs>
              <w:spacing w:after="0" w:line="240" w:lineRule="auto"/>
              <w:ind w:left="830"/>
            </w:pPr>
            <w:r w:rsidRPr="00AB3874">
              <w:t xml:space="preserve">Secretaressen </w:t>
            </w:r>
            <w:r w:rsidR="005F6E78" w:rsidRPr="00AB3874">
              <w:t xml:space="preserve">klikt op account </w:t>
            </w:r>
            <w:r w:rsidRPr="00AB3874">
              <w:t>aanmaken</w:t>
            </w:r>
          </w:p>
          <w:p w14:paraId="4F7DE2CE" w14:textId="4C5EE633" w:rsidR="002B0AA1" w:rsidRPr="00AB3874" w:rsidRDefault="002B0AA1" w:rsidP="00780BA2">
            <w:pPr>
              <w:numPr>
                <w:ilvl w:val="0"/>
                <w:numId w:val="1"/>
              </w:numPr>
              <w:tabs>
                <w:tab w:val="clear" w:pos="720"/>
              </w:tabs>
              <w:spacing w:after="0" w:line="240" w:lineRule="auto"/>
              <w:ind w:left="830"/>
            </w:pPr>
            <w:r w:rsidRPr="00AB3874">
              <w:t>Secretaressen vult gegevens in</w:t>
            </w:r>
            <w:r w:rsidR="00E8252B" w:rsidRPr="00AB3874">
              <w:t xml:space="preserve"> zoals: Naa</w:t>
            </w:r>
            <w:r w:rsidR="00525D27" w:rsidRPr="00AB3874">
              <w:t>m, Email, Telefoon nummer en een wachtwoord.</w:t>
            </w:r>
          </w:p>
          <w:p w14:paraId="22C43B03" w14:textId="4D468F4D" w:rsidR="005F6E78" w:rsidRPr="00AB3874" w:rsidRDefault="005F6E78" w:rsidP="00780BA2">
            <w:pPr>
              <w:numPr>
                <w:ilvl w:val="0"/>
                <w:numId w:val="1"/>
              </w:numPr>
              <w:tabs>
                <w:tab w:val="clear" w:pos="720"/>
              </w:tabs>
              <w:spacing w:after="0" w:line="240" w:lineRule="auto"/>
              <w:ind w:left="830"/>
            </w:pPr>
            <w:r w:rsidRPr="00AB3874">
              <w:t xml:space="preserve">Systeem </w:t>
            </w:r>
            <w:r w:rsidR="00525D27" w:rsidRPr="00AB3874">
              <w:t>verwerkt</w:t>
            </w:r>
            <w:r w:rsidRPr="00AB3874">
              <w:t xml:space="preserve"> gegevens</w:t>
            </w:r>
          </w:p>
          <w:p w14:paraId="5D18B123" w14:textId="767CCE8D" w:rsidR="005F6E78" w:rsidRPr="00AB3874" w:rsidRDefault="005F6E78" w:rsidP="00780BA2">
            <w:pPr>
              <w:numPr>
                <w:ilvl w:val="0"/>
                <w:numId w:val="1"/>
              </w:numPr>
              <w:tabs>
                <w:tab w:val="clear" w:pos="720"/>
              </w:tabs>
              <w:spacing w:after="0" w:line="240" w:lineRule="auto"/>
              <w:ind w:left="830"/>
            </w:pPr>
            <w:r w:rsidRPr="00AB3874">
              <w:t xml:space="preserve">Systeem toont melding en toont </w:t>
            </w:r>
            <w:r w:rsidR="00525D27" w:rsidRPr="00AB3874">
              <w:rPr>
                <w:i/>
                <w:iCs/>
              </w:rPr>
              <w:t>1.5.1</w:t>
            </w:r>
            <w:r w:rsidR="00525D27" w:rsidRPr="00AB3874">
              <w:t xml:space="preserve"> klant overzicht</w:t>
            </w:r>
          </w:p>
        </w:tc>
        <w:tc>
          <w:tcPr>
            <w:tcW w:w="580" w:type="dxa"/>
          </w:tcPr>
          <w:p w14:paraId="17507DC2" w14:textId="77777777" w:rsidR="005F6E78" w:rsidRPr="00AB3874" w:rsidRDefault="005F6E78" w:rsidP="00780BA2">
            <w:pPr>
              <w:jc w:val="center"/>
              <w:rPr>
                <w:rStyle w:val="Nadruk"/>
                <w:b/>
                <w:bCs/>
                <w:sz w:val="28"/>
              </w:rPr>
            </w:pPr>
          </w:p>
        </w:tc>
        <w:tc>
          <w:tcPr>
            <w:tcW w:w="1114" w:type="dxa"/>
          </w:tcPr>
          <w:p w14:paraId="05F5407D" w14:textId="77777777" w:rsidR="005F6E78" w:rsidRPr="00AB3874" w:rsidRDefault="005F6E78" w:rsidP="00780BA2"/>
        </w:tc>
      </w:tr>
      <w:tr w:rsidR="005F6E78" w:rsidRPr="00AB3874" w14:paraId="4CA68237" w14:textId="77777777" w:rsidTr="00780BA2">
        <w:trPr>
          <w:cantSplit/>
          <w:trHeight w:val="1380"/>
        </w:trPr>
        <w:tc>
          <w:tcPr>
            <w:tcW w:w="5110" w:type="dxa"/>
            <w:vMerge/>
          </w:tcPr>
          <w:p w14:paraId="1F6958DF" w14:textId="77777777" w:rsidR="005F6E78" w:rsidRPr="00AB3874" w:rsidRDefault="005F6E78" w:rsidP="00780BA2"/>
        </w:tc>
        <w:tc>
          <w:tcPr>
            <w:tcW w:w="7666" w:type="dxa"/>
          </w:tcPr>
          <w:p w14:paraId="278315D1" w14:textId="77777777" w:rsidR="005F6E78" w:rsidRPr="00AB3874" w:rsidRDefault="005F6E78" w:rsidP="00780BA2">
            <w:pPr>
              <w:spacing w:after="0" w:line="240" w:lineRule="auto"/>
            </w:pPr>
          </w:p>
        </w:tc>
        <w:tc>
          <w:tcPr>
            <w:tcW w:w="580" w:type="dxa"/>
          </w:tcPr>
          <w:p w14:paraId="6AE8AC3E" w14:textId="77777777" w:rsidR="005F6E78" w:rsidRPr="00AB3874" w:rsidRDefault="005F6E78" w:rsidP="00780BA2">
            <w:pPr>
              <w:jc w:val="center"/>
              <w:rPr>
                <w:rStyle w:val="Nadruk"/>
                <w:b/>
                <w:bCs/>
                <w:sz w:val="28"/>
              </w:rPr>
            </w:pPr>
          </w:p>
        </w:tc>
        <w:tc>
          <w:tcPr>
            <w:tcW w:w="1114" w:type="dxa"/>
          </w:tcPr>
          <w:p w14:paraId="7B24C500" w14:textId="77777777" w:rsidR="005F6E78" w:rsidRPr="00AB3874" w:rsidRDefault="005F6E78" w:rsidP="00780BA2"/>
        </w:tc>
      </w:tr>
    </w:tbl>
    <w:p w14:paraId="754CF003" w14:textId="77777777" w:rsidR="004B6C2D" w:rsidRDefault="004B6C2D">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5A7B6D" w:rsidRPr="00AB3874" w14:paraId="730D1A05" w14:textId="77777777" w:rsidTr="00C14B07">
        <w:tc>
          <w:tcPr>
            <w:tcW w:w="14470" w:type="dxa"/>
            <w:gridSpan w:val="4"/>
            <w:shd w:val="clear" w:color="auto" w:fill="3366FF"/>
          </w:tcPr>
          <w:p w14:paraId="6766EFDF" w14:textId="781C6B4A" w:rsidR="005A7B6D" w:rsidRPr="00AB3874" w:rsidRDefault="005A7B6D" w:rsidP="00C14B07">
            <w:pPr>
              <w:pStyle w:val="Kop3"/>
            </w:pPr>
            <w:r w:rsidRPr="00AB3874">
              <w:lastRenderedPageBreak/>
              <w:t>1.</w:t>
            </w:r>
            <w:r>
              <w:t>6</w:t>
            </w:r>
            <w:r w:rsidRPr="00AB3874">
              <w:t xml:space="preserve"> Account </w:t>
            </w:r>
            <w:r>
              <w:t>Wijzigen</w:t>
            </w:r>
            <w:r w:rsidRPr="00AB3874">
              <w:t xml:space="preserve"> als Secretaressen</w:t>
            </w:r>
          </w:p>
        </w:tc>
      </w:tr>
      <w:tr w:rsidR="005A7B6D" w:rsidRPr="00AB3874" w14:paraId="615837F1" w14:textId="77777777" w:rsidTr="00C14B07">
        <w:tc>
          <w:tcPr>
            <w:tcW w:w="14470" w:type="dxa"/>
            <w:gridSpan w:val="4"/>
            <w:tcBorders>
              <w:bottom w:val="single" w:sz="4" w:space="0" w:color="auto"/>
            </w:tcBorders>
          </w:tcPr>
          <w:p w14:paraId="58AC341E" w14:textId="77777777" w:rsidR="005A7B6D" w:rsidRPr="00AB3874" w:rsidRDefault="005A7B6D" w:rsidP="00C14B07"/>
        </w:tc>
      </w:tr>
      <w:tr w:rsidR="005A7B6D" w:rsidRPr="00AB3874" w14:paraId="748C41F6" w14:textId="77777777" w:rsidTr="00C14B07">
        <w:tc>
          <w:tcPr>
            <w:tcW w:w="5110" w:type="dxa"/>
            <w:shd w:val="clear" w:color="auto" w:fill="F3F3F3"/>
          </w:tcPr>
          <w:p w14:paraId="1066F89D" w14:textId="77777777" w:rsidR="005A7B6D" w:rsidRPr="00AB3874" w:rsidRDefault="005A7B6D" w:rsidP="00C14B07">
            <w:r w:rsidRPr="00AB3874">
              <w:rPr>
                <w:b/>
                <w:bCs/>
              </w:rPr>
              <w:t>User slices</w:t>
            </w:r>
          </w:p>
        </w:tc>
        <w:tc>
          <w:tcPr>
            <w:tcW w:w="7666" w:type="dxa"/>
            <w:shd w:val="clear" w:color="auto" w:fill="F3F3F3"/>
            <w:vAlign w:val="bottom"/>
          </w:tcPr>
          <w:p w14:paraId="595C4D44" w14:textId="77777777" w:rsidR="005A7B6D" w:rsidRPr="00AB3874" w:rsidRDefault="005A7B6D" w:rsidP="00C14B07">
            <w:pPr>
              <w:jc w:val="center"/>
              <w:rPr>
                <w:b/>
                <w:bCs/>
              </w:rPr>
            </w:pPr>
            <w:r w:rsidRPr="00AB3874">
              <w:rPr>
                <w:b/>
                <w:bCs/>
              </w:rPr>
              <w:t>Acceptatie criteria</w:t>
            </w:r>
          </w:p>
        </w:tc>
        <w:tc>
          <w:tcPr>
            <w:tcW w:w="580" w:type="dxa"/>
            <w:shd w:val="clear" w:color="auto" w:fill="F3F3F3"/>
            <w:vAlign w:val="bottom"/>
          </w:tcPr>
          <w:p w14:paraId="450D0651" w14:textId="77777777" w:rsidR="005A7B6D" w:rsidRPr="00AB3874" w:rsidRDefault="005A7B6D" w:rsidP="00C14B07">
            <w:pPr>
              <w:jc w:val="center"/>
              <w:rPr>
                <w:b/>
                <w:bCs/>
              </w:rPr>
            </w:pPr>
            <w:proofErr w:type="spellStart"/>
            <w:r w:rsidRPr="00AB3874">
              <w:rPr>
                <w:b/>
                <w:bCs/>
              </w:rPr>
              <w:t>Prio</w:t>
            </w:r>
            <w:proofErr w:type="spellEnd"/>
          </w:p>
        </w:tc>
        <w:tc>
          <w:tcPr>
            <w:tcW w:w="1114" w:type="dxa"/>
            <w:shd w:val="clear" w:color="auto" w:fill="F3F3F3"/>
            <w:vAlign w:val="bottom"/>
          </w:tcPr>
          <w:p w14:paraId="1FB81863" w14:textId="77777777" w:rsidR="005A7B6D" w:rsidRPr="00AB3874" w:rsidRDefault="005A7B6D" w:rsidP="00C14B07">
            <w:pPr>
              <w:jc w:val="center"/>
              <w:rPr>
                <w:b/>
                <w:bCs/>
              </w:rPr>
            </w:pPr>
            <w:r w:rsidRPr="00AB3874">
              <w:rPr>
                <w:b/>
                <w:bCs/>
              </w:rPr>
              <w:t>Gereed</w:t>
            </w:r>
          </w:p>
        </w:tc>
      </w:tr>
      <w:tr w:rsidR="005A7B6D" w:rsidRPr="00AB3874" w14:paraId="6D29AB2A" w14:textId="77777777" w:rsidTr="00C14B07">
        <w:tc>
          <w:tcPr>
            <w:tcW w:w="5110" w:type="dxa"/>
          </w:tcPr>
          <w:p w14:paraId="43CB7CD1" w14:textId="4A537408" w:rsidR="005A7B6D" w:rsidRPr="00AB3874" w:rsidRDefault="005A7B6D" w:rsidP="00C14B07">
            <w:pPr>
              <w:pStyle w:val="Kop3"/>
            </w:pPr>
            <w:r w:rsidRPr="00AB3874">
              <w:t>1.</w:t>
            </w:r>
            <w:r>
              <w:t>6</w:t>
            </w:r>
            <w:r w:rsidRPr="00AB3874">
              <w:t xml:space="preserve">.1 Account </w:t>
            </w:r>
            <w:r>
              <w:t>Wijzigen</w:t>
            </w:r>
          </w:p>
        </w:tc>
        <w:tc>
          <w:tcPr>
            <w:tcW w:w="7666" w:type="dxa"/>
          </w:tcPr>
          <w:p w14:paraId="708040E7" w14:textId="77777777" w:rsidR="005A7B6D" w:rsidRPr="00AB3874" w:rsidRDefault="005A7B6D" w:rsidP="00C14B07">
            <w:pPr>
              <w:pStyle w:val="Plattetekst"/>
              <w:rPr>
                <w:rStyle w:val="Nadruk"/>
              </w:rPr>
            </w:pPr>
          </w:p>
        </w:tc>
        <w:tc>
          <w:tcPr>
            <w:tcW w:w="580" w:type="dxa"/>
          </w:tcPr>
          <w:p w14:paraId="0346DC1A" w14:textId="77777777" w:rsidR="005A7B6D" w:rsidRPr="00AB3874" w:rsidRDefault="005A7B6D" w:rsidP="00C14B07">
            <w:pPr>
              <w:pStyle w:val="Plattetekst"/>
              <w:rPr>
                <w:rStyle w:val="Nadruk"/>
                <w:b/>
                <w:bCs/>
                <w:sz w:val="28"/>
              </w:rPr>
            </w:pPr>
            <w:r w:rsidRPr="00AB3874">
              <w:rPr>
                <w:rStyle w:val="Nadruk"/>
                <w:b/>
                <w:bCs/>
                <w:sz w:val="28"/>
              </w:rPr>
              <w:t>100</w:t>
            </w:r>
          </w:p>
        </w:tc>
        <w:tc>
          <w:tcPr>
            <w:tcW w:w="1114" w:type="dxa"/>
          </w:tcPr>
          <w:p w14:paraId="5076806D" w14:textId="77777777" w:rsidR="005A7B6D" w:rsidRPr="00AB3874" w:rsidRDefault="005A7B6D" w:rsidP="00C14B07">
            <w:pPr>
              <w:pStyle w:val="Plattetekst"/>
              <w:rPr>
                <w:rStyle w:val="Nadruk"/>
              </w:rPr>
            </w:pPr>
          </w:p>
        </w:tc>
      </w:tr>
      <w:tr w:rsidR="005A7B6D" w:rsidRPr="00AB3874" w14:paraId="7A4D6A32" w14:textId="77777777" w:rsidTr="00C14B07">
        <w:trPr>
          <w:cantSplit/>
          <w:trHeight w:val="828"/>
        </w:trPr>
        <w:tc>
          <w:tcPr>
            <w:tcW w:w="5110" w:type="dxa"/>
            <w:vMerge w:val="restart"/>
          </w:tcPr>
          <w:p w14:paraId="72986BBB" w14:textId="77777777" w:rsidR="005A7B6D" w:rsidRPr="00AB3874" w:rsidRDefault="005A7B6D" w:rsidP="00C14B07"/>
        </w:tc>
        <w:tc>
          <w:tcPr>
            <w:tcW w:w="7666" w:type="dxa"/>
          </w:tcPr>
          <w:p w14:paraId="5C69E057" w14:textId="77777777" w:rsidR="005A7B6D" w:rsidRPr="00AB3874" w:rsidRDefault="005A7B6D" w:rsidP="00C14B07">
            <w:pPr>
              <w:numPr>
                <w:ilvl w:val="0"/>
                <w:numId w:val="2"/>
              </w:numPr>
              <w:tabs>
                <w:tab w:val="clear" w:pos="290"/>
              </w:tabs>
              <w:spacing w:after="0" w:line="240" w:lineRule="auto"/>
            </w:pPr>
            <w:r w:rsidRPr="00AB3874">
              <w:t xml:space="preserve">Secretaressen ziet scherm </w:t>
            </w:r>
            <w:r w:rsidRPr="00AB3874">
              <w:rPr>
                <w:i/>
                <w:iCs/>
              </w:rPr>
              <w:t>1.5.1</w:t>
            </w:r>
            <w:r w:rsidRPr="00AB3874">
              <w:t xml:space="preserve"> klant overzicht</w:t>
            </w:r>
          </w:p>
        </w:tc>
        <w:tc>
          <w:tcPr>
            <w:tcW w:w="580" w:type="dxa"/>
          </w:tcPr>
          <w:p w14:paraId="64D049BD" w14:textId="77777777" w:rsidR="005A7B6D" w:rsidRPr="00AB3874" w:rsidRDefault="005A7B6D" w:rsidP="00C14B07">
            <w:pPr>
              <w:jc w:val="center"/>
              <w:rPr>
                <w:rStyle w:val="Nadruk"/>
                <w:b/>
                <w:bCs/>
                <w:sz w:val="28"/>
              </w:rPr>
            </w:pPr>
          </w:p>
        </w:tc>
        <w:tc>
          <w:tcPr>
            <w:tcW w:w="1114" w:type="dxa"/>
          </w:tcPr>
          <w:p w14:paraId="25A9B339" w14:textId="77777777" w:rsidR="005A7B6D" w:rsidRPr="00AB3874" w:rsidRDefault="005A7B6D" w:rsidP="00C14B07"/>
        </w:tc>
      </w:tr>
      <w:tr w:rsidR="005A7B6D" w:rsidRPr="00AB3874" w14:paraId="3A9D015E" w14:textId="77777777" w:rsidTr="00C14B07">
        <w:trPr>
          <w:cantSplit/>
          <w:trHeight w:val="828"/>
        </w:trPr>
        <w:tc>
          <w:tcPr>
            <w:tcW w:w="5110" w:type="dxa"/>
            <w:vMerge/>
          </w:tcPr>
          <w:p w14:paraId="06EFEDDD" w14:textId="77777777" w:rsidR="005A7B6D" w:rsidRPr="00AB3874" w:rsidRDefault="005A7B6D" w:rsidP="00C14B07"/>
        </w:tc>
        <w:tc>
          <w:tcPr>
            <w:tcW w:w="7666" w:type="dxa"/>
          </w:tcPr>
          <w:p w14:paraId="3D84E7C4" w14:textId="5F232A29" w:rsidR="005A7B6D" w:rsidRPr="00AB3874" w:rsidRDefault="005A7B6D" w:rsidP="00C14B07">
            <w:pPr>
              <w:ind w:left="-70"/>
            </w:pPr>
            <w:r w:rsidRPr="00AB3874">
              <w:t xml:space="preserve">Als </w:t>
            </w:r>
            <w:r w:rsidR="00C77C33">
              <w:t>Secretaressen</w:t>
            </w:r>
          </w:p>
          <w:p w14:paraId="2EBC11B0" w14:textId="1EB70FD7" w:rsidR="005A7B6D" w:rsidRPr="00AB3874" w:rsidRDefault="005A7B6D" w:rsidP="00C14B07">
            <w:pPr>
              <w:numPr>
                <w:ilvl w:val="0"/>
                <w:numId w:val="1"/>
              </w:numPr>
              <w:tabs>
                <w:tab w:val="clear" w:pos="720"/>
              </w:tabs>
              <w:spacing w:after="0" w:line="240" w:lineRule="auto"/>
              <w:ind w:left="830"/>
            </w:pPr>
            <w:r w:rsidRPr="00AB3874">
              <w:t>Secretaressen klikt op</w:t>
            </w:r>
            <w:r w:rsidR="00C77C33">
              <w:t xml:space="preserve"> een</w:t>
            </w:r>
            <w:r w:rsidRPr="00AB3874">
              <w:t xml:space="preserve"> acc</w:t>
            </w:r>
            <w:r w:rsidR="001233B0">
              <w:t>ount die je gegevens van wil aanpassen</w:t>
            </w:r>
          </w:p>
          <w:p w14:paraId="7FFF4B59" w14:textId="55F81CBC" w:rsidR="005A7B6D" w:rsidRPr="00AB3874" w:rsidRDefault="005A7B6D" w:rsidP="00C14B07">
            <w:pPr>
              <w:numPr>
                <w:ilvl w:val="0"/>
                <w:numId w:val="1"/>
              </w:numPr>
              <w:tabs>
                <w:tab w:val="clear" w:pos="720"/>
              </w:tabs>
              <w:spacing w:after="0" w:line="240" w:lineRule="auto"/>
              <w:ind w:left="830"/>
            </w:pPr>
            <w:r w:rsidRPr="00AB3874">
              <w:t xml:space="preserve">Secretaressen vult gegevens </w:t>
            </w:r>
            <w:r w:rsidR="0039004B">
              <w:t xml:space="preserve">die veranderen </w:t>
            </w:r>
            <w:r w:rsidRPr="00AB3874">
              <w:t>in zoals: Naam, Email, Telefoon nummer en een wachtwoord.</w:t>
            </w:r>
          </w:p>
          <w:p w14:paraId="7FFAA14B" w14:textId="77777777" w:rsidR="005A7B6D" w:rsidRPr="00AB3874" w:rsidRDefault="005A7B6D" w:rsidP="00C14B07">
            <w:pPr>
              <w:numPr>
                <w:ilvl w:val="0"/>
                <w:numId w:val="1"/>
              </w:numPr>
              <w:tabs>
                <w:tab w:val="clear" w:pos="720"/>
              </w:tabs>
              <w:spacing w:after="0" w:line="240" w:lineRule="auto"/>
              <w:ind w:left="830"/>
            </w:pPr>
            <w:r w:rsidRPr="00AB3874">
              <w:t>Systeem verwerkt gegevens</w:t>
            </w:r>
          </w:p>
          <w:p w14:paraId="4D0AC623" w14:textId="77777777" w:rsidR="005A7B6D" w:rsidRPr="00AB3874" w:rsidRDefault="005A7B6D" w:rsidP="00C14B07">
            <w:pPr>
              <w:numPr>
                <w:ilvl w:val="0"/>
                <w:numId w:val="1"/>
              </w:numPr>
              <w:tabs>
                <w:tab w:val="clear" w:pos="720"/>
              </w:tabs>
              <w:spacing w:after="0" w:line="240" w:lineRule="auto"/>
              <w:ind w:left="830"/>
            </w:pPr>
            <w:r w:rsidRPr="00AB3874">
              <w:t xml:space="preserve">Systeem toont melding en toont </w:t>
            </w:r>
            <w:r w:rsidRPr="00AB3874">
              <w:rPr>
                <w:i/>
                <w:iCs/>
              </w:rPr>
              <w:t>1.5.1</w:t>
            </w:r>
            <w:r w:rsidRPr="00AB3874">
              <w:t xml:space="preserve"> klant overzicht</w:t>
            </w:r>
          </w:p>
        </w:tc>
        <w:tc>
          <w:tcPr>
            <w:tcW w:w="580" w:type="dxa"/>
          </w:tcPr>
          <w:p w14:paraId="31600B5A" w14:textId="77777777" w:rsidR="005A7B6D" w:rsidRPr="00AB3874" w:rsidRDefault="005A7B6D" w:rsidP="00C14B07">
            <w:pPr>
              <w:jc w:val="center"/>
              <w:rPr>
                <w:rStyle w:val="Nadruk"/>
                <w:b/>
                <w:bCs/>
                <w:sz w:val="28"/>
              </w:rPr>
            </w:pPr>
          </w:p>
        </w:tc>
        <w:tc>
          <w:tcPr>
            <w:tcW w:w="1114" w:type="dxa"/>
          </w:tcPr>
          <w:p w14:paraId="4CA03EFB" w14:textId="77777777" w:rsidR="005A7B6D" w:rsidRPr="00AB3874" w:rsidRDefault="005A7B6D" w:rsidP="00C14B07"/>
        </w:tc>
      </w:tr>
      <w:tr w:rsidR="005A7B6D" w:rsidRPr="00AB3874" w14:paraId="51C1C422" w14:textId="77777777" w:rsidTr="00C14B07">
        <w:trPr>
          <w:cantSplit/>
          <w:trHeight w:val="1380"/>
        </w:trPr>
        <w:tc>
          <w:tcPr>
            <w:tcW w:w="5110" w:type="dxa"/>
            <w:vMerge/>
          </w:tcPr>
          <w:p w14:paraId="344A595A" w14:textId="77777777" w:rsidR="005A7B6D" w:rsidRPr="00AB3874" w:rsidRDefault="005A7B6D" w:rsidP="00C14B07"/>
        </w:tc>
        <w:tc>
          <w:tcPr>
            <w:tcW w:w="7666" w:type="dxa"/>
          </w:tcPr>
          <w:p w14:paraId="2352A23F" w14:textId="77777777" w:rsidR="005A7B6D" w:rsidRPr="00AB3874" w:rsidRDefault="005A7B6D" w:rsidP="00C14B07">
            <w:pPr>
              <w:spacing w:after="0" w:line="240" w:lineRule="auto"/>
            </w:pPr>
          </w:p>
        </w:tc>
        <w:tc>
          <w:tcPr>
            <w:tcW w:w="580" w:type="dxa"/>
          </w:tcPr>
          <w:p w14:paraId="3427087B" w14:textId="77777777" w:rsidR="005A7B6D" w:rsidRPr="00AB3874" w:rsidRDefault="005A7B6D" w:rsidP="00C14B07">
            <w:pPr>
              <w:jc w:val="center"/>
              <w:rPr>
                <w:rStyle w:val="Nadruk"/>
                <w:b/>
                <w:bCs/>
                <w:sz w:val="28"/>
              </w:rPr>
            </w:pPr>
          </w:p>
        </w:tc>
        <w:tc>
          <w:tcPr>
            <w:tcW w:w="1114" w:type="dxa"/>
          </w:tcPr>
          <w:p w14:paraId="587D15FF" w14:textId="77777777" w:rsidR="005A7B6D" w:rsidRPr="00AB3874" w:rsidRDefault="005A7B6D" w:rsidP="00C14B07"/>
        </w:tc>
      </w:tr>
    </w:tbl>
    <w:p w14:paraId="651840D1" w14:textId="77777777" w:rsidR="004B6C2D" w:rsidRDefault="004B6C2D">
      <w:r>
        <w:br w:type="page"/>
      </w:r>
    </w:p>
    <w:tbl>
      <w:tblPr>
        <w:tblW w:w="1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10"/>
        <w:gridCol w:w="7666"/>
        <w:gridCol w:w="580"/>
        <w:gridCol w:w="1114"/>
      </w:tblGrid>
      <w:tr w:rsidR="002D6B7E" w:rsidRPr="00AB3874" w14:paraId="0FB394AC" w14:textId="77777777" w:rsidTr="00C14B07">
        <w:tc>
          <w:tcPr>
            <w:tcW w:w="14470" w:type="dxa"/>
            <w:gridSpan w:val="4"/>
            <w:shd w:val="clear" w:color="auto" w:fill="3366FF"/>
          </w:tcPr>
          <w:p w14:paraId="3E1D9395" w14:textId="23A0A64B" w:rsidR="002D6B7E" w:rsidRPr="00AB3874" w:rsidRDefault="002D6B7E" w:rsidP="00C14B07">
            <w:pPr>
              <w:pStyle w:val="Kop3"/>
            </w:pPr>
            <w:r w:rsidRPr="00AB3874">
              <w:lastRenderedPageBreak/>
              <w:t>1.</w:t>
            </w:r>
            <w:r>
              <w:t>7</w:t>
            </w:r>
            <w:r w:rsidRPr="00AB3874">
              <w:t xml:space="preserve"> Account </w:t>
            </w:r>
            <w:r>
              <w:t>Verwijderen</w:t>
            </w:r>
            <w:r w:rsidRPr="00AB3874">
              <w:t xml:space="preserve"> als Secretaressen</w:t>
            </w:r>
          </w:p>
        </w:tc>
      </w:tr>
      <w:tr w:rsidR="002D6B7E" w:rsidRPr="00AB3874" w14:paraId="02BDF409" w14:textId="77777777" w:rsidTr="00C14B07">
        <w:tc>
          <w:tcPr>
            <w:tcW w:w="14470" w:type="dxa"/>
            <w:gridSpan w:val="4"/>
            <w:tcBorders>
              <w:bottom w:val="single" w:sz="4" w:space="0" w:color="auto"/>
            </w:tcBorders>
          </w:tcPr>
          <w:p w14:paraId="775B4048" w14:textId="77777777" w:rsidR="002D6B7E" w:rsidRPr="00AB3874" w:rsidRDefault="002D6B7E" w:rsidP="00C14B07"/>
        </w:tc>
      </w:tr>
      <w:tr w:rsidR="002D6B7E" w:rsidRPr="00AB3874" w14:paraId="5B7CCD9A" w14:textId="77777777" w:rsidTr="00C14B07">
        <w:tc>
          <w:tcPr>
            <w:tcW w:w="5110" w:type="dxa"/>
            <w:shd w:val="clear" w:color="auto" w:fill="F3F3F3"/>
          </w:tcPr>
          <w:p w14:paraId="4C47A3B5" w14:textId="77777777" w:rsidR="002D6B7E" w:rsidRPr="00AB3874" w:rsidRDefault="002D6B7E" w:rsidP="00C14B07">
            <w:r w:rsidRPr="00AB3874">
              <w:rPr>
                <w:b/>
                <w:bCs/>
              </w:rPr>
              <w:t>User slices</w:t>
            </w:r>
          </w:p>
        </w:tc>
        <w:tc>
          <w:tcPr>
            <w:tcW w:w="7666" w:type="dxa"/>
            <w:shd w:val="clear" w:color="auto" w:fill="F3F3F3"/>
            <w:vAlign w:val="bottom"/>
          </w:tcPr>
          <w:p w14:paraId="73603790" w14:textId="77777777" w:rsidR="002D6B7E" w:rsidRPr="00AB3874" w:rsidRDefault="002D6B7E" w:rsidP="00C14B07">
            <w:pPr>
              <w:jc w:val="center"/>
              <w:rPr>
                <w:b/>
                <w:bCs/>
              </w:rPr>
            </w:pPr>
            <w:r w:rsidRPr="00AB3874">
              <w:rPr>
                <w:b/>
                <w:bCs/>
              </w:rPr>
              <w:t>Acceptatie criteria</w:t>
            </w:r>
          </w:p>
        </w:tc>
        <w:tc>
          <w:tcPr>
            <w:tcW w:w="580" w:type="dxa"/>
            <w:shd w:val="clear" w:color="auto" w:fill="F3F3F3"/>
            <w:vAlign w:val="bottom"/>
          </w:tcPr>
          <w:p w14:paraId="4D4073DE" w14:textId="77777777" w:rsidR="002D6B7E" w:rsidRPr="00AB3874" w:rsidRDefault="002D6B7E" w:rsidP="00C14B07">
            <w:pPr>
              <w:jc w:val="center"/>
              <w:rPr>
                <w:b/>
                <w:bCs/>
              </w:rPr>
            </w:pPr>
            <w:proofErr w:type="spellStart"/>
            <w:r w:rsidRPr="00AB3874">
              <w:rPr>
                <w:b/>
                <w:bCs/>
              </w:rPr>
              <w:t>Prio</w:t>
            </w:r>
            <w:proofErr w:type="spellEnd"/>
          </w:p>
        </w:tc>
        <w:tc>
          <w:tcPr>
            <w:tcW w:w="1114" w:type="dxa"/>
            <w:shd w:val="clear" w:color="auto" w:fill="F3F3F3"/>
            <w:vAlign w:val="bottom"/>
          </w:tcPr>
          <w:p w14:paraId="3CA9DC7F" w14:textId="77777777" w:rsidR="002D6B7E" w:rsidRPr="00AB3874" w:rsidRDefault="002D6B7E" w:rsidP="00C14B07">
            <w:pPr>
              <w:jc w:val="center"/>
              <w:rPr>
                <w:b/>
                <w:bCs/>
              </w:rPr>
            </w:pPr>
            <w:r w:rsidRPr="00AB3874">
              <w:rPr>
                <w:b/>
                <w:bCs/>
              </w:rPr>
              <w:t>Gereed</w:t>
            </w:r>
          </w:p>
        </w:tc>
      </w:tr>
      <w:tr w:rsidR="002D6B7E" w:rsidRPr="00AB3874" w14:paraId="4716EEEB" w14:textId="77777777" w:rsidTr="00C14B07">
        <w:tc>
          <w:tcPr>
            <w:tcW w:w="5110" w:type="dxa"/>
          </w:tcPr>
          <w:p w14:paraId="5DE86223" w14:textId="02801D81" w:rsidR="002D6B7E" w:rsidRPr="00AB3874" w:rsidRDefault="002D6B7E" w:rsidP="00C14B07">
            <w:pPr>
              <w:pStyle w:val="Kop3"/>
            </w:pPr>
            <w:r w:rsidRPr="00AB3874">
              <w:t>1.</w:t>
            </w:r>
            <w:r>
              <w:t>7</w:t>
            </w:r>
            <w:r w:rsidRPr="00AB3874">
              <w:t xml:space="preserve">.1 Account </w:t>
            </w:r>
            <w:r>
              <w:t>Verwijderen</w:t>
            </w:r>
          </w:p>
        </w:tc>
        <w:tc>
          <w:tcPr>
            <w:tcW w:w="7666" w:type="dxa"/>
          </w:tcPr>
          <w:p w14:paraId="3709C6B6" w14:textId="77777777" w:rsidR="002D6B7E" w:rsidRPr="00AB3874" w:rsidRDefault="002D6B7E" w:rsidP="00C14B07">
            <w:pPr>
              <w:pStyle w:val="Plattetekst"/>
              <w:rPr>
                <w:rStyle w:val="Nadruk"/>
              </w:rPr>
            </w:pPr>
          </w:p>
        </w:tc>
        <w:tc>
          <w:tcPr>
            <w:tcW w:w="580" w:type="dxa"/>
          </w:tcPr>
          <w:p w14:paraId="0D190079" w14:textId="77777777" w:rsidR="002D6B7E" w:rsidRPr="00AB3874" w:rsidRDefault="002D6B7E" w:rsidP="00C14B07">
            <w:pPr>
              <w:pStyle w:val="Plattetekst"/>
              <w:rPr>
                <w:rStyle w:val="Nadruk"/>
                <w:b/>
                <w:bCs/>
                <w:sz w:val="28"/>
              </w:rPr>
            </w:pPr>
            <w:r w:rsidRPr="00AB3874">
              <w:rPr>
                <w:rStyle w:val="Nadruk"/>
                <w:b/>
                <w:bCs/>
                <w:sz w:val="28"/>
              </w:rPr>
              <w:t>100</w:t>
            </w:r>
          </w:p>
        </w:tc>
        <w:tc>
          <w:tcPr>
            <w:tcW w:w="1114" w:type="dxa"/>
          </w:tcPr>
          <w:p w14:paraId="1333D8F5" w14:textId="77777777" w:rsidR="002D6B7E" w:rsidRPr="00AB3874" w:rsidRDefault="002D6B7E" w:rsidP="00C14B07">
            <w:pPr>
              <w:pStyle w:val="Plattetekst"/>
              <w:rPr>
                <w:rStyle w:val="Nadruk"/>
              </w:rPr>
            </w:pPr>
          </w:p>
        </w:tc>
      </w:tr>
      <w:tr w:rsidR="002D6B7E" w:rsidRPr="00AB3874" w14:paraId="18CD1717" w14:textId="77777777" w:rsidTr="00C14B07">
        <w:trPr>
          <w:cantSplit/>
          <w:trHeight w:val="828"/>
        </w:trPr>
        <w:tc>
          <w:tcPr>
            <w:tcW w:w="5110" w:type="dxa"/>
            <w:vMerge w:val="restart"/>
          </w:tcPr>
          <w:p w14:paraId="55D884E3" w14:textId="77777777" w:rsidR="002D6B7E" w:rsidRPr="00AB3874" w:rsidRDefault="002D6B7E" w:rsidP="00C14B07"/>
        </w:tc>
        <w:tc>
          <w:tcPr>
            <w:tcW w:w="7666" w:type="dxa"/>
          </w:tcPr>
          <w:p w14:paraId="6E6ED84C" w14:textId="77777777" w:rsidR="002D6B7E" w:rsidRPr="00AB3874" w:rsidRDefault="002D6B7E" w:rsidP="00C14B07">
            <w:pPr>
              <w:numPr>
                <w:ilvl w:val="0"/>
                <w:numId w:val="2"/>
              </w:numPr>
              <w:tabs>
                <w:tab w:val="clear" w:pos="290"/>
              </w:tabs>
              <w:spacing w:after="0" w:line="240" w:lineRule="auto"/>
            </w:pPr>
            <w:r w:rsidRPr="00AB3874">
              <w:t xml:space="preserve">Secretaressen ziet scherm </w:t>
            </w:r>
            <w:r w:rsidRPr="00AB3874">
              <w:rPr>
                <w:i/>
                <w:iCs/>
              </w:rPr>
              <w:t>1.5.1</w:t>
            </w:r>
            <w:r w:rsidRPr="00AB3874">
              <w:t xml:space="preserve"> klant overzicht</w:t>
            </w:r>
          </w:p>
        </w:tc>
        <w:tc>
          <w:tcPr>
            <w:tcW w:w="580" w:type="dxa"/>
          </w:tcPr>
          <w:p w14:paraId="2D6CC1AA" w14:textId="77777777" w:rsidR="002D6B7E" w:rsidRPr="00AB3874" w:rsidRDefault="002D6B7E" w:rsidP="00C14B07">
            <w:pPr>
              <w:jc w:val="center"/>
              <w:rPr>
                <w:rStyle w:val="Nadruk"/>
                <w:b/>
                <w:bCs/>
                <w:sz w:val="28"/>
              </w:rPr>
            </w:pPr>
          </w:p>
        </w:tc>
        <w:tc>
          <w:tcPr>
            <w:tcW w:w="1114" w:type="dxa"/>
          </w:tcPr>
          <w:p w14:paraId="404E5985" w14:textId="77777777" w:rsidR="002D6B7E" w:rsidRPr="00AB3874" w:rsidRDefault="002D6B7E" w:rsidP="00C14B07"/>
        </w:tc>
      </w:tr>
      <w:tr w:rsidR="002D6B7E" w:rsidRPr="00AB3874" w14:paraId="4F034D70" w14:textId="77777777" w:rsidTr="00C14B07">
        <w:trPr>
          <w:cantSplit/>
          <w:trHeight w:val="828"/>
        </w:trPr>
        <w:tc>
          <w:tcPr>
            <w:tcW w:w="5110" w:type="dxa"/>
            <w:vMerge/>
          </w:tcPr>
          <w:p w14:paraId="0EFB83AF" w14:textId="77777777" w:rsidR="002D6B7E" w:rsidRPr="00AB3874" w:rsidRDefault="002D6B7E" w:rsidP="00C14B07"/>
        </w:tc>
        <w:tc>
          <w:tcPr>
            <w:tcW w:w="7666" w:type="dxa"/>
          </w:tcPr>
          <w:p w14:paraId="61F77822" w14:textId="77777777" w:rsidR="002D6B7E" w:rsidRPr="00AB3874" w:rsidRDefault="002D6B7E" w:rsidP="00C14B07">
            <w:pPr>
              <w:ind w:left="-70"/>
            </w:pPr>
            <w:r w:rsidRPr="00AB3874">
              <w:t xml:space="preserve">Als </w:t>
            </w:r>
            <w:r>
              <w:t>Secretaressen</w:t>
            </w:r>
          </w:p>
          <w:p w14:paraId="6DC8ACF4" w14:textId="288F3F37" w:rsidR="002D6B7E" w:rsidRDefault="002D6B7E" w:rsidP="00C14B07">
            <w:pPr>
              <w:numPr>
                <w:ilvl w:val="0"/>
                <w:numId w:val="1"/>
              </w:numPr>
              <w:tabs>
                <w:tab w:val="clear" w:pos="720"/>
              </w:tabs>
              <w:spacing w:after="0" w:line="240" w:lineRule="auto"/>
              <w:ind w:left="830"/>
            </w:pPr>
            <w:r w:rsidRPr="00AB3874">
              <w:t>Secretaressen klikt op</w:t>
            </w:r>
            <w:r>
              <w:t xml:space="preserve"> een</w:t>
            </w:r>
            <w:r w:rsidRPr="00AB3874">
              <w:t xml:space="preserve"> acc</w:t>
            </w:r>
            <w:r>
              <w:t>ount die je wilt verwijderen’</w:t>
            </w:r>
          </w:p>
          <w:p w14:paraId="2A0DCC12" w14:textId="78A14FBE" w:rsidR="002D6B7E" w:rsidRPr="00AB3874" w:rsidRDefault="002D6B7E" w:rsidP="00C14B07">
            <w:pPr>
              <w:numPr>
                <w:ilvl w:val="0"/>
                <w:numId w:val="1"/>
              </w:numPr>
              <w:tabs>
                <w:tab w:val="clear" w:pos="720"/>
              </w:tabs>
              <w:spacing w:after="0" w:line="240" w:lineRule="auto"/>
              <w:ind w:left="830"/>
            </w:pPr>
            <w:r>
              <w:t>Systeem toont waarschuwing melding</w:t>
            </w:r>
          </w:p>
          <w:p w14:paraId="057E27C5" w14:textId="204E4173" w:rsidR="002D6B7E" w:rsidRDefault="002D6B7E" w:rsidP="00C14B07">
            <w:pPr>
              <w:numPr>
                <w:ilvl w:val="0"/>
                <w:numId w:val="1"/>
              </w:numPr>
              <w:tabs>
                <w:tab w:val="clear" w:pos="720"/>
              </w:tabs>
              <w:spacing w:after="0" w:line="240" w:lineRule="auto"/>
              <w:ind w:left="830"/>
            </w:pPr>
            <w:r>
              <w:t xml:space="preserve">Secretaressen </w:t>
            </w:r>
            <w:r w:rsidR="00D74F3B">
              <w:t>klikt op doorgaan.</w:t>
            </w:r>
          </w:p>
          <w:p w14:paraId="0C547B68" w14:textId="7458B4A3" w:rsidR="00D74F3B" w:rsidRPr="00AB3874" w:rsidRDefault="00D74F3B" w:rsidP="00C14B07">
            <w:pPr>
              <w:numPr>
                <w:ilvl w:val="0"/>
                <w:numId w:val="1"/>
              </w:numPr>
              <w:tabs>
                <w:tab w:val="clear" w:pos="720"/>
              </w:tabs>
              <w:spacing w:after="0" w:line="240" w:lineRule="auto"/>
              <w:ind w:left="830"/>
            </w:pPr>
            <w:r>
              <w:t>Systeem verwijderd de gegevens</w:t>
            </w:r>
          </w:p>
          <w:p w14:paraId="53C85462" w14:textId="77777777" w:rsidR="002D6B7E" w:rsidRPr="00AB3874" w:rsidRDefault="002D6B7E" w:rsidP="00C14B07">
            <w:pPr>
              <w:numPr>
                <w:ilvl w:val="0"/>
                <w:numId w:val="1"/>
              </w:numPr>
              <w:tabs>
                <w:tab w:val="clear" w:pos="720"/>
              </w:tabs>
              <w:spacing w:after="0" w:line="240" w:lineRule="auto"/>
              <w:ind w:left="830"/>
            </w:pPr>
            <w:r w:rsidRPr="00AB3874">
              <w:t xml:space="preserve">Systeem toont melding en toont </w:t>
            </w:r>
            <w:r w:rsidRPr="00AB3874">
              <w:rPr>
                <w:i/>
                <w:iCs/>
              </w:rPr>
              <w:t>1.5.1</w:t>
            </w:r>
            <w:r w:rsidRPr="00AB3874">
              <w:t xml:space="preserve"> klant overzicht</w:t>
            </w:r>
          </w:p>
        </w:tc>
        <w:tc>
          <w:tcPr>
            <w:tcW w:w="580" w:type="dxa"/>
          </w:tcPr>
          <w:p w14:paraId="475A06B2" w14:textId="77777777" w:rsidR="002D6B7E" w:rsidRPr="00AB3874" w:rsidRDefault="002D6B7E" w:rsidP="00C14B07">
            <w:pPr>
              <w:jc w:val="center"/>
              <w:rPr>
                <w:rStyle w:val="Nadruk"/>
                <w:b/>
                <w:bCs/>
                <w:sz w:val="28"/>
              </w:rPr>
            </w:pPr>
          </w:p>
        </w:tc>
        <w:tc>
          <w:tcPr>
            <w:tcW w:w="1114" w:type="dxa"/>
          </w:tcPr>
          <w:p w14:paraId="63BFC55C" w14:textId="77777777" w:rsidR="002D6B7E" w:rsidRPr="00AB3874" w:rsidRDefault="002D6B7E" w:rsidP="00C14B07"/>
        </w:tc>
      </w:tr>
      <w:tr w:rsidR="002D6B7E" w:rsidRPr="00AB3874" w14:paraId="6C765BAB" w14:textId="77777777" w:rsidTr="00C14B07">
        <w:trPr>
          <w:cantSplit/>
          <w:trHeight w:val="1380"/>
        </w:trPr>
        <w:tc>
          <w:tcPr>
            <w:tcW w:w="5110" w:type="dxa"/>
            <w:vMerge/>
          </w:tcPr>
          <w:p w14:paraId="4CBE948F" w14:textId="77777777" w:rsidR="002D6B7E" w:rsidRPr="00AB3874" w:rsidRDefault="002D6B7E" w:rsidP="00C14B07"/>
        </w:tc>
        <w:tc>
          <w:tcPr>
            <w:tcW w:w="7666" w:type="dxa"/>
          </w:tcPr>
          <w:p w14:paraId="465607BE" w14:textId="77777777" w:rsidR="002D6B7E" w:rsidRPr="00AB3874" w:rsidRDefault="002D6B7E" w:rsidP="00C14B07">
            <w:pPr>
              <w:spacing w:after="0" w:line="240" w:lineRule="auto"/>
            </w:pPr>
          </w:p>
        </w:tc>
        <w:tc>
          <w:tcPr>
            <w:tcW w:w="580" w:type="dxa"/>
          </w:tcPr>
          <w:p w14:paraId="6D73DD09" w14:textId="77777777" w:rsidR="002D6B7E" w:rsidRPr="00AB3874" w:rsidRDefault="002D6B7E" w:rsidP="00C14B07">
            <w:pPr>
              <w:jc w:val="center"/>
              <w:rPr>
                <w:rStyle w:val="Nadruk"/>
                <w:b/>
                <w:bCs/>
                <w:sz w:val="28"/>
              </w:rPr>
            </w:pPr>
          </w:p>
        </w:tc>
        <w:tc>
          <w:tcPr>
            <w:tcW w:w="1114" w:type="dxa"/>
          </w:tcPr>
          <w:p w14:paraId="10F39A62" w14:textId="77777777" w:rsidR="002D6B7E" w:rsidRPr="00AB3874" w:rsidRDefault="002D6B7E" w:rsidP="00C14B07"/>
        </w:tc>
      </w:tr>
    </w:tbl>
    <w:p w14:paraId="6C7C0BC5" w14:textId="77777777" w:rsidR="006A5026" w:rsidRPr="00AB3874" w:rsidRDefault="006A5026" w:rsidP="006A5026"/>
    <w:p w14:paraId="6DDC6898" w14:textId="77777777" w:rsidR="006A5026" w:rsidRPr="00AB3874" w:rsidRDefault="006A5026" w:rsidP="0043119D"/>
    <w:p w14:paraId="14E6F612" w14:textId="77777777" w:rsidR="004B6C2D" w:rsidRDefault="004B6C2D">
      <w:pPr>
        <w:spacing w:after="160" w:line="259" w:lineRule="auto"/>
        <w:rPr>
          <w:rFonts w:asciiTheme="majorHAnsi" w:eastAsiaTheme="majorEastAsia" w:hAnsiTheme="majorHAnsi" w:cstheme="majorBidi"/>
          <w:sz w:val="32"/>
          <w:szCs w:val="32"/>
        </w:rPr>
      </w:pPr>
      <w:bookmarkStart w:id="32" w:name="_Toc119917533"/>
      <w:r>
        <w:br w:type="page"/>
      </w:r>
    </w:p>
    <w:p w14:paraId="3BA57BF1" w14:textId="6E7B8D41" w:rsidR="00765C0E" w:rsidRPr="00AB3874" w:rsidRDefault="00765C0E" w:rsidP="0043119D">
      <w:pPr>
        <w:pStyle w:val="Kop1"/>
      </w:pPr>
      <w:r w:rsidRPr="00AB3874">
        <w:lastRenderedPageBreak/>
        <w:t>Planning</w:t>
      </w:r>
      <w:bookmarkEnd w:id="32"/>
    </w:p>
    <w:p w14:paraId="03C838F9" w14:textId="4473BC83" w:rsidR="00765C0E" w:rsidRPr="00AB3874" w:rsidRDefault="00765C0E" w:rsidP="00765C0E">
      <w:pPr>
        <w:rPr>
          <w:i/>
          <w:iCs/>
        </w:rPr>
      </w:pPr>
      <w:r w:rsidRPr="00AB3874">
        <w:rPr>
          <w:i/>
          <w:iCs/>
        </w:rPr>
        <w:t xml:space="preserve">In de planning moet de takenlijst van het onderdeel ‘Levert een bijdrage aan het ontwikkeltraject’ in chronologische volgorde geplaatst en overzichtelijk weergegeven worden. </w:t>
      </w:r>
    </w:p>
    <w:p w14:paraId="333E5DE2" w14:textId="77777777" w:rsidR="00765C0E" w:rsidRPr="00AB3874" w:rsidRDefault="00765C0E" w:rsidP="00765C0E">
      <w:pPr>
        <w:rPr>
          <w:i/>
          <w:iCs/>
        </w:rPr>
      </w:pPr>
      <w:r w:rsidRPr="00AB3874">
        <w:rPr>
          <w:i/>
          <w:iCs/>
        </w:rPr>
        <w:t>Maak gebruik van de onderstaande lay-out.</w:t>
      </w:r>
    </w:p>
    <w:tbl>
      <w:tblPr>
        <w:tblStyle w:val="Tabelraster"/>
        <w:tblW w:w="0" w:type="auto"/>
        <w:tblBorders>
          <w:left w:val="none" w:sz="0" w:space="0" w:color="auto"/>
          <w:right w:val="none" w:sz="0" w:space="0" w:color="auto"/>
        </w:tblBorders>
        <w:tblLook w:val="04A0" w:firstRow="1" w:lastRow="0" w:firstColumn="1" w:lastColumn="0" w:noHBand="0" w:noVBand="1"/>
      </w:tblPr>
      <w:tblGrid>
        <w:gridCol w:w="2547"/>
        <w:gridCol w:w="1399"/>
        <w:gridCol w:w="1134"/>
        <w:gridCol w:w="1276"/>
        <w:gridCol w:w="992"/>
        <w:gridCol w:w="709"/>
        <w:gridCol w:w="5387"/>
        <w:gridCol w:w="8"/>
      </w:tblGrid>
      <w:tr w:rsidR="006A5026" w:rsidRPr="00AB3874" w14:paraId="1121EFB0" w14:textId="77777777" w:rsidTr="007B4C9E">
        <w:tc>
          <w:tcPr>
            <w:tcW w:w="13452" w:type="dxa"/>
            <w:gridSpan w:val="8"/>
            <w:shd w:val="clear" w:color="auto" w:fill="E7E6E6" w:themeFill="background2"/>
          </w:tcPr>
          <w:p w14:paraId="7AA46E21" w14:textId="77777777" w:rsidR="006A5026" w:rsidRPr="00AB3874" w:rsidRDefault="006A5026" w:rsidP="00765C0E">
            <w:r w:rsidRPr="00AB3874">
              <w:t>Planning ontwerp</w:t>
            </w:r>
          </w:p>
        </w:tc>
      </w:tr>
      <w:tr w:rsidR="006A5026" w:rsidRPr="00AB3874" w14:paraId="47A99405" w14:textId="77777777" w:rsidTr="007B4C9E">
        <w:trPr>
          <w:gridAfter w:val="1"/>
          <w:wAfter w:w="8" w:type="dxa"/>
        </w:trPr>
        <w:tc>
          <w:tcPr>
            <w:tcW w:w="2547" w:type="dxa"/>
            <w:shd w:val="clear" w:color="auto" w:fill="E7E6E6" w:themeFill="background2"/>
          </w:tcPr>
          <w:p w14:paraId="5DF4E49D" w14:textId="77777777" w:rsidR="006A5026" w:rsidRPr="00AB3874" w:rsidRDefault="006A5026" w:rsidP="00765C0E">
            <w:r w:rsidRPr="00AB3874">
              <w:t>Taak</w:t>
            </w:r>
          </w:p>
        </w:tc>
        <w:tc>
          <w:tcPr>
            <w:tcW w:w="1399" w:type="dxa"/>
            <w:shd w:val="clear" w:color="auto" w:fill="E7E6E6" w:themeFill="background2"/>
          </w:tcPr>
          <w:p w14:paraId="16F34549" w14:textId="77777777" w:rsidR="006A5026" w:rsidRPr="00AB3874" w:rsidRDefault="006A5026" w:rsidP="00765C0E">
            <w:r w:rsidRPr="00AB3874">
              <w:t>Begindatum</w:t>
            </w:r>
          </w:p>
        </w:tc>
        <w:tc>
          <w:tcPr>
            <w:tcW w:w="1134" w:type="dxa"/>
            <w:shd w:val="clear" w:color="auto" w:fill="E7E6E6" w:themeFill="background2"/>
          </w:tcPr>
          <w:p w14:paraId="0DB5CABA" w14:textId="77777777" w:rsidR="006A5026" w:rsidRPr="00AB3874" w:rsidRDefault="006A5026" w:rsidP="00765C0E">
            <w:r w:rsidRPr="00AB3874">
              <w:t>Begintijd</w:t>
            </w:r>
          </w:p>
        </w:tc>
        <w:tc>
          <w:tcPr>
            <w:tcW w:w="1276" w:type="dxa"/>
            <w:shd w:val="clear" w:color="auto" w:fill="E7E6E6" w:themeFill="background2"/>
          </w:tcPr>
          <w:p w14:paraId="122F06CF" w14:textId="77777777" w:rsidR="006A5026" w:rsidRPr="00AB3874" w:rsidRDefault="006A5026" w:rsidP="00765C0E">
            <w:r w:rsidRPr="00AB3874">
              <w:t>Einddatum</w:t>
            </w:r>
          </w:p>
        </w:tc>
        <w:tc>
          <w:tcPr>
            <w:tcW w:w="992" w:type="dxa"/>
            <w:shd w:val="clear" w:color="auto" w:fill="E7E6E6" w:themeFill="background2"/>
          </w:tcPr>
          <w:p w14:paraId="3124E062" w14:textId="77777777" w:rsidR="006A5026" w:rsidRPr="00AB3874" w:rsidRDefault="006A5026" w:rsidP="00765C0E">
            <w:r w:rsidRPr="00AB3874">
              <w:t>Eindtijd</w:t>
            </w:r>
          </w:p>
        </w:tc>
        <w:tc>
          <w:tcPr>
            <w:tcW w:w="709" w:type="dxa"/>
            <w:shd w:val="clear" w:color="auto" w:fill="E7E6E6" w:themeFill="background2"/>
          </w:tcPr>
          <w:p w14:paraId="6EC0D761" w14:textId="77777777" w:rsidR="006A5026" w:rsidRPr="00AB3874" w:rsidRDefault="006A5026" w:rsidP="00765C0E">
            <w:r w:rsidRPr="00AB3874">
              <w:t>Duur</w:t>
            </w:r>
          </w:p>
        </w:tc>
        <w:tc>
          <w:tcPr>
            <w:tcW w:w="5387" w:type="dxa"/>
            <w:shd w:val="clear" w:color="auto" w:fill="E7E6E6" w:themeFill="background2"/>
          </w:tcPr>
          <w:p w14:paraId="7713A4E3" w14:textId="77777777" w:rsidR="006A5026" w:rsidRPr="00AB3874" w:rsidRDefault="006A5026" w:rsidP="00765C0E">
            <w:r w:rsidRPr="00AB3874">
              <w:t>Betrokkenen</w:t>
            </w:r>
          </w:p>
        </w:tc>
      </w:tr>
      <w:tr w:rsidR="007B4C9E" w:rsidRPr="00AB3874" w14:paraId="4587156D" w14:textId="77777777" w:rsidTr="007B4C9E">
        <w:trPr>
          <w:gridAfter w:val="1"/>
          <w:wAfter w:w="8" w:type="dxa"/>
        </w:trPr>
        <w:tc>
          <w:tcPr>
            <w:tcW w:w="2547" w:type="dxa"/>
          </w:tcPr>
          <w:p w14:paraId="4FA071E3" w14:textId="77777777" w:rsidR="007B4C9E" w:rsidRPr="00AB3874" w:rsidRDefault="007B4C9E" w:rsidP="007B4C9E">
            <w:r w:rsidRPr="00AB3874">
              <w:t>Projectplan schrijven</w:t>
            </w:r>
          </w:p>
        </w:tc>
        <w:tc>
          <w:tcPr>
            <w:tcW w:w="1399" w:type="dxa"/>
          </w:tcPr>
          <w:p w14:paraId="593DE4C9" w14:textId="7DCCDEDD" w:rsidR="007B4C9E" w:rsidRPr="00AB3874" w:rsidRDefault="00F615EE" w:rsidP="007B4C9E">
            <w:r>
              <w:t>17</w:t>
            </w:r>
            <w:r w:rsidR="007B4C9E" w:rsidRPr="00AB3874">
              <w:t>-</w:t>
            </w:r>
            <w:r>
              <w:t>11</w:t>
            </w:r>
            <w:r w:rsidR="007B4C9E" w:rsidRPr="00AB3874">
              <w:t>-</w:t>
            </w:r>
            <w:r>
              <w:t>2022</w:t>
            </w:r>
          </w:p>
        </w:tc>
        <w:tc>
          <w:tcPr>
            <w:tcW w:w="1134" w:type="dxa"/>
          </w:tcPr>
          <w:p w14:paraId="367ECC43" w14:textId="0C971D39" w:rsidR="007B4C9E" w:rsidRPr="00AB3874" w:rsidRDefault="00F615EE" w:rsidP="007B4C9E">
            <w:r>
              <w:t>11</w:t>
            </w:r>
            <w:r w:rsidR="007B4C9E" w:rsidRPr="00AB3874">
              <w:t>.</w:t>
            </w:r>
            <w:r>
              <w:t>00</w:t>
            </w:r>
          </w:p>
        </w:tc>
        <w:tc>
          <w:tcPr>
            <w:tcW w:w="1276" w:type="dxa"/>
          </w:tcPr>
          <w:p w14:paraId="396EE6A1" w14:textId="3B854908" w:rsidR="007B4C9E" w:rsidRPr="00AB3874" w:rsidRDefault="00F615EE" w:rsidP="007B4C9E">
            <w:r>
              <w:t>21</w:t>
            </w:r>
            <w:r w:rsidR="007B4C9E" w:rsidRPr="00AB3874">
              <w:t>-</w:t>
            </w:r>
            <w:r>
              <w:t>11</w:t>
            </w:r>
            <w:r w:rsidR="007B4C9E" w:rsidRPr="00AB3874">
              <w:t>-</w:t>
            </w:r>
            <w:r>
              <w:t>2022</w:t>
            </w:r>
          </w:p>
        </w:tc>
        <w:tc>
          <w:tcPr>
            <w:tcW w:w="992" w:type="dxa"/>
          </w:tcPr>
          <w:p w14:paraId="6E92827B" w14:textId="665E2171" w:rsidR="007B4C9E" w:rsidRPr="00AB3874" w:rsidRDefault="00D5271C" w:rsidP="007B4C9E">
            <w:r>
              <w:t>12</w:t>
            </w:r>
            <w:r w:rsidR="007B4C9E" w:rsidRPr="00AB3874">
              <w:t>.</w:t>
            </w:r>
            <w:r>
              <w:t>00</w:t>
            </w:r>
          </w:p>
        </w:tc>
        <w:tc>
          <w:tcPr>
            <w:tcW w:w="709" w:type="dxa"/>
          </w:tcPr>
          <w:p w14:paraId="05A49A47" w14:textId="6AFABDAE" w:rsidR="007B4C9E" w:rsidRPr="00AB3874" w:rsidRDefault="00D5271C" w:rsidP="007B4C9E">
            <w:r>
              <w:t>-</w:t>
            </w:r>
          </w:p>
        </w:tc>
        <w:tc>
          <w:tcPr>
            <w:tcW w:w="5387" w:type="dxa"/>
          </w:tcPr>
          <w:p w14:paraId="16BF575C" w14:textId="3D677E9D" w:rsidR="007B4C9E" w:rsidRPr="00AB3874" w:rsidRDefault="00D5271C" w:rsidP="007B4C9E">
            <w:r>
              <w:t>Bram Hese</w:t>
            </w:r>
            <w:r w:rsidR="00115CB8">
              <w:t>n</w:t>
            </w:r>
          </w:p>
        </w:tc>
      </w:tr>
      <w:tr w:rsidR="001D10CB" w:rsidRPr="00AB3874" w14:paraId="5D08CF93" w14:textId="77777777" w:rsidTr="007B4C9E">
        <w:trPr>
          <w:gridAfter w:val="1"/>
          <w:wAfter w:w="8" w:type="dxa"/>
        </w:trPr>
        <w:tc>
          <w:tcPr>
            <w:tcW w:w="2547" w:type="dxa"/>
          </w:tcPr>
          <w:p w14:paraId="7868C3DA" w14:textId="4364EC68" w:rsidR="001D10CB" w:rsidRPr="00AB3874" w:rsidRDefault="00115CB8" w:rsidP="007B4C9E">
            <w:r>
              <w:t>Functioneel Ontwerp</w:t>
            </w:r>
          </w:p>
        </w:tc>
        <w:tc>
          <w:tcPr>
            <w:tcW w:w="1399" w:type="dxa"/>
          </w:tcPr>
          <w:p w14:paraId="662E7522" w14:textId="266439C6" w:rsidR="001D10CB" w:rsidRPr="00AB3874" w:rsidRDefault="006B54F6" w:rsidP="007B4C9E">
            <w:r>
              <w:t>22-11-2022</w:t>
            </w:r>
          </w:p>
        </w:tc>
        <w:tc>
          <w:tcPr>
            <w:tcW w:w="1134" w:type="dxa"/>
          </w:tcPr>
          <w:p w14:paraId="1F508BC5" w14:textId="112F6B87" w:rsidR="001D10CB" w:rsidRPr="00AB3874" w:rsidRDefault="00F26F7F" w:rsidP="007B4C9E">
            <w:r>
              <w:t>12:45</w:t>
            </w:r>
          </w:p>
        </w:tc>
        <w:tc>
          <w:tcPr>
            <w:tcW w:w="1276" w:type="dxa"/>
          </w:tcPr>
          <w:p w14:paraId="700EC60D" w14:textId="77777777" w:rsidR="001D10CB" w:rsidRPr="00AB3874" w:rsidRDefault="001D10CB" w:rsidP="007B4C9E"/>
        </w:tc>
        <w:tc>
          <w:tcPr>
            <w:tcW w:w="992" w:type="dxa"/>
          </w:tcPr>
          <w:p w14:paraId="01D0D77D" w14:textId="77777777" w:rsidR="001D10CB" w:rsidRPr="00AB3874" w:rsidRDefault="001D10CB" w:rsidP="007B4C9E"/>
        </w:tc>
        <w:tc>
          <w:tcPr>
            <w:tcW w:w="709" w:type="dxa"/>
          </w:tcPr>
          <w:p w14:paraId="43E78624" w14:textId="77777777" w:rsidR="001D10CB" w:rsidRPr="00AB3874" w:rsidRDefault="001D10CB" w:rsidP="007B4C9E"/>
        </w:tc>
        <w:tc>
          <w:tcPr>
            <w:tcW w:w="5387" w:type="dxa"/>
          </w:tcPr>
          <w:p w14:paraId="2411E19B" w14:textId="7FABF843" w:rsidR="001D10CB" w:rsidRPr="00AB3874" w:rsidRDefault="00F26F7F" w:rsidP="007B4C9E">
            <w:r>
              <w:t>Bram Hesen</w:t>
            </w:r>
          </w:p>
        </w:tc>
      </w:tr>
    </w:tbl>
    <w:p w14:paraId="6A4DC87E" w14:textId="77777777" w:rsidR="00765C0E" w:rsidRPr="00AB3874" w:rsidRDefault="00765C0E" w:rsidP="00743DB5">
      <w:pPr>
        <w:pStyle w:val="Kop1"/>
      </w:pPr>
      <w:bookmarkStart w:id="33" w:name="_Toc119917534"/>
      <w:r w:rsidRPr="00AB3874">
        <w:t>Risicoanalyse</w:t>
      </w:r>
      <w:bookmarkEnd w:id="33"/>
    </w:p>
    <w:p w14:paraId="45117811" w14:textId="77777777" w:rsidR="00765C0E" w:rsidRPr="0070347C" w:rsidRDefault="00765C0E" w:rsidP="00765C0E">
      <w:pPr>
        <w:rPr>
          <w:i/>
          <w:iCs/>
          <w:color w:val="FF0000"/>
        </w:rPr>
      </w:pPr>
      <w:r w:rsidRPr="0070347C">
        <w:rPr>
          <w:i/>
          <w:iCs/>
          <w:color w:val="FF0000"/>
        </w:rPr>
        <w:t>Maak een overzicht waarvan jij denkt dat er fout kan gaan in het project en geef aan welke maatregelen je hiervoor treft.</w:t>
      </w:r>
    </w:p>
    <w:p w14:paraId="4A380C67" w14:textId="77777777" w:rsidR="00765C0E" w:rsidRPr="00AB3874" w:rsidRDefault="00765C0E" w:rsidP="0043119D">
      <w:pPr>
        <w:pStyle w:val="Kop1"/>
      </w:pPr>
      <w:bookmarkStart w:id="34" w:name="_Toc119917535"/>
      <w:r w:rsidRPr="00AB3874">
        <w:t>Projectgrenzen</w:t>
      </w:r>
      <w:bookmarkEnd w:id="34"/>
    </w:p>
    <w:p w14:paraId="6340984B" w14:textId="77777777" w:rsidR="00765C0E" w:rsidRPr="0070347C" w:rsidRDefault="00765C0E" w:rsidP="00765C0E">
      <w:pPr>
        <w:rPr>
          <w:i/>
          <w:iCs/>
          <w:color w:val="FF0000"/>
        </w:rPr>
      </w:pPr>
      <w:r w:rsidRPr="0070347C">
        <w:rPr>
          <w:i/>
          <w:iCs/>
          <w:color w:val="FF0000"/>
        </w:rPr>
        <w:t>Zet in een overzicht welke activiteiten er binnen het project niet worden uitgevoerd.</w:t>
      </w:r>
    </w:p>
    <w:p w14:paraId="401F5D06" w14:textId="77777777" w:rsidR="00871EC9" w:rsidRPr="00AB3874" w:rsidRDefault="00871EC9" w:rsidP="00AD13CA"/>
    <w:p w14:paraId="0E40789D" w14:textId="77777777" w:rsidR="00871EC9" w:rsidRPr="00AB3874" w:rsidRDefault="00871EC9" w:rsidP="00AD13CA"/>
    <w:sectPr w:rsidR="00871EC9" w:rsidRPr="00AB3874" w:rsidSect="006A5026">
      <w:headerReference w:type="default" r:id="rId19"/>
      <w:footerReference w:type="even" r:id="rId20"/>
      <w:footerReference w:type="default" r:id="rId21"/>
      <w:pgSz w:w="16838" w:h="11906" w:orient="landscape"/>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8903" w14:textId="77777777" w:rsidR="008924AD" w:rsidRDefault="008924AD" w:rsidP="000A1A94">
      <w:pPr>
        <w:spacing w:after="0" w:line="240" w:lineRule="auto"/>
      </w:pPr>
      <w:r>
        <w:separator/>
      </w:r>
    </w:p>
  </w:endnote>
  <w:endnote w:type="continuationSeparator" w:id="0">
    <w:p w14:paraId="5500BBDE" w14:textId="77777777" w:rsidR="008924AD" w:rsidRDefault="008924AD" w:rsidP="000A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C9EC" w14:textId="77777777" w:rsidR="004378DB" w:rsidRPr="00673034" w:rsidRDefault="00673034" w:rsidP="00673034">
    <w:pPr>
      <w:pStyle w:val="Voettekst"/>
    </w:pPr>
    <w:r>
      <w:t>Projectplan</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146F" w14:textId="77777777" w:rsidR="00673034" w:rsidRPr="00673034" w:rsidRDefault="007B4C9E" w:rsidP="00673034">
    <w:pPr>
      <w:pStyle w:val="Voettekst"/>
    </w:pPr>
    <w:proofErr w:type="spellStart"/>
    <w:r>
      <w:t>PlanVanAanpak</w:t>
    </w:r>
    <w:proofErr w:type="spellEnd"/>
    <w:r w:rsidR="00673034">
      <w:tab/>
    </w:r>
    <w:r w:rsidR="00673034">
      <w:tab/>
      <w:t xml:space="preserve">Pagina </w:t>
    </w:r>
    <w:r w:rsidR="00673034">
      <w:rPr>
        <w:b/>
        <w:bCs/>
      </w:rPr>
      <w:fldChar w:fldCharType="begin"/>
    </w:r>
    <w:r w:rsidR="00673034">
      <w:rPr>
        <w:b/>
        <w:bCs/>
      </w:rPr>
      <w:instrText>PAGE  \* Arabic  \* MERGEFORMAT</w:instrText>
    </w:r>
    <w:r w:rsidR="00673034">
      <w:rPr>
        <w:b/>
        <w:bCs/>
      </w:rPr>
      <w:fldChar w:fldCharType="separate"/>
    </w:r>
    <w:r w:rsidR="00673034">
      <w:rPr>
        <w:b/>
        <w:bCs/>
      </w:rPr>
      <w:t>1</w:t>
    </w:r>
    <w:r w:rsidR="006730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B473" w14:textId="77777777" w:rsidR="00673034" w:rsidRPr="00673034" w:rsidRDefault="00673034" w:rsidP="007B4C9E">
    <w:pPr>
      <w:pStyle w:val="Voettekst"/>
      <w:tabs>
        <w:tab w:val="clear" w:pos="4536"/>
        <w:tab w:val="clear" w:pos="9072"/>
        <w:tab w:val="center" w:pos="7088"/>
        <w:tab w:val="right" w:pos="14002"/>
      </w:tabs>
    </w:pPr>
    <w:r>
      <w:t xml:space="preserve">Pagina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proofErr w:type="spellStart"/>
    <w:r w:rsidR="007B4C9E">
      <w:t>PlanVanAanpak</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D679" w14:textId="77777777" w:rsidR="0073609E" w:rsidRPr="005A3856" w:rsidRDefault="007B4C9E" w:rsidP="007B4C9E">
    <w:pPr>
      <w:pStyle w:val="Koptekst"/>
      <w:tabs>
        <w:tab w:val="left" w:pos="4940"/>
      </w:tabs>
    </w:pPr>
    <w:proofErr w:type="spellStart"/>
    <w:r>
      <w:t>PlanVanAanpak</w:t>
    </w:r>
    <w:proofErr w:type="spellEnd"/>
    <w:r w:rsidR="0073609E" w:rsidRPr="005A3856">
      <w:tab/>
    </w:r>
    <w:r w:rsidR="0073609E" w:rsidRPr="005A3856">
      <w:tab/>
    </w:r>
    <w:r>
      <w:tab/>
    </w:r>
    <w:r w:rsidR="0073609E" w:rsidRPr="005A3856">
      <w:t xml:space="preserve">Pagina </w:t>
    </w:r>
    <w:r w:rsidR="0073609E" w:rsidRPr="005A3856">
      <w:fldChar w:fldCharType="begin"/>
    </w:r>
    <w:r w:rsidR="0073609E" w:rsidRPr="005A3856">
      <w:instrText>PAGE   \* MERGEFORMAT</w:instrText>
    </w:r>
    <w:r w:rsidR="0073609E" w:rsidRPr="005A3856">
      <w:fldChar w:fldCharType="separate"/>
    </w:r>
    <w:r w:rsidR="0073609E" w:rsidRPr="005A3856">
      <w:t>1</w:t>
    </w:r>
    <w:r w:rsidR="0073609E" w:rsidRPr="005A3856">
      <w:fldChar w:fldCharType="end"/>
    </w:r>
  </w:p>
  <w:p w14:paraId="73F6A902" w14:textId="77777777" w:rsidR="0073609E" w:rsidRDefault="0073609E" w:rsidP="000A1A94">
    <w:pPr>
      <w:pStyle w:val="Voetteks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DC3A" w14:textId="77777777" w:rsidR="007B4C9E" w:rsidRPr="00673034" w:rsidRDefault="007B4C9E" w:rsidP="007B4C9E">
    <w:pPr>
      <w:pStyle w:val="Voettekst"/>
      <w:tabs>
        <w:tab w:val="clear" w:pos="4536"/>
        <w:tab w:val="clear" w:pos="9072"/>
        <w:tab w:val="center" w:pos="7088"/>
        <w:tab w:val="right" w:pos="14002"/>
      </w:tabs>
    </w:pPr>
    <w:r>
      <w:t xml:space="preserve">Pagina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proofErr w:type="spellStart"/>
    <w:r>
      <w:t>PlanVanAanpak</w:t>
    </w:r>
    <w:proofErr w:type="spellEnd"/>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8962D" w14:textId="77777777" w:rsidR="007B4C9E" w:rsidRPr="005A3856" w:rsidRDefault="007B4C9E" w:rsidP="007B4C9E">
    <w:pPr>
      <w:pStyle w:val="Koptekst"/>
      <w:tabs>
        <w:tab w:val="clear" w:pos="4536"/>
        <w:tab w:val="clear" w:pos="9072"/>
        <w:tab w:val="center" w:pos="7088"/>
        <w:tab w:val="right" w:pos="14002"/>
      </w:tabs>
    </w:pPr>
    <w:proofErr w:type="spellStart"/>
    <w:r>
      <w:t>PlanVanAanpak</w:t>
    </w:r>
    <w:proofErr w:type="spellEnd"/>
    <w:r w:rsidRPr="005A3856">
      <w:tab/>
    </w:r>
    <w:r>
      <w:tab/>
    </w:r>
    <w:r w:rsidRPr="005A3856">
      <w:t xml:space="preserve">Pagina </w:t>
    </w:r>
    <w:r w:rsidRPr="005A3856">
      <w:fldChar w:fldCharType="begin"/>
    </w:r>
    <w:r w:rsidRPr="005A3856">
      <w:instrText>PAGE   \* MERGEFORMAT</w:instrText>
    </w:r>
    <w:r w:rsidRPr="005A3856">
      <w:fldChar w:fldCharType="separate"/>
    </w:r>
    <w:r w:rsidRPr="005A3856">
      <w:t>1</w:t>
    </w:r>
    <w:r w:rsidRPr="005A3856">
      <w:fldChar w:fldCharType="end"/>
    </w:r>
  </w:p>
  <w:p w14:paraId="79C62B50" w14:textId="77777777" w:rsidR="007B4C9E" w:rsidRDefault="007B4C9E" w:rsidP="000A1A94">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70A7" w14:textId="77777777" w:rsidR="008924AD" w:rsidRDefault="008924AD" w:rsidP="000A1A94">
      <w:pPr>
        <w:spacing w:after="0" w:line="240" w:lineRule="auto"/>
      </w:pPr>
      <w:r>
        <w:separator/>
      </w:r>
    </w:p>
  </w:footnote>
  <w:footnote w:type="continuationSeparator" w:id="0">
    <w:p w14:paraId="434F7EC8" w14:textId="77777777" w:rsidR="008924AD" w:rsidRDefault="008924AD" w:rsidP="000A1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AD37" w14:textId="4E49BBA6" w:rsidR="00673034" w:rsidRDefault="00673034" w:rsidP="00673034">
    <w:pPr>
      <w:pStyle w:val="Koptekst"/>
    </w:pPr>
    <w:r>
      <w:rPr>
        <w:noProof/>
      </w:rPr>
      <w:drawing>
        <wp:inline distT="0" distB="0" distL="0" distR="0" wp14:anchorId="124ACD7B" wp14:editId="5AB9B409">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A3278C8539D04022B732F0DF91FA408B"/>
        </w:placeholder>
        <w:dataBinding w:prefixMappings="xmlns:ns0='http://purl.org/dc/elements/1.1/' xmlns:ns1='http://schemas.openxmlformats.org/package/2006/metadata/core-properties' " w:xpath="/ns1:coreProperties[1]/ns0:creator[1]" w:storeItemID="{6C3C8BC8-F283-45AE-878A-BAB7291924A1}"/>
        <w:text/>
      </w:sdtPr>
      <w:sdtEndPr/>
      <w:sdtContent>
        <w:r w:rsidR="00922B3C">
          <w:t>Bram Hesen</w:t>
        </w:r>
      </w:sdtContent>
    </w:sdt>
  </w:p>
  <w:p w14:paraId="358E0ABF" w14:textId="77777777" w:rsidR="00376571" w:rsidRPr="00673034" w:rsidRDefault="00376571" w:rsidP="006730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7DF8" w14:textId="116EA349" w:rsidR="00673034" w:rsidRDefault="00673034" w:rsidP="00673034">
    <w:pPr>
      <w:pStyle w:val="Koptekst"/>
    </w:pPr>
    <w:r>
      <w:rPr>
        <w:noProof/>
      </w:rPr>
      <w:drawing>
        <wp:inline distT="0" distB="0" distL="0" distR="0" wp14:anchorId="213C9AA2" wp14:editId="2D04F8C4">
          <wp:extent cx="1906905" cy="28384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633613484"/>
        <w:placeholder>
          <w:docPart w:val="A3278C8539D04022B732F0DF91FA408B"/>
        </w:placeholder>
        <w:dataBinding w:prefixMappings="xmlns:ns0='http://purl.org/dc/elements/1.1/' xmlns:ns1='http://schemas.openxmlformats.org/package/2006/metadata/core-properties' " w:xpath="/ns1:coreProperties[1]/ns0:creator[1]" w:storeItemID="{6C3C8BC8-F283-45AE-878A-BAB7291924A1}"/>
        <w:text/>
      </w:sdtPr>
      <w:sdtEndPr/>
      <w:sdtContent>
        <w:r w:rsidR="00922B3C">
          <w:t>Bram Hesen</w:t>
        </w:r>
      </w:sdtContent>
    </w:sdt>
  </w:p>
  <w:p w14:paraId="09964CCB" w14:textId="77777777" w:rsidR="00673034" w:rsidRPr="00673034" w:rsidRDefault="00673034" w:rsidP="006730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7D85" w14:textId="31859CA5" w:rsidR="00673034" w:rsidRDefault="008924AD" w:rsidP="007B4C9E">
    <w:pPr>
      <w:pStyle w:val="Koptekst"/>
      <w:tabs>
        <w:tab w:val="clear" w:pos="9072"/>
        <w:tab w:val="right" w:pos="14002"/>
      </w:tabs>
    </w:pPr>
    <w:sdt>
      <w:sdtPr>
        <w:alias w:val="Auteur"/>
        <w:tag w:val=""/>
        <w:id w:val="743070282"/>
        <w:placeholder>
          <w:docPart w:val="8A27F6EFFA85471B80AAA17C8905B8F3"/>
        </w:placeholder>
        <w:dataBinding w:prefixMappings="xmlns:ns0='http://purl.org/dc/elements/1.1/' xmlns:ns1='http://schemas.openxmlformats.org/package/2006/metadata/core-properties' " w:xpath="/ns1:coreProperties[1]/ns0:creator[1]" w:storeItemID="{6C3C8BC8-F283-45AE-878A-BAB7291924A1}"/>
        <w:text/>
      </w:sdtPr>
      <w:sdtEndPr/>
      <w:sdtContent>
        <w:r w:rsidR="00922B3C">
          <w:t>Bram Hesen</w:t>
        </w:r>
      </w:sdtContent>
    </w:sdt>
    <w:r w:rsidR="00673034">
      <w:tab/>
    </w:r>
    <w:r w:rsidR="00673034">
      <w:tab/>
    </w:r>
    <w:r w:rsidR="00673034">
      <w:rPr>
        <w:noProof/>
      </w:rPr>
      <w:drawing>
        <wp:inline distT="0" distB="0" distL="0" distR="0" wp14:anchorId="32C84EB8" wp14:editId="4980C8AD">
          <wp:extent cx="1906905" cy="283845"/>
          <wp:effectExtent l="0" t="0" r="0" b="190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E4CA" w14:textId="4DEDD041" w:rsidR="00673034" w:rsidRDefault="00673034" w:rsidP="007B4C9E">
    <w:pPr>
      <w:tabs>
        <w:tab w:val="center" w:pos="7088"/>
        <w:tab w:val="right" w:pos="14002"/>
      </w:tabs>
    </w:pPr>
    <w:bookmarkStart w:id="17" w:name="_Hlk119261058"/>
    <w:r>
      <w:rPr>
        <w:noProof/>
      </w:rPr>
      <w:drawing>
        <wp:inline distT="0" distB="0" distL="0" distR="0" wp14:anchorId="6C9F7AE6" wp14:editId="3D3AB288">
          <wp:extent cx="1906905" cy="28384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239491969"/>
        <w:placeholder>
          <w:docPart w:val="D28A6BA5FA2944F9879075FA335F7371"/>
        </w:placeholder>
        <w:dataBinding w:prefixMappings="xmlns:ns0='http://purl.org/dc/elements/1.1/' xmlns:ns1='http://schemas.openxmlformats.org/package/2006/metadata/core-properties' " w:xpath="/ns1:coreProperties[1]/ns0:creator[1]" w:storeItemID="{6C3C8BC8-F283-45AE-878A-BAB7291924A1}"/>
        <w:text/>
      </w:sdtPr>
      <w:sdtEndPr/>
      <w:sdtContent>
        <w:r w:rsidR="00922B3C">
          <w:t>Bram Hesen</w:t>
        </w:r>
      </w:sdtContent>
    </w:sdt>
  </w:p>
  <w:bookmarkEnd w:id="17"/>
  <w:p w14:paraId="05D7E238" w14:textId="77777777" w:rsidR="00673034" w:rsidRPr="00673034" w:rsidRDefault="00673034" w:rsidP="00673034">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62B0" w14:textId="19D02315" w:rsidR="007B4C9E" w:rsidRDefault="007B4C9E" w:rsidP="007B4C9E">
    <w:pPr>
      <w:tabs>
        <w:tab w:val="center" w:pos="7088"/>
        <w:tab w:val="right" w:pos="14002"/>
      </w:tabs>
    </w:pPr>
    <w:r>
      <w:rPr>
        <w:noProof/>
      </w:rPr>
      <w:drawing>
        <wp:inline distT="0" distB="0" distL="0" distR="0" wp14:anchorId="0FDFD151" wp14:editId="186DD5F6">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2116804"/>
        <w:placeholder>
          <w:docPart w:val="A6F5E063BBDD4A7CB483688C452E0CAE"/>
        </w:placeholder>
        <w:dataBinding w:prefixMappings="xmlns:ns0='http://purl.org/dc/elements/1.1/' xmlns:ns1='http://schemas.openxmlformats.org/package/2006/metadata/core-properties' " w:xpath="/ns1:coreProperties[1]/ns0:creator[1]" w:storeItemID="{6C3C8BC8-F283-45AE-878A-BAB7291924A1}"/>
        <w:text/>
      </w:sdtPr>
      <w:sdtEndPr/>
      <w:sdtContent>
        <w:r w:rsidR="00922B3C">
          <w:t>Bram Hesen</w:t>
        </w:r>
      </w:sdtContent>
    </w:sdt>
  </w:p>
  <w:p w14:paraId="2B89CEE8" w14:textId="77777777" w:rsidR="007B4C9E" w:rsidRPr="00673034" w:rsidRDefault="007B4C9E" w:rsidP="006730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F26"/>
    <w:multiLevelType w:val="hybridMultilevel"/>
    <w:tmpl w:val="735C1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B63897"/>
    <w:multiLevelType w:val="hybridMultilevel"/>
    <w:tmpl w:val="4C84B892"/>
    <w:lvl w:ilvl="0" w:tplc="BDCA9BC6">
      <w:start w:val="1"/>
      <w:numFmt w:val="bullet"/>
      <w:lvlText w:val=""/>
      <w:lvlJc w:val="left"/>
      <w:pPr>
        <w:tabs>
          <w:tab w:val="num" w:pos="290"/>
        </w:tabs>
        <w:ind w:left="157" w:hanging="227"/>
      </w:pPr>
      <w:rPr>
        <w:rFonts w:ascii="Wingdings" w:hAnsi="Wingdings" w:hint="default"/>
        <w:sz w:val="16"/>
      </w:rPr>
    </w:lvl>
    <w:lvl w:ilvl="1" w:tplc="04130003">
      <w:start w:val="1"/>
      <w:numFmt w:val="bullet"/>
      <w:lvlText w:val="o"/>
      <w:lvlJc w:val="left"/>
      <w:pPr>
        <w:tabs>
          <w:tab w:val="num" w:pos="1370"/>
        </w:tabs>
        <w:ind w:left="1370" w:hanging="360"/>
      </w:pPr>
      <w:rPr>
        <w:rFonts w:ascii="Courier New" w:hAnsi="Courier New" w:hint="default"/>
      </w:rPr>
    </w:lvl>
    <w:lvl w:ilvl="2" w:tplc="04130005" w:tentative="1">
      <w:start w:val="1"/>
      <w:numFmt w:val="bullet"/>
      <w:lvlText w:val=""/>
      <w:lvlJc w:val="left"/>
      <w:pPr>
        <w:tabs>
          <w:tab w:val="num" w:pos="2090"/>
        </w:tabs>
        <w:ind w:left="2090" w:hanging="360"/>
      </w:pPr>
      <w:rPr>
        <w:rFonts w:ascii="Wingdings" w:hAnsi="Wingdings" w:hint="default"/>
      </w:rPr>
    </w:lvl>
    <w:lvl w:ilvl="3" w:tplc="04130001" w:tentative="1">
      <w:start w:val="1"/>
      <w:numFmt w:val="bullet"/>
      <w:lvlText w:val=""/>
      <w:lvlJc w:val="left"/>
      <w:pPr>
        <w:tabs>
          <w:tab w:val="num" w:pos="2810"/>
        </w:tabs>
        <w:ind w:left="2810" w:hanging="360"/>
      </w:pPr>
      <w:rPr>
        <w:rFonts w:ascii="Symbol" w:hAnsi="Symbol" w:hint="default"/>
      </w:rPr>
    </w:lvl>
    <w:lvl w:ilvl="4" w:tplc="04130003" w:tentative="1">
      <w:start w:val="1"/>
      <w:numFmt w:val="bullet"/>
      <w:lvlText w:val="o"/>
      <w:lvlJc w:val="left"/>
      <w:pPr>
        <w:tabs>
          <w:tab w:val="num" w:pos="3530"/>
        </w:tabs>
        <w:ind w:left="3530" w:hanging="360"/>
      </w:pPr>
      <w:rPr>
        <w:rFonts w:ascii="Courier New" w:hAnsi="Courier New" w:hint="default"/>
      </w:rPr>
    </w:lvl>
    <w:lvl w:ilvl="5" w:tplc="04130005" w:tentative="1">
      <w:start w:val="1"/>
      <w:numFmt w:val="bullet"/>
      <w:lvlText w:val=""/>
      <w:lvlJc w:val="left"/>
      <w:pPr>
        <w:tabs>
          <w:tab w:val="num" w:pos="4250"/>
        </w:tabs>
        <w:ind w:left="4250" w:hanging="360"/>
      </w:pPr>
      <w:rPr>
        <w:rFonts w:ascii="Wingdings" w:hAnsi="Wingdings" w:hint="default"/>
      </w:rPr>
    </w:lvl>
    <w:lvl w:ilvl="6" w:tplc="04130001" w:tentative="1">
      <w:start w:val="1"/>
      <w:numFmt w:val="bullet"/>
      <w:lvlText w:val=""/>
      <w:lvlJc w:val="left"/>
      <w:pPr>
        <w:tabs>
          <w:tab w:val="num" w:pos="4970"/>
        </w:tabs>
        <w:ind w:left="4970" w:hanging="360"/>
      </w:pPr>
      <w:rPr>
        <w:rFonts w:ascii="Symbol" w:hAnsi="Symbol" w:hint="default"/>
      </w:rPr>
    </w:lvl>
    <w:lvl w:ilvl="7" w:tplc="04130003" w:tentative="1">
      <w:start w:val="1"/>
      <w:numFmt w:val="bullet"/>
      <w:lvlText w:val="o"/>
      <w:lvlJc w:val="left"/>
      <w:pPr>
        <w:tabs>
          <w:tab w:val="num" w:pos="5690"/>
        </w:tabs>
        <w:ind w:left="5690" w:hanging="360"/>
      </w:pPr>
      <w:rPr>
        <w:rFonts w:ascii="Courier New" w:hAnsi="Courier New" w:hint="default"/>
      </w:rPr>
    </w:lvl>
    <w:lvl w:ilvl="8" w:tplc="04130005" w:tentative="1">
      <w:start w:val="1"/>
      <w:numFmt w:val="bullet"/>
      <w:lvlText w:val=""/>
      <w:lvlJc w:val="left"/>
      <w:pPr>
        <w:tabs>
          <w:tab w:val="num" w:pos="6410"/>
        </w:tabs>
        <w:ind w:left="6410" w:hanging="360"/>
      </w:pPr>
      <w:rPr>
        <w:rFonts w:ascii="Wingdings" w:hAnsi="Wingdings" w:hint="default"/>
      </w:rPr>
    </w:lvl>
  </w:abstractNum>
  <w:abstractNum w:abstractNumId="2" w15:restartNumberingAfterBreak="0">
    <w:nsid w:val="6DAB0624"/>
    <w:multiLevelType w:val="hybridMultilevel"/>
    <w:tmpl w:val="E8EC419E"/>
    <w:lvl w:ilvl="0" w:tplc="04130007">
      <w:start w:val="1"/>
      <w:numFmt w:val="bullet"/>
      <w:lvlText w:val=""/>
      <w:lvlJc w:val="left"/>
      <w:pPr>
        <w:tabs>
          <w:tab w:val="num" w:pos="720"/>
        </w:tabs>
        <w:ind w:left="720" w:hanging="360"/>
      </w:pPr>
      <w:rPr>
        <w:rFonts w:ascii="Wingdings" w:hAnsi="Wingdings"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EF6B2A"/>
    <w:multiLevelType w:val="hybridMultilevel"/>
    <w:tmpl w:val="D980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2D35DF"/>
    <w:multiLevelType w:val="hybridMultilevel"/>
    <w:tmpl w:val="BD80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00"/>
    <w:rsid w:val="00070EA0"/>
    <w:rsid w:val="00072497"/>
    <w:rsid w:val="00083CB8"/>
    <w:rsid w:val="000A05F1"/>
    <w:rsid w:val="000A1A94"/>
    <w:rsid w:val="000A6BAE"/>
    <w:rsid w:val="000B2D6E"/>
    <w:rsid w:val="00104C22"/>
    <w:rsid w:val="001107A3"/>
    <w:rsid w:val="00115CB8"/>
    <w:rsid w:val="001233B0"/>
    <w:rsid w:val="0015799D"/>
    <w:rsid w:val="00167DFD"/>
    <w:rsid w:val="00182BE1"/>
    <w:rsid w:val="001913F0"/>
    <w:rsid w:val="001A339C"/>
    <w:rsid w:val="001C2A9F"/>
    <w:rsid w:val="001D10CB"/>
    <w:rsid w:val="001D3296"/>
    <w:rsid w:val="002025FA"/>
    <w:rsid w:val="00202720"/>
    <w:rsid w:val="00226E76"/>
    <w:rsid w:val="00231D4A"/>
    <w:rsid w:val="00274951"/>
    <w:rsid w:val="00277200"/>
    <w:rsid w:val="00282A49"/>
    <w:rsid w:val="00291475"/>
    <w:rsid w:val="0029623A"/>
    <w:rsid w:val="002A23F3"/>
    <w:rsid w:val="002A2D4B"/>
    <w:rsid w:val="002B0AA1"/>
    <w:rsid w:val="002D6B7E"/>
    <w:rsid w:val="00304A48"/>
    <w:rsid w:val="003340D4"/>
    <w:rsid w:val="00353B56"/>
    <w:rsid w:val="0035437A"/>
    <w:rsid w:val="00376571"/>
    <w:rsid w:val="0039004B"/>
    <w:rsid w:val="003A43ED"/>
    <w:rsid w:val="003A533C"/>
    <w:rsid w:val="003B6FB0"/>
    <w:rsid w:val="003E4DB5"/>
    <w:rsid w:val="00430E73"/>
    <w:rsid w:val="0043119D"/>
    <w:rsid w:val="004378DB"/>
    <w:rsid w:val="0045686B"/>
    <w:rsid w:val="00462517"/>
    <w:rsid w:val="004869AD"/>
    <w:rsid w:val="00497CCA"/>
    <w:rsid w:val="004B6C2D"/>
    <w:rsid w:val="004E3A6B"/>
    <w:rsid w:val="004E6B38"/>
    <w:rsid w:val="00511F70"/>
    <w:rsid w:val="00513E14"/>
    <w:rsid w:val="00525D27"/>
    <w:rsid w:val="00546D23"/>
    <w:rsid w:val="00564CAE"/>
    <w:rsid w:val="005A3856"/>
    <w:rsid w:val="005A7B6D"/>
    <w:rsid w:val="005B3F7E"/>
    <w:rsid w:val="005C7C13"/>
    <w:rsid w:val="005D39B4"/>
    <w:rsid w:val="005F6E78"/>
    <w:rsid w:val="00607DA9"/>
    <w:rsid w:val="00613535"/>
    <w:rsid w:val="00621F51"/>
    <w:rsid w:val="00622D6E"/>
    <w:rsid w:val="00633C65"/>
    <w:rsid w:val="00637362"/>
    <w:rsid w:val="00660563"/>
    <w:rsid w:val="00673034"/>
    <w:rsid w:val="0067587A"/>
    <w:rsid w:val="00696B64"/>
    <w:rsid w:val="006A5026"/>
    <w:rsid w:val="006B0BE2"/>
    <w:rsid w:val="006B4A98"/>
    <w:rsid w:val="006B54F6"/>
    <w:rsid w:val="006B73DB"/>
    <w:rsid w:val="006C2F0F"/>
    <w:rsid w:val="006D01A4"/>
    <w:rsid w:val="0070347C"/>
    <w:rsid w:val="00724C8F"/>
    <w:rsid w:val="007316B2"/>
    <w:rsid w:val="0073609E"/>
    <w:rsid w:val="00743DB5"/>
    <w:rsid w:val="00745896"/>
    <w:rsid w:val="00747859"/>
    <w:rsid w:val="00765C0E"/>
    <w:rsid w:val="00767E2D"/>
    <w:rsid w:val="007B4C9E"/>
    <w:rsid w:val="007C796E"/>
    <w:rsid w:val="007F4A97"/>
    <w:rsid w:val="00802347"/>
    <w:rsid w:val="0081513E"/>
    <w:rsid w:val="0083600B"/>
    <w:rsid w:val="00842556"/>
    <w:rsid w:val="00854D00"/>
    <w:rsid w:val="0086229A"/>
    <w:rsid w:val="00867DBD"/>
    <w:rsid w:val="00871EC9"/>
    <w:rsid w:val="008924AD"/>
    <w:rsid w:val="008B7798"/>
    <w:rsid w:val="008F11A3"/>
    <w:rsid w:val="00922B3C"/>
    <w:rsid w:val="00936FB7"/>
    <w:rsid w:val="0094630F"/>
    <w:rsid w:val="00947CB4"/>
    <w:rsid w:val="00963259"/>
    <w:rsid w:val="00975EA1"/>
    <w:rsid w:val="0098283E"/>
    <w:rsid w:val="009C125D"/>
    <w:rsid w:val="009C7446"/>
    <w:rsid w:val="00A00623"/>
    <w:rsid w:val="00A2375B"/>
    <w:rsid w:val="00A46B6F"/>
    <w:rsid w:val="00A576D5"/>
    <w:rsid w:val="00A5793D"/>
    <w:rsid w:val="00A82F25"/>
    <w:rsid w:val="00A936AD"/>
    <w:rsid w:val="00A96CBB"/>
    <w:rsid w:val="00AA0D63"/>
    <w:rsid w:val="00AB3874"/>
    <w:rsid w:val="00AD13CA"/>
    <w:rsid w:val="00AD2E24"/>
    <w:rsid w:val="00AD3152"/>
    <w:rsid w:val="00AD66BA"/>
    <w:rsid w:val="00AF28A9"/>
    <w:rsid w:val="00AF2C2D"/>
    <w:rsid w:val="00AF3DD1"/>
    <w:rsid w:val="00B04314"/>
    <w:rsid w:val="00B20757"/>
    <w:rsid w:val="00B52BBB"/>
    <w:rsid w:val="00BE40C1"/>
    <w:rsid w:val="00BF227D"/>
    <w:rsid w:val="00BF4CB2"/>
    <w:rsid w:val="00BF7CDE"/>
    <w:rsid w:val="00C203FE"/>
    <w:rsid w:val="00C23C07"/>
    <w:rsid w:val="00C376E5"/>
    <w:rsid w:val="00C45878"/>
    <w:rsid w:val="00C77C33"/>
    <w:rsid w:val="00C95600"/>
    <w:rsid w:val="00CB09E9"/>
    <w:rsid w:val="00CC6A84"/>
    <w:rsid w:val="00CE451F"/>
    <w:rsid w:val="00CE5B1C"/>
    <w:rsid w:val="00CF4A1F"/>
    <w:rsid w:val="00D01C43"/>
    <w:rsid w:val="00D11339"/>
    <w:rsid w:val="00D36BE9"/>
    <w:rsid w:val="00D4369C"/>
    <w:rsid w:val="00D5271C"/>
    <w:rsid w:val="00D6303A"/>
    <w:rsid w:val="00D64F2B"/>
    <w:rsid w:val="00D74F3B"/>
    <w:rsid w:val="00D81094"/>
    <w:rsid w:val="00D95F96"/>
    <w:rsid w:val="00DB796A"/>
    <w:rsid w:val="00E155A8"/>
    <w:rsid w:val="00E43972"/>
    <w:rsid w:val="00E5156E"/>
    <w:rsid w:val="00E65645"/>
    <w:rsid w:val="00E71C2E"/>
    <w:rsid w:val="00E8252B"/>
    <w:rsid w:val="00E92F3E"/>
    <w:rsid w:val="00EA2BE9"/>
    <w:rsid w:val="00EA7018"/>
    <w:rsid w:val="00ED799B"/>
    <w:rsid w:val="00EE2935"/>
    <w:rsid w:val="00F06BA4"/>
    <w:rsid w:val="00F26F7F"/>
    <w:rsid w:val="00F47626"/>
    <w:rsid w:val="00F50A63"/>
    <w:rsid w:val="00F615EE"/>
    <w:rsid w:val="00F618DE"/>
    <w:rsid w:val="00F76E95"/>
    <w:rsid w:val="00F83E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752D2"/>
  <w15:chartTrackingRefBased/>
  <w15:docId w15:val="{D78AA7F2-7B7C-4394-AFF2-6BE90F95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3CB8"/>
    <w:pPr>
      <w:spacing w:after="120" w:line="276" w:lineRule="auto"/>
    </w:pPr>
  </w:style>
  <w:style w:type="paragraph" w:styleId="Kop1">
    <w:name w:val="heading 1"/>
    <w:basedOn w:val="Standaard"/>
    <w:next w:val="Standaard"/>
    <w:link w:val="Kop1Char"/>
    <w:uiPriority w:val="9"/>
    <w:qFormat/>
    <w:rsid w:val="00AD13CA"/>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5A3856"/>
    <w:pPr>
      <w:keepNext/>
      <w:keepLines/>
      <w:spacing w:before="40" w:after="0"/>
      <w:outlineLvl w:val="1"/>
    </w:pPr>
    <w:rPr>
      <w:rFonts w:asciiTheme="majorHAnsi" w:eastAsiaTheme="majorEastAsia" w:hAnsiTheme="majorHAnsi" w:cstheme="majorBidi"/>
      <w:sz w:val="28"/>
      <w:szCs w:val="26"/>
    </w:rPr>
  </w:style>
  <w:style w:type="paragraph" w:styleId="Kop3">
    <w:name w:val="heading 3"/>
    <w:basedOn w:val="Standaard"/>
    <w:next w:val="Standaard"/>
    <w:link w:val="Kop3Char"/>
    <w:uiPriority w:val="9"/>
    <w:unhideWhenUsed/>
    <w:qFormat/>
    <w:rsid w:val="00F76E95"/>
    <w:pPr>
      <w:keepNext/>
      <w:keepLines/>
      <w:spacing w:before="40" w:after="0"/>
      <w:outlineLvl w:val="2"/>
    </w:pPr>
    <w:rPr>
      <w:rFonts w:asciiTheme="majorHAnsi" w:eastAsiaTheme="majorEastAsia" w:hAnsiTheme="majorHAnsi"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13CA"/>
    <w:rPr>
      <w:rFonts w:asciiTheme="majorHAnsi" w:eastAsiaTheme="majorEastAsia" w:hAnsiTheme="majorHAnsi" w:cstheme="majorBidi"/>
      <w:sz w:val="32"/>
      <w:szCs w:val="32"/>
    </w:rPr>
  </w:style>
  <w:style w:type="paragraph" w:styleId="Kopvaninhoudsopgave">
    <w:name w:val="TOC Heading"/>
    <w:basedOn w:val="Kop1"/>
    <w:next w:val="Standaard"/>
    <w:uiPriority w:val="39"/>
    <w:unhideWhenUsed/>
    <w:qFormat/>
    <w:rsid w:val="00BE40C1"/>
    <w:pPr>
      <w:spacing w:line="259" w:lineRule="auto"/>
      <w:outlineLvl w:val="9"/>
    </w:pPr>
    <w:rPr>
      <w:lang w:eastAsia="nl-NL"/>
    </w:rPr>
  </w:style>
  <w:style w:type="paragraph" w:styleId="Koptekst">
    <w:name w:val="header"/>
    <w:basedOn w:val="Standaard"/>
    <w:link w:val="KoptekstChar"/>
    <w:uiPriority w:val="99"/>
    <w:unhideWhenUsed/>
    <w:rsid w:val="005A3856"/>
    <w:pPr>
      <w:tabs>
        <w:tab w:val="center" w:pos="4536"/>
        <w:tab w:val="right" w:pos="9072"/>
      </w:tabs>
      <w:spacing w:after="0" w:line="240" w:lineRule="auto"/>
    </w:pPr>
    <w:rPr>
      <w:sz w:val="18"/>
    </w:rPr>
  </w:style>
  <w:style w:type="character" w:customStyle="1" w:styleId="KoptekstChar">
    <w:name w:val="Koptekst Char"/>
    <w:basedOn w:val="Standaardalinea-lettertype"/>
    <w:link w:val="Koptekst"/>
    <w:uiPriority w:val="99"/>
    <w:rsid w:val="005A3856"/>
    <w:rPr>
      <w:sz w:val="18"/>
    </w:rPr>
  </w:style>
  <w:style w:type="paragraph" w:styleId="Voettekst">
    <w:name w:val="footer"/>
    <w:basedOn w:val="Standaard"/>
    <w:link w:val="VoettekstChar"/>
    <w:uiPriority w:val="99"/>
    <w:unhideWhenUsed/>
    <w:rsid w:val="005A3856"/>
    <w:pPr>
      <w:tabs>
        <w:tab w:val="center" w:pos="4536"/>
        <w:tab w:val="right" w:pos="9072"/>
      </w:tabs>
      <w:spacing w:after="0" w:line="240" w:lineRule="auto"/>
    </w:pPr>
    <w:rPr>
      <w:sz w:val="18"/>
    </w:rPr>
  </w:style>
  <w:style w:type="character" w:customStyle="1" w:styleId="VoettekstChar">
    <w:name w:val="Voettekst Char"/>
    <w:basedOn w:val="Standaardalinea-lettertype"/>
    <w:link w:val="Voettekst"/>
    <w:uiPriority w:val="99"/>
    <w:rsid w:val="005A3856"/>
    <w:rPr>
      <w:sz w:val="18"/>
    </w:rPr>
  </w:style>
  <w:style w:type="character" w:customStyle="1" w:styleId="Kop2Char">
    <w:name w:val="Kop 2 Char"/>
    <w:basedOn w:val="Standaardalinea-lettertype"/>
    <w:link w:val="Kop2"/>
    <w:uiPriority w:val="9"/>
    <w:rsid w:val="005A3856"/>
    <w:rPr>
      <w:rFonts w:asciiTheme="majorHAnsi" w:eastAsiaTheme="majorEastAsia" w:hAnsiTheme="majorHAnsi" w:cstheme="majorBidi"/>
      <w:sz w:val="28"/>
      <w:szCs w:val="26"/>
    </w:rPr>
  </w:style>
  <w:style w:type="table" w:styleId="Tabelraster">
    <w:name w:val="Table Grid"/>
    <w:basedOn w:val="Standaardtabel"/>
    <w:uiPriority w:val="59"/>
    <w:rsid w:val="00AF3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AF28A9"/>
    <w:pPr>
      <w:spacing w:after="100"/>
    </w:pPr>
  </w:style>
  <w:style w:type="paragraph" w:styleId="Inhopg2">
    <w:name w:val="toc 2"/>
    <w:basedOn w:val="Standaard"/>
    <w:next w:val="Standaard"/>
    <w:autoRedefine/>
    <w:uiPriority w:val="39"/>
    <w:unhideWhenUsed/>
    <w:rsid w:val="00AF28A9"/>
    <w:pPr>
      <w:spacing w:after="100"/>
      <w:ind w:left="220"/>
    </w:pPr>
  </w:style>
  <w:style w:type="character" w:styleId="Hyperlink">
    <w:name w:val="Hyperlink"/>
    <w:basedOn w:val="Standaardalinea-lettertype"/>
    <w:uiPriority w:val="99"/>
    <w:unhideWhenUsed/>
    <w:rsid w:val="00AF28A9"/>
    <w:rPr>
      <w:color w:val="0563C1" w:themeColor="hyperlink"/>
      <w:u w:val="single"/>
    </w:rPr>
  </w:style>
  <w:style w:type="paragraph" w:styleId="Titel">
    <w:name w:val="Title"/>
    <w:basedOn w:val="Standaard"/>
    <w:next w:val="Standaard"/>
    <w:link w:val="TitelChar"/>
    <w:uiPriority w:val="10"/>
    <w:qFormat/>
    <w:rsid w:val="0046251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elChar">
    <w:name w:val="Titel Char"/>
    <w:basedOn w:val="Standaardalinea-lettertype"/>
    <w:link w:val="Titel"/>
    <w:uiPriority w:val="10"/>
    <w:rsid w:val="00462517"/>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Kop3Char">
    <w:name w:val="Kop 3 Char"/>
    <w:basedOn w:val="Standaardalinea-lettertype"/>
    <w:link w:val="Kop3"/>
    <w:uiPriority w:val="9"/>
    <w:rsid w:val="00F76E95"/>
    <w:rPr>
      <w:rFonts w:asciiTheme="majorHAnsi" w:eastAsiaTheme="majorEastAsia" w:hAnsiTheme="majorHAnsi" w:cstheme="majorBidi"/>
      <w:sz w:val="24"/>
      <w:szCs w:val="24"/>
    </w:rPr>
  </w:style>
  <w:style w:type="paragraph" w:styleId="Inhopg3">
    <w:name w:val="toc 3"/>
    <w:basedOn w:val="Standaard"/>
    <w:next w:val="Standaard"/>
    <w:autoRedefine/>
    <w:uiPriority w:val="39"/>
    <w:unhideWhenUsed/>
    <w:rsid w:val="007F4A97"/>
    <w:pPr>
      <w:spacing w:after="100"/>
      <w:ind w:left="440"/>
    </w:pPr>
  </w:style>
  <w:style w:type="character" w:styleId="Tekstvantijdelijkeaanduiding">
    <w:name w:val="Placeholder Text"/>
    <w:basedOn w:val="Standaardalinea-lettertype"/>
    <w:uiPriority w:val="99"/>
    <w:semiHidden/>
    <w:rsid w:val="00743DB5"/>
    <w:rPr>
      <w:color w:val="808080"/>
    </w:rPr>
  </w:style>
  <w:style w:type="paragraph" w:styleId="Plattetekst">
    <w:name w:val="Body Text"/>
    <w:basedOn w:val="Standaard"/>
    <w:link w:val="PlattetekstChar"/>
    <w:semiHidden/>
    <w:rsid w:val="006A5026"/>
    <w:pPr>
      <w:suppressAutoHyphens/>
    </w:pPr>
    <w:rPr>
      <w:rFonts w:ascii="Calibri" w:eastAsia="SimSun" w:hAnsi="Calibri" w:cs="Times New Roman"/>
      <w:noProof/>
      <w:lang w:eastAsia="ar-SA"/>
    </w:rPr>
  </w:style>
  <w:style w:type="character" w:customStyle="1" w:styleId="PlattetekstChar">
    <w:name w:val="Platte tekst Char"/>
    <w:basedOn w:val="Standaardalinea-lettertype"/>
    <w:link w:val="Plattetekst"/>
    <w:semiHidden/>
    <w:rsid w:val="006A5026"/>
    <w:rPr>
      <w:rFonts w:ascii="Calibri" w:eastAsia="SimSun" w:hAnsi="Calibri" w:cs="Times New Roman"/>
      <w:noProof/>
      <w:lang w:eastAsia="ar-SA"/>
    </w:rPr>
  </w:style>
  <w:style w:type="character" w:styleId="Nadruk">
    <w:name w:val="Emphasis"/>
    <w:basedOn w:val="Standaardalinea-lettertype"/>
    <w:qFormat/>
    <w:rsid w:val="006A5026"/>
    <w:rPr>
      <w:i/>
      <w:iCs/>
    </w:rPr>
  </w:style>
  <w:style w:type="paragraph" w:styleId="Lijstalinea">
    <w:name w:val="List Paragraph"/>
    <w:basedOn w:val="Standaard"/>
    <w:uiPriority w:val="34"/>
    <w:qFormat/>
    <w:rsid w:val="00A576D5"/>
    <w:pPr>
      <w:ind w:left="720"/>
      <w:contextualSpacing/>
    </w:pPr>
  </w:style>
  <w:style w:type="character" w:styleId="Onopgelostemelding">
    <w:name w:val="Unresolved Mention"/>
    <w:basedOn w:val="Standaardalinea-lettertype"/>
    <w:uiPriority w:val="99"/>
    <w:semiHidden/>
    <w:unhideWhenUsed/>
    <w:rsid w:val="00AA0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vanuuden@kw1c.nl"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bram.hesen@edu-kw1c.n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h\AppData\Local\Packages\microsoft.windowscommunicationsapps_8wekyb3d8bbwe\LocalState\Files\S0\2971\Attachments\PlanVanAanpak%5b4532%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278C8539D04022B732F0DF91FA408B"/>
        <w:category>
          <w:name w:val="Algemeen"/>
          <w:gallery w:val="placeholder"/>
        </w:category>
        <w:types>
          <w:type w:val="bbPlcHdr"/>
        </w:types>
        <w:behaviors>
          <w:behavior w:val="content"/>
        </w:behaviors>
        <w:guid w:val="{14627900-DC1B-422D-B54A-3097CBAC6C96}"/>
      </w:docPartPr>
      <w:docPartBody>
        <w:p w:rsidR="00004D85" w:rsidRDefault="00E2039D">
          <w:pPr>
            <w:pStyle w:val="A3278C8539D04022B732F0DF91FA408B"/>
          </w:pPr>
          <w:r w:rsidRPr="009B469B">
            <w:rPr>
              <w:rStyle w:val="Tekstvantijdelijkeaanduiding"/>
            </w:rPr>
            <w:t>[Auteur]</w:t>
          </w:r>
        </w:p>
      </w:docPartBody>
    </w:docPart>
    <w:docPart>
      <w:docPartPr>
        <w:name w:val="8A27F6EFFA85471B80AAA17C8905B8F3"/>
        <w:category>
          <w:name w:val="Algemeen"/>
          <w:gallery w:val="placeholder"/>
        </w:category>
        <w:types>
          <w:type w:val="bbPlcHdr"/>
        </w:types>
        <w:behaviors>
          <w:behavior w:val="content"/>
        </w:behaviors>
        <w:guid w:val="{78D9E4AA-FA02-4D2E-8FC9-49B75EDCF58B}"/>
      </w:docPartPr>
      <w:docPartBody>
        <w:p w:rsidR="00004D85" w:rsidRDefault="00E2039D">
          <w:pPr>
            <w:pStyle w:val="8A27F6EFFA85471B80AAA17C8905B8F3"/>
          </w:pPr>
          <w:r w:rsidRPr="009B469B">
            <w:rPr>
              <w:rStyle w:val="Tekstvantijdelijkeaanduiding"/>
            </w:rPr>
            <w:t>[Auteur]</w:t>
          </w:r>
        </w:p>
      </w:docPartBody>
    </w:docPart>
    <w:docPart>
      <w:docPartPr>
        <w:name w:val="D28A6BA5FA2944F9879075FA335F7371"/>
        <w:category>
          <w:name w:val="Algemeen"/>
          <w:gallery w:val="placeholder"/>
        </w:category>
        <w:types>
          <w:type w:val="bbPlcHdr"/>
        </w:types>
        <w:behaviors>
          <w:behavior w:val="content"/>
        </w:behaviors>
        <w:guid w:val="{B40B37B0-069D-4B64-8CA8-3FE23B1C8F81}"/>
      </w:docPartPr>
      <w:docPartBody>
        <w:p w:rsidR="00004D85" w:rsidRDefault="00E2039D">
          <w:pPr>
            <w:pStyle w:val="D28A6BA5FA2944F9879075FA335F7371"/>
          </w:pPr>
          <w:r w:rsidRPr="009B469B">
            <w:rPr>
              <w:rStyle w:val="Tekstvantijdelijkeaanduiding"/>
            </w:rPr>
            <w:t>[Auteur]</w:t>
          </w:r>
        </w:p>
      </w:docPartBody>
    </w:docPart>
    <w:docPart>
      <w:docPartPr>
        <w:name w:val="A6F5E063BBDD4A7CB483688C452E0CAE"/>
        <w:category>
          <w:name w:val="Algemeen"/>
          <w:gallery w:val="placeholder"/>
        </w:category>
        <w:types>
          <w:type w:val="bbPlcHdr"/>
        </w:types>
        <w:behaviors>
          <w:behavior w:val="content"/>
        </w:behaviors>
        <w:guid w:val="{615C5BB1-CA55-45C9-95A1-225121AA59DE}"/>
      </w:docPartPr>
      <w:docPartBody>
        <w:p w:rsidR="00004D85" w:rsidRDefault="00E2039D">
          <w:pPr>
            <w:pStyle w:val="A6F5E063BBDD4A7CB483688C452E0CAE"/>
          </w:pPr>
          <w:r w:rsidRPr="009B469B">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9D"/>
    <w:rsid w:val="00004D85"/>
    <w:rsid w:val="00346CED"/>
    <w:rsid w:val="00E20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278C8539D04022B732F0DF91FA408B">
    <w:name w:val="A3278C8539D04022B732F0DF91FA408B"/>
  </w:style>
  <w:style w:type="paragraph" w:customStyle="1" w:styleId="8A27F6EFFA85471B80AAA17C8905B8F3">
    <w:name w:val="8A27F6EFFA85471B80AAA17C8905B8F3"/>
  </w:style>
  <w:style w:type="paragraph" w:customStyle="1" w:styleId="D28A6BA5FA2944F9879075FA335F7371">
    <w:name w:val="D28A6BA5FA2944F9879075FA335F7371"/>
  </w:style>
  <w:style w:type="paragraph" w:customStyle="1" w:styleId="A6F5E063BBDD4A7CB483688C452E0CAE">
    <w:name w:val="A6F5E063BBDD4A7CB483688C452E0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E360-2D11-404E-9111-BF2D35FDD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PlanVanAanpak[4532].dotx</Template>
  <TotalTime>421</TotalTime>
  <Pages>15</Pages>
  <Words>1421</Words>
  <Characters>8101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Hesen</dc:creator>
  <cp:keywords/>
  <dc:description/>
  <cp:lastModifiedBy>TheGamingBram TGB</cp:lastModifiedBy>
  <cp:revision>117</cp:revision>
  <dcterms:created xsi:type="dcterms:W3CDTF">2022-11-17T10:12:00Z</dcterms:created>
  <dcterms:modified xsi:type="dcterms:W3CDTF">2022-11-25T10:20:00Z</dcterms:modified>
</cp:coreProperties>
</file>