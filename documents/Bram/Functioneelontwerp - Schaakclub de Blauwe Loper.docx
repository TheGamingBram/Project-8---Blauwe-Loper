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0963" w14:textId="77777777" w:rsidR="00A116D6" w:rsidRPr="001211FE" w:rsidRDefault="00A116D6" w:rsidP="00A116D6">
      <w:pPr>
        <w:jc w:val="center"/>
        <w:rPr>
          <w:rFonts w:ascii="Trebuchet MS" w:hAnsi="Trebuchet MS" w:cs="Times New Roman"/>
          <w:b/>
          <w:bCs/>
          <w:sz w:val="28"/>
          <w:szCs w:val="28"/>
        </w:rPr>
      </w:pPr>
      <w:r w:rsidRPr="00A116D6">
        <w:rPr>
          <w:rFonts w:ascii="Trebuchet MS" w:hAnsi="Trebuchet MS" w:cs="Times New Roman"/>
          <w:b/>
          <w:bCs/>
          <w:sz w:val="40"/>
          <w:szCs w:val="40"/>
        </w:rPr>
        <w:t>Functioneel</w:t>
      </w:r>
      <w:r w:rsidRPr="001211FE">
        <w:rPr>
          <w:rFonts w:ascii="Trebuchet MS" w:hAnsi="Trebuchet MS" w:cs="Times New Roman"/>
          <w:b/>
          <w:bCs/>
          <w:sz w:val="28"/>
          <w:szCs w:val="28"/>
        </w:rPr>
        <w:t xml:space="preserve"> </w:t>
      </w:r>
      <w:r w:rsidRPr="00A116D6">
        <w:rPr>
          <w:rFonts w:ascii="Trebuchet MS" w:hAnsi="Trebuchet MS" w:cs="Times New Roman"/>
          <w:b/>
          <w:bCs/>
          <w:sz w:val="40"/>
          <w:szCs w:val="40"/>
        </w:rPr>
        <w:t>ontwerp</w:t>
      </w:r>
    </w:p>
    <w:p w14:paraId="2EFFE9F1" w14:textId="77777777" w:rsidR="00A116D6" w:rsidRDefault="00A116D6" w:rsidP="00A116D6">
      <w:pPr>
        <w:jc w:val="center"/>
        <w:rPr>
          <w:rFonts w:ascii="Trebuchet MS" w:hAnsi="Trebuchet MS" w:cs="Times New Roman"/>
          <w:b/>
          <w:bCs/>
          <w:sz w:val="28"/>
          <w:szCs w:val="28"/>
        </w:rPr>
      </w:pPr>
    </w:p>
    <w:p w14:paraId="2ABE8743" w14:textId="2332A332" w:rsidR="00A116D6" w:rsidRPr="001F7830" w:rsidRDefault="00A116D6" w:rsidP="00A116D6">
      <w:pPr>
        <w:jc w:val="center"/>
        <w:rPr>
          <w:rFonts w:ascii="Trebuchet MS" w:hAnsi="Trebuchet MS" w:cs="Times New Roman"/>
          <w:sz w:val="40"/>
          <w:szCs w:val="40"/>
        </w:rPr>
      </w:pPr>
      <w:r w:rsidRPr="001F7830">
        <w:rPr>
          <w:rFonts w:ascii="Trebuchet MS" w:hAnsi="Trebuchet MS" w:cs="Times New Roman"/>
          <w:b/>
          <w:bCs/>
          <w:sz w:val="40"/>
          <w:szCs w:val="40"/>
        </w:rPr>
        <w:t xml:space="preserve">Project: </w:t>
      </w:r>
      <w:r w:rsidR="007137CB" w:rsidRPr="00AB3874">
        <w:rPr>
          <w:i/>
          <w:iCs/>
          <w:sz w:val="48"/>
          <w:szCs w:val="48"/>
        </w:rPr>
        <w:t>Schaakclub de Blauwe Loper</w:t>
      </w:r>
    </w:p>
    <w:p w14:paraId="6A57DE78" w14:textId="77777777" w:rsidR="00A116D6" w:rsidRDefault="00A116D6">
      <w:pPr>
        <w:rPr>
          <w:rFonts w:ascii="Trebuchet MS" w:hAnsi="Trebuchet MS" w:cs="Times New Roman"/>
          <w:b/>
          <w:bCs/>
          <w:sz w:val="40"/>
          <w:szCs w:val="40"/>
        </w:rPr>
      </w:pPr>
    </w:p>
    <w:p w14:paraId="47FE8639" w14:textId="77777777" w:rsidR="00A116D6" w:rsidRDefault="00A116D6" w:rsidP="00A116D6">
      <w:pPr>
        <w:jc w:val="center"/>
        <w:rPr>
          <w:rFonts w:ascii="Trebuchet MS" w:hAnsi="Trebuchet MS" w:cs="Times New Roman"/>
          <w:b/>
          <w:bCs/>
          <w:sz w:val="40"/>
          <w:szCs w:val="40"/>
        </w:rPr>
      </w:pPr>
    </w:p>
    <w:p w14:paraId="0A701060" w14:textId="77777777" w:rsidR="00A116D6" w:rsidRDefault="00A116D6">
      <w:pPr>
        <w:rPr>
          <w:rFonts w:ascii="Trebuchet MS" w:hAnsi="Trebuchet MS" w:cs="Times New Roman"/>
          <w:b/>
          <w:bCs/>
          <w:sz w:val="40"/>
          <w:szCs w:val="40"/>
        </w:rPr>
      </w:pPr>
    </w:p>
    <w:p w14:paraId="0830FA49" w14:textId="77777777" w:rsidR="001211FE" w:rsidRPr="001211FE" w:rsidRDefault="001211FE">
      <w:pPr>
        <w:rPr>
          <w:rFonts w:ascii="Trebuchet MS" w:hAnsi="Trebuchet MS" w:cs="Times New Roman"/>
          <w:b/>
          <w:bCs/>
          <w:sz w:val="28"/>
          <w:szCs w:val="28"/>
        </w:rPr>
      </w:pPr>
    </w:p>
    <w:p w14:paraId="59FE79F7" w14:textId="77777777" w:rsidR="001211FE" w:rsidRDefault="001211FE"/>
    <w:p w14:paraId="1299E275" w14:textId="77777777" w:rsidR="008B5157" w:rsidRDefault="008B5157"/>
    <w:p w14:paraId="3491614B" w14:textId="77777777" w:rsidR="008B5157" w:rsidRDefault="008B5157">
      <w:r>
        <w:rPr>
          <w:rFonts w:ascii="Trebuchet MS" w:hAnsi="Trebuchet MS" w:cs="Times New Roman"/>
          <w:b/>
          <w:bCs/>
          <w:noProof/>
          <w:sz w:val="28"/>
          <w:szCs w:val="28"/>
        </w:rPr>
        <w:drawing>
          <wp:anchor distT="0" distB="0" distL="114300" distR="114300" simplePos="0" relativeHeight="251668480" behindDoc="0" locked="0" layoutInCell="1" allowOverlap="1" wp14:anchorId="75663801" wp14:editId="6D7F8143">
            <wp:simplePos x="0" y="0"/>
            <wp:positionH relativeFrom="margin">
              <wp:align>center</wp:align>
            </wp:positionH>
            <wp:positionV relativeFrom="paragraph">
              <wp:posOffset>349819</wp:posOffset>
            </wp:positionV>
            <wp:extent cx="1854000" cy="1530000"/>
            <wp:effectExtent l="0" t="0" r="0" b="0"/>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1854000" cy="1530000"/>
                    </a:xfrm>
                    <a:prstGeom prst="rect">
                      <a:avLst/>
                    </a:prstGeom>
                  </pic:spPr>
                </pic:pic>
              </a:graphicData>
            </a:graphic>
            <wp14:sizeRelH relativeFrom="margin">
              <wp14:pctWidth>0</wp14:pctWidth>
            </wp14:sizeRelH>
            <wp14:sizeRelV relativeFrom="margin">
              <wp14:pctHeight>0</wp14:pctHeight>
            </wp14:sizeRelV>
          </wp:anchor>
        </w:drawing>
      </w:r>
    </w:p>
    <w:p w14:paraId="484E5C54" w14:textId="77777777" w:rsidR="008B5157" w:rsidRDefault="008B5157"/>
    <w:p w14:paraId="0138D371" w14:textId="77777777" w:rsidR="008B5157" w:rsidRDefault="008B5157"/>
    <w:p w14:paraId="7C14501E" w14:textId="77777777" w:rsidR="008B5157" w:rsidRDefault="008B5157"/>
    <w:p w14:paraId="32528656" w14:textId="77777777" w:rsidR="008B5157" w:rsidRDefault="008B5157"/>
    <w:p w14:paraId="22F864CA" w14:textId="77777777" w:rsidR="008B5157" w:rsidRDefault="008B5157"/>
    <w:p w14:paraId="2E3F612A" w14:textId="77777777" w:rsidR="001211FE" w:rsidRDefault="004B1B5C">
      <w:r w:rsidRPr="00EA58C7">
        <w:rPr>
          <w:noProof/>
          <w:lang w:eastAsia="nl-NL"/>
        </w:rPr>
        <mc:AlternateContent>
          <mc:Choice Requires="wps">
            <w:drawing>
              <wp:anchor distT="0" distB="0" distL="114300" distR="114300" simplePos="0" relativeHeight="251670528" behindDoc="0" locked="0" layoutInCell="1" allowOverlap="1" wp14:anchorId="4F8ECDC4" wp14:editId="3478BDBB">
                <wp:simplePos x="0" y="0"/>
                <wp:positionH relativeFrom="margin">
                  <wp:align>center</wp:align>
                </wp:positionH>
                <wp:positionV relativeFrom="paragraph">
                  <wp:posOffset>1003289</wp:posOffset>
                </wp:positionV>
                <wp:extent cx="2514600" cy="917575"/>
                <wp:effectExtent l="0" t="0" r="1905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17575"/>
                        </a:xfrm>
                        <a:prstGeom prst="rect">
                          <a:avLst/>
                        </a:prstGeom>
                        <a:solidFill>
                          <a:srgbClr val="FFFFFF"/>
                        </a:solidFill>
                        <a:ln w="9525">
                          <a:solidFill>
                            <a:srgbClr val="000000"/>
                          </a:solidFill>
                          <a:miter lim="800000"/>
                          <a:headEnd/>
                          <a:tailEnd/>
                        </a:ln>
                      </wps:spPr>
                      <wps:txbx>
                        <w:txbxContent>
                          <w:p w14:paraId="26883C58" w14:textId="77777777" w:rsidR="004B1B5C" w:rsidRDefault="004B1B5C" w:rsidP="004B1B5C">
                            <w:r>
                              <w:t xml:space="preserve">Naam: </w:t>
                            </w:r>
                            <w:r w:rsidR="00315C5B">
                              <w:fldChar w:fldCharType="begin"/>
                            </w:r>
                            <w:r w:rsidR="00315C5B">
                              <w:instrText xml:space="preserve"> AUTHOR   \* MERGEFORMAT </w:instrText>
                            </w:r>
                            <w:r w:rsidR="00315C5B">
                              <w:fldChar w:fldCharType="separate"/>
                            </w:r>
                            <w:r w:rsidR="007137CB">
                              <w:rPr>
                                <w:noProof/>
                              </w:rPr>
                              <w:t>TheGamingBram TGB</w:t>
                            </w:r>
                            <w:r w:rsidR="00315C5B">
                              <w:rPr>
                                <w:noProof/>
                              </w:rPr>
                              <w:fldChar w:fldCharType="end"/>
                            </w:r>
                          </w:p>
                          <w:p w14:paraId="537FBCEE" w14:textId="13F9A336" w:rsidR="004B1B5C" w:rsidRDefault="004B1B5C" w:rsidP="004B1B5C">
                            <w:r>
                              <w:t xml:space="preserve">Studentnummer: </w:t>
                            </w:r>
                            <w:r w:rsidR="007137CB">
                              <w:rPr>
                                <w:i/>
                                <w:iCs/>
                              </w:rPr>
                              <w:t>0078969</w:t>
                            </w:r>
                          </w:p>
                          <w:p w14:paraId="667FE2CE" w14:textId="77777777" w:rsidR="004B1B5C" w:rsidRDefault="004B1B5C" w:rsidP="004B1B5C">
                            <w:r>
                              <w:t xml:space="preserve">Datum: </w:t>
                            </w:r>
                            <w:r>
                              <w:fldChar w:fldCharType="begin"/>
                            </w:r>
                            <w:r>
                              <w:instrText xml:space="preserve"> CREATEDATE  \@ "dddd d MMMM yyyy"  \* MERGEFORMAT </w:instrText>
                            </w:r>
                            <w:r>
                              <w:fldChar w:fldCharType="separate"/>
                            </w:r>
                            <w:r w:rsidR="007137CB">
                              <w:rPr>
                                <w:noProof/>
                              </w:rPr>
                              <w:t>vrijdag 25 november 2022</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ECDC4" id="_x0000_t202" coordsize="21600,21600" o:spt="202" path="m,l,21600r21600,l21600,xe">
                <v:stroke joinstyle="miter"/>
                <v:path gradientshapeok="t" o:connecttype="rect"/>
              </v:shapetype>
              <v:shape id="Tekstvak 2" o:spid="_x0000_s1026" type="#_x0000_t202" style="position:absolute;margin-left:0;margin-top:79pt;width:198pt;height:72.25pt;z-index:25167052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">
                <v:textbox style="mso-fit-shape-to-text:t">
                  <w:txbxContent>
                    <w:p w14:paraId="26883C58" w14:textId="77777777" w:rsidR="004B1B5C" w:rsidRDefault="004B1B5C" w:rsidP="004B1B5C">
                      <w:r>
                        <w:t xml:space="preserve">Naam: </w:t>
                      </w:r>
                      <w:r w:rsidR="00315C5B">
                        <w:fldChar w:fldCharType="begin"/>
                      </w:r>
                      <w:r w:rsidR="00315C5B">
                        <w:instrText xml:space="preserve"> AUTHOR   \* MERGEFORMAT </w:instrText>
                      </w:r>
                      <w:r w:rsidR="00315C5B">
                        <w:fldChar w:fldCharType="separate"/>
                      </w:r>
                      <w:r w:rsidR="007137CB">
                        <w:rPr>
                          <w:noProof/>
                        </w:rPr>
                        <w:t>TheGamingBram TGB</w:t>
                      </w:r>
                      <w:r w:rsidR="00315C5B">
                        <w:rPr>
                          <w:noProof/>
                        </w:rPr>
                        <w:fldChar w:fldCharType="end"/>
                      </w:r>
                    </w:p>
                    <w:p w14:paraId="537FBCEE" w14:textId="13F9A336" w:rsidR="004B1B5C" w:rsidRDefault="004B1B5C" w:rsidP="004B1B5C">
                      <w:r>
                        <w:t xml:space="preserve">Studentnummer: </w:t>
                      </w:r>
                      <w:r w:rsidR="007137CB">
                        <w:rPr>
                          <w:i/>
                          <w:iCs/>
                        </w:rPr>
                        <w:t>0078969</w:t>
                      </w:r>
                    </w:p>
                    <w:p w14:paraId="667FE2CE" w14:textId="77777777" w:rsidR="004B1B5C" w:rsidRDefault="004B1B5C" w:rsidP="004B1B5C">
                      <w:r>
                        <w:t xml:space="preserve">Datum: </w:t>
                      </w:r>
                      <w:r>
                        <w:fldChar w:fldCharType="begin"/>
                      </w:r>
                      <w:r>
                        <w:instrText xml:space="preserve"> CREATEDATE  \@ "dddd d MMMM yyyy"  \* MERGEFORMAT </w:instrText>
                      </w:r>
                      <w:r>
                        <w:fldChar w:fldCharType="separate"/>
                      </w:r>
                      <w:r w:rsidR="007137CB">
                        <w:rPr>
                          <w:noProof/>
                        </w:rPr>
                        <w:t>vrijdag 25 november 2022</w:t>
                      </w:r>
                      <w:r>
                        <w:fldChar w:fldCharType="end"/>
                      </w:r>
                    </w:p>
                  </w:txbxContent>
                </v:textbox>
                <w10:wrap anchorx="margin"/>
              </v:shape>
            </w:pict>
          </mc:Fallback>
        </mc:AlternateContent>
      </w:r>
    </w:p>
    <w:p w14:paraId="507F628C" w14:textId="77777777" w:rsidR="004B1B5C" w:rsidRDefault="004B1B5C" w:rsidP="00A116D6">
      <w:pPr>
        <w:jc w:val="center"/>
        <w:rPr>
          <w:rFonts w:ascii="Trebuchet MS" w:hAnsi="Trebuchet MS" w:cs="Times New Roman"/>
          <w:sz w:val="28"/>
          <w:szCs w:val="28"/>
        </w:rPr>
        <w:sectPr w:rsidR="004B1B5C">
          <w:footerReference w:type="defaul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sz w:val="22"/>
          <w:szCs w:val="22"/>
          <w:lang w:eastAsia="en-US"/>
        </w:rPr>
        <w:id w:val="1251848261"/>
        <w:docPartObj>
          <w:docPartGallery w:val="Table of Contents"/>
          <w:docPartUnique/>
        </w:docPartObj>
      </w:sdtPr>
      <w:sdtEndPr>
        <w:rPr>
          <w:b/>
          <w:bCs/>
        </w:rPr>
      </w:sdtEndPr>
      <w:sdtContent>
        <w:p w14:paraId="41F469FA" w14:textId="77777777" w:rsidR="001211FE" w:rsidRDefault="001211FE">
          <w:pPr>
            <w:pStyle w:val="TOCHeading"/>
          </w:pPr>
          <w:r>
            <w:t>Inhoud</w:t>
          </w:r>
          <w:r w:rsidR="004B1B5C">
            <w:t>sopgave</w:t>
          </w:r>
        </w:p>
        <w:p w14:paraId="0E3F2FB1" w14:textId="022C3E91" w:rsidR="00315C5B" w:rsidRDefault="001211FE">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0545610" w:history="1">
            <w:r w:rsidR="00315C5B" w:rsidRPr="00116B24">
              <w:rPr>
                <w:rStyle w:val="Hyperlink"/>
                <w:noProof/>
              </w:rPr>
              <w:t>Inleiding</w:t>
            </w:r>
            <w:r w:rsidR="00315C5B">
              <w:rPr>
                <w:noProof/>
                <w:webHidden/>
              </w:rPr>
              <w:tab/>
            </w:r>
            <w:r w:rsidR="00315C5B">
              <w:rPr>
                <w:noProof/>
                <w:webHidden/>
              </w:rPr>
              <w:fldChar w:fldCharType="begin"/>
            </w:r>
            <w:r w:rsidR="00315C5B">
              <w:rPr>
                <w:noProof/>
                <w:webHidden/>
              </w:rPr>
              <w:instrText xml:space="preserve"> PAGEREF _Toc120545610 \h </w:instrText>
            </w:r>
            <w:r w:rsidR="00315C5B">
              <w:rPr>
                <w:noProof/>
                <w:webHidden/>
              </w:rPr>
            </w:r>
            <w:r w:rsidR="00315C5B">
              <w:rPr>
                <w:noProof/>
                <w:webHidden/>
              </w:rPr>
              <w:fldChar w:fldCharType="separate"/>
            </w:r>
            <w:r w:rsidR="00315C5B">
              <w:rPr>
                <w:noProof/>
                <w:webHidden/>
              </w:rPr>
              <w:t>1</w:t>
            </w:r>
            <w:r w:rsidR="00315C5B">
              <w:rPr>
                <w:noProof/>
                <w:webHidden/>
              </w:rPr>
              <w:fldChar w:fldCharType="end"/>
            </w:r>
          </w:hyperlink>
        </w:p>
        <w:p w14:paraId="29155D7D" w14:textId="4E61BB32" w:rsidR="00315C5B" w:rsidRDefault="00315C5B">
          <w:pPr>
            <w:pStyle w:val="TOC1"/>
            <w:tabs>
              <w:tab w:val="right" w:leader="dot" w:pos="9062"/>
            </w:tabs>
            <w:rPr>
              <w:rFonts w:eastAsiaTheme="minorEastAsia"/>
              <w:noProof/>
              <w:lang w:val="en-US"/>
            </w:rPr>
          </w:pPr>
          <w:hyperlink w:anchor="_Toc120545611" w:history="1">
            <w:r w:rsidRPr="00116B24">
              <w:rPr>
                <w:rStyle w:val="Hyperlink"/>
                <w:noProof/>
              </w:rPr>
              <w:t>Betrokkenen</w:t>
            </w:r>
            <w:r>
              <w:rPr>
                <w:noProof/>
                <w:webHidden/>
              </w:rPr>
              <w:tab/>
            </w:r>
            <w:r>
              <w:rPr>
                <w:noProof/>
                <w:webHidden/>
              </w:rPr>
              <w:fldChar w:fldCharType="begin"/>
            </w:r>
            <w:r>
              <w:rPr>
                <w:noProof/>
                <w:webHidden/>
              </w:rPr>
              <w:instrText xml:space="preserve"> PAGEREF _Toc120545611 \h </w:instrText>
            </w:r>
            <w:r>
              <w:rPr>
                <w:noProof/>
                <w:webHidden/>
              </w:rPr>
            </w:r>
            <w:r>
              <w:rPr>
                <w:noProof/>
                <w:webHidden/>
              </w:rPr>
              <w:fldChar w:fldCharType="separate"/>
            </w:r>
            <w:r>
              <w:rPr>
                <w:noProof/>
                <w:webHidden/>
              </w:rPr>
              <w:t>1</w:t>
            </w:r>
            <w:r>
              <w:rPr>
                <w:noProof/>
                <w:webHidden/>
              </w:rPr>
              <w:fldChar w:fldCharType="end"/>
            </w:r>
          </w:hyperlink>
        </w:p>
        <w:p w14:paraId="33B04320" w14:textId="7DFE1FCB" w:rsidR="00315C5B" w:rsidRDefault="00315C5B">
          <w:pPr>
            <w:pStyle w:val="TOC1"/>
            <w:tabs>
              <w:tab w:val="right" w:leader="dot" w:pos="9062"/>
            </w:tabs>
            <w:rPr>
              <w:rFonts w:eastAsiaTheme="minorEastAsia"/>
              <w:noProof/>
              <w:lang w:val="en-US"/>
            </w:rPr>
          </w:pPr>
          <w:hyperlink w:anchor="_Toc120545612" w:history="1">
            <w:r w:rsidRPr="00116B24">
              <w:rPr>
                <w:rStyle w:val="Hyperlink"/>
                <w:noProof/>
              </w:rPr>
              <w:t>Functionaliteiten</w:t>
            </w:r>
            <w:r>
              <w:rPr>
                <w:noProof/>
                <w:webHidden/>
              </w:rPr>
              <w:tab/>
            </w:r>
            <w:r>
              <w:rPr>
                <w:noProof/>
                <w:webHidden/>
              </w:rPr>
              <w:fldChar w:fldCharType="begin"/>
            </w:r>
            <w:r>
              <w:rPr>
                <w:noProof/>
                <w:webHidden/>
              </w:rPr>
              <w:instrText xml:space="preserve"> PAGEREF _Toc120545612 \h </w:instrText>
            </w:r>
            <w:r>
              <w:rPr>
                <w:noProof/>
                <w:webHidden/>
              </w:rPr>
            </w:r>
            <w:r>
              <w:rPr>
                <w:noProof/>
                <w:webHidden/>
              </w:rPr>
              <w:fldChar w:fldCharType="separate"/>
            </w:r>
            <w:r>
              <w:rPr>
                <w:noProof/>
                <w:webHidden/>
              </w:rPr>
              <w:t>2</w:t>
            </w:r>
            <w:r>
              <w:rPr>
                <w:noProof/>
                <w:webHidden/>
              </w:rPr>
              <w:fldChar w:fldCharType="end"/>
            </w:r>
          </w:hyperlink>
        </w:p>
        <w:p w14:paraId="0C0BFDBE" w14:textId="43A74A30" w:rsidR="00315C5B" w:rsidRDefault="00315C5B">
          <w:pPr>
            <w:pStyle w:val="TOC3"/>
            <w:tabs>
              <w:tab w:val="right" w:leader="dot" w:pos="9062"/>
            </w:tabs>
            <w:rPr>
              <w:rFonts w:eastAsiaTheme="minorEastAsia"/>
              <w:noProof/>
              <w:lang w:val="en-US"/>
            </w:rPr>
          </w:pPr>
          <w:hyperlink w:anchor="_Toc120545613" w:history="1">
            <w:r w:rsidRPr="00116B24">
              <w:rPr>
                <w:rStyle w:val="Hyperlink"/>
                <w:noProof/>
              </w:rPr>
              <w:t>1.1 Inloggen op Mijn Schaakclub account</w:t>
            </w:r>
            <w:r>
              <w:rPr>
                <w:noProof/>
                <w:webHidden/>
              </w:rPr>
              <w:tab/>
            </w:r>
            <w:r>
              <w:rPr>
                <w:noProof/>
                <w:webHidden/>
              </w:rPr>
              <w:fldChar w:fldCharType="begin"/>
            </w:r>
            <w:r>
              <w:rPr>
                <w:noProof/>
                <w:webHidden/>
              </w:rPr>
              <w:instrText xml:space="preserve"> PAGEREF _Toc120545613 \h </w:instrText>
            </w:r>
            <w:r>
              <w:rPr>
                <w:noProof/>
                <w:webHidden/>
              </w:rPr>
            </w:r>
            <w:r>
              <w:rPr>
                <w:noProof/>
                <w:webHidden/>
              </w:rPr>
              <w:fldChar w:fldCharType="separate"/>
            </w:r>
            <w:r>
              <w:rPr>
                <w:noProof/>
                <w:webHidden/>
              </w:rPr>
              <w:t>2</w:t>
            </w:r>
            <w:r>
              <w:rPr>
                <w:noProof/>
                <w:webHidden/>
              </w:rPr>
              <w:fldChar w:fldCharType="end"/>
            </w:r>
          </w:hyperlink>
        </w:p>
        <w:p w14:paraId="431210B4" w14:textId="638977DD" w:rsidR="00315C5B" w:rsidRDefault="00315C5B">
          <w:pPr>
            <w:pStyle w:val="TOC3"/>
            <w:tabs>
              <w:tab w:val="right" w:leader="dot" w:pos="9062"/>
            </w:tabs>
            <w:rPr>
              <w:rFonts w:eastAsiaTheme="minorEastAsia"/>
              <w:noProof/>
              <w:lang w:val="en-US"/>
            </w:rPr>
          </w:pPr>
          <w:hyperlink w:anchor="_Toc120545614" w:history="1">
            <w:r w:rsidRPr="00116B24">
              <w:rPr>
                <w:rStyle w:val="Hyperlink"/>
                <w:noProof/>
              </w:rPr>
              <w:t>1.1.1 Inloggen</w:t>
            </w:r>
            <w:r>
              <w:rPr>
                <w:noProof/>
                <w:webHidden/>
              </w:rPr>
              <w:tab/>
            </w:r>
            <w:r>
              <w:rPr>
                <w:noProof/>
                <w:webHidden/>
              </w:rPr>
              <w:fldChar w:fldCharType="begin"/>
            </w:r>
            <w:r>
              <w:rPr>
                <w:noProof/>
                <w:webHidden/>
              </w:rPr>
              <w:instrText xml:space="preserve"> PAGEREF _Toc120545614 \h </w:instrText>
            </w:r>
            <w:r>
              <w:rPr>
                <w:noProof/>
                <w:webHidden/>
              </w:rPr>
            </w:r>
            <w:r>
              <w:rPr>
                <w:noProof/>
                <w:webHidden/>
              </w:rPr>
              <w:fldChar w:fldCharType="separate"/>
            </w:r>
            <w:r>
              <w:rPr>
                <w:noProof/>
                <w:webHidden/>
              </w:rPr>
              <w:t>2</w:t>
            </w:r>
            <w:r>
              <w:rPr>
                <w:noProof/>
                <w:webHidden/>
              </w:rPr>
              <w:fldChar w:fldCharType="end"/>
            </w:r>
          </w:hyperlink>
        </w:p>
        <w:p w14:paraId="2717A973" w14:textId="0B9CC434" w:rsidR="00315C5B" w:rsidRDefault="00315C5B">
          <w:pPr>
            <w:pStyle w:val="TOC3"/>
            <w:tabs>
              <w:tab w:val="right" w:leader="dot" w:pos="9062"/>
            </w:tabs>
            <w:rPr>
              <w:rFonts w:eastAsiaTheme="minorEastAsia"/>
              <w:noProof/>
              <w:lang w:val="en-US"/>
            </w:rPr>
          </w:pPr>
          <w:hyperlink w:anchor="_Toc120545615" w:history="1">
            <w:r w:rsidRPr="00116B24">
              <w:rPr>
                <w:rStyle w:val="Hyperlink"/>
                <w:noProof/>
              </w:rPr>
              <w:t>1.2 Registreren voor een Schaakclub account</w:t>
            </w:r>
            <w:r>
              <w:rPr>
                <w:noProof/>
                <w:webHidden/>
              </w:rPr>
              <w:tab/>
            </w:r>
            <w:r>
              <w:rPr>
                <w:noProof/>
                <w:webHidden/>
              </w:rPr>
              <w:fldChar w:fldCharType="begin"/>
            </w:r>
            <w:r>
              <w:rPr>
                <w:noProof/>
                <w:webHidden/>
              </w:rPr>
              <w:instrText xml:space="preserve"> PAGEREF _Toc120545615 \h </w:instrText>
            </w:r>
            <w:r>
              <w:rPr>
                <w:noProof/>
                <w:webHidden/>
              </w:rPr>
            </w:r>
            <w:r>
              <w:rPr>
                <w:noProof/>
                <w:webHidden/>
              </w:rPr>
              <w:fldChar w:fldCharType="separate"/>
            </w:r>
            <w:r>
              <w:rPr>
                <w:noProof/>
                <w:webHidden/>
              </w:rPr>
              <w:t>2</w:t>
            </w:r>
            <w:r>
              <w:rPr>
                <w:noProof/>
                <w:webHidden/>
              </w:rPr>
              <w:fldChar w:fldCharType="end"/>
            </w:r>
          </w:hyperlink>
        </w:p>
        <w:p w14:paraId="51CC755F" w14:textId="2E99E9A9" w:rsidR="00315C5B" w:rsidRDefault="00315C5B">
          <w:pPr>
            <w:pStyle w:val="TOC3"/>
            <w:tabs>
              <w:tab w:val="right" w:leader="dot" w:pos="9062"/>
            </w:tabs>
            <w:rPr>
              <w:rFonts w:eastAsiaTheme="minorEastAsia"/>
              <w:noProof/>
              <w:lang w:val="en-US"/>
            </w:rPr>
          </w:pPr>
          <w:hyperlink w:anchor="_Toc120545616" w:history="1">
            <w:r w:rsidRPr="00116B24">
              <w:rPr>
                <w:rStyle w:val="Hyperlink"/>
                <w:noProof/>
              </w:rPr>
              <w:t>1.2.1 Registreren</w:t>
            </w:r>
            <w:r>
              <w:rPr>
                <w:noProof/>
                <w:webHidden/>
              </w:rPr>
              <w:tab/>
            </w:r>
            <w:r>
              <w:rPr>
                <w:noProof/>
                <w:webHidden/>
              </w:rPr>
              <w:fldChar w:fldCharType="begin"/>
            </w:r>
            <w:r>
              <w:rPr>
                <w:noProof/>
                <w:webHidden/>
              </w:rPr>
              <w:instrText xml:space="preserve"> PAGEREF _Toc120545616 \h </w:instrText>
            </w:r>
            <w:r>
              <w:rPr>
                <w:noProof/>
                <w:webHidden/>
              </w:rPr>
            </w:r>
            <w:r>
              <w:rPr>
                <w:noProof/>
                <w:webHidden/>
              </w:rPr>
              <w:fldChar w:fldCharType="separate"/>
            </w:r>
            <w:r>
              <w:rPr>
                <w:noProof/>
                <w:webHidden/>
              </w:rPr>
              <w:t>2</w:t>
            </w:r>
            <w:r>
              <w:rPr>
                <w:noProof/>
                <w:webHidden/>
              </w:rPr>
              <w:fldChar w:fldCharType="end"/>
            </w:r>
          </w:hyperlink>
        </w:p>
        <w:p w14:paraId="2BBF9A20" w14:textId="7C380BC5" w:rsidR="00315C5B" w:rsidRDefault="00315C5B">
          <w:pPr>
            <w:pStyle w:val="TOC3"/>
            <w:tabs>
              <w:tab w:val="right" w:leader="dot" w:pos="9062"/>
            </w:tabs>
            <w:rPr>
              <w:rFonts w:eastAsiaTheme="minorEastAsia"/>
              <w:noProof/>
              <w:lang w:val="en-US"/>
            </w:rPr>
          </w:pPr>
          <w:hyperlink w:anchor="_Toc120545617" w:history="1">
            <w:r w:rsidRPr="00116B24">
              <w:rPr>
                <w:rStyle w:val="Hyperlink"/>
                <w:noProof/>
              </w:rPr>
              <w:t>1.3 Gegevens aanpassen</w:t>
            </w:r>
            <w:r>
              <w:rPr>
                <w:noProof/>
                <w:webHidden/>
              </w:rPr>
              <w:tab/>
            </w:r>
            <w:r>
              <w:rPr>
                <w:noProof/>
                <w:webHidden/>
              </w:rPr>
              <w:fldChar w:fldCharType="begin"/>
            </w:r>
            <w:r>
              <w:rPr>
                <w:noProof/>
                <w:webHidden/>
              </w:rPr>
              <w:instrText xml:space="preserve"> PAGEREF _Toc120545617 \h </w:instrText>
            </w:r>
            <w:r>
              <w:rPr>
                <w:noProof/>
                <w:webHidden/>
              </w:rPr>
            </w:r>
            <w:r>
              <w:rPr>
                <w:noProof/>
                <w:webHidden/>
              </w:rPr>
              <w:fldChar w:fldCharType="separate"/>
            </w:r>
            <w:r>
              <w:rPr>
                <w:noProof/>
                <w:webHidden/>
              </w:rPr>
              <w:t>3</w:t>
            </w:r>
            <w:r>
              <w:rPr>
                <w:noProof/>
                <w:webHidden/>
              </w:rPr>
              <w:fldChar w:fldCharType="end"/>
            </w:r>
          </w:hyperlink>
        </w:p>
        <w:p w14:paraId="70888494" w14:textId="7AC1385A" w:rsidR="00315C5B" w:rsidRDefault="00315C5B">
          <w:pPr>
            <w:pStyle w:val="TOC3"/>
            <w:tabs>
              <w:tab w:val="right" w:leader="dot" w:pos="9062"/>
            </w:tabs>
            <w:rPr>
              <w:rFonts w:eastAsiaTheme="minorEastAsia"/>
              <w:noProof/>
              <w:lang w:val="en-US"/>
            </w:rPr>
          </w:pPr>
          <w:hyperlink w:anchor="_Toc120545618" w:history="1">
            <w:r w:rsidRPr="00116B24">
              <w:rPr>
                <w:rStyle w:val="Hyperlink"/>
                <w:noProof/>
              </w:rPr>
              <w:t>1.3.1 Gegevens aanpassen</w:t>
            </w:r>
            <w:r>
              <w:rPr>
                <w:noProof/>
                <w:webHidden/>
              </w:rPr>
              <w:tab/>
            </w:r>
            <w:r>
              <w:rPr>
                <w:noProof/>
                <w:webHidden/>
              </w:rPr>
              <w:fldChar w:fldCharType="begin"/>
            </w:r>
            <w:r>
              <w:rPr>
                <w:noProof/>
                <w:webHidden/>
              </w:rPr>
              <w:instrText xml:space="preserve"> PAGEREF _Toc120545618 \h </w:instrText>
            </w:r>
            <w:r>
              <w:rPr>
                <w:noProof/>
                <w:webHidden/>
              </w:rPr>
            </w:r>
            <w:r>
              <w:rPr>
                <w:noProof/>
                <w:webHidden/>
              </w:rPr>
              <w:fldChar w:fldCharType="separate"/>
            </w:r>
            <w:r>
              <w:rPr>
                <w:noProof/>
                <w:webHidden/>
              </w:rPr>
              <w:t>3</w:t>
            </w:r>
            <w:r>
              <w:rPr>
                <w:noProof/>
                <w:webHidden/>
              </w:rPr>
              <w:fldChar w:fldCharType="end"/>
            </w:r>
          </w:hyperlink>
        </w:p>
        <w:p w14:paraId="4053227E" w14:textId="6887D9FD" w:rsidR="00315C5B" w:rsidRDefault="00315C5B">
          <w:pPr>
            <w:pStyle w:val="TOC3"/>
            <w:tabs>
              <w:tab w:val="right" w:leader="dot" w:pos="9062"/>
            </w:tabs>
            <w:rPr>
              <w:rFonts w:eastAsiaTheme="minorEastAsia"/>
              <w:noProof/>
              <w:lang w:val="en-US"/>
            </w:rPr>
          </w:pPr>
          <w:hyperlink w:anchor="_Toc120545619" w:history="1">
            <w:r w:rsidRPr="00116B24">
              <w:rPr>
                <w:rStyle w:val="Hyperlink"/>
                <w:noProof/>
              </w:rPr>
              <w:t>1.4 Account verwijderen</w:t>
            </w:r>
            <w:r>
              <w:rPr>
                <w:noProof/>
                <w:webHidden/>
              </w:rPr>
              <w:tab/>
            </w:r>
            <w:r>
              <w:rPr>
                <w:noProof/>
                <w:webHidden/>
              </w:rPr>
              <w:fldChar w:fldCharType="begin"/>
            </w:r>
            <w:r>
              <w:rPr>
                <w:noProof/>
                <w:webHidden/>
              </w:rPr>
              <w:instrText xml:space="preserve"> PAGEREF _Toc120545619 \h </w:instrText>
            </w:r>
            <w:r>
              <w:rPr>
                <w:noProof/>
                <w:webHidden/>
              </w:rPr>
            </w:r>
            <w:r>
              <w:rPr>
                <w:noProof/>
                <w:webHidden/>
              </w:rPr>
              <w:fldChar w:fldCharType="separate"/>
            </w:r>
            <w:r>
              <w:rPr>
                <w:noProof/>
                <w:webHidden/>
              </w:rPr>
              <w:t>3</w:t>
            </w:r>
            <w:r>
              <w:rPr>
                <w:noProof/>
                <w:webHidden/>
              </w:rPr>
              <w:fldChar w:fldCharType="end"/>
            </w:r>
          </w:hyperlink>
        </w:p>
        <w:p w14:paraId="505F1802" w14:textId="4CA9AFE3" w:rsidR="00315C5B" w:rsidRDefault="00315C5B">
          <w:pPr>
            <w:pStyle w:val="TOC3"/>
            <w:tabs>
              <w:tab w:val="right" w:leader="dot" w:pos="9062"/>
            </w:tabs>
            <w:rPr>
              <w:rFonts w:eastAsiaTheme="minorEastAsia"/>
              <w:noProof/>
              <w:lang w:val="en-US"/>
            </w:rPr>
          </w:pPr>
          <w:hyperlink w:anchor="_Toc120545620" w:history="1">
            <w:r w:rsidRPr="00116B24">
              <w:rPr>
                <w:rStyle w:val="Hyperlink"/>
                <w:noProof/>
              </w:rPr>
              <w:t>1.4.1 Account verwijderen</w:t>
            </w:r>
            <w:r>
              <w:rPr>
                <w:noProof/>
                <w:webHidden/>
              </w:rPr>
              <w:tab/>
            </w:r>
            <w:r>
              <w:rPr>
                <w:noProof/>
                <w:webHidden/>
              </w:rPr>
              <w:fldChar w:fldCharType="begin"/>
            </w:r>
            <w:r>
              <w:rPr>
                <w:noProof/>
                <w:webHidden/>
              </w:rPr>
              <w:instrText xml:space="preserve"> PAGEREF _Toc120545620 \h </w:instrText>
            </w:r>
            <w:r>
              <w:rPr>
                <w:noProof/>
                <w:webHidden/>
              </w:rPr>
            </w:r>
            <w:r>
              <w:rPr>
                <w:noProof/>
                <w:webHidden/>
              </w:rPr>
              <w:fldChar w:fldCharType="separate"/>
            </w:r>
            <w:r>
              <w:rPr>
                <w:noProof/>
                <w:webHidden/>
              </w:rPr>
              <w:t>3</w:t>
            </w:r>
            <w:r>
              <w:rPr>
                <w:noProof/>
                <w:webHidden/>
              </w:rPr>
              <w:fldChar w:fldCharType="end"/>
            </w:r>
          </w:hyperlink>
        </w:p>
        <w:p w14:paraId="6B28F591" w14:textId="11F8E956" w:rsidR="00315C5B" w:rsidRDefault="00315C5B">
          <w:pPr>
            <w:pStyle w:val="TOC3"/>
            <w:tabs>
              <w:tab w:val="right" w:leader="dot" w:pos="9062"/>
            </w:tabs>
            <w:rPr>
              <w:rFonts w:eastAsiaTheme="minorEastAsia"/>
              <w:noProof/>
              <w:lang w:val="en-US"/>
            </w:rPr>
          </w:pPr>
          <w:hyperlink w:anchor="_Toc120545621" w:history="1">
            <w:r w:rsidRPr="00116B24">
              <w:rPr>
                <w:rStyle w:val="Hyperlink"/>
                <w:noProof/>
              </w:rPr>
              <w:t>1.5 Account Aanmaken als Secretaressen</w:t>
            </w:r>
            <w:r>
              <w:rPr>
                <w:noProof/>
                <w:webHidden/>
              </w:rPr>
              <w:tab/>
            </w:r>
            <w:r>
              <w:rPr>
                <w:noProof/>
                <w:webHidden/>
              </w:rPr>
              <w:fldChar w:fldCharType="begin"/>
            </w:r>
            <w:r>
              <w:rPr>
                <w:noProof/>
                <w:webHidden/>
              </w:rPr>
              <w:instrText xml:space="preserve"> PAGEREF _Toc120545621 \h </w:instrText>
            </w:r>
            <w:r>
              <w:rPr>
                <w:noProof/>
                <w:webHidden/>
              </w:rPr>
            </w:r>
            <w:r>
              <w:rPr>
                <w:noProof/>
                <w:webHidden/>
              </w:rPr>
              <w:fldChar w:fldCharType="separate"/>
            </w:r>
            <w:r>
              <w:rPr>
                <w:noProof/>
                <w:webHidden/>
              </w:rPr>
              <w:t>4</w:t>
            </w:r>
            <w:r>
              <w:rPr>
                <w:noProof/>
                <w:webHidden/>
              </w:rPr>
              <w:fldChar w:fldCharType="end"/>
            </w:r>
          </w:hyperlink>
        </w:p>
        <w:p w14:paraId="1D61AAA6" w14:textId="5FC2B816" w:rsidR="00315C5B" w:rsidRDefault="00315C5B">
          <w:pPr>
            <w:pStyle w:val="TOC3"/>
            <w:tabs>
              <w:tab w:val="right" w:leader="dot" w:pos="9062"/>
            </w:tabs>
            <w:rPr>
              <w:rFonts w:eastAsiaTheme="minorEastAsia"/>
              <w:noProof/>
              <w:lang w:val="en-US"/>
            </w:rPr>
          </w:pPr>
          <w:hyperlink w:anchor="_Toc120545622" w:history="1">
            <w:r w:rsidRPr="00116B24">
              <w:rPr>
                <w:rStyle w:val="Hyperlink"/>
                <w:noProof/>
              </w:rPr>
              <w:t>1.5.1 Account aanmaken</w:t>
            </w:r>
            <w:r>
              <w:rPr>
                <w:noProof/>
                <w:webHidden/>
              </w:rPr>
              <w:tab/>
            </w:r>
            <w:r>
              <w:rPr>
                <w:noProof/>
                <w:webHidden/>
              </w:rPr>
              <w:fldChar w:fldCharType="begin"/>
            </w:r>
            <w:r>
              <w:rPr>
                <w:noProof/>
                <w:webHidden/>
              </w:rPr>
              <w:instrText xml:space="preserve"> PAGEREF _Toc120545622 \h </w:instrText>
            </w:r>
            <w:r>
              <w:rPr>
                <w:noProof/>
                <w:webHidden/>
              </w:rPr>
            </w:r>
            <w:r>
              <w:rPr>
                <w:noProof/>
                <w:webHidden/>
              </w:rPr>
              <w:fldChar w:fldCharType="separate"/>
            </w:r>
            <w:r>
              <w:rPr>
                <w:noProof/>
                <w:webHidden/>
              </w:rPr>
              <w:t>4</w:t>
            </w:r>
            <w:r>
              <w:rPr>
                <w:noProof/>
                <w:webHidden/>
              </w:rPr>
              <w:fldChar w:fldCharType="end"/>
            </w:r>
          </w:hyperlink>
        </w:p>
        <w:p w14:paraId="46DC563B" w14:textId="282B25B7" w:rsidR="00315C5B" w:rsidRDefault="00315C5B">
          <w:pPr>
            <w:pStyle w:val="TOC3"/>
            <w:tabs>
              <w:tab w:val="right" w:leader="dot" w:pos="9062"/>
            </w:tabs>
            <w:rPr>
              <w:rFonts w:eastAsiaTheme="minorEastAsia"/>
              <w:noProof/>
              <w:lang w:val="en-US"/>
            </w:rPr>
          </w:pPr>
          <w:hyperlink w:anchor="_Toc120545623" w:history="1">
            <w:r w:rsidRPr="00116B24">
              <w:rPr>
                <w:rStyle w:val="Hyperlink"/>
                <w:noProof/>
              </w:rPr>
              <w:t>1.6 Account Wijzigen als Secretaressen</w:t>
            </w:r>
            <w:r>
              <w:rPr>
                <w:noProof/>
                <w:webHidden/>
              </w:rPr>
              <w:tab/>
            </w:r>
            <w:r>
              <w:rPr>
                <w:noProof/>
                <w:webHidden/>
              </w:rPr>
              <w:fldChar w:fldCharType="begin"/>
            </w:r>
            <w:r>
              <w:rPr>
                <w:noProof/>
                <w:webHidden/>
              </w:rPr>
              <w:instrText xml:space="preserve"> PAGEREF _Toc120545623 \h </w:instrText>
            </w:r>
            <w:r>
              <w:rPr>
                <w:noProof/>
                <w:webHidden/>
              </w:rPr>
            </w:r>
            <w:r>
              <w:rPr>
                <w:noProof/>
                <w:webHidden/>
              </w:rPr>
              <w:fldChar w:fldCharType="separate"/>
            </w:r>
            <w:r>
              <w:rPr>
                <w:noProof/>
                <w:webHidden/>
              </w:rPr>
              <w:t>4</w:t>
            </w:r>
            <w:r>
              <w:rPr>
                <w:noProof/>
                <w:webHidden/>
              </w:rPr>
              <w:fldChar w:fldCharType="end"/>
            </w:r>
          </w:hyperlink>
        </w:p>
        <w:p w14:paraId="0DE4EA8E" w14:textId="264C932A" w:rsidR="00315C5B" w:rsidRDefault="00315C5B">
          <w:pPr>
            <w:pStyle w:val="TOC3"/>
            <w:tabs>
              <w:tab w:val="right" w:leader="dot" w:pos="9062"/>
            </w:tabs>
            <w:rPr>
              <w:rFonts w:eastAsiaTheme="minorEastAsia"/>
              <w:noProof/>
              <w:lang w:val="en-US"/>
            </w:rPr>
          </w:pPr>
          <w:hyperlink w:anchor="_Toc120545624" w:history="1">
            <w:r w:rsidRPr="00116B24">
              <w:rPr>
                <w:rStyle w:val="Hyperlink"/>
                <w:noProof/>
              </w:rPr>
              <w:t>1.6.1 Account Wijzigen</w:t>
            </w:r>
            <w:r>
              <w:rPr>
                <w:noProof/>
                <w:webHidden/>
              </w:rPr>
              <w:tab/>
            </w:r>
            <w:r>
              <w:rPr>
                <w:noProof/>
                <w:webHidden/>
              </w:rPr>
              <w:fldChar w:fldCharType="begin"/>
            </w:r>
            <w:r>
              <w:rPr>
                <w:noProof/>
                <w:webHidden/>
              </w:rPr>
              <w:instrText xml:space="preserve"> PAGEREF _Toc120545624 \h </w:instrText>
            </w:r>
            <w:r>
              <w:rPr>
                <w:noProof/>
                <w:webHidden/>
              </w:rPr>
            </w:r>
            <w:r>
              <w:rPr>
                <w:noProof/>
                <w:webHidden/>
              </w:rPr>
              <w:fldChar w:fldCharType="separate"/>
            </w:r>
            <w:r>
              <w:rPr>
                <w:noProof/>
                <w:webHidden/>
              </w:rPr>
              <w:t>4</w:t>
            </w:r>
            <w:r>
              <w:rPr>
                <w:noProof/>
                <w:webHidden/>
              </w:rPr>
              <w:fldChar w:fldCharType="end"/>
            </w:r>
          </w:hyperlink>
        </w:p>
        <w:p w14:paraId="22070A40" w14:textId="12EDC50F" w:rsidR="00315C5B" w:rsidRDefault="00315C5B">
          <w:pPr>
            <w:pStyle w:val="TOC3"/>
            <w:tabs>
              <w:tab w:val="right" w:leader="dot" w:pos="9062"/>
            </w:tabs>
            <w:rPr>
              <w:rFonts w:eastAsiaTheme="minorEastAsia"/>
              <w:noProof/>
              <w:lang w:val="en-US"/>
            </w:rPr>
          </w:pPr>
          <w:hyperlink w:anchor="_Toc120545625" w:history="1">
            <w:r w:rsidRPr="00116B24">
              <w:rPr>
                <w:rStyle w:val="Hyperlink"/>
                <w:noProof/>
              </w:rPr>
              <w:t>1.7 Account Verwijderen als Secretaressen</w:t>
            </w:r>
            <w:r>
              <w:rPr>
                <w:noProof/>
                <w:webHidden/>
              </w:rPr>
              <w:tab/>
            </w:r>
            <w:r>
              <w:rPr>
                <w:noProof/>
                <w:webHidden/>
              </w:rPr>
              <w:fldChar w:fldCharType="begin"/>
            </w:r>
            <w:r>
              <w:rPr>
                <w:noProof/>
                <w:webHidden/>
              </w:rPr>
              <w:instrText xml:space="preserve"> PAGEREF _Toc120545625 \h </w:instrText>
            </w:r>
            <w:r>
              <w:rPr>
                <w:noProof/>
                <w:webHidden/>
              </w:rPr>
            </w:r>
            <w:r>
              <w:rPr>
                <w:noProof/>
                <w:webHidden/>
              </w:rPr>
              <w:fldChar w:fldCharType="separate"/>
            </w:r>
            <w:r>
              <w:rPr>
                <w:noProof/>
                <w:webHidden/>
              </w:rPr>
              <w:t>5</w:t>
            </w:r>
            <w:r>
              <w:rPr>
                <w:noProof/>
                <w:webHidden/>
              </w:rPr>
              <w:fldChar w:fldCharType="end"/>
            </w:r>
          </w:hyperlink>
        </w:p>
        <w:p w14:paraId="032109BA" w14:textId="1C9227BB" w:rsidR="00315C5B" w:rsidRDefault="00315C5B">
          <w:pPr>
            <w:pStyle w:val="TOC3"/>
            <w:tabs>
              <w:tab w:val="right" w:leader="dot" w:pos="9062"/>
            </w:tabs>
            <w:rPr>
              <w:rFonts w:eastAsiaTheme="minorEastAsia"/>
              <w:noProof/>
              <w:lang w:val="en-US"/>
            </w:rPr>
          </w:pPr>
          <w:hyperlink w:anchor="_Toc120545626" w:history="1">
            <w:r w:rsidRPr="00116B24">
              <w:rPr>
                <w:rStyle w:val="Hyperlink"/>
                <w:noProof/>
              </w:rPr>
              <w:t>1.7.1 Account Verwijderen</w:t>
            </w:r>
            <w:r>
              <w:rPr>
                <w:noProof/>
                <w:webHidden/>
              </w:rPr>
              <w:tab/>
            </w:r>
            <w:r>
              <w:rPr>
                <w:noProof/>
                <w:webHidden/>
              </w:rPr>
              <w:fldChar w:fldCharType="begin"/>
            </w:r>
            <w:r>
              <w:rPr>
                <w:noProof/>
                <w:webHidden/>
              </w:rPr>
              <w:instrText xml:space="preserve"> PAGEREF _Toc120545626 \h </w:instrText>
            </w:r>
            <w:r>
              <w:rPr>
                <w:noProof/>
                <w:webHidden/>
              </w:rPr>
            </w:r>
            <w:r>
              <w:rPr>
                <w:noProof/>
                <w:webHidden/>
              </w:rPr>
              <w:fldChar w:fldCharType="separate"/>
            </w:r>
            <w:r>
              <w:rPr>
                <w:noProof/>
                <w:webHidden/>
              </w:rPr>
              <w:t>5</w:t>
            </w:r>
            <w:r>
              <w:rPr>
                <w:noProof/>
                <w:webHidden/>
              </w:rPr>
              <w:fldChar w:fldCharType="end"/>
            </w:r>
          </w:hyperlink>
        </w:p>
        <w:p w14:paraId="257EDB32" w14:textId="494CC318" w:rsidR="00315C5B" w:rsidRDefault="00315C5B">
          <w:pPr>
            <w:pStyle w:val="TOC1"/>
            <w:tabs>
              <w:tab w:val="right" w:leader="dot" w:pos="9062"/>
            </w:tabs>
            <w:rPr>
              <w:rFonts w:eastAsiaTheme="minorEastAsia"/>
              <w:noProof/>
              <w:lang w:val="en-US"/>
            </w:rPr>
          </w:pPr>
          <w:hyperlink w:anchor="_Toc120545627" w:history="1">
            <w:r w:rsidRPr="00116B24">
              <w:rPr>
                <w:rStyle w:val="Hyperlink"/>
                <w:noProof/>
              </w:rPr>
              <w:t>Ontwerp</w:t>
            </w:r>
            <w:r>
              <w:rPr>
                <w:noProof/>
                <w:webHidden/>
              </w:rPr>
              <w:tab/>
            </w:r>
            <w:r>
              <w:rPr>
                <w:noProof/>
                <w:webHidden/>
              </w:rPr>
              <w:fldChar w:fldCharType="begin"/>
            </w:r>
            <w:r>
              <w:rPr>
                <w:noProof/>
                <w:webHidden/>
              </w:rPr>
              <w:instrText xml:space="preserve"> PAGEREF _Toc120545627 \h </w:instrText>
            </w:r>
            <w:r>
              <w:rPr>
                <w:noProof/>
                <w:webHidden/>
              </w:rPr>
            </w:r>
            <w:r>
              <w:rPr>
                <w:noProof/>
                <w:webHidden/>
              </w:rPr>
              <w:fldChar w:fldCharType="separate"/>
            </w:r>
            <w:r>
              <w:rPr>
                <w:noProof/>
                <w:webHidden/>
              </w:rPr>
              <w:t>6</w:t>
            </w:r>
            <w:r>
              <w:rPr>
                <w:noProof/>
                <w:webHidden/>
              </w:rPr>
              <w:fldChar w:fldCharType="end"/>
            </w:r>
          </w:hyperlink>
        </w:p>
        <w:p w14:paraId="0EABD09B" w14:textId="4B0EBBE7" w:rsidR="00315C5B" w:rsidRDefault="00315C5B">
          <w:pPr>
            <w:pStyle w:val="TOC2"/>
            <w:tabs>
              <w:tab w:val="right" w:leader="dot" w:pos="9062"/>
            </w:tabs>
            <w:rPr>
              <w:rFonts w:eastAsiaTheme="minorEastAsia"/>
              <w:noProof/>
              <w:lang w:val="en-US"/>
            </w:rPr>
          </w:pPr>
          <w:hyperlink w:anchor="_Toc120545628" w:history="1">
            <w:r w:rsidRPr="00116B24">
              <w:rPr>
                <w:rStyle w:val="Hyperlink"/>
                <w:noProof/>
              </w:rPr>
              <w:t>Basis schermontwerp</w:t>
            </w:r>
            <w:r>
              <w:rPr>
                <w:noProof/>
                <w:webHidden/>
              </w:rPr>
              <w:tab/>
            </w:r>
            <w:r>
              <w:rPr>
                <w:noProof/>
                <w:webHidden/>
              </w:rPr>
              <w:fldChar w:fldCharType="begin"/>
            </w:r>
            <w:r>
              <w:rPr>
                <w:noProof/>
                <w:webHidden/>
              </w:rPr>
              <w:instrText xml:space="preserve"> PAGEREF _Toc120545628 \h </w:instrText>
            </w:r>
            <w:r>
              <w:rPr>
                <w:noProof/>
                <w:webHidden/>
              </w:rPr>
            </w:r>
            <w:r>
              <w:rPr>
                <w:noProof/>
                <w:webHidden/>
              </w:rPr>
              <w:fldChar w:fldCharType="separate"/>
            </w:r>
            <w:r>
              <w:rPr>
                <w:noProof/>
                <w:webHidden/>
              </w:rPr>
              <w:t>6</w:t>
            </w:r>
            <w:r>
              <w:rPr>
                <w:noProof/>
                <w:webHidden/>
              </w:rPr>
              <w:fldChar w:fldCharType="end"/>
            </w:r>
          </w:hyperlink>
        </w:p>
        <w:p w14:paraId="706E80B4" w14:textId="15049DE7" w:rsidR="00315C5B" w:rsidRDefault="00315C5B">
          <w:pPr>
            <w:pStyle w:val="TOC1"/>
            <w:tabs>
              <w:tab w:val="right" w:leader="dot" w:pos="9062"/>
            </w:tabs>
            <w:rPr>
              <w:rFonts w:eastAsiaTheme="minorEastAsia"/>
              <w:noProof/>
              <w:lang w:val="en-US"/>
            </w:rPr>
          </w:pPr>
          <w:hyperlink w:anchor="_Toc120545629" w:history="1">
            <w:r w:rsidRPr="00116B24">
              <w:rPr>
                <w:rStyle w:val="Hyperlink"/>
                <w:noProof/>
              </w:rPr>
              <w:t>Schematechnieken</w:t>
            </w:r>
            <w:r>
              <w:rPr>
                <w:noProof/>
                <w:webHidden/>
              </w:rPr>
              <w:tab/>
            </w:r>
            <w:r>
              <w:rPr>
                <w:noProof/>
                <w:webHidden/>
              </w:rPr>
              <w:fldChar w:fldCharType="begin"/>
            </w:r>
            <w:r>
              <w:rPr>
                <w:noProof/>
                <w:webHidden/>
              </w:rPr>
              <w:instrText xml:space="preserve"> PAGEREF _Toc120545629 \h </w:instrText>
            </w:r>
            <w:r>
              <w:rPr>
                <w:noProof/>
                <w:webHidden/>
              </w:rPr>
            </w:r>
            <w:r>
              <w:rPr>
                <w:noProof/>
                <w:webHidden/>
              </w:rPr>
              <w:fldChar w:fldCharType="separate"/>
            </w:r>
            <w:r>
              <w:rPr>
                <w:noProof/>
                <w:webHidden/>
              </w:rPr>
              <w:t>7</w:t>
            </w:r>
            <w:r>
              <w:rPr>
                <w:noProof/>
                <w:webHidden/>
              </w:rPr>
              <w:fldChar w:fldCharType="end"/>
            </w:r>
          </w:hyperlink>
        </w:p>
        <w:p w14:paraId="5A4C74A5" w14:textId="0970C5A8" w:rsidR="00315C5B" w:rsidRDefault="00315C5B">
          <w:pPr>
            <w:pStyle w:val="TOC2"/>
            <w:tabs>
              <w:tab w:val="right" w:leader="dot" w:pos="9062"/>
            </w:tabs>
            <w:rPr>
              <w:rFonts w:eastAsiaTheme="minorEastAsia"/>
              <w:noProof/>
              <w:lang w:val="en-US"/>
            </w:rPr>
          </w:pPr>
          <w:hyperlink w:anchor="_Toc120545630" w:history="1">
            <w:r w:rsidRPr="00116B24">
              <w:rPr>
                <w:rStyle w:val="Hyperlink"/>
                <w:noProof/>
              </w:rPr>
              <w:t>Formulierontwerp</w:t>
            </w:r>
            <w:r>
              <w:rPr>
                <w:noProof/>
                <w:webHidden/>
              </w:rPr>
              <w:tab/>
            </w:r>
            <w:r>
              <w:rPr>
                <w:noProof/>
                <w:webHidden/>
              </w:rPr>
              <w:fldChar w:fldCharType="begin"/>
            </w:r>
            <w:r>
              <w:rPr>
                <w:noProof/>
                <w:webHidden/>
              </w:rPr>
              <w:instrText xml:space="preserve"> PAGEREF _Toc120545630 \h </w:instrText>
            </w:r>
            <w:r>
              <w:rPr>
                <w:noProof/>
                <w:webHidden/>
              </w:rPr>
            </w:r>
            <w:r>
              <w:rPr>
                <w:noProof/>
                <w:webHidden/>
              </w:rPr>
              <w:fldChar w:fldCharType="separate"/>
            </w:r>
            <w:r>
              <w:rPr>
                <w:noProof/>
                <w:webHidden/>
              </w:rPr>
              <w:t>7</w:t>
            </w:r>
            <w:r>
              <w:rPr>
                <w:noProof/>
                <w:webHidden/>
              </w:rPr>
              <w:fldChar w:fldCharType="end"/>
            </w:r>
          </w:hyperlink>
        </w:p>
        <w:p w14:paraId="4223D680" w14:textId="7974613F" w:rsidR="00315C5B" w:rsidRDefault="00315C5B">
          <w:pPr>
            <w:pStyle w:val="TOC3"/>
            <w:tabs>
              <w:tab w:val="right" w:leader="dot" w:pos="9062"/>
            </w:tabs>
            <w:rPr>
              <w:rFonts w:eastAsiaTheme="minorEastAsia"/>
              <w:noProof/>
              <w:lang w:val="en-US"/>
            </w:rPr>
          </w:pPr>
          <w:hyperlink w:anchor="_Toc120545631" w:history="1">
            <w:r w:rsidRPr="00116B24">
              <w:rPr>
                <w:rStyle w:val="Hyperlink"/>
                <w:noProof/>
              </w:rPr>
              <w:t>Login Formulier</w:t>
            </w:r>
            <w:r>
              <w:rPr>
                <w:noProof/>
                <w:webHidden/>
              </w:rPr>
              <w:tab/>
            </w:r>
            <w:r>
              <w:rPr>
                <w:noProof/>
                <w:webHidden/>
              </w:rPr>
              <w:fldChar w:fldCharType="begin"/>
            </w:r>
            <w:r>
              <w:rPr>
                <w:noProof/>
                <w:webHidden/>
              </w:rPr>
              <w:instrText xml:space="preserve"> PAGEREF _Toc120545631 \h </w:instrText>
            </w:r>
            <w:r>
              <w:rPr>
                <w:noProof/>
                <w:webHidden/>
              </w:rPr>
            </w:r>
            <w:r>
              <w:rPr>
                <w:noProof/>
                <w:webHidden/>
              </w:rPr>
              <w:fldChar w:fldCharType="separate"/>
            </w:r>
            <w:r>
              <w:rPr>
                <w:noProof/>
                <w:webHidden/>
              </w:rPr>
              <w:t>7</w:t>
            </w:r>
            <w:r>
              <w:rPr>
                <w:noProof/>
                <w:webHidden/>
              </w:rPr>
              <w:fldChar w:fldCharType="end"/>
            </w:r>
          </w:hyperlink>
        </w:p>
        <w:p w14:paraId="73E8D04D" w14:textId="2C0D133B" w:rsidR="00315C5B" w:rsidRDefault="00315C5B">
          <w:pPr>
            <w:pStyle w:val="TOC3"/>
            <w:tabs>
              <w:tab w:val="right" w:leader="dot" w:pos="9062"/>
            </w:tabs>
            <w:rPr>
              <w:rFonts w:eastAsiaTheme="minorEastAsia"/>
              <w:noProof/>
              <w:lang w:val="en-US"/>
            </w:rPr>
          </w:pPr>
          <w:hyperlink w:anchor="_Toc120545632" w:history="1">
            <w:r w:rsidRPr="00116B24">
              <w:rPr>
                <w:rStyle w:val="Hyperlink"/>
                <w:noProof/>
              </w:rPr>
              <w:t>Registratie formulier</w:t>
            </w:r>
            <w:r>
              <w:rPr>
                <w:noProof/>
                <w:webHidden/>
              </w:rPr>
              <w:tab/>
            </w:r>
            <w:r>
              <w:rPr>
                <w:noProof/>
                <w:webHidden/>
              </w:rPr>
              <w:fldChar w:fldCharType="begin"/>
            </w:r>
            <w:r>
              <w:rPr>
                <w:noProof/>
                <w:webHidden/>
              </w:rPr>
              <w:instrText xml:space="preserve"> PAGEREF _Toc120545632 \h </w:instrText>
            </w:r>
            <w:r>
              <w:rPr>
                <w:noProof/>
                <w:webHidden/>
              </w:rPr>
            </w:r>
            <w:r>
              <w:rPr>
                <w:noProof/>
                <w:webHidden/>
              </w:rPr>
              <w:fldChar w:fldCharType="separate"/>
            </w:r>
            <w:r>
              <w:rPr>
                <w:noProof/>
                <w:webHidden/>
              </w:rPr>
              <w:t>7</w:t>
            </w:r>
            <w:r>
              <w:rPr>
                <w:noProof/>
                <w:webHidden/>
              </w:rPr>
              <w:fldChar w:fldCharType="end"/>
            </w:r>
          </w:hyperlink>
        </w:p>
        <w:p w14:paraId="458C1814" w14:textId="3E487740" w:rsidR="00315C5B" w:rsidRDefault="00315C5B">
          <w:pPr>
            <w:pStyle w:val="TOC3"/>
            <w:tabs>
              <w:tab w:val="right" w:leader="dot" w:pos="9062"/>
            </w:tabs>
            <w:rPr>
              <w:rFonts w:eastAsiaTheme="minorEastAsia"/>
              <w:noProof/>
              <w:lang w:val="en-US"/>
            </w:rPr>
          </w:pPr>
          <w:hyperlink w:anchor="_Toc120545633" w:history="1">
            <w:r w:rsidRPr="00116B24">
              <w:rPr>
                <w:rStyle w:val="Hyperlink"/>
                <w:noProof/>
              </w:rPr>
              <w:t>Account Wijzigen</w:t>
            </w:r>
            <w:r>
              <w:rPr>
                <w:noProof/>
                <w:webHidden/>
              </w:rPr>
              <w:tab/>
            </w:r>
            <w:r>
              <w:rPr>
                <w:noProof/>
                <w:webHidden/>
              </w:rPr>
              <w:fldChar w:fldCharType="begin"/>
            </w:r>
            <w:r>
              <w:rPr>
                <w:noProof/>
                <w:webHidden/>
              </w:rPr>
              <w:instrText xml:space="preserve"> PAGEREF _Toc120545633 \h </w:instrText>
            </w:r>
            <w:r>
              <w:rPr>
                <w:noProof/>
                <w:webHidden/>
              </w:rPr>
            </w:r>
            <w:r>
              <w:rPr>
                <w:noProof/>
                <w:webHidden/>
              </w:rPr>
              <w:fldChar w:fldCharType="separate"/>
            </w:r>
            <w:r>
              <w:rPr>
                <w:noProof/>
                <w:webHidden/>
              </w:rPr>
              <w:t>7</w:t>
            </w:r>
            <w:r>
              <w:rPr>
                <w:noProof/>
                <w:webHidden/>
              </w:rPr>
              <w:fldChar w:fldCharType="end"/>
            </w:r>
          </w:hyperlink>
        </w:p>
        <w:p w14:paraId="2A8485B8" w14:textId="0D987C28" w:rsidR="00315C5B" w:rsidRDefault="00315C5B">
          <w:pPr>
            <w:pStyle w:val="TOC2"/>
            <w:tabs>
              <w:tab w:val="right" w:leader="dot" w:pos="9062"/>
            </w:tabs>
            <w:rPr>
              <w:rFonts w:eastAsiaTheme="minorEastAsia"/>
              <w:noProof/>
              <w:lang w:val="en-US"/>
            </w:rPr>
          </w:pPr>
          <w:hyperlink w:anchor="_Toc120545634" w:history="1">
            <w:r w:rsidRPr="00116B24">
              <w:rPr>
                <w:rStyle w:val="Hyperlink"/>
                <w:noProof/>
              </w:rPr>
              <w:t>Uitvoerontwerp</w:t>
            </w:r>
            <w:r>
              <w:rPr>
                <w:noProof/>
                <w:webHidden/>
              </w:rPr>
              <w:tab/>
            </w:r>
            <w:r>
              <w:rPr>
                <w:noProof/>
                <w:webHidden/>
              </w:rPr>
              <w:fldChar w:fldCharType="begin"/>
            </w:r>
            <w:r>
              <w:rPr>
                <w:noProof/>
                <w:webHidden/>
              </w:rPr>
              <w:instrText xml:space="preserve"> PAGEREF _Toc120545634 \h </w:instrText>
            </w:r>
            <w:r>
              <w:rPr>
                <w:noProof/>
                <w:webHidden/>
              </w:rPr>
            </w:r>
            <w:r>
              <w:rPr>
                <w:noProof/>
                <w:webHidden/>
              </w:rPr>
              <w:fldChar w:fldCharType="separate"/>
            </w:r>
            <w:r>
              <w:rPr>
                <w:noProof/>
                <w:webHidden/>
              </w:rPr>
              <w:t>7</w:t>
            </w:r>
            <w:r>
              <w:rPr>
                <w:noProof/>
                <w:webHidden/>
              </w:rPr>
              <w:fldChar w:fldCharType="end"/>
            </w:r>
          </w:hyperlink>
        </w:p>
        <w:p w14:paraId="390A9E24" w14:textId="3FF71140" w:rsidR="00315C5B" w:rsidRDefault="00315C5B">
          <w:pPr>
            <w:pStyle w:val="TOC2"/>
            <w:tabs>
              <w:tab w:val="right" w:leader="dot" w:pos="9062"/>
            </w:tabs>
            <w:rPr>
              <w:rFonts w:eastAsiaTheme="minorEastAsia"/>
              <w:noProof/>
              <w:lang w:val="en-US"/>
            </w:rPr>
          </w:pPr>
          <w:hyperlink w:anchor="_Toc120545635" w:history="1">
            <w:r w:rsidRPr="00116B24">
              <w:rPr>
                <w:rStyle w:val="Hyperlink"/>
                <w:noProof/>
              </w:rPr>
              <w:t>Gebruikersschermen</w:t>
            </w:r>
            <w:r>
              <w:rPr>
                <w:noProof/>
                <w:webHidden/>
              </w:rPr>
              <w:tab/>
            </w:r>
            <w:r>
              <w:rPr>
                <w:noProof/>
                <w:webHidden/>
              </w:rPr>
              <w:fldChar w:fldCharType="begin"/>
            </w:r>
            <w:r>
              <w:rPr>
                <w:noProof/>
                <w:webHidden/>
              </w:rPr>
              <w:instrText xml:space="preserve"> PAGEREF _Toc120545635 \h </w:instrText>
            </w:r>
            <w:r>
              <w:rPr>
                <w:noProof/>
                <w:webHidden/>
              </w:rPr>
            </w:r>
            <w:r>
              <w:rPr>
                <w:noProof/>
                <w:webHidden/>
              </w:rPr>
              <w:fldChar w:fldCharType="separate"/>
            </w:r>
            <w:r>
              <w:rPr>
                <w:noProof/>
                <w:webHidden/>
              </w:rPr>
              <w:t>7</w:t>
            </w:r>
            <w:r>
              <w:rPr>
                <w:noProof/>
                <w:webHidden/>
              </w:rPr>
              <w:fldChar w:fldCharType="end"/>
            </w:r>
          </w:hyperlink>
        </w:p>
        <w:p w14:paraId="67618AB1" w14:textId="15F5CAD8" w:rsidR="00315C5B" w:rsidRDefault="00315C5B">
          <w:pPr>
            <w:pStyle w:val="TOC2"/>
            <w:tabs>
              <w:tab w:val="right" w:leader="dot" w:pos="9062"/>
            </w:tabs>
            <w:rPr>
              <w:rFonts w:eastAsiaTheme="minorEastAsia"/>
              <w:noProof/>
              <w:lang w:val="en-US"/>
            </w:rPr>
          </w:pPr>
          <w:hyperlink w:anchor="_Toc120545636" w:history="1">
            <w:r w:rsidRPr="00116B24">
              <w:rPr>
                <w:rStyle w:val="Hyperlink"/>
                <w:noProof/>
              </w:rPr>
              <w:t>Processen (basis van een inlog/ registratie systeem)</w:t>
            </w:r>
            <w:r>
              <w:rPr>
                <w:noProof/>
                <w:webHidden/>
              </w:rPr>
              <w:tab/>
            </w:r>
            <w:r>
              <w:rPr>
                <w:noProof/>
                <w:webHidden/>
              </w:rPr>
              <w:fldChar w:fldCharType="begin"/>
            </w:r>
            <w:r>
              <w:rPr>
                <w:noProof/>
                <w:webHidden/>
              </w:rPr>
              <w:instrText xml:space="preserve"> PAGEREF _Toc120545636 \h </w:instrText>
            </w:r>
            <w:r>
              <w:rPr>
                <w:noProof/>
                <w:webHidden/>
              </w:rPr>
            </w:r>
            <w:r>
              <w:rPr>
                <w:noProof/>
                <w:webHidden/>
              </w:rPr>
              <w:fldChar w:fldCharType="separate"/>
            </w:r>
            <w:r>
              <w:rPr>
                <w:noProof/>
                <w:webHidden/>
              </w:rPr>
              <w:t>2</w:t>
            </w:r>
            <w:r>
              <w:rPr>
                <w:noProof/>
                <w:webHidden/>
              </w:rPr>
              <w:fldChar w:fldCharType="end"/>
            </w:r>
          </w:hyperlink>
        </w:p>
        <w:p w14:paraId="24128A4F" w14:textId="46C0D15D" w:rsidR="00315C5B" w:rsidRDefault="00315C5B">
          <w:pPr>
            <w:pStyle w:val="TOC2"/>
            <w:tabs>
              <w:tab w:val="right" w:leader="dot" w:pos="9062"/>
            </w:tabs>
            <w:rPr>
              <w:rFonts w:eastAsiaTheme="minorEastAsia"/>
              <w:noProof/>
              <w:lang w:val="en-US"/>
            </w:rPr>
          </w:pPr>
          <w:hyperlink w:anchor="_Toc120545637" w:history="1">
            <w:r w:rsidRPr="00116B24">
              <w:rPr>
                <w:rStyle w:val="Hyperlink"/>
                <w:noProof/>
              </w:rPr>
              <w:t>Relationeel datamodel</w:t>
            </w:r>
            <w:r>
              <w:rPr>
                <w:noProof/>
                <w:webHidden/>
              </w:rPr>
              <w:tab/>
            </w:r>
            <w:r>
              <w:rPr>
                <w:noProof/>
                <w:webHidden/>
              </w:rPr>
              <w:fldChar w:fldCharType="begin"/>
            </w:r>
            <w:r>
              <w:rPr>
                <w:noProof/>
                <w:webHidden/>
              </w:rPr>
              <w:instrText xml:space="preserve"> PAGEREF _Toc120545637 \h </w:instrText>
            </w:r>
            <w:r>
              <w:rPr>
                <w:noProof/>
                <w:webHidden/>
              </w:rPr>
            </w:r>
            <w:r>
              <w:rPr>
                <w:noProof/>
                <w:webHidden/>
              </w:rPr>
              <w:fldChar w:fldCharType="separate"/>
            </w:r>
            <w:r>
              <w:rPr>
                <w:noProof/>
                <w:webHidden/>
              </w:rPr>
              <w:t>3</w:t>
            </w:r>
            <w:r>
              <w:rPr>
                <w:noProof/>
                <w:webHidden/>
              </w:rPr>
              <w:fldChar w:fldCharType="end"/>
            </w:r>
          </w:hyperlink>
        </w:p>
        <w:p w14:paraId="7650C2A7" w14:textId="5CEE9304" w:rsidR="00315C5B" w:rsidRDefault="00315C5B">
          <w:pPr>
            <w:pStyle w:val="TOC2"/>
            <w:tabs>
              <w:tab w:val="right" w:leader="dot" w:pos="9062"/>
            </w:tabs>
            <w:rPr>
              <w:rFonts w:eastAsiaTheme="minorEastAsia"/>
              <w:noProof/>
              <w:lang w:val="en-US"/>
            </w:rPr>
          </w:pPr>
          <w:hyperlink w:anchor="_Toc120545638" w:history="1">
            <w:r w:rsidRPr="00116B24">
              <w:rPr>
                <w:rStyle w:val="Hyperlink"/>
                <w:noProof/>
              </w:rPr>
              <w:t>ERD</w:t>
            </w:r>
            <w:r>
              <w:rPr>
                <w:noProof/>
                <w:webHidden/>
              </w:rPr>
              <w:tab/>
            </w:r>
            <w:r>
              <w:rPr>
                <w:noProof/>
                <w:webHidden/>
              </w:rPr>
              <w:fldChar w:fldCharType="begin"/>
            </w:r>
            <w:r>
              <w:rPr>
                <w:noProof/>
                <w:webHidden/>
              </w:rPr>
              <w:instrText xml:space="preserve"> PAGEREF _Toc120545638 \h </w:instrText>
            </w:r>
            <w:r>
              <w:rPr>
                <w:noProof/>
                <w:webHidden/>
              </w:rPr>
            </w:r>
            <w:r>
              <w:rPr>
                <w:noProof/>
                <w:webHidden/>
              </w:rPr>
              <w:fldChar w:fldCharType="separate"/>
            </w:r>
            <w:r>
              <w:rPr>
                <w:noProof/>
                <w:webHidden/>
              </w:rPr>
              <w:t>4</w:t>
            </w:r>
            <w:r>
              <w:rPr>
                <w:noProof/>
                <w:webHidden/>
              </w:rPr>
              <w:fldChar w:fldCharType="end"/>
            </w:r>
          </w:hyperlink>
        </w:p>
        <w:p w14:paraId="1348653A" w14:textId="771B3F40" w:rsidR="00315C5B" w:rsidRDefault="00315C5B">
          <w:pPr>
            <w:pStyle w:val="TOC1"/>
            <w:tabs>
              <w:tab w:val="right" w:leader="dot" w:pos="9062"/>
            </w:tabs>
            <w:rPr>
              <w:rFonts w:eastAsiaTheme="minorEastAsia"/>
              <w:noProof/>
              <w:lang w:val="en-US"/>
            </w:rPr>
          </w:pPr>
          <w:hyperlink w:anchor="_Toc120545639" w:history="1">
            <w:r w:rsidRPr="00116B24">
              <w:rPr>
                <w:rStyle w:val="Hyperlink"/>
                <w:noProof/>
              </w:rPr>
              <w:t>Onderbouwing</w:t>
            </w:r>
            <w:r>
              <w:rPr>
                <w:noProof/>
                <w:webHidden/>
              </w:rPr>
              <w:tab/>
            </w:r>
            <w:r>
              <w:rPr>
                <w:noProof/>
                <w:webHidden/>
              </w:rPr>
              <w:fldChar w:fldCharType="begin"/>
            </w:r>
            <w:r>
              <w:rPr>
                <w:noProof/>
                <w:webHidden/>
              </w:rPr>
              <w:instrText xml:space="preserve"> PAGEREF _Toc120545639 \h </w:instrText>
            </w:r>
            <w:r>
              <w:rPr>
                <w:noProof/>
                <w:webHidden/>
              </w:rPr>
            </w:r>
            <w:r>
              <w:rPr>
                <w:noProof/>
                <w:webHidden/>
              </w:rPr>
              <w:fldChar w:fldCharType="separate"/>
            </w:r>
            <w:r>
              <w:rPr>
                <w:noProof/>
                <w:webHidden/>
              </w:rPr>
              <w:t>4</w:t>
            </w:r>
            <w:r>
              <w:rPr>
                <w:noProof/>
                <w:webHidden/>
              </w:rPr>
              <w:fldChar w:fldCharType="end"/>
            </w:r>
          </w:hyperlink>
        </w:p>
        <w:p w14:paraId="5B600C8E" w14:textId="49163145" w:rsidR="00315C5B" w:rsidRDefault="00315C5B">
          <w:pPr>
            <w:pStyle w:val="TOC2"/>
            <w:tabs>
              <w:tab w:val="right" w:leader="dot" w:pos="9062"/>
            </w:tabs>
            <w:rPr>
              <w:rFonts w:eastAsiaTheme="minorEastAsia"/>
              <w:noProof/>
              <w:lang w:val="en-US"/>
            </w:rPr>
          </w:pPr>
          <w:hyperlink w:anchor="_Toc120545640" w:history="1">
            <w:r w:rsidRPr="00116B24">
              <w:rPr>
                <w:rStyle w:val="Hyperlink"/>
                <w:noProof/>
              </w:rPr>
              <w:t>Beveiliging en privacy</w:t>
            </w:r>
            <w:r>
              <w:rPr>
                <w:noProof/>
                <w:webHidden/>
              </w:rPr>
              <w:tab/>
            </w:r>
            <w:r>
              <w:rPr>
                <w:noProof/>
                <w:webHidden/>
              </w:rPr>
              <w:fldChar w:fldCharType="begin"/>
            </w:r>
            <w:r>
              <w:rPr>
                <w:noProof/>
                <w:webHidden/>
              </w:rPr>
              <w:instrText xml:space="preserve"> PAGEREF _Toc120545640 \h </w:instrText>
            </w:r>
            <w:r>
              <w:rPr>
                <w:noProof/>
                <w:webHidden/>
              </w:rPr>
            </w:r>
            <w:r>
              <w:rPr>
                <w:noProof/>
                <w:webHidden/>
              </w:rPr>
              <w:fldChar w:fldCharType="separate"/>
            </w:r>
            <w:r>
              <w:rPr>
                <w:noProof/>
                <w:webHidden/>
              </w:rPr>
              <w:t>4</w:t>
            </w:r>
            <w:r>
              <w:rPr>
                <w:noProof/>
                <w:webHidden/>
              </w:rPr>
              <w:fldChar w:fldCharType="end"/>
            </w:r>
          </w:hyperlink>
        </w:p>
        <w:p w14:paraId="0ECE7D0E" w14:textId="7BD8E5BC" w:rsidR="00315C5B" w:rsidRDefault="00315C5B">
          <w:pPr>
            <w:pStyle w:val="TOC1"/>
            <w:tabs>
              <w:tab w:val="right" w:leader="dot" w:pos="9062"/>
            </w:tabs>
            <w:rPr>
              <w:rFonts w:eastAsiaTheme="minorEastAsia"/>
              <w:noProof/>
              <w:lang w:val="en-US"/>
            </w:rPr>
          </w:pPr>
          <w:hyperlink w:anchor="_Toc120545641" w:history="1">
            <w:r w:rsidRPr="00116B24">
              <w:rPr>
                <w:rStyle w:val="Hyperlink"/>
                <w:noProof/>
              </w:rPr>
              <w:t>Bijlagen</w:t>
            </w:r>
            <w:r>
              <w:rPr>
                <w:noProof/>
                <w:webHidden/>
              </w:rPr>
              <w:tab/>
            </w:r>
            <w:r>
              <w:rPr>
                <w:noProof/>
                <w:webHidden/>
              </w:rPr>
              <w:fldChar w:fldCharType="begin"/>
            </w:r>
            <w:r>
              <w:rPr>
                <w:noProof/>
                <w:webHidden/>
              </w:rPr>
              <w:instrText xml:space="preserve"> PAGEREF _Toc120545641 \h </w:instrText>
            </w:r>
            <w:r>
              <w:rPr>
                <w:noProof/>
                <w:webHidden/>
              </w:rPr>
            </w:r>
            <w:r>
              <w:rPr>
                <w:noProof/>
                <w:webHidden/>
              </w:rPr>
              <w:fldChar w:fldCharType="separate"/>
            </w:r>
            <w:r>
              <w:rPr>
                <w:noProof/>
                <w:webHidden/>
              </w:rPr>
              <w:t>4</w:t>
            </w:r>
            <w:r>
              <w:rPr>
                <w:noProof/>
                <w:webHidden/>
              </w:rPr>
              <w:fldChar w:fldCharType="end"/>
            </w:r>
          </w:hyperlink>
        </w:p>
        <w:p w14:paraId="550A293C" w14:textId="22A030EB" w:rsidR="001211FE" w:rsidRDefault="001211FE">
          <w:r>
            <w:rPr>
              <w:b/>
              <w:bCs/>
            </w:rPr>
            <w:fldChar w:fldCharType="end"/>
          </w:r>
        </w:p>
      </w:sdtContent>
    </w:sdt>
    <w:p w14:paraId="01DCB7B2" w14:textId="77777777" w:rsidR="00F108F9" w:rsidRDefault="00F108F9">
      <w:pPr>
        <w:sectPr w:rsidR="00F108F9" w:rsidSect="004B1B5C">
          <w:headerReference w:type="default" r:id="rId9"/>
          <w:footerReference w:type="default" r:id="rId10"/>
          <w:pgSz w:w="11906" w:h="16838"/>
          <w:pgMar w:top="1417" w:right="1417" w:bottom="1417" w:left="1417" w:header="708" w:footer="708" w:gutter="0"/>
          <w:pgNumType w:start="1"/>
          <w:cols w:space="708"/>
          <w:docGrid w:linePitch="360"/>
        </w:sectPr>
      </w:pPr>
    </w:p>
    <w:p w14:paraId="0B7FD36D" w14:textId="77777777" w:rsidR="001211FE" w:rsidRDefault="001211FE" w:rsidP="001211FE">
      <w:pPr>
        <w:pStyle w:val="Heading1"/>
      </w:pPr>
      <w:bookmarkStart w:id="2" w:name="_Toc120545610"/>
      <w:r>
        <w:lastRenderedPageBreak/>
        <w:t>Inleiding</w:t>
      </w:r>
      <w:bookmarkEnd w:id="2"/>
    </w:p>
    <w:p w14:paraId="13B3CF3C" w14:textId="77777777" w:rsidR="007137CB" w:rsidRPr="00833607" w:rsidRDefault="007137CB" w:rsidP="0065729A">
      <w:pPr>
        <w:rPr>
          <w:i/>
          <w:iCs/>
        </w:rPr>
      </w:pPr>
      <w:bookmarkStart w:id="3" w:name="_Toc118984714"/>
      <w:r w:rsidRPr="00833607">
        <w:rPr>
          <w:i/>
          <w:iCs/>
        </w:rPr>
        <w:t xml:space="preserve">Dit project gaan we een webpagina maken voor een lokale schaakclub. De eigenaar van de club is naar ons toegekomen met de vraag om een web pagina te maken voor zijn club, waar ze informatie kunnen zien, contact kunnen nemen en waar ze wedstrijd info kunnen bekijken. </w:t>
      </w:r>
    </w:p>
    <w:p w14:paraId="1788AC66" w14:textId="4086F00C" w:rsidR="00D96829" w:rsidRDefault="00D96829" w:rsidP="00825DD5">
      <w:pPr>
        <w:pStyle w:val="Heading1"/>
      </w:pPr>
      <w:bookmarkStart w:id="4" w:name="_Toc120545611"/>
      <w:r>
        <w:t>Betrokkenen</w:t>
      </w:r>
      <w:bookmarkEnd w:id="3"/>
      <w:bookmarkEnd w:id="4"/>
    </w:p>
    <w:p w14:paraId="714A7AB3" w14:textId="77777777" w:rsidR="00D96829" w:rsidRPr="00182BE1" w:rsidRDefault="00D96829" w:rsidP="00D96829">
      <w:pPr>
        <w:rPr>
          <w:i/>
          <w:iCs/>
        </w:rPr>
      </w:pPr>
      <w:r w:rsidRPr="00182BE1">
        <w:rPr>
          <w:i/>
          <w:iCs/>
        </w:rPr>
        <w:t>Benoem in een lijst de personen die meewerken aan het project. Neem in deze lijst ook op hoe je contact houdt met de betrokkenen (e-mail, telefoon).</w:t>
      </w:r>
      <w:r w:rsidR="0049512C">
        <w:rPr>
          <w:i/>
          <w:iCs/>
        </w:rPr>
        <w:t xml:space="preserve"> Kopieer dit uit het </w:t>
      </w:r>
      <w:r w:rsidR="007D4B4F">
        <w:rPr>
          <w:i/>
          <w:iCs/>
        </w:rPr>
        <w:t>PlanVanAanpak</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53"/>
        <w:gridCol w:w="1983"/>
        <w:gridCol w:w="2877"/>
        <w:gridCol w:w="1559"/>
      </w:tblGrid>
      <w:tr w:rsidR="00D96829" w14:paraId="1B234F67" w14:textId="77777777" w:rsidTr="007137CB">
        <w:tc>
          <w:tcPr>
            <w:tcW w:w="2653" w:type="dxa"/>
            <w:shd w:val="clear" w:color="auto" w:fill="E7E6E6" w:themeFill="background2"/>
          </w:tcPr>
          <w:p w14:paraId="51522754" w14:textId="77777777" w:rsidR="00D96829" w:rsidRDefault="00D96829" w:rsidP="006003A9">
            <w:bookmarkStart w:id="5" w:name="_Hlk119056401"/>
            <w:r>
              <w:t>Naam</w:t>
            </w:r>
          </w:p>
        </w:tc>
        <w:tc>
          <w:tcPr>
            <w:tcW w:w="1983" w:type="dxa"/>
            <w:shd w:val="clear" w:color="auto" w:fill="E7E6E6" w:themeFill="background2"/>
          </w:tcPr>
          <w:p w14:paraId="57BB968F" w14:textId="77777777" w:rsidR="00D96829" w:rsidRDefault="00D96829" w:rsidP="006003A9">
            <w:r>
              <w:t>Rol</w:t>
            </w:r>
          </w:p>
        </w:tc>
        <w:tc>
          <w:tcPr>
            <w:tcW w:w="2877" w:type="dxa"/>
            <w:shd w:val="clear" w:color="auto" w:fill="E7E6E6" w:themeFill="background2"/>
          </w:tcPr>
          <w:p w14:paraId="528BCC02" w14:textId="77777777" w:rsidR="00D96829" w:rsidRDefault="00D96829" w:rsidP="006003A9">
            <w:r>
              <w:t>Email</w:t>
            </w:r>
          </w:p>
        </w:tc>
        <w:tc>
          <w:tcPr>
            <w:tcW w:w="1559" w:type="dxa"/>
            <w:shd w:val="clear" w:color="auto" w:fill="E7E6E6" w:themeFill="background2"/>
          </w:tcPr>
          <w:p w14:paraId="581E3D52" w14:textId="77777777" w:rsidR="00D96829" w:rsidRDefault="00D96829" w:rsidP="006003A9">
            <w:r>
              <w:t>Telefoon</w:t>
            </w:r>
          </w:p>
        </w:tc>
      </w:tr>
      <w:tr w:rsidR="00D96829" w14:paraId="1FA76DBA" w14:textId="77777777" w:rsidTr="007137CB">
        <w:tc>
          <w:tcPr>
            <w:tcW w:w="2653" w:type="dxa"/>
          </w:tcPr>
          <w:p w14:paraId="34A9E960" w14:textId="72EE802A" w:rsidR="00D96829" w:rsidRPr="00D96829" w:rsidRDefault="007137CB" w:rsidP="006003A9">
            <w:pPr>
              <w:rPr>
                <w:i/>
                <w:iCs/>
              </w:rPr>
            </w:pPr>
            <w:r>
              <w:rPr>
                <w:i/>
                <w:iCs/>
              </w:rPr>
              <w:t>Schaakclub</w:t>
            </w:r>
          </w:p>
          <w:p w14:paraId="756AE23C" w14:textId="2034BC0A" w:rsidR="00D96829" w:rsidRPr="00D96829" w:rsidRDefault="007137CB" w:rsidP="006003A9">
            <w:pPr>
              <w:rPr>
                <w:i/>
                <w:iCs/>
              </w:rPr>
            </w:pPr>
            <w:r>
              <w:rPr>
                <w:i/>
                <w:iCs/>
              </w:rPr>
              <w:t>Ton van Uuden</w:t>
            </w:r>
          </w:p>
          <w:p w14:paraId="20761A40" w14:textId="0BAE0838" w:rsidR="00D96829" w:rsidRPr="00D96829" w:rsidRDefault="007137CB" w:rsidP="00D96829">
            <w:pPr>
              <w:rPr>
                <w:i/>
                <w:iCs/>
              </w:rPr>
            </w:pPr>
            <w:r>
              <w:rPr>
                <w:i/>
                <w:iCs/>
              </w:rPr>
              <w:t>Bram Hesen</w:t>
            </w:r>
          </w:p>
          <w:p w14:paraId="6DD9C5DD" w14:textId="77777777" w:rsidR="00D96829" w:rsidRPr="00D96829" w:rsidRDefault="00D96829" w:rsidP="00D96829">
            <w:pPr>
              <w:rPr>
                <w:i/>
                <w:iCs/>
              </w:rPr>
            </w:pPr>
            <w:r w:rsidRPr="00D96829">
              <w:rPr>
                <w:i/>
                <w:iCs/>
              </w:rPr>
              <w:t>&lt;&lt;Naam 2&gt;&gt;</w:t>
            </w:r>
          </w:p>
          <w:p w14:paraId="5688AD77" w14:textId="77777777" w:rsidR="00D96829" w:rsidRPr="00D96829" w:rsidRDefault="00D96829" w:rsidP="00D96829">
            <w:pPr>
              <w:rPr>
                <w:i/>
                <w:iCs/>
              </w:rPr>
            </w:pPr>
            <w:r w:rsidRPr="00D96829">
              <w:rPr>
                <w:i/>
                <w:iCs/>
              </w:rPr>
              <w:t>&lt;&lt;Naam 3&gt;&gt;</w:t>
            </w:r>
          </w:p>
          <w:p w14:paraId="54738393" w14:textId="77777777" w:rsidR="00D96829" w:rsidRPr="00D96829" w:rsidRDefault="00D96829" w:rsidP="00D96829">
            <w:pPr>
              <w:rPr>
                <w:i/>
                <w:iCs/>
              </w:rPr>
            </w:pPr>
            <w:r w:rsidRPr="00D96829">
              <w:rPr>
                <w:i/>
                <w:iCs/>
              </w:rPr>
              <w:t>&lt;&lt;Naam 4&gt;&gt;</w:t>
            </w:r>
          </w:p>
          <w:p w14:paraId="6E8B73F8" w14:textId="77777777" w:rsidR="00D96829" w:rsidRPr="00D96829" w:rsidRDefault="00D96829" w:rsidP="006003A9">
            <w:pPr>
              <w:rPr>
                <w:i/>
                <w:iCs/>
              </w:rPr>
            </w:pPr>
          </w:p>
        </w:tc>
        <w:tc>
          <w:tcPr>
            <w:tcW w:w="1983" w:type="dxa"/>
          </w:tcPr>
          <w:p w14:paraId="76ECDB90" w14:textId="77777777" w:rsidR="00D96829" w:rsidRDefault="00D96829" w:rsidP="006003A9">
            <w:r>
              <w:t>Opdrachtgever</w:t>
            </w:r>
          </w:p>
          <w:p w14:paraId="77B027DC" w14:textId="77777777" w:rsidR="00D96829" w:rsidRDefault="00D96829" w:rsidP="006003A9">
            <w:r>
              <w:t>Projectleider</w:t>
            </w:r>
          </w:p>
          <w:p w14:paraId="3BF60933" w14:textId="77777777" w:rsidR="00D96829" w:rsidRDefault="00D96829" w:rsidP="006003A9">
            <w:r>
              <w:t>Ontwikkelaar</w:t>
            </w:r>
          </w:p>
          <w:p w14:paraId="68CBC11E" w14:textId="77777777" w:rsidR="00D96829" w:rsidRDefault="00D96829" w:rsidP="006003A9">
            <w:r>
              <w:t>Ontwikkelaar</w:t>
            </w:r>
          </w:p>
          <w:p w14:paraId="6BBC82B3" w14:textId="77777777" w:rsidR="00D96829" w:rsidRDefault="00D96829" w:rsidP="006003A9">
            <w:r>
              <w:t>Ontwikkelaar</w:t>
            </w:r>
          </w:p>
          <w:p w14:paraId="39EEEEF6" w14:textId="77777777" w:rsidR="00D96829" w:rsidRDefault="00D96829" w:rsidP="006003A9">
            <w:r>
              <w:t>Ontwikkelaar</w:t>
            </w:r>
          </w:p>
        </w:tc>
        <w:tc>
          <w:tcPr>
            <w:tcW w:w="2877" w:type="dxa"/>
          </w:tcPr>
          <w:p w14:paraId="354170A4" w14:textId="77777777" w:rsidR="00D96829" w:rsidRDefault="007137CB" w:rsidP="006003A9">
            <w:r>
              <w:t>-</w:t>
            </w:r>
          </w:p>
          <w:p w14:paraId="4A944084" w14:textId="77F54169" w:rsidR="007137CB" w:rsidRDefault="00315C5B" w:rsidP="006003A9">
            <w:hyperlink r:id="rId11" w:history="1">
              <w:r w:rsidR="007137CB" w:rsidRPr="00B637C9">
                <w:rPr>
                  <w:rStyle w:val="Hyperlink"/>
                </w:rPr>
                <w:t>t.vanuuden@kw1c.nl</w:t>
              </w:r>
            </w:hyperlink>
          </w:p>
          <w:p w14:paraId="5238CE5B" w14:textId="6ECD8325" w:rsidR="007137CB" w:rsidRDefault="00315C5B" w:rsidP="006003A9">
            <w:hyperlink r:id="rId12" w:history="1">
              <w:r w:rsidR="007137CB" w:rsidRPr="00B637C9">
                <w:rPr>
                  <w:rStyle w:val="Hyperlink"/>
                </w:rPr>
                <w:t>bram.hesen@edu-kw1c.nl</w:t>
              </w:r>
            </w:hyperlink>
          </w:p>
          <w:p w14:paraId="1E52166E" w14:textId="0AF0C817" w:rsidR="007137CB" w:rsidRDefault="007137CB" w:rsidP="006003A9"/>
        </w:tc>
        <w:tc>
          <w:tcPr>
            <w:tcW w:w="1559" w:type="dxa"/>
          </w:tcPr>
          <w:p w14:paraId="786FED8C" w14:textId="77777777" w:rsidR="00D96829" w:rsidRDefault="007137CB" w:rsidP="006003A9">
            <w:r>
              <w:t>-</w:t>
            </w:r>
          </w:p>
          <w:p w14:paraId="3CC583DD" w14:textId="77777777" w:rsidR="007137CB" w:rsidRDefault="007137CB" w:rsidP="006003A9">
            <w:r>
              <w:t>-</w:t>
            </w:r>
          </w:p>
          <w:p w14:paraId="4E33433E" w14:textId="151A30FF" w:rsidR="007137CB" w:rsidRDefault="007137CB" w:rsidP="006003A9">
            <w:r>
              <w:t>0631167575</w:t>
            </w:r>
          </w:p>
        </w:tc>
      </w:tr>
      <w:bookmarkEnd w:id="5"/>
    </w:tbl>
    <w:p w14:paraId="752947FE" w14:textId="77777777" w:rsidR="008B5157" w:rsidRDefault="008B5157" w:rsidP="003C0795"/>
    <w:p w14:paraId="265FCC8F" w14:textId="77777777" w:rsidR="001F0F93" w:rsidRDefault="001F0F93">
      <w:pPr>
        <w:rPr>
          <w:rFonts w:asciiTheme="majorHAnsi" w:eastAsiaTheme="majorEastAsia" w:hAnsiTheme="majorHAnsi" w:cstheme="majorBidi"/>
          <w:sz w:val="32"/>
          <w:szCs w:val="32"/>
        </w:rPr>
      </w:pPr>
      <w:bookmarkStart w:id="6" w:name="_Toc441224463"/>
      <w:bookmarkStart w:id="7" w:name="_Toc446072060"/>
      <w:bookmarkStart w:id="8" w:name="_Toc447878397"/>
      <w:r>
        <w:br w:type="page"/>
      </w:r>
    </w:p>
    <w:p w14:paraId="4BBBC9CB" w14:textId="2D014FD1" w:rsidR="004811E6" w:rsidRDefault="004811E6" w:rsidP="00436610">
      <w:pPr>
        <w:pStyle w:val="Heading1"/>
      </w:pPr>
      <w:bookmarkStart w:id="9" w:name="_Toc120545612"/>
      <w:r>
        <w:lastRenderedPageBreak/>
        <w:t>Functionaliteiten</w:t>
      </w:r>
      <w:bookmarkEnd w:id="6"/>
      <w:bookmarkEnd w:id="7"/>
      <w:bookmarkEnd w:id="8"/>
      <w:bookmarkEnd w:id="9"/>
    </w:p>
    <w:p w14:paraId="7E394796" w14:textId="77777777" w:rsidR="004811E6" w:rsidRPr="004D2417" w:rsidRDefault="004811E6" w:rsidP="004811E6">
      <w:pPr>
        <w:rPr>
          <w:rFonts w:ascii="Calibri" w:hAnsi="Calibri"/>
          <w:i/>
          <w:iCs/>
        </w:rPr>
      </w:pPr>
      <w:r w:rsidRPr="004D2417">
        <w:rPr>
          <w:rFonts w:ascii="Calibri" w:hAnsi="Calibri"/>
          <w:i/>
          <w:iCs/>
        </w:rPr>
        <w:t xml:space="preserve">Hier vermeld je alle functionaliteiten (zie </w:t>
      </w:r>
      <w:r w:rsidR="007D4B4F">
        <w:rPr>
          <w:rFonts w:ascii="Calibri" w:hAnsi="Calibri"/>
          <w:i/>
          <w:iCs/>
        </w:rPr>
        <w:t>PlanVanAanpak</w:t>
      </w:r>
      <w:r w:rsidRPr="004D2417">
        <w:rPr>
          <w:rFonts w:ascii="Calibri" w:hAnsi="Calibri"/>
          <w:i/>
          <w:iCs/>
        </w:rPr>
        <w:t xml:space="preserve">) die de applicatie gaat bieden. Geef hierbij duidelijk aan wat eisen en wensen zijn (prioriteiten). Zorg ervoor dat het ook voor niet vakgenoten duidelijk omschreven is. </w:t>
      </w:r>
    </w:p>
    <w:p w14:paraId="767C3356" w14:textId="77777777" w:rsidR="004811E6" w:rsidRDefault="004811E6" w:rsidP="004811E6">
      <w:pPr>
        <w:rPr>
          <w:i/>
          <w:iCs/>
        </w:rPr>
      </w:pPr>
      <w:r w:rsidRPr="004D2417">
        <w:rPr>
          <w:rFonts w:ascii="Calibri" w:hAnsi="Calibri"/>
          <w:i/>
          <w:iCs/>
        </w:rPr>
        <w:t>Maak gebruik van lijsten of schema’s.</w:t>
      </w:r>
      <w:r w:rsidR="00C16CAF">
        <w:rPr>
          <w:rFonts w:ascii="Calibri" w:hAnsi="Calibri"/>
          <w:i/>
          <w:iCs/>
        </w:rPr>
        <w:t xml:space="preserve"> Gebru</w:t>
      </w:r>
      <w:r w:rsidR="00C16CAF" w:rsidRPr="00F108F9">
        <w:rPr>
          <w:rFonts w:ascii="Calibri" w:hAnsi="Calibri"/>
          <w:i/>
          <w:iCs/>
        </w:rPr>
        <w:t xml:space="preserve">ik </w:t>
      </w:r>
      <w:r w:rsidR="00C16CAF" w:rsidRPr="00F108F9">
        <w:rPr>
          <w:i/>
          <w:iCs/>
        </w:rPr>
        <w:t>schematechnieken zoals bijvoorbeeld activiteitendiagram, klassendiagram, ERD, use case diagram</w:t>
      </w:r>
      <w:r w:rsidR="00F108F9" w:rsidRPr="00F108F9">
        <w:rPr>
          <w:i/>
          <w:iCs/>
        </w:rPr>
        <w:t>.</w:t>
      </w:r>
    </w:p>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3AB851E8" w14:textId="77777777" w:rsidTr="00BB5266">
        <w:tc>
          <w:tcPr>
            <w:tcW w:w="14470" w:type="dxa"/>
            <w:gridSpan w:val="4"/>
            <w:shd w:val="clear" w:color="auto" w:fill="3366FF"/>
          </w:tcPr>
          <w:p w14:paraId="39BA4A11" w14:textId="77777777" w:rsidR="00BB5266" w:rsidRPr="00AB3874" w:rsidRDefault="00BB5266" w:rsidP="00D4162E">
            <w:pPr>
              <w:pStyle w:val="Heading3"/>
            </w:pPr>
            <w:bookmarkStart w:id="10" w:name="_Toc54810047"/>
            <w:bookmarkStart w:id="11" w:name="_Toc119917523"/>
            <w:bookmarkStart w:id="12" w:name="_Toc120545613"/>
            <w:r w:rsidRPr="00AB3874">
              <w:t>1.1 Inloggen op Mijn Schaakclub account</w:t>
            </w:r>
            <w:bookmarkEnd w:id="10"/>
            <w:bookmarkEnd w:id="11"/>
            <w:bookmarkEnd w:id="12"/>
          </w:p>
        </w:tc>
      </w:tr>
      <w:tr w:rsidR="00BB5266" w:rsidRPr="00AB3874" w14:paraId="28FAA595" w14:textId="77777777" w:rsidTr="00BB5266">
        <w:tc>
          <w:tcPr>
            <w:tcW w:w="14470" w:type="dxa"/>
            <w:gridSpan w:val="4"/>
            <w:tcBorders>
              <w:bottom w:val="single" w:sz="4" w:space="0" w:color="auto"/>
            </w:tcBorders>
          </w:tcPr>
          <w:p w14:paraId="4C2B020E" w14:textId="77777777" w:rsidR="00BB5266" w:rsidRPr="00AB3874" w:rsidRDefault="00BB5266" w:rsidP="00D4162E">
            <w:r w:rsidRPr="00AB3874">
              <w:t xml:space="preserve">Als een geregistreerde gast van de schaakclub wil ik inloggen met mijn email / wachtwoord combinatie die bij mijn account hoort. </w:t>
            </w:r>
          </w:p>
        </w:tc>
      </w:tr>
      <w:tr w:rsidR="00BB5266" w:rsidRPr="00AB3874" w14:paraId="635C9296" w14:textId="77777777" w:rsidTr="00BB5266">
        <w:tc>
          <w:tcPr>
            <w:tcW w:w="5110" w:type="dxa"/>
            <w:shd w:val="clear" w:color="auto" w:fill="F3F3F3"/>
          </w:tcPr>
          <w:p w14:paraId="32AF1E72" w14:textId="77777777" w:rsidR="00BB5266" w:rsidRPr="00AB3874" w:rsidRDefault="00BB5266" w:rsidP="00D4162E">
            <w:r w:rsidRPr="00AB3874">
              <w:rPr>
                <w:b/>
                <w:bCs/>
              </w:rPr>
              <w:t>User slices</w:t>
            </w:r>
          </w:p>
        </w:tc>
        <w:tc>
          <w:tcPr>
            <w:tcW w:w="7666" w:type="dxa"/>
            <w:shd w:val="clear" w:color="auto" w:fill="F3F3F3"/>
            <w:vAlign w:val="bottom"/>
          </w:tcPr>
          <w:p w14:paraId="032FC2AD"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5A4C105B"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331C6507" w14:textId="77777777" w:rsidR="00BB5266" w:rsidRPr="00AB3874" w:rsidRDefault="00BB5266" w:rsidP="00D4162E">
            <w:pPr>
              <w:jc w:val="center"/>
              <w:rPr>
                <w:b/>
                <w:bCs/>
              </w:rPr>
            </w:pPr>
            <w:r w:rsidRPr="00AB3874">
              <w:rPr>
                <w:b/>
                <w:bCs/>
              </w:rPr>
              <w:t>Gereed</w:t>
            </w:r>
          </w:p>
        </w:tc>
      </w:tr>
      <w:tr w:rsidR="00BB5266" w:rsidRPr="00AB3874" w14:paraId="7494A27A" w14:textId="77777777" w:rsidTr="00BB5266">
        <w:tc>
          <w:tcPr>
            <w:tcW w:w="5110" w:type="dxa"/>
          </w:tcPr>
          <w:p w14:paraId="7170648C" w14:textId="77777777" w:rsidR="00BB5266" w:rsidRPr="00AB3874" w:rsidRDefault="00BB5266" w:rsidP="00D4162E">
            <w:pPr>
              <w:pStyle w:val="Heading3"/>
            </w:pPr>
            <w:bookmarkStart w:id="13" w:name="_Toc54810048"/>
            <w:bookmarkStart w:id="14" w:name="_Toc119917524"/>
            <w:bookmarkStart w:id="15" w:name="_Toc120545614"/>
            <w:r w:rsidRPr="00AB3874">
              <w:t>1.1.1 Inloggen</w:t>
            </w:r>
            <w:bookmarkEnd w:id="13"/>
            <w:bookmarkEnd w:id="14"/>
            <w:bookmarkEnd w:id="15"/>
          </w:p>
        </w:tc>
        <w:tc>
          <w:tcPr>
            <w:tcW w:w="7666" w:type="dxa"/>
          </w:tcPr>
          <w:p w14:paraId="7FCE49D0" w14:textId="77777777" w:rsidR="00BB5266" w:rsidRPr="00AB3874" w:rsidRDefault="00BB5266" w:rsidP="00D4162E">
            <w:pPr>
              <w:pStyle w:val="BodyText"/>
              <w:rPr>
                <w:rStyle w:val="Emphasis"/>
              </w:rPr>
            </w:pPr>
          </w:p>
        </w:tc>
        <w:tc>
          <w:tcPr>
            <w:tcW w:w="580" w:type="dxa"/>
          </w:tcPr>
          <w:p w14:paraId="27F2B39D"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24E15C0A" w14:textId="77777777" w:rsidR="00BB5266" w:rsidRPr="00AB3874" w:rsidRDefault="00BB5266" w:rsidP="00D4162E">
            <w:pPr>
              <w:pStyle w:val="BodyText"/>
              <w:rPr>
                <w:rStyle w:val="Emphasis"/>
              </w:rPr>
            </w:pPr>
          </w:p>
        </w:tc>
      </w:tr>
      <w:tr w:rsidR="00BB5266" w:rsidRPr="00AB3874" w14:paraId="6E19E4EB" w14:textId="77777777" w:rsidTr="00BB5266">
        <w:trPr>
          <w:cantSplit/>
          <w:trHeight w:val="828"/>
        </w:trPr>
        <w:tc>
          <w:tcPr>
            <w:tcW w:w="5110" w:type="dxa"/>
            <w:vMerge w:val="restart"/>
          </w:tcPr>
          <w:p w14:paraId="052A2107" w14:textId="77777777" w:rsidR="00BB5266" w:rsidRPr="00AB3874" w:rsidRDefault="00BB5266" w:rsidP="00D4162E">
            <w:r w:rsidRPr="00AB3874">
              <w:t>Als geregistreerde gast wil ik inloggen om gebruik te maken van de diensten van de Schaakclub.</w:t>
            </w:r>
          </w:p>
        </w:tc>
        <w:tc>
          <w:tcPr>
            <w:tcW w:w="7666" w:type="dxa"/>
          </w:tcPr>
          <w:p w14:paraId="3C41C303" w14:textId="77777777" w:rsidR="00BB5266" w:rsidRPr="00AB3874" w:rsidRDefault="00BB5266" w:rsidP="00BB5266">
            <w:pPr>
              <w:numPr>
                <w:ilvl w:val="0"/>
                <w:numId w:val="4"/>
              </w:numPr>
              <w:tabs>
                <w:tab w:val="clear" w:pos="290"/>
              </w:tabs>
              <w:spacing w:after="0" w:line="240" w:lineRule="auto"/>
            </w:pPr>
            <w:r w:rsidRPr="00AB3874">
              <w:t xml:space="preserve">Gast ziet scherm </w:t>
            </w:r>
            <w:r w:rsidRPr="00AB3874">
              <w:rPr>
                <w:i/>
                <w:iCs/>
              </w:rPr>
              <w:t>1.1.1 Inloggen</w:t>
            </w:r>
          </w:p>
        </w:tc>
        <w:tc>
          <w:tcPr>
            <w:tcW w:w="580" w:type="dxa"/>
          </w:tcPr>
          <w:p w14:paraId="41E33024" w14:textId="77777777" w:rsidR="00BB5266" w:rsidRPr="00AB3874" w:rsidRDefault="00BB5266" w:rsidP="00D4162E">
            <w:pPr>
              <w:jc w:val="center"/>
              <w:rPr>
                <w:rStyle w:val="Emphasis"/>
                <w:b/>
                <w:bCs/>
                <w:sz w:val="28"/>
              </w:rPr>
            </w:pPr>
          </w:p>
        </w:tc>
        <w:tc>
          <w:tcPr>
            <w:tcW w:w="1114" w:type="dxa"/>
          </w:tcPr>
          <w:p w14:paraId="43BABE0E" w14:textId="77777777" w:rsidR="00BB5266" w:rsidRPr="00AB3874" w:rsidRDefault="00BB5266" w:rsidP="00D4162E"/>
        </w:tc>
      </w:tr>
      <w:tr w:rsidR="00BB5266" w:rsidRPr="00AB3874" w14:paraId="656EC28A" w14:textId="77777777" w:rsidTr="00BB5266">
        <w:trPr>
          <w:cantSplit/>
          <w:trHeight w:val="828"/>
        </w:trPr>
        <w:tc>
          <w:tcPr>
            <w:tcW w:w="5110" w:type="dxa"/>
            <w:vMerge/>
          </w:tcPr>
          <w:p w14:paraId="726FF04C" w14:textId="77777777" w:rsidR="00BB5266" w:rsidRPr="00AB3874" w:rsidRDefault="00BB5266" w:rsidP="00D4162E"/>
        </w:tc>
        <w:tc>
          <w:tcPr>
            <w:tcW w:w="7666" w:type="dxa"/>
          </w:tcPr>
          <w:p w14:paraId="4B628739" w14:textId="77777777" w:rsidR="00BB5266" w:rsidRPr="00AB3874" w:rsidRDefault="00BB5266" w:rsidP="00D4162E">
            <w:pPr>
              <w:ind w:left="-70"/>
            </w:pPr>
            <w:r w:rsidRPr="00AB3874">
              <w:t>Als geregistreerde gast</w:t>
            </w:r>
          </w:p>
          <w:p w14:paraId="1DEA7A0A" w14:textId="77777777" w:rsidR="00BB5266" w:rsidRPr="00AB3874" w:rsidRDefault="00BB5266" w:rsidP="00BB5266">
            <w:pPr>
              <w:numPr>
                <w:ilvl w:val="0"/>
                <w:numId w:val="3"/>
              </w:numPr>
              <w:tabs>
                <w:tab w:val="clear" w:pos="720"/>
              </w:tabs>
              <w:spacing w:after="0" w:line="240" w:lineRule="auto"/>
              <w:ind w:left="830"/>
            </w:pPr>
            <w:r w:rsidRPr="00AB3874">
              <w:t>Gast kan Email en Wachtwoord invullen.</w:t>
            </w:r>
          </w:p>
          <w:p w14:paraId="47588D6D" w14:textId="77777777" w:rsidR="00BB5266" w:rsidRPr="00AB3874" w:rsidRDefault="00BB5266" w:rsidP="00BB5266">
            <w:pPr>
              <w:numPr>
                <w:ilvl w:val="0"/>
                <w:numId w:val="3"/>
              </w:numPr>
              <w:tabs>
                <w:tab w:val="clear" w:pos="720"/>
              </w:tabs>
              <w:spacing w:after="0" w:line="240" w:lineRule="auto"/>
              <w:ind w:left="830"/>
            </w:pPr>
            <w:r w:rsidRPr="00AB3874">
              <w:t>Gast kan op Inloggen klikken</w:t>
            </w:r>
          </w:p>
          <w:p w14:paraId="2B36667D" w14:textId="77777777" w:rsidR="00BB5266" w:rsidRPr="00AB3874" w:rsidRDefault="00BB5266" w:rsidP="00BB5266">
            <w:pPr>
              <w:numPr>
                <w:ilvl w:val="0"/>
                <w:numId w:val="3"/>
              </w:numPr>
              <w:tabs>
                <w:tab w:val="clear" w:pos="720"/>
              </w:tabs>
              <w:spacing w:after="0" w:line="240" w:lineRule="auto"/>
              <w:ind w:left="830"/>
            </w:pPr>
            <w:r w:rsidRPr="00AB3874">
              <w:t>Systeem checkt inloggegevens</w:t>
            </w:r>
          </w:p>
          <w:p w14:paraId="6106A5B8" w14:textId="77777777" w:rsidR="00BB5266" w:rsidRPr="00AB3874" w:rsidRDefault="00BB5266" w:rsidP="00BB5266">
            <w:pPr>
              <w:numPr>
                <w:ilvl w:val="0"/>
                <w:numId w:val="3"/>
              </w:numPr>
              <w:tabs>
                <w:tab w:val="clear" w:pos="720"/>
              </w:tabs>
              <w:spacing w:after="0" w:line="240" w:lineRule="auto"/>
              <w:ind w:left="830"/>
            </w:pPr>
            <w:r w:rsidRPr="00AB3874">
              <w:t>Systeem toont melding of scherm 1.3.1 Account overzicht</w:t>
            </w:r>
          </w:p>
        </w:tc>
        <w:tc>
          <w:tcPr>
            <w:tcW w:w="580" w:type="dxa"/>
          </w:tcPr>
          <w:p w14:paraId="57107BA7" w14:textId="77777777" w:rsidR="00BB5266" w:rsidRPr="00AB3874" w:rsidRDefault="00BB5266" w:rsidP="00D4162E">
            <w:pPr>
              <w:jc w:val="center"/>
              <w:rPr>
                <w:rStyle w:val="Emphasis"/>
                <w:b/>
                <w:bCs/>
                <w:sz w:val="28"/>
              </w:rPr>
            </w:pPr>
          </w:p>
        </w:tc>
        <w:tc>
          <w:tcPr>
            <w:tcW w:w="1114" w:type="dxa"/>
          </w:tcPr>
          <w:p w14:paraId="2E64A084" w14:textId="77777777" w:rsidR="00BB5266" w:rsidRPr="00AB3874" w:rsidRDefault="00BB5266" w:rsidP="00D4162E"/>
        </w:tc>
      </w:tr>
      <w:tr w:rsidR="00BB5266" w:rsidRPr="00AB3874" w14:paraId="30F0794A" w14:textId="77777777" w:rsidTr="00BB5266">
        <w:trPr>
          <w:cantSplit/>
          <w:trHeight w:val="1380"/>
        </w:trPr>
        <w:tc>
          <w:tcPr>
            <w:tcW w:w="5110" w:type="dxa"/>
            <w:vMerge/>
          </w:tcPr>
          <w:p w14:paraId="652A191F" w14:textId="77777777" w:rsidR="00BB5266" w:rsidRPr="00AB3874" w:rsidRDefault="00BB5266" w:rsidP="00D4162E"/>
        </w:tc>
        <w:tc>
          <w:tcPr>
            <w:tcW w:w="7666" w:type="dxa"/>
          </w:tcPr>
          <w:p w14:paraId="1B12B72B" w14:textId="77777777" w:rsidR="00BB5266" w:rsidRPr="00AB3874" w:rsidRDefault="00BB5266" w:rsidP="00D4162E">
            <w:pPr>
              <w:ind w:left="-70"/>
            </w:pPr>
            <w:r w:rsidRPr="00AB3874">
              <w:t>Anders</w:t>
            </w:r>
          </w:p>
          <w:p w14:paraId="3809BE98" w14:textId="77777777" w:rsidR="00BB5266" w:rsidRPr="00AB3874" w:rsidRDefault="00BB5266" w:rsidP="00BB5266">
            <w:pPr>
              <w:numPr>
                <w:ilvl w:val="0"/>
                <w:numId w:val="3"/>
              </w:numPr>
              <w:tabs>
                <w:tab w:val="clear" w:pos="720"/>
              </w:tabs>
              <w:spacing w:after="0" w:line="240" w:lineRule="auto"/>
              <w:ind w:left="830"/>
            </w:pPr>
            <w:r w:rsidRPr="00AB3874">
              <w:t xml:space="preserve">Gast kan op </w:t>
            </w:r>
            <w:r w:rsidRPr="00AB3874">
              <w:rPr>
                <w:i/>
                <w:iCs/>
              </w:rPr>
              <w:t>Maak er hier eentje aan</w:t>
            </w:r>
            <w:r w:rsidRPr="00AB3874">
              <w:t xml:space="preserve"> klikken.</w:t>
            </w:r>
          </w:p>
          <w:p w14:paraId="68E19C1E" w14:textId="77777777" w:rsidR="00BB5266" w:rsidRPr="00AB3874" w:rsidRDefault="00BB5266" w:rsidP="00BB5266">
            <w:pPr>
              <w:numPr>
                <w:ilvl w:val="0"/>
                <w:numId w:val="3"/>
              </w:numPr>
              <w:tabs>
                <w:tab w:val="clear" w:pos="720"/>
              </w:tabs>
              <w:spacing w:after="0" w:line="240" w:lineRule="auto"/>
              <w:ind w:left="830"/>
            </w:pPr>
            <w:r w:rsidRPr="00AB3874">
              <w:t xml:space="preserve">Systeem toont scherm </w:t>
            </w:r>
            <w:r w:rsidRPr="00AB3874">
              <w:rPr>
                <w:i/>
                <w:iCs/>
              </w:rPr>
              <w:t>1.2.1 Registreren</w:t>
            </w:r>
          </w:p>
        </w:tc>
        <w:tc>
          <w:tcPr>
            <w:tcW w:w="580" w:type="dxa"/>
          </w:tcPr>
          <w:p w14:paraId="322F0F01" w14:textId="77777777" w:rsidR="00BB5266" w:rsidRPr="00AB3874" w:rsidRDefault="00BB5266" w:rsidP="00D4162E">
            <w:pPr>
              <w:jc w:val="center"/>
              <w:rPr>
                <w:rStyle w:val="Emphasis"/>
                <w:b/>
                <w:bCs/>
                <w:sz w:val="28"/>
              </w:rPr>
            </w:pPr>
          </w:p>
        </w:tc>
        <w:tc>
          <w:tcPr>
            <w:tcW w:w="1114" w:type="dxa"/>
          </w:tcPr>
          <w:p w14:paraId="525F669D" w14:textId="77777777" w:rsidR="00BB5266" w:rsidRPr="00AB3874" w:rsidRDefault="00BB5266" w:rsidP="00D4162E"/>
        </w:tc>
      </w:tr>
    </w:tbl>
    <w:p w14:paraId="1469E713" w14:textId="398F201C" w:rsidR="00BB5266" w:rsidRDefault="00BB5266" w:rsidP="00BB5266">
      <w:bookmarkStart w:id="16" w:name="_Toc119917525"/>
    </w:p>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4E8DF229" w14:textId="77777777" w:rsidTr="00BB5266">
        <w:tc>
          <w:tcPr>
            <w:tcW w:w="14470" w:type="dxa"/>
            <w:gridSpan w:val="4"/>
            <w:shd w:val="clear" w:color="auto" w:fill="3366FF"/>
          </w:tcPr>
          <w:p w14:paraId="3DD2798D" w14:textId="77777777" w:rsidR="00BB5266" w:rsidRPr="00AB3874" w:rsidRDefault="00BB5266" w:rsidP="00D4162E">
            <w:pPr>
              <w:pStyle w:val="Heading3"/>
            </w:pPr>
            <w:bookmarkStart w:id="17" w:name="_Toc120545615"/>
            <w:r w:rsidRPr="00AB3874">
              <w:t>1.2 Registreren voor een Schaakclub account</w:t>
            </w:r>
            <w:bookmarkEnd w:id="16"/>
            <w:bookmarkEnd w:id="17"/>
          </w:p>
        </w:tc>
      </w:tr>
      <w:tr w:rsidR="00BB5266" w:rsidRPr="00AB3874" w14:paraId="49256E60" w14:textId="77777777" w:rsidTr="00BB5266">
        <w:tc>
          <w:tcPr>
            <w:tcW w:w="14470" w:type="dxa"/>
            <w:gridSpan w:val="4"/>
            <w:tcBorders>
              <w:bottom w:val="single" w:sz="4" w:space="0" w:color="auto"/>
            </w:tcBorders>
          </w:tcPr>
          <w:p w14:paraId="368FE3DD" w14:textId="77777777" w:rsidR="00BB5266" w:rsidRPr="00AB3874" w:rsidRDefault="00BB5266" w:rsidP="00D4162E">
            <w:r w:rsidRPr="00AB3874">
              <w:t xml:space="preserve">Als je nog niet bent ingeschreven wil je ook wel  </w:t>
            </w:r>
          </w:p>
        </w:tc>
      </w:tr>
      <w:tr w:rsidR="00BB5266" w:rsidRPr="00AB3874" w14:paraId="6660B8A3" w14:textId="77777777" w:rsidTr="00BB5266">
        <w:tc>
          <w:tcPr>
            <w:tcW w:w="5110" w:type="dxa"/>
            <w:shd w:val="clear" w:color="auto" w:fill="F3F3F3"/>
          </w:tcPr>
          <w:p w14:paraId="3C083197" w14:textId="77777777" w:rsidR="00BB5266" w:rsidRPr="00AB3874" w:rsidRDefault="00BB5266" w:rsidP="00D4162E">
            <w:r w:rsidRPr="00AB3874">
              <w:rPr>
                <w:b/>
                <w:bCs/>
              </w:rPr>
              <w:t>User slices</w:t>
            </w:r>
          </w:p>
        </w:tc>
        <w:tc>
          <w:tcPr>
            <w:tcW w:w="7666" w:type="dxa"/>
            <w:shd w:val="clear" w:color="auto" w:fill="F3F3F3"/>
            <w:vAlign w:val="bottom"/>
          </w:tcPr>
          <w:p w14:paraId="21634A18"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791E4532"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19517E23" w14:textId="77777777" w:rsidR="00BB5266" w:rsidRPr="00AB3874" w:rsidRDefault="00BB5266" w:rsidP="00D4162E">
            <w:pPr>
              <w:jc w:val="center"/>
              <w:rPr>
                <w:b/>
                <w:bCs/>
              </w:rPr>
            </w:pPr>
            <w:r w:rsidRPr="00AB3874">
              <w:rPr>
                <w:b/>
                <w:bCs/>
              </w:rPr>
              <w:t>Gereed</w:t>
            </w:r>
          </w:p>
        </w:tc>
      </w:tr>
      <w:tr w:rsidR="00BB5266" w:rsidRPr="00AB3874" w14:paraId="00DE07D0" w14:textId="77777777" w:rsidTr="00BB5266">
        <w:tc>
          <w:tcPr>
            <w:tcW w:w="5110" w:type="dxa"/>
          </w:tcPr>
          <w:p w14:paraId="279840B3" w14:textId="77777777" w:rsidR="00BB5266" w:rsidRPr="00AB3874" w:rsidRDefault="00BB5266" w:rsidP="00D4162E">
            <w:pPr>
              <w:pStyle w:val="Heading3"/>
            </w:pPr>
            <w:bookmarkStart w:id="18" w:name="_Toc119917526"/>
            <w:bookmarkStart w:id="19" w:name="_Toc120545616"/>
            <w:r w:rsidRPr="00AB3874">
              <w:t>1.2.1 Registreren</w:t>
            </w:r>
            <w:bookmarkEnd w:id="18"/>
            <w:bookmarkEnd w:id="19"/>
          </w:p>
        </w:tc>
        <w:tc>
          <w:tcPr>
            <w:tcW w:w="7666" w:type="dxa"/>
          </w:tcPr>
          <w:p w14:paraId="16F6D3B1" w14:textId="77777777" w:rsidR="00BB5266" w:rsidRPr="00AB3874" w:rsidRDefault="00BB5266" w:rsidP="00D4162E">
            <w:pPr>
              <w:pStyle w:val="BodyText"/>
              <w:rPr>
                <w:rStyle w:val="Emphasis"/>
              </w:rPr>
            </w:pPr>
          </w:p>
        </w:tc>
        <w:tc>
          <w:tcPr>
            <w:tcW w:w="580" w:type="dxa"/>
          </w:tcPr>
          <w:p w14:paraId="1623FDC7"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7DCB71EA" w14:textId="77777777" w:rsidR="00BB5266" w:rsidRPr="00AB3874" w:rsidRDefault="00BB5266" w:rsidP="00D4162E">
            <w:pPr>
              <w:pStyle w:val="BodyText"/>
              <w:rPr>
                <w:rStyle w:val="Emphasis"/>
              </w:rPr>
            </w:pPr>
          </w:p>
        </w:tc>
      </w:tr>
      <w:tr w:rsidR="00BB5266" w:rsidRPr="00AB3874" w14:paraId="6086B951" w14:textId="77777777" w:rsidTr="00BB5266">
        <w:trPr>
          <w:cantSplit/>
          <w:trHeight w:val="828"/>
        </w:trPr>
        <w:tc>
          <w:tcPr>
            <w:tcW w:w="5110" w:type="dxa"/>
            <w:vMerge w:val="restart"/>
          </w:tcPr>
          <w:p w14:paraId="60DE55F5" w14:textId="77777777" w:rsidR="00BB5266" w:rsidRPr="00AB3874" w:rsidRDefault="00BB5266" w:rsidP="00D4162E"/>
        </w:tc>
        <w:tc>
          <w:tcPr>
            <w:tcW w:w="7666" w:type="dxa"/>
          </w:tcPr>
          <w:p w14:paraId="4C9475F7" w14:textId="77777777" w:rsidR="00BB5266" w:rsidRPr="00AB3874" w:rsidRDefault="00BB5266" w:rsidP="00BB5266">
            <w:pPr>
              <w:numPr>
                <w:ilvl w:val="0"/>
                <w:numId w:val="4"/>
              </w:numPr>
              <w:tabs>
                <w:tab w:val="clear" w:pos="290"/>
              </w:tabs>
              <w:spacing w:after="0" w:line="240" w:lineRule="auto"/>
            </w:pPr>
            <w:r w:rsidRPr="00AB3874">
              <w:t xml:space="preserve">Gast ziet scherm </w:t>
            </w:r>
            <w:r w:rsidRPr="00AB3874">
              <w:rPr>
                <w:i/>
                <w:iCs/>
              </w:rPr>
              <w:t>1.2.1 Registreren</w:t>
            </w:r>
          </w:p>
        </w:tc>
        <w:tc>
          <w:tcPr>
            <w:tcW w:w="580" w:type="dxa"/>
          </w:tcPr>
          <w:p w14:paraId="767E617D" w14:textId="77777777" w:rsidR="00BB5266" w:rsidRPr="00AB3874" w:rsidRDefault="00BB5266" w:rsidP="00D4162E">
            <w:pPr>
              <w:jc w:val="center"/>
              <w:rPr>
                <w:rStyle w:val="Emphasis"/>
                <w:b/>
                <w:bCs/>
                <w:sz w:val="28"/>
              </w:rPr>
            </w:pPr>
          </w:p>
        </w:tc>
        <w:tc>
          <w:tcPr>
            <w:tcW w:w="1114" w:type="dxa"/>
          </w:tcPr>
          <w:p w14:paraId="696EF3AA" w14:textId="77777777" w:rsidR="00BB5266" w:rsidRPr="00AB3874" w:rsidRDefault="00BB5266" w:rsidP="00D4162E"/>
        </w:tc>
      </w:tr>
      <w:tr w:rsidR="00BB5266" w:rsidRPr="00AB3874" w14:paraId="510E1401" w14:textId="77777777" w:rsidTr="00BB5266">
        <w:trPr>
          <w:cantSplit/>
          <w:trHeight w:val="828"/>
        </w:trPr>
        <w:tc>
          <w:tcPr>
            <w:tcW w:w="5110" w:type="dxa"/>
            <w:vMerge/>
          </w:tcPr>
          <w:p w14:paraId="2B803C3B" w14:textId="77777777" w:rsidR="00BB5266" w:rsidRPr="00AB3874" w:rsidRDefault="00BB5266" w:rsidP="00D4162E"/>
        </w:tc>
        <w:tc>
          <w:tcPr>
            <w:tcW w:w="7666" w:type="dxa"/>
          </w:tcPr>
          <w:p w14:paraId="71937B2C" w14:textId="77777777" w:rsidR="00BB5266" w:rsidRPr="00AB3874" w:rsidRDefault="00BB5266" w:rsidP="00D4162E">
            <w:pPr>
              <w:ind w:left="-70"/>
            </w:pPr>
            <w:r w:rsidRPr="00AB3874">
              <w:t>Als geregistreerde gast</w:t>
            </w:r>
          </w:p>
          <w:p w14:paraId="41E93BB9" w14:textId="77777777" w:rsidR="00BB5266" w:rsidRPr="00AB3874" w:rsidRDefault="00BB5266" w:rsidP="00BB5266">
            <w:pPr>
              <w:numPr>
                <w:ilvl w:val="0"/>
                <w:numId w:val="3"/>
              </w:numPr>
              <w:tabs>
                <w:tab w:val="clear" w:pos="720"/>
              </w:tabs>
              <w:spacing w:after="0" w:line="240" w:lineRule="auto"/>
              <w:ind w:left="830"/>
            </w:pPr>
            <w:r w:rsidRPr="00AB3874">
              <w:t>Gast vult een gebruikers naam, Email, telefoon nummer en Wachtwoord in.</w:t>
            </w:r>
          </w:p>
          <w:p w14:paraId="2BA5020C" w14:textId="77777777" w:rsidR="00BB5266" w:rsidRPr="00AB3874" w:rsidRDefault="00BB5266" w:rsidP="00BB5266">
            <w:pPr>
              <w:numPr>
                <w:ilvl w:val="0"/>
                <w:numId w:val="3"/>
              </w:numPr>
              <w:tabs>
                <w:tab w:val="clear" w:pos="720"/>
              </w:tabs>
              <w:spacing w:after="0" w:line="240" w:lineRule="auto"/>
              <w:ind w:left="830"/>
            </w:pPr>
            <w:r w:rsidRPr="00AB3874">
              <w:t>Gast kan op registreren klikken</w:t>
            </w:r>
          </w:p>
          <w:p w14:paraId="744C5807" w14:textId="77777777" w:rsidR="00BB5266" w:rsidRPr="00AB3874" w:rsidRDefault="00BB5266" w:rsidP="00BB5266">
            <w:pPr>
              <w:numPr>
                <w:ilvl w:val="0"/>
                <w:numId w:val="3"/>
              </w:numPr>
              <w:tabs>
                <w:tab w:val="clear" w:pos="720"/>
              </w:tabs>
              <w:spacing w:after="0" w:line="240" w:lineRule="auto"/>
              <w:ind w:left="830"/>
            </w:pPr>
            <w:r w:rsidRPr="00AB3874">
              <w:t>Systeem checkt de gegevens.</w:t>
            </w:r>
          </w:p>
          <w:p w14:paraId="2FDA044C" w14:textId="77777777" w:rsidR="00BB5266" w:rsidRPr="00AB3874" w:rsidRDefault="00BB5266" w:rsidP="00BB5266">
            <w:pPr>
              <w:numPr>
                <w:ilvl w:val="0"/>
                <w:numId w:val="3"/>
              </w:numPr>
              <w:tabs>
                <w:tab w:val="clear" w:pos="720"/>
              </w:tabs>
              <w:spacing w:after="0" w:line="240" w:lineRule="auto"/>
              <w:ind w:left="830"/>
            </w:pPr>
            <w:r w:rsidRPr="00AB3874">
              <w:t>Systeem toont melding of scherm 1.3.1 Account overzicht</w:t>
            </w:r>
          </w:p>
        </w:tc>
        <w:tc>
          <w:tcPr>
            <w:tcW w:w="580" w:type="dxa"/>
          </w:tcPr>
          <w:p w14:paraId="59E3A5E8" w14:textId="77777777" w:rsidR="00BB5266" w:rsidRPr="00AB3874" w:rsidRDefault="00BB5266" w:rsidP="00D4162E">
            <w:pPr>
              <w:jc w:val="center"/>
              <w:rPr>
                <w:rStyle w:val="Emphasis"/>
                <w:b/>
                <w:bCs/>
                <w:sz w:val="28"/>
              </w:rPr>
            </w:pPr>
          </w:p>
        </w:tc>
        <w:tc>
          <w:tcPr>
            <w:tcW w:w="1114" w:type="dxa"/>
          </w:tcPr>
          <w:p w14:paraId="0D60AE5E" w14:textId="77777777" w:rsidR="00BB5266" w:rsidRPr="00AB3874" w:rsidRDefault="00BB5266" w:rsidP="00D4162E"/>
        </w:tc>
      </w:tr>
      <w:tr w:rsidR="00BB5266" w:rsidRPr="00AB3874" w14:paraId="7A7232AE" w14:textId="77777777" w:rsidTr="00BB5266">
        <w:trPr>
          <w:cantSplit/>
          <w:trHeight w:val="1380"/>
        </w:trPr>
        <w:tc>
          <w:tcPr>
            <w:tcW w:w="5110" w:type="dxa"/>
            <w:vMerge/>
          </w:tcPr>
          <w:p w14:paraId="24224B9F" w14:textId="77777777" w:rsidR="00BB5266" w:rsidRPr="00AB3874" w:rsidRDefault="00BB5266" w:rsidP="00D4162E"/>
        </w:tc>
        <w:tc>
          <w:tcPr>
            <w:tcW w:w="7666" w:type="dxa"/>
          </w:tcPr>
          <w:p w14:paraId="52BBE3C2" w14:textId="77777777" w:rsidR="00BB5266" w:rsidRPr="00AB3874" w:rsidRDefault="00BB5266" w:rsidP="00D4162E"/>
        </w:tc>
        <w:tc>
          <w:tcPr>
            <w:tcW w:w="580" w:type="dxa"/>
          </w:tcPr>
          <w:p w14:paraId="0D1D70E2" w14:textId="77777777" w:rsidR="00BB5266" w:rsidRPr="00AB3874" w:rsidRDefault="00BB5266" w:rsidP="00D4162E">
            <w:pPr>
              <w:jc w:val="center"/>
              <w:rPr>
                <w:rStyle w:val="Emphasis"/>
                <w:b/>
                <w:bCs/>
                <w:sz w:val="28"/>
              </w:rPr>
            </w:pPr>
          </w:p>
        </w:tc>
        <w:tc>
          <w:tcPr>
            <w:tcW w:w="1114" w:type="dxa"/>
          </w:tcPr>
          <w:p w14:paraId="3D8034B1" w14:textId="77777777" w:rsidR="00BB5266" w:rsidRPr="00AB3874" w:rsidRDefault="00BB5266" w:rsidP="00D4162E"/>
        </w:tc>
      </w:tr>
    </w:tbl>
    <w:p w14:paraId="0A0F28E3" w14:textId="39423086" w:rsidR="00BB5266" w:rsidRDefault="00BB5266" w:rsidP="00BB5266">
      <w:bookmarkStart w:id="20" w:name="_Toc119917527"/>
    </w:p>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58DE90EE" w14:textId="77777777" w:rsidTr="00BB5266">
        <w:tc>
          <w:tcPr>
            <w:tcW w:w="14470" w:type="dxa"/>
            <w:gridSpan w:val="4"/>
            <w:shd w:val="clear" w:color="auto" w:fill="3366FF"/>
          </w:tcPr>
          <w:p w14:paraId="02A040B2" w14:textId="77777777" w:rsidR="00BB5266" w:rsidRPr="00AB3874" w:rsidRDefault="00BB5266" w:rsidP="00D4162E">
            <w:pPr>
              <w:pStyle w:val="Heading3"/>
            </w:pPr>
            <w:bookmarkStart w:id="21" w:name="_Toc120545617"/>
            <w:r w:rsidRPr="00AB3874">
              <w:t>1.3 Gegevens aanpassen</w:t>
            </w:r>
            <w:bookmarkEnd w:id="20"/>
            <w:bookmarkEnd w:id="21"/>
          </w:p>
        </w:tc>
      </w:tr>
      <w:tr w:rsidR="00BB5266" w:rsidRPr="00AB3874" w14:paraId="35E0FC57" w14:textId="77777777" w:rsidTr="00BB5266">
        <w:tc>
          <w:tcPr>
            <w:tcW w:w="14470" w:type="dxa"/>
            <w:gridSpan w:val="4"/>
            <w:tcBorders>
              <w:bottom w:val="single" w:sz="4" w:space="0" w:color="auto"/>
            </w:tcBorders>
          </w:tcPr>
          <w:p w14:paraId="6D6AD101" w14:textId="77777777" w:rsidR="00BB5266" w:rsidRPr="00AB3874" w:rsidRDefault="00BB5266" w:rsidP="00D4162E">
            <w:r w:rsidRPr="00AB3874">
              <w:t>Als geregistreerde gast wil ik mijn informatie willen wijzigen.</w:t>
            </w:r>
          </w:p>
        </w:tc>
      </w:tr>
      <w:tr w:rsidR="00BB5266" w:rsidRPr="00AB3874" w14:paraId="0173609F" w14:textId="77777777" w:rsidTr="00BB5266">
        <w:tc>
          <w:tcPr>
            <w:tcW w:w="5110" w:type="dxa"/>
            <w:shd w:val="clear" w:color="auto" w:fill="F3F3F3"/>
          </w:tcPr>
          <w:p w14:paraId="133D5B84" w14:textId="77777777" w:rsidR="00BB5266" w:rsidRPr="00AB3874" w:rsidRDefault="00BB5266" w:rsidP="00D4162E">
            <w:r w:rsidRPr="00AB3874">
              <w:rPr>
                <w:b/>
                <w:bCs/>
              </w:rPr>
              <w:t>User slices</w:t>
            </w:r>
          </w:p>
        </w:tc>
        <w:tc>
          <w:tcPr>
            <w:tcW w:w="7666" w:type="dxa"/>
            <w:shd w:val="clear" w:color="auto" w:fill="F3F3F3"/>
            <w:vAlign w:val="bottom"/>
          </w:tcPr>
          <w:p w14:paraId="33EC9C7D"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173C3078"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7B1C22E3" w14:textId="77777777" w:rsidR="00BB5266" w:rsidRPr="00AB3874" w:rsidRDefault="00BB5266" w:rsidP="00D4162E">
            <w:pPr>
              <w:jc w:val="center"/>
              <w:rPr>
                <w:b/>
                <w:bCs/>
              </w:rPr>
            </w:pPr>
            <w:r w:rsidRPr="00AB3874">
              <w:rPr>
                <w:b/>
                <w:bCs/>
              </w:rPr>
              <w:t>Gereed</w:t>
            </w:r>
          </w:p>
        </w:tc>
      </w:tr>
      <w:tr w:rsidR="00BB5266" w:rsidRPr="00AB3874" w14:paraId="7B031985" w14:textId="77777777" w:rsidTr="00BB5266">
        <w:tc>
          <w:tcPr>
            <w:tcW w:w="5110" w:type="dxa"/>
          </w:tcPr>
          <w:p w14:paraId="424E5481" w14:textId="77777777" w:rsidR="00BB5266" w:rsidRPr="00AB3874" w:rsidRDefault="00BB5266" w:rsidP="00D4162E">
            <w:pPr>
              <w:pStyle w:val="Heading3"/>
            </w:pPr>
            <w:bookmarkStart w:id="22" w:name="_Toc119917528"/>
            <w:bookmarkStart w:id="23" w:name="_Toc120545618"/>
            <w:r w:rsidRPr="00AB3874">
              <w:t>1.3.1 Gegevens aanpassen</w:t>
            </w:r>
            <w:bookmarkEnd w:id="22"/>
            <w:bookmarkEnd w:id="23"/>
          </w:p>
        </w:tc>
        <w:tc>
          <w:tcPr>
            <w:tcW w:w="7666" w:type="dxa"/>
          </w:tcPr>
          <w:p w14:paraId="520CC12A" w14:textId="77777777" w:rsidR="00BB5266" w:rsidRPr="00AB3874" w:rsidRDefault="00BB5266" w:rsidP="00D4162E">
            <w:pPr>
              <w:pStyle w:val="BodyText"/>
              <w:rPr>
                <w:rStyle w:val="Emphasis"/>
              </w:rPr>
            </w:pPr>
          </w:p>
        </w:tc>
        <w:tc>
          <w:tcPr>
            <w:tcW w:w="580" w:type="dxa"/>
          </w:tcPr>
          <w:p w14:paraId="4E5B4791"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1ED56151" w14:textId="77777777" w:rsidR="00BB5266" w:rsidRPr="00AB3874" w:rsidRDefault="00BB5266" w:rsidP="00D4162E">
            <w:pPr>
              <w:pStyle w:val="BodyText"/>
              <w:rPr>
                <w:rStyle w:val="Emphasis"/>
              </w:rPr>
            </w:pPr>
          </w:p>
        </w:tc>
      </w:tr>
      <w:tr w:rsidR="00BB5266" w:rsidRPr="00AB3874" w14:paraId="6916F00B" w14:textId="77777777" w:rsidTr="00BB5266">
        <w:trPr>
          <w:cantSplit/>
          <w:trHeight w:val="828"/>
        </w:trPr>
        <w:tc>
          <w:tcPr>
            <w:tcW w:w="5110" w:type="dxa"/>
            <w:vMerge w:val="restart"/>
          </w:tcPr>
          <w:p w14:paraId="40F6ECE4" w14:textId="77777777" w:rsidR="00BB5266" w:rsidRPr="00AB3874" w:rsidRDefault="00BB5266" w:rsidP="00D4162E">
            <w:r w:rsidRPr="00AB3874">
              <w:t>Als geregistreerde gast wil ik mijn informatie willen wijzigen.</w:t>
            </w:r>
          </w:p>
        </w:tc>
        <w:tc>
          <w:tcPr>
            <w:tcW w:w="7666" w:type="dxa"/>
          </w:tcPr>
          <w:p w14:paraId="5BEABE1E" w14:textId="77777777" w:rsidR="00BB5266" w:rsidRPr="00AB3874" w:rsidRDefault="00BB5266" w:rsidP="00BB5266">
            <w:pPr>
              <w:numPr>
                <w:ilvl w:val="0"/>
                <w:numId w:val="4"/>
              </w:numPr>
              <w:tabs>
                <w:tab w:val="clear" w:pos="290"/>
              </w:tabs>
              <w:spacing w:after="0" w:line="240" w:lineRule="auto"/>
            </w:pPr>
            <w:r w:rsidRPr="00AB3874">
              <w:t xml:space="preserve">Gast ziet scherm </w:t>
            </w:r>
            <w:r w:rsidRPr="00AB3874">
              <w:rPr>
                <w:i/>
                <w:iCs/>
              </w:rPr>
              <w:t>1.3.1</w:t>
            </w:r>
            <w:r w:rsidRPr="00AB3874">
              <w:t xml:space="preserve"> Account overzicht</w:t>
            </w:r>
          </w:p>
        </w:tc>
        <w:tc>
          <w:tcPr>
            <w:tcW w:w="580" w:type="dxa"/>
          </w:tcPr>
          <w:p w14:paraId="578C7630" w14:textId="77777777" w:rsidR="00BB5266" w:rsidRPr="00AB3874" w:rsidRDefault="00BB5266" w:rsidP="00D4162E">
            <w:pPr>
              <w:jc w:val="center"/>
              <w:rPr>
                <w:rStyle w:val="Emphasis"/>
                <w:b/>
                <w:bCs/>
                <w:sz w:val="28"/>
              </w:rPr>
            </w:pPr>
          </w:p>
        </w:tc>
        <w:tc>
          <w:tcPr>
            <w:tcW w:w="1114" w:type="dxa"/>
          </w:tcPr>
          <w:p w14:paraId="429F01DA" w14:textId="77777777" w:rsidR="00BB5266" w:rsidRPr="00AB3874" w:rsidRDefault="00BB5266" w:rsidP="00D4162E"/>
        </w:tc>
      </w:tr>
      <w:tr w:rsidR="00BB5266" w:rsidRPr="00AB3874" w14:paraId="043167FA" w14:textId="77777777" w:rsidTr="00BB5266">
        <w:trPr>
          <w:cantSplit/>
          <w:trHeight w:val="828"/>
        </w:trPr>
        <w:tc>
          <w:tcPr>
            <w:tcW w:w="5110" w:type="dxa"/>
            <w:vMerge/>
          </w:tcPr>
          <w:p w14:paraId="3003CCC2" w14:textId="77777777" w:rsidR="00BB5266" w:rsidRPr="00AB3874" w:rsidRDefault="00BB5266" w:rsidP="00D4162E"/>
        </w:tc>
        <w:tc>
          <w:tcPr>
            <w:tcW w:w="7666" w:type="dxa"/>
          </w:tcPr>
          <w:p w14:paraId="1CD3047F" w14:textId="77777777" w:rsidR="00BB5266" w:rsidRPr="00AB3874" w:rsidRDefault="00BB5266" w:rsidP="00D4162E">
            <w:pPr>
              <w:ind w:left="-70"/>
            </w:pPr>
            <w:r w:rsidRPr="00AB3874">
              <w:t>Als geregistreerde gast</w:t>
            </w:r>
          </w:p>
          <w:p w14:paraId="666043B1" w14:textId="77777777" w:rsidR="00BB5266" w:rsidRPr="00AB3874" w:rsidRDefault="00BB5266" w:rsidP="00BB5266">
            <w:pPr>
              <w:numPr>
                <w:ilvl w:val="0"/>
                <w:numId w:val="3"/>
              </w:numPr>
              <w:tabs>
                <w:tab w:val="clear" w:pos="720"/>
              </w:tabs>
              <w:spacing w:after="0" w:line="240" w:lineRule="auto"/>
              <w:ind w:left="830"/>
            </w:pPr>
            <w:r w:rsidRPr="00AB3874">
              <w:t>Gast kan gebruikers naam, Email en wachtwoord wijzigen.</w:t>
            </w:r>
          </w:p>
          <w:p w14:paraId="1611C90D" w14:textId="77777777" w:rsidR="00BB5266" w:rsidRPr="00AB3874" w:rsidRDefault="00BB5266" w:rsidP="00BB5266">
            <w:pPr>
              <w:numPr>
                <w:ilvl w:val="0"/>
                <w:numId w:val="3"/>
              </w:numPr>
              <w:tabs>
                <w:tab w:val="clear" w:pos="720"/>
              </w:tabs>
              <w:spacing w:after="0" w:line="240" w:lineRule="auto"/>
              <w:ind w:left="830"/>
            </w:pPr>
            <w:r w:rsidRPr="00AB3874">
              <w:t>Gast kan op aanpassen klikken</w:t>
            </w:r>
          </w:p>
          <w:p w14:paraId="435AB2D7" w14:textId="77777777" w:rsidR="00BB5266" w:rsidRPr="00AB3874" w:rsidRDefault="00BB5266" w:rsidP="00BB5266">
            <w:pPr>
              <w:numPr>
                <w:ilvl w:val="0"/>
                <w:numId w:val="3"/>
              </w:numPr>
              <w:tabs>
                <w:tab w:val="clear" w:pos="720"/>
              </w:tabs>
              <w:spacing w:after="0" w:line="240" w:lineRule="auto"/>
              <w:ind w:left="830"/>
            </w:pPr>
            <w:r w:rsidRPr="00AB3874">
              <w:t>Systeem checkt de ingevoerde gegevens.</w:t>
            </w:r>
          </w:p>
          <w:p w14:paraId="098BC803" w14:textId="77777777" w:rsidR="00BB5266" w:rsidRPr="00AB3874" w:rsidRDefault="00BB5266" w:rsidP="00BB5266">
            <w:pPr>
              <w:numPr>
                <w:ilvl w:val="0"/>
                <w:numId w:val="3"/>
              </w:numPr>
              <w:tabs>
                <w:tab w:val="clear" w:pos="720"/>
              </w:tabs>
              <w:spacing w:after="0" w:line="240" w:lineRule="auto"/>
              <w:ind w:left="830"/>
            </w:pPr>
            <w:r w:rsidRPr="00AB3874">
              <w:t>Systeem toont melding of scherm 1.3.1 Account overzicht</w:t>
            </w:r>
          </w:p>
        </w:tc>
        <w:tc>
          <w:tcPr>
            <w:tcW w:w="580" w:type="dxa"/>
          </w:tcPr>
          <w:p w14:paraId="5284CFC3" w14:textId="77777777" w:rsidR="00BB5266" w:rsidRPr="00AB3874" w:rsidRDefault="00BB5266" w:rsidP="00D4162E">
            <w:pPr>
              <w:jc w:val="center"/>
              <w:rPr>
                <w:rStyle w:val="Emphasis"/>
                <w:b/>
                <w:bCs/>
                <w:sz w:val="28"/>
              </w:rPr>
            </w:pPr>
          </w:p>
        </w:tc>
        <w:tc>
          <w:tcPr>
            <w:tcW w:w="1114" w:type="dxa"/>
          </w:tcPr>
          <w:p w14:paraId="4C236047" w14:textId="77777777" w:rsidR="00BB5266" w:rsidRPr="00AB3874" w:rsidRDefault="00BB5266" w:rsidP="00D4162E"/>
        </w:tc>
      </w:tr>
      <w:tr w:rsidR="00BB5266" w:rsidRPr="00AB3874" w14:paraId="3B5516F6" w14:textId="77777777" w:rsidTr="00BB5266">
        <w:trPr>
          <w:cantSplit/>
          <w:trHeight w:val="1380"/>
        </w:trPr>
        <w:tc>
          <w:tcPr>
            <w:tcW w:w="5110" w:type="dxa"/>
            <w:vMerge/>
          </w:tcPr>
          <w:p w14:paraId="766E8FAC" w14:textId="77777777" w:rsidR="00BB5266" w:rsidRPr="00AB3874" w:rsidRDefault="00BB5266" w:rsidP="00D4162E"/>
        </w:tc>
        <w:tc>
          <w:tcPr>
            <w:tcW w:w="7666" w:type="dxa"/>
          </w:tcPr>
          <w:p w14:paraId="0A8ABFFC" w14:textId="77777777" w:rsidR="00BB5266" w:rsidRPr="00AB3874" w:rsidRDefault="00BB5266" w:rsidP="00D4162E">
            <w:pPr>
              <w:ind w:left="-70"/>
            </w:pPr>
          </w:p>
        </w:tc>
        <w:tc>
          <w:tcPr>
            <w:tcW w:w="580" w:type="dxa"/>
          </w:tcPr>
          <w:p w14:paraId="07F3DBD3" w14:textId="77777777" w:rsidR="00BB5266" w:rsidRPr="00AB3874" w:rsidRDefault="00BB5266" w:rsidP="00D4162E">
            <w:pPr>
              <w:jc w:val="center"/>
              <w:rPr>
                <w:rStyle w:val="Emphasis"/>
                <w:b/>
                <w:bCs/>
                <w:sz w:val="28"/>
              </w:rPr>
            </w:pPr>
          </w:p>
        </w:tc>
        <w:tc>
          <w:tcPr>
            <w:tcW w:w="1114" w:type="dxa"/>
          </w:tcPr>
          <w:p w14:paraId="3144E6C0" w14:textId="77777777" w:rsidR="00BB5266" w:rsidRPr="00AB3874" w:rsidRDefault="00BB5266" w:rsidP="00D4162E"/>
        </w:tc>
      </w:tr>
    </w:tbl>
    <w:p w14:paraId="4A5EB295" w14:textId="07789D96" w:rsidR="00BB5266" w:rsidRDefault="00BB5266" w:rsidP="00BB5266">
      <w:bookmarkStart w:id="24" w:name="_Toc119917529"/>
    </w:p>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4DE37A50" w14:textId="77777777" w:rsidTr="00BB5266">
        <w:tc>
          <w:tcPr>
            <w:tcW w:w="14470" w:type="dxa"/>
            <w:gridSpan w:val="4"/>
            <w:shd w:val="clear" w:color="auto" w:fill="3366FF"/>
          </w:tcPr>
          <w:p w14:paraId="2DF5E874" w14:textId="77777777" w:rsidR="00BB5266" w:rsidRPr="00AB3874" w:rsidRDefault="00BB5266" w:rsidP="00D4162E">
            <w:pPr>
              <w:pStyle w:val="Heading3"/>
            </w:pPr>
            <w:bookmarkStart w:id="25" w:name="_Toc120545619"/>
            <w:r w:rsidRPr="00AB3874">
              <w:t>1.4 Account verwijderen</w:t>
            </w:r>
            <w:bookmarkEnd w:id="24"/>
            <w:bookmarkEnd w:id="25"/>
          </w:p>
        </w:tc>
      </w:tr>
      <w:tr w:rsidR="00BB5266" w:rsidRPr="00AB3874" w14:paraId="43B1200D" w14:textId="77777777" w:rsidTr="00BB5266">
        <w:tc>
          <w:tcPr>
            <w:tcW w:w="14470" w:type="dxa"/>
            <w:gridSpan w:val="4"/>
            <w:tcBorders>
              <w:bottom w:val="single" w:sz="4" w:space="0" w:color="auto"/>
            </w:tcBorders>
          </w:tcPr>
          <w:p w14:paraId="2AD8368A" w14:textId="77777777" w:rsidR="00BB5266" w:rsidRPr="00AB3874" w:rsidRDefault="00BB5266" w:rsidP="00D4162E">
            <w:r w:rsidRPr="00AB3874">
              <w:t xml:space="preserve">Als geregistreerde klant zou je je eigen account kunnen verwijderen. </w:t>
            </w:r>
          </w:p>
        </w:tc>
      </w:tr>
      <w:tr w:rsidR="00BB5266" w:rsidRPr="00AB3874" w14:paraId="2D7E0692" w14:textId="77777777" w:rsidTr="00BB5266">
        <w:tc>
          <w:tcPr>
            <w:tcW w:w="5110" w:type="dxa"/>
            <w:shd w:val="clear" w:color="auto" w:fill="F3F3F3"/>
          </w:tcPr>
          <w:p w14:paraId="7D277D58" w14:textId="77777777" w:rsidR="00BB5266" w:rsidRPr="00AB3874" w:rsidRDefault="00BB5266" w:rsidP="00D4162E">
            <w:r w:rsidRPr="00AB3874">
              <w:rPr>
                <w:b/>
                <w:bCs/>
              </w:rPr>
              <w:t>User slices</w:t>
            </w:r>
          </w:p>
        </w:tc>
        <w:tc>
          <w:tcPr>
            <w:tcW w:w="7666" w:type="dxa"/>
            <w:shd w:val="clear" w:color="auto" w:fill="F3F3F3"/>
            <w:vAlign w:val="bottom"/>
          </w:tcPr>
          <w:p w14:paraId="6F008503"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01FBC199"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323EC7A6" w14:textId="77777777" w:rsidR="00BB5266" w:rsidRPr="00AB3874" w:rsidRDefault="00BB5266" w:rsidP="00D4162E">
            <w:pPr>
              <w:jc w:val="center"/>
              <w:rPr>
                <w:b/>
                <w:bCs/>
              </w:rPr>
            </w:pPr>
            <w:r w:rsidRPr="00AB3874">
              <w:rPr>
                <w:b/>
                <w:bCs/>
              </w:rPr>
              <w:t>Gereed</w:t>
            </w:r>
          </w:p>
        </w:tc>
      </w:tr>
      <w:tr w:rsidR="00BB5266" w:rsidRPr="00AB3874" w14:paraId="3D6D21C3" w14:textId="77777777" w:rsidTr="00BB5266">
        <w:tc>
          <w:tcPr>
            <w:tcW w:w="5110" w:type="dxa"/>
          </w:tcPr>
          <w:p w14:paraId="56CEE2A8" w14:textId="77777777" w:rsidR="00BB5266" w:rsidRPr="00AB3874" w:rsidRDefault="00BB5266" w:rsidP="00D4162E">
            <w:pPr>
              <w:pStyle w:val="Heading3"/>
            </w:pPr>
            <w:bookmarkStart w:id="26" w:name="_Toc119917530"/>
            <w:bookmarkStart w:id="27" w:name="_Toc120545620"/>
            <w:r w:rsidRPr="00AB3874">
              <w:t>1.4.1 Account verwijderen</w:t>
            </w:r>
            <w:bookmarkEnd w:id="26"/>
            <w:bookmarkEnd w:id="27"/>
          </w:p>
        </w:tc>
        <w:tc>
          <w:tcPr>
            <w:tcW w:w="7666" w:type="dxa"/>
          </w:tcPr>
          <w:p w14:paraId="59DA3C25" w14:textId="77777777" w:rsidR="00BB5266" w:rsidRPr="00AB3874" w:rsidRDefault="00BB5266" w:rsidP="00D4162E">
            <w:pPr>
              <w:pStyle w:val="BodyText"/>
              <w:rPr>
                <w:rStyle w:val="Emphasis"/>
              </w:rPr>
            </w:pPr>
          </w:p>
        </w:tc>
        <w:tc>
          <w:tcPr>
            <w:tcW w:w="580" w:type="dxa"/>
          </w:tcPr>
          <w:p w14:paraId="24422D9C"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19DC8F2B" w14:textId="77777777" w:rsidR="00BB5266" w:rsidRPr="00AB3874" w:rsidRDefault="00BB5266" w:rsidP="00D4162E">
            <w:pPr>
              <w:pStyle w:val="BodyText"/>
              <w:rPr>
                <w:rStyle w:val="Emphasis"/>
              </w:rPr>
            </w:pPr>
          </w:p>
        </w:tc>
      </w:tr>
      <w:tr w:rsidR="00BB5266" w:rsidRPr="00AB3874" w14:paraId="0E935715" w14:textId="77777777" w:rsidTr="00BB5266">
        <w:trPr>
          <w:cantSplit/>
          <w:trHeight w:val="828"/>
        </w:trPr>
        <w:tc>
          <w:tcPr>
            <w:tcW w:w="5110" w:type="dxa"/>
            <w:vMerge w:val="restart"/>
          </w:tcPr>
          <w:p w14:paraId="1EB51813" w14:textId="77777777" w:rsidR="00BB5266" w:rsidRPr="00AB3874" w:rsidRDefault="00BB5266" w:rsidP="00D4162E">
            <w:r w:rsidRPr="00AB3874">
              <w:t>Als geregistreerde klant zou je je eigen account kunnen verwijderen.</w:t>
            </w:r>
          </w:p>
        </w:tc>
        <w:tc>
          <w:tcPr>
            <w:tcW w:w="7666" w:type="dxa"/>
          </w:tcPr>
          <w:p w14:paraId="24694966" w14:textId="77777777" w:rsidR="00BB5266" w:rsidRPr="00AB3874" w:rsidRDefault="00BB5266" w:rsidP="00BB5266">
            <w:pPr>
              <w:numPr>
                <w:ilvl w:val="0"/>
                <w:numId w:val="4"/>
              </w:numPr>
              <w:tabs>
                <w:tab w:val="clear" w:pos="290"/>
              </w:tabs>
              <w:spacing w:after="0" w:line="240" w:lineRule="auto"/>
            </w:pPr>
            <w:r w:rsidRPr="00AB3874">
              <w:t xml:space="preserve">Gast ziet scherm </w:t>
            </w:r>
            <w:r w:rsidRPr="00AB3874">
              <w:rPr>
                <w:i/>
                <w:iCs/>
              </w:rPr>
              <w:t>1.3.1</w:t>
            </w:r>
            <w:r w:rsidRPr="00AB3874">
              <w:t xml:space="preserve"> Account overzicht</w:t>
            </w:r>
          </w:p>
        </w:tc>
        <w:tc>
          <w:tcPr>
            <w:tcW w:w="580" w:type="dxa"/>
          </w:tcPr>
          <w:p w14:paraId="7631A63E" w14:textId="77777777" w:rsidR="00BB5266" w:rsidRPr="00AB3874" w:rsidRDefault="00BB5266" w:rsidP="00D4162E">
            <w:pPr>
              <w:jc w:val="center"/>
              <w:rPr>
                <w:rStyle w:val="Emphasis"/>
                <w:b/>
                <w:bCs/>
                <w:sz w:val="28"/>
              </w:rPr>
            </w:pPr>
          </w:p>
        </w:tc>
        <w:tc>
          <w:tcPr>
            <w:tcW w:w="1114" w:type="dxa"/>
          </w:tcPr>
          <w:p w14:paraId="69C390B5" w14:textId="77777777" w:rsidR="00BB5266" w:rsidRPr="00AB3874" w:rsidRDefault="00BB5266" w:rsidP="00D4162E"/>
        </w:tc>
      </w:tr>
      <w:tr w:rsidR="00BB5266" w:rsidRPr="00AB3874" w14:paraId="10425770" w14:textId="77777777" w:rsidTr="00BB5266">
        <w:trPr>
          <w:cantSplit/>
          <w:trHeight w:val="828"/>
        </w:trPr>
        <w:tc>
          <w:tcPr>
            <w:tcW w:w="5110" w:type="dxa"/>
            <w:vMerge/>
          </w:tcPr>
          <w:p w14:paraId="4580869D" w14:textId="77777777" w:rsidR="00BB5266" w:rsidRPr="00AB3874" w:rsidRDefault="00BB5266" w:rsidP="00D4162E"/>
        </w:tc>
        <w:tc>
          <w:tcPr>
            <w:tcW w:w="7666" w:type="dxa"/>
          </w:tcPr>
          <w:p w14:paraId="6EB90189" w14:textId="77777777" w:rsidR="00BB5266" w:rsidRPr="00AB3874" w:rsidRDefault="00BB5266" w:rsidP="00D4162E">
            <w:pPr>
              <w:ind w:left="-70"/>
            </w:pPr>
            <w:r w:rsidRPr="00AB3874">
              <w:t>Als geregistreerde gast</w:t>
            </w:r>
          </w:p>
          <w:p w14:paraId="4A7CD011" w14:textId="77777777" w:rsidR="00BB5266" w:rsidRPr="00AB3874" w:rsidRDefault="00BB5266" w:rsidP="00BB5266">
            <w:pPr>
              <w:numPr>
                <w:ilvl w:val="0"/>
                <w:numId w:val="3"/>
              </w:numPr>
              <w:tabs>
                <w:tab w:val="clear" w:pos="720"/>
              </w:tabs>
              <w:spacing w:after="0" w:line="240" w:lineRule="auto"/>
              <w:ind w:left="830"/>
            </w:pPr>
            <w:r w:rsidRPr="00AB3874">
              <w:t>Gast klikt op account verwijderen</w:t>
            </w:r>
          </w:p>
          <w:p w14:paraId="3146FA36" w14:textId="77777777" w:rsidR="00BB5266" w:rsidRPr="00AB3874" w:rsidRDefault="00BB5266" w:rsidP="00BB5266">
            <w:pPr>
              <w:numPr>
                <w:ilvl w:val="0"/>
                <w:numId w:val="3"/>
              </w:numPr>
              <w:tabs>
                <w:tab w:val="clear" w:pos="720"/>
              </w:tabs>
              <w:spacing w:after="0" w:line="240" w:lineRule="auto"/>
              <w:ind w:left="830"/>
            </w:pPr>
            <w:r w:rsidRPr="00AB3874">
              <w:t>Systeem toont melding voor veiligheid</w:t>
            </w:r>
          </w:p>
          <w:p w14:paraId="0AF9C1E3" w14:textId="77777777" w:rsidR="00BB5266" w:rsidRPr="00AB3874" w:rsidRDefault="00BB5266" w:rsidP="00BB5266">
            <w:pPr>
              <w:numPr>
                <w:ilvl w:val="0"/>
                <w:numId w:val="3"/>
              </w:numPr>
              <w:tabs>
                <w:tab w:val="clear" w:pos="720"/>
              </w:tabs>
              <w:spacing w:after="0" w:line="240" w:lineRule="auto"/>
              <w:ind w:left="830"/>
            </w:pPr>
            <w:r w:rsidRPr="00AB3874">
              <w:t>Gast kan op akkoord klikken.</w:t>
            </w:r>
          </w:p>
          <w:p w14:paraId="2A8FD3E5" w14:textId="77777777" w:rsidR="00BB5266" w:rsidRPr="00AB3874" w:rsidRDefault="00BB5266" w:rsidP="00BB5266">
            <w:pPr>
              <w:numPr>
                <w:ilvl w:val="0"/>
                <w:numId w:val="3"/>
              </w:numPr>
              <w:tabs>
                <w:tab w:val="clear" w:pos="720"/>
              </w:tabs>
              <w:spacing w:after="0" w:line="240" w:lineRule="auto"/>
              <w:ind w:left="830"/>
            </w:pPr>
            <w:r w:rsidRPr="00AB3874">
              <w:t>Systeem verwijderd gegevens</w:t>
            </w:r>
          </w:p>
          <w:p w14:paraId="6AC0B508" w14:textId="77777777" w:rsidR="00BB5266" w:rsidRPr="00AB3874" w:rsidRDefault="00BB5266" w:rsidP="00BB5266">
            <w:pPr>
              <w:numPr>
                <w:ilvl w:val="0"/>
                <w:numId w:val="3"/>
              </w:numPr>
              <w:tabs>
                <w:tab w:val="clear" w:pos="720"/>
              </w:tabs>
              <w:spacing w:after="0" w:line="240" w:lineRule="auto"/>
              <w:ind w:left="830"/>
            </w:pPr>
            <w:r w:rsidRPr="00AB3874">
              <w:t>Systeem toont melding en toont home scherm aan</w:t>
            </w:r>
          </w:p>
        </w:tc>
        <w:tc>
          <w:tcPr>
            <w:tcW w:w="580" w:type="dxa"/>
          </w:tcPr>
          <w:p w14:paraId="7DEDE0A0" w14:textId="77777777" w:rsidR="00BB5266" w:rsidRPr="00AB3874" w:rsidRDefault="00BB5266" w:rsidP="00D4162E">
            <w:pPr>
              <w:jc w:val="center"/>
              <w:rPr>
                <w:rStyle w:val="Emphasis"/>
                <w:b/>
                <w:bCs/>
                <w:sz w:val="28"/>
              </w:rPr>
            </w:pPr>
          </w:p>
        </w:tc>
        <w:tc>
          <w:tcPr>
            <w:tcW w:w="1114" w:type="dxa"/>
          </w:tcPr>
          <w:p w14:paraId="29CF4978" w14:textId="77777777" w:rsidR="00BB5266" w:rsidRPr="00AB3874" w:rsidRDefault="00BB5266" w:rsidP="00D4162E"/>
        </w:tc>
      </w:tr>
      <w:tr w:rsidR="00BB5266" w:rsidRPr="00AB3874" w14:paraId="7BAABD81" w14:textId="77777777" w:rsidTr="00BB5266">
        <w:trPr>
          <w:cantSplit/>
          <w:trHeight w:val="1380"/>
        </w:trPr>
        <w:tc>
          <w:tcPr>
            <w:tcW w:w="5110" w:type="dxa"/>
            <w:vMerge/>
          </w:tcPr>
          <w:p w14:paraId="5C212B2B" w14:textId="77777777" w:rsidR="00BB5266" w:rsidRPr="00AB3874" w:rsidRDefault="00BB5266" w:rsidP="00D4162E"/>
        </w:tc>
        <w:tc>
          <w:tcPr>
            <w:tcW w:w="7666" w:type="dxa"/>
          </w:tcPr>
          <w:p w14:paraId="7F81F565" w14:textId="77777777" w:rsidR="00BB5266" w:rsidRPr="00AB3874" w:rsidRDefault="00BB5266" w:rsidP="00D4162E">
            <w:pPr>
              <w:spacing w:after="0" w:line="240" w:lineRule="auto"/>
            </w:pPr>
          </w:p>
        </w:tc>
        <w:tc>
          <w:tcPr>
            <w:tcW w:w="580" w:type="dxa"/>
          </w:tcPr>
          <w:p w14:paraId="37B02FA9" w14:textId="77777777" w:rsidR="00BB5266" w:rsidRPr="00AB3874" w:rsidRDefault="00BB5266" w:rsidP="00D4162E">
            <w:pPr>
              <w:jc w:val="center"/>
              <w:rPr>
                <w:rStyle w:val="Emphasis"/>
                <w:b/>
                <w:bCs/>
                <w:sz w:val="28"/>
              </w:rPr>
            </w:pPr>
          </w:p>
        </w:tc>
        <w:tc>
          <w:tcPr>
            <w:tcW w:w="1114" w:type="dxa"/>
          </w:tcPr>
          <w:p w14:paraId="7D21258E" w14:textId="77777777" w:rsidR="00BB5266" w:rsidRPr="00AB3874" w:rsidRDefault="00BB5266" w:rsidP="00D4162E"/>
        </w:tc>
      </w:tr>
    </w:tbl>
    <w:p w14:paraId="6035070E" w14:textId="74B60F5F" w:rsidR="00BB5266" w:rsidRDefault="00BB5266" w:rsidP="00BB5266">
      <w:bookmarkStart w:id="28" w:name="_Toc119917531"/>
    </w:p>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13B617FA" w14:textId="77777777" w:rsidTr="00BB5266">
        <w:tc>
          <w:tcPr>
            <w:tcW w:w="14470" w:type="dxa"/>
            <w:gridSpan w:val="4"/>
            <w:shd w:val="clear" w:color="auto" w:fill="3366FF"/>
          </w:tcPr>
          <w:p w14:paraId="6D5C9467" w14:textId="77777777" w:rsidR="00BB5266" w:rsidRPr="00AB3874" w:rsidRDefault="00BB5266" w:rsidP="00D4162E">
            <w:pPr>
              <w:pStyle w:val="Heading3"/>
            </w:pPr>
            <w:bookmarkStart w:id="29" w:name="_Toc120545621"/>
            <w:r w:rsidRPr="00AB3874">
              <w:t>1.5 Account Aanmaken als Secretaressen</w:t>
            </w:r>
            <w:bookmarkEnd w:id="28"/>
            <w:bookmarkEnd w:id="29"/>
          </w:p>
        </w:tc>
      </w:tr>
      <w:tr w:rsidR="00BB5266" w:rsidRPr="00AB3874" w14:paraId="7F2795CC" w14:textId="77777777" w:rsidTr="00BB5266">
        <w:tc>
          <w:tcPr>
            <w:tcW w:w="14470" w:type="dxa"/>
            <w:gridSpan w:val="4"/>
            <w:tcBorders>
              <w:bottom w:val="single" w:sz="4" w:space="0" w:color="auto"/>
            </w:tcBorders>
          </w:tcPr>
          <w:p w14:paraId="4BC27C4E" w14:textId="77777777" w:rsidR="00BB5266" w:rsidRPr="00AB3874" w:rsidRDefault="00BB5266" w:rsidP="00D4162E"/>
        </w:tc>
      </w:tr>
      <w:tr w:rsidR="00BB5266" w:rsidRPr="00AB3874" w14:paraId="402E0A56" w14:textId="77777777" w:rsidTr="00BB5266">
        <w:tc>
          <w:tcPr>
            <w:tcW w:w="5110" w:type="dxa"/>
            <w:shd w:val="clear" w:color="auto" w:fill="F3F3F3"/>
          </w:tcPr>
          <w:p w14:paraId="2CAAAEAB" w14:textId="77777777" w:rsidR="00BB5266" w:rsidRPr="00AB3874" w:rsidRDefault="00BB5266" w:rsidP="00D4162E">
            <w:r w:rsidRPr="00AB3874">
              <w:rPr>
                <w:b/>
                <w:bCs/>
              </w:rPr>
              <w:t>User slices</w:t>
            </w:r>
          </w:p>
        </w:tc>
        <w:tc>
          <w:tcPr>
            <w:tcW w:w="7666" w:type="dxa"/>
            <w:shd w:val="clear" w:color="auto" w:fill="F3F3F3"/>
            <w:vAlign w:val="bottom"/>
          </w:tcPr>
          <w:p w14:paraId="2AFB9DD4"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11E2A157"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3E54397B" w14:textId="77777777" w:rsidR="00BB5266" w:rsidRPr="00AB3874" w:rsidRDefault="00BB5266" w:rsidP="00D4162E">
            <w:pPr>
              <w:jc w:val="center"/>
              <w:rPr>
                <w:b/>
                <w:bCs/>
              </w:rPr>
            </w:pPr>
            <w:r w:rsidRPr="00AB3874">
              <w:rPr>
                <w:b/>
                <w:bCs/>
              </w:rPr>
              <w:t>Gereed</w:t>
            </w:r>
          </w:p>
        </w:tc>
      </w:tr>
      <w:tr w:rsidR="00BB5266" w:rsidRPr="00AB3874" w14:paraId="4180C336" w14:textId="77777777" w:rsidTr="00BB5266">
        <w:tc>
          <w:tcPr>
            <w:tcW w:w="5110" w:type="dxa"/>
          </w:tcPr>
          <w:p w14:paraId="414F593D" w14:textId="77777777" w:rsidR="00BB5266" w:rsidRPr="00AB3874" w:rsidRDefault="00BB5266" w:rsidP="00D4162E">
            <w:pPr>
              <w:pStyle w:val="Heading3"/>
            </w:pPr>
            <w:bookmarkStart w:id="30" w:name="_Toc119917532"/>
            <w:bookmarkStart w:id="31" w:name="_Toc120545622"/>
            <w:r w:rsidRPr="00AB3874">
              <w:t>1.5.1 Account aanmaken</w:t>
            </w:r>
            <w:bookmarkEnd w:id="30"/>
            <w:bookmarkEnd w:id="31"/>
          </w:p>
        </w:tc>
        <w:tc>
          <w:tcPr>
            <w:tcW w:w="7666" w:type="dxa"/>
          </w:tcPr>
          <w:p w14:paraId="1C1F4464" w14:textId="77777777" w:rsidR="00BB5266" w:rsidRPr="00AB3874" w:rsidRDefault="00BB5266" w:rsidP="00D4162E">
            <w:pPr>
              <w:pStyle w:val="BodyText"/>
              <w:rPr>
                <w:rStyle w:val="Emphasis"/>
              </w:rPr>
            </w:pPr>
          </w:p>
        </w:tc>
        <w:tc>
          <w:tcPr>
            <w:tcW w:w="580" w:type="dxa"/>
          </w:tcPr>
          <w:p w14:paraId="768F71E3"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78110F31" w14:textId="77777777" w:rsidR="00BB5266" w:rsidRPr="00AB3874" w:rsidRDefault="00BB5266" w:rsidP="00D4162E">
            <w:pPr>
              <w:pStyle w:val="BodyText"/>
              <w:rPr>
                <w:rStyle w:val="Emphasis"/>
              </w:rPr>
            </w:pPr>
          </w:p>
        </w:tc>
      </w:tr>
      <w:tr w:rsidR="00BB5266" w:rsidRPr="00AB3874" w14:paraId="6F704A07" w14:textId="77777777" w:rsidTr="00BB5266">
        <w:trPr>
          <w:cantSplit/>
          <w:trHeight w:val="828"/>
        </w:trPr>
        <w:tc>
          <w:tcPr>
            <w:tcW w:w="5110" w:type="dxa"/>
            <w:vMerge w:val="restart"/>
          </w:tcPr>
          <w:p w14:paraId="03CDC490" w14:textId="77777777" w:rsidR="00BB5266" w:rsidRPr="00AB3874" w:rsidRDefault="00BB5266" w:rsidP="00D4162E"/>
        </w:tc>
        <w:tc>
          <w:tcPr>
            <w:tcW w:w="7666" w:type="dxa"/>
          </w:tcPr>
          <w:p w14:paraId="07FA88E8" w14:textId="77777777" w:rsidR="00BB5266" w:rsidRPr="00AB3874" w:rsidRDefault="00BB5266" w:rsidP="00BB5266">
            <w:pPr>
              <w:numPr>
                <w:ilvl w:val="0"/>
                <w:numId w:val="4"/>
              </w:numPr>
              <w:tabs>
                <w:tab w:val="clear" w:pos="290"/>
              </w:tabs>
              <w:spacing w:after="0" w:line="240" w:lineRule="auto"/>
            </w:pPr>
            <w:r w:rsidRPr="00AB3874">
              <w:t xml:space="preserve">Secretaressen ziet scherm </w:t>
            </w:r>
            <w:r w:rsidRPr="00AB3874">
              <w:rPr>
                <w:i/>
                <w:iCs/>
              </w:rPr>
              <w:t>1.5.1</w:t>
            </w:r>
            <w:r w:rsidRPr="00AB3874">
              <w:t xml:space="preserve"> klant overzicht</w:t>
            </w:r>
          </w:p>
        </w:tc>
        <w:tc>
          <w:tcPr>
            <w:tcW w:w="580" w:type="dxa"/>
          </w:tcPr>
          <w:p w14:paraId="3162CF6D" w14:textId="77777777" w:rsidR="00BB5266" w:rsidRPr="00AB3874" w:rsidRDefault="00BB5266" w:rsidP="00D4162E">
            <w:pPr>
              <w:jc w:val="center"/>
              <w:rPr>
                <w:rStyle w:val="Emphasis"/>
                <w:b/>
                <w:bCs/>
                <w:sz w:val="28"/>
              </w:rPr>
            </w:pPr>
          </w:p>
        </w:tc>
        <w:tc>
          <w:tcPr>
            <w:tcW w:w="1114" w:type="dxa"/>
          </w:tcPr>
          <w:p w14:paraId="36BC4358" w14:textId="77777777" w:rsidR="00BB5266" w:rsidRPr="00AB3874" w:rsidRDefault="00BB5266" w:rsidP="00D4162E"/>
        </w:tc>
      </w:tr>
      <w:tr w:rsidR="00BB5266" w:rsidRPr="00AB3874" w14:paraId="1C008077" w14:textId="77777777" w:rsidTr="00BB5266">
        <w:trPr>
          <w:cantSplit/>
          <w:trHeight w:val="828"/>
        </w:trPr>
        <w:tc>
          <w:tcPr>
            <w:tcW w:w="5110" w:type="dxa"/>
            <w:vMerge/>
          </w:tcPr>
          <w:p w14:paraId="41D4DE30" w14:textId="77777777" w:rsidR="00BB5266" w:rsidRPr="00AB3874" w:rsidRDefault="00BB5266" w:rsidP="00D4162E"/>
        </w:tc>
        <w:tc>
          <w:tcPr>
            <w:tcW w:w="7666" w:type="dxa"/>
          </w:tcPr>
          <w:p w14:paraId="1E5CA3CB" w14:textId="77777777" w:rsidR="00BB5266" w:rsidRPr="00AB3874" w:rsidRDefault="00BB5266" w:rsidP="00D4162E">
            <w:pPr>
              <w:ind w:left="-70"/>
            </w:pPr>
            <w:r w:rsidRPr="00AB3874">
              <w:t xml:space="preserve">Als </w:t>
            </w:r>
            <w:r>
              <w:t>Secretaressen</w:t>
            </w:r>
          </w:p>
          <w:p w14:paraId="630459BE" w14:textId="77777777" w:rsidR="00BB5266" w:rsidRPr="00AB3874" w:rsidRDefault="00BB5266" w:rsidP="00BB5266">
            <w:pPr>
              <w:numPr>
                <w:ilvl w:val="0"/>
                <w:numId w:val="3"/>
              </w:numPr>
              <w:tabs>
                <w:tab w:val="clear" w:pos="720"/>
              </w:tabs>
              <w:spacing w:after="0" w:line="240" w:lineRule="auto"/>
              <w:ind w:left="830"/>
            </w:pPr>
            <w:r w:rsidRPr="00AB3874">
              <w:t>Secretaressen klikt op account aanmaken</w:t>
            </w:r>
          </w:p>
          <w:p w14:paraId="38F3B44D" w14:textId="77777777" w:rsidR="00BB5266" w:rsidRPr="00AB3874" w:rsidRDefault="00BB5266" w:rsidP="00BB5266">
            <w:pPr>
              <w:numPr>
                <w:ilvl w:val="0"/>
                <w:numId w:val="3"/>
              </w:numPr>
              <w:tabs>
                <w:tab w:val="clear" w:pos="720"/>
              </w:tabs>
              <w:spacing w:after="0" w:line="240" w:lineRule="auto"/>
              <w:ind w:left="830"/>
            </w:pPr>
            <w:r w:rsidRPr="00AB3874">
              <w:t>Secretaressen vult gegevens in zoals: Naam, Email, Telefoon nummer en een wachtwoord.</w:t>
            </w:r>
          </w:p>
          <w:p w14:paraId="7858C57C" w14:textId="77777777" w:rsidR="00BB5266" w:rsidRPr="00AB3874" w:rsidRDefault="00BB5266" w:rsidP="00BB5266">
            <w:pPr>
              <w:numPr>
                <w:ilvl w:val="0"/>
                <w:numId w:val="3"/>
              </w:numPr>
              <w:tabs>
                <w:tab w:val="clear" w:pos="720"/>
              </w:tabs>
              <w:spacing w:after="0" w:line="240" w:lineRule="auto"/>
              <w:ind w:left="830"/>
            </w:pPr>
            <w:r w:rsidRPr="00AB3874">
              <w:t>Systeem verwerkt gegevens</w:t>
            </w:r>
          </w:p>
          <w:p w14:paraId="009D2C3F" w14:textId="77777777" w:rsidR="00BB5266" w:rsidRPr="00AB3874" w:rsidRDefault="00BB5266" w:rsidP="00BB5266">
            <w:pPr>
              <w:numPr>
                <w:ilvl w:val="0"/>
                <w:numId w:val="3"/>
              </w:numPr>
              <w:tabs>
                <w:tab w:val="clear" w:pos="720"/>
              </w:tabs>
              <w:spacing w:after="0" w:line="240" w:lineRule="auto"/>
              <w:ind w:left="830"/>
            </w:pPr>
            <w:r w:rsidRPr="00AB3874">
              <w:t xml:space="preserve">Systeem toont melding en toont </w:t>
            </w:r>
            <w:r w:rsidRPr="00AB3874">
              <w:rPr>
                <w:i/>
                <w:iCs/>
              </w:rPr>
              <w:t>1.5.1</w:t>
            </w:r>
            <w:r w:rsidRPr="00AB3874">
              <w:t xml:space="preserve"> klant overzicht</w:t>
            </w:r>
          </w:p>
        </w:tc>
        <w:tc>
          <w:tcPr>
            <w:tcW w:w="580" w:type="dxa"/>
          </w:tcPr>
          <w:p w14:paraId="28B72CA7" w14:textId="77777777" w:rsidR="00BB5266" w:rsidRPr="00AB3874" w:rsidRDefault="00BB5266" w:rsidP="00D4162E">
            <w:pPr>
              <w:jc w:val="center"/>
              <w:rPr>
                <w:rStyle w:val="Emphasis"/>
                <w:b/>
                <w:bCs/>
                <w:sz w:val="28"/>
              </w:rPr>
            </w:pPr>
          </w:p>
        </w:tc>
        <w:tc>
          <w:tcPr>
            <w:tcW w:w="1114" w:type="dxa"/>
          </w:tcPr>
          <w:p w14:paraId="1638CC40" w14:textId="77777777" w:rsidR="00BB5266" w:rsidRPr="00AB3874" w:rsidRDefault="00BB5266" w:rsidP="00D4162E"/>
        </w:tc>
      </w:tr>
      <w:tr w:rsidR="00BB5266" w:rsidRPr="00AB3874" w14:paraId="7DF1A281" w14:textId="77777777" w:rsidTr="00BB5266">
        <w:trPr>
          <w:cantSplit/>
          <w:trHeight w:val="1380"/>
        </w:trPr>
        <w:tc>
          <w:tcPr>
            <w:tcW w:w="5110" w:type="dxa"/>
            <w:vMerge/>
          </w:tcPr>
          <w:p w14:paraId="5A4D22D1" w14:textId="77777777" w:rsidR="00BB5266" w:rsidRPr="00AB3874" w:rsidRDefault="00BB5266" w:rsidP="00D4162E"/>
        </w:tc>
        <w:tc>
          <w:tcPr>
            <w:tcW w:w="7666" w:type="dxa"/>
          </w:tcPr>
          <w:p w14:paraId="5C3D9C5B" w14:textId="77777777" w:rsidR="00BB5266" w:rsidRPr="00AB3874" w:rsidRDefault="00BB5266" w:rsidP="00D4162E">
            <w:pPr>
              <w:spacing w:after="0" w:line="240" w:lineRule="auto"/>
            </w:pPr>
          </w:p>
        </w:tc>
        <w:tc>
          <w:tcPr>
            <w:tcW w:w="580" w:type="dxa"/>
          </w:tcPr>
          <w:p w14:paraId="42A42AEC" w14:textId="77777777" w:rsidR="00BB5266" w:rsidRPr="00AB3874" w:rsidRDefault="00BB5266" w:rsidP="00D4162E">
            <w:pPr>
              <w:jc w:val="center"/>
              <w:rPr>
                <w:rStyle w:val="Emphasis"/>
                <w:b/>
                <w:bCs/>
                <w:sz w:val="28"/>
              </w:rPr>
            </w:pPr>
          </w:p>
        </w:tc>
        <w:tc>
          <w:tcPr>
            <w:tcW w:w="1114" w:type="dxa"/>
          </w:tcPr>
          <w:p w14:paraId="2F0F6DBC" w14:textId="77777777" w:rsidR="00BB5266" w:rsidRPr="00AB3874" w:rsidRDefault="00BB5266" w:rsidP="00D4162E"/>
        </w:tc>
      </w:tr>
    </w:tbl>
    <w:p w14:paraId="39F42D91" w14:textId="729C6405" w:rsidR="00BB5266" w:rsidRDefault="00BB5266" w:rsidP="00BB5266"/>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727EA847" w14:textId="77777777" w:rsidTr="00BB5266">
        <w:tc>
          <w:tcPr>
            <w:tcW w:w="14470" w:type="dxa"/>
            <w:gridSpan w:val="4"/>
            <w:shd w:val="clear" w:color="auto" w:fill="3366FF"/>
          </w:tcPr>
          <w:p w14:paraId="6784F382" w14:textId="77777777" w:rsidR="00BB5266" w:rsidRPr="00AB3874" w:rsidRDefault="00BB5266" w:rsidP="00D4162E">
            <w:pPr>
              <w:pStyle w:val="Heading3"/>
            </w:pPr>
            <w:bookmarkStart w:id="32" w:name="_Toc120545623"/>
            <w:r w:rsidRPr="00AB3874">
              <w:t>1.</w:t>
            </w:r>
            <w:r>
              <w:t>6</w:t>
            </w:r>
            <w:r w:rsidRPr="00AB3874">
              <w:t xml:space="preserve"> Account </w:t>
            </w:r>
            <w:r>
              <w:t>Wijzigen</w:t>
            </w:r>
            <w:r w:rsidRPr="00AB3874">
              <w:t xml:space="preserve"> als Secretaressen</w:t>
            </w:r>
            <w:bookmarkEnd w:id="32"/>
          </w:p>
        </w:tc>
      </w:tr>
      <w:tr w:rsidR="00BB5266" w:rsidRPr="00AB3874" w14:paraId="30FA0F7A" w14:textId="77777777" w:rsidTr="00BB5266">
        <w:tc>
          <w:tcPr>
            <w:tcW w:w="14470" w:type="dxa"/>
            <w:gridSpan w:val="4"/>
            <w:tcBorders>
              <w:bottom w:val="single" w:sz="4" w:space="0" w:color="auto"/>
            </w:tcBorders>
          </w:tcPr>
          <w:p w14:paraId="000A94C6" w14:textId="77777777" w:rsidR="00BB5266" w:rsidRPr="00AB3874" w:rsidRDefault="00BB5266" w:rsidP="00D4162E"/>
        </w:tc>
      </w:tr>
      <w:tr w:rsidR="00BB5266" w:rsidRPr="00AB3874" w14:paraId="7D9E9C13" w14:textId="77777777" w:rsidTr="00BB5266">
        <w:tc>
          <w:tcPr>
            <w:tcW w:w="5110" w:type="dxa"/>
            <w:shd w:val="clear" w:color="auto" w:fill="F3F3F3"/>
          </w:tcPr>
          <w:p w14:paraId="043080DC" w14:textId="77777777" w:rsidR="00BB5266" w:rsidRPr="00AB3874" w:rsidRDefault="00BB5266" w:rsidP="00D4162E">
            <w:r w:rsidRPr="00AB3874">
              <w:rPr>
                <w:b/>
                <w:bCs/>
              </w:rPr>
              <w:t>User slices</w:t>
            </w:r>
          </w:p>
        </w:tc>
        <w:tc>
          <w:tcPr>
            <w:tcW w:w="7666" w:type="dxa"/>
            <w:shd w:val="clear" w:color="auto" w:fill="F3F3F3"/>
            <w:vAlign w:val="bottom"/>
          </w:tcPr>
          <w:p w14:paraId="53CC2840"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5A30FF28"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24B98E8E" w14:textId="77777777" w:rsidR="00BB5266" w:rsidRPr="00AB3874" w:rsidRDefault="00BB5266" w:rsidP="00D4162E">
            <w:pPr>
              <w:jc w:val="center"/>
              <w:rPr>
                <w:b/>
                <w:bCs/>
              </w:rPr>
            </w:pPr>
            <w:r w:rsidRPr="00AB3874">
              <w:rPr>
                <w:b/>
                <w:bCs/>
              </w:rPr>
              <w:t>Gereed</w:t>
            </w:r>
          </w:p>
        </w:tc>
      </w:tr>
      <w:tr w:rsidR="00BB5266" w:rsidRPr="00AB3874" w14:paraId="5A94BC44" w14:textId="77777777" w:rsidTr="00BB5266">
        <w:tc>
          <w:tcPr>
            <w:tcW w:w="5110" w:type="dxa"/>
          </w:tcPr>
          <w:p w14:paraId="48D67179" w14:textId="77777777" w:rsidR="00BB5266" w:rsidRPr="00AB3874" w:rsidRDefault="00BB5266" w:rsidP="00D4162E">
            <w:pPr>
              <w:pStyle w:val="Heading3"/>
            </w:pPr>
            <w:bookmarkStart w:id="33" w:name="_Toc120545624"/>
            <w:r w:rsidRPr="00AB3874">
              <w:t>1.</w:t>
            </w:r>
            <w:r>
              <w:t>6</w:t>
            </w:r>
            <w:r w:rsidRPr="00AB3874">
              <w:t xml:space="preserve">.1 Account </w:t>
            </w:r>
            <w:r>
              <w:t>Wijzigen</w:t>
            </w:r>
            <w:bookmarkEnd w:id="33"/>
          </w:p>
        </w:tc>
        <w:tc>
          <w:tcPr>
            <w:tcW w:w="7666" w:type="dxa"/>
          </w:tcPr>
          <w:p w14:paraId="65CC1070" w14:textId="77777777" w:rsidR="00BB5266" w:rsidRPr="00AB3874" w:rsidRDefault="00BB5266" w:rsidP="00D4162E">
            <w:pPr>
              <w:pStyle w:val="BodyText"/>
              <w:rPr>
                <w:rStyle w:val="Emphasis"/>
              </w:rPr>
            </w:pPr>
          </w:p>
        </w:tc>
        <w:tc>
          <w:tcPr>
            <w:tcW w:w="580" w:type="dxa"/>
          </w:tcPr>
          <w:p w14:paraId="609F7E97"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61C841E4" w14:textId="77777777" w:rsidR="00BB5266" w:rsidRPr="00AB3874" w:rsidRDefault="00BB5266" w:rsidP="00D4162E">
            <w:pPr>
              <w:pStyle w:val="BodyText"/>
              <w:rPr>
                <w:rStyle w:val="Emphasis"/>
              </w:rPr>
            </w:pPr>
          </w:p>
        </w:tc>
      </w:tr>
      <w:tr w:rsidR="00BB5266" w:rsidRPr="00AB3874" w14:paraId="12B7FC1A" w14:textId="77777777" w:rsidTr="00BB5266">
        <w:trPr>
          <w:cantSplit/>
          <w:trHeight w:val="828"/>
        </w:trPr>
        <w:tc>
          <w:tcPr>
            <w:tcW w:w="5110" w:type="dxa"/>
            <w:vMerge w:val="restart"/>
          </w:tcPr>
          <w:p w14:paraId="170760E3" w14:textId="77777777" w:rsidR="00BB5266" w:rsidRPr="00AB3874" w:rsidRDefault="00BB5266" w:rsidP="00D4162E"/>
        </w:tc>
        <w:tc>
          <w:tcPr>
            <w:tcW w:w="7666" w:type="dxa"/>
          </w:tcPr>
          <w:p w14:paraId="111C9253" w14:textId="77777777" w:rsidR="00BB5266" w:rsidRPr="00AB3874" w:rsidRDefault="00BB5266" w:rsidP="00BB5266">
            <w:pPr>
              <w:numPr>
                <w:ilvl w:val="0"/>
                <w:numId w:val="4"/>
              </w:numPr>
              <w:tabs>
                <w:tab w:val="clear" w:pos="290"/>
              </w:tabs>
              <w:spacing w:after="0" w:line="240" w:lineRule="auto"/>
            </w:pPr>
            <w:r w:rsidRPr="00AB3874">
              <w:t xml:space="preserve">Secretaressen ziet scherm </w:t>
            </w:r>
            <w:r w:rsidRPr="00AB3874">
              <w:rPr>
                <w:i/>
                <w:iCs/>
              </w:rPr>
              <w:t>1.5.1</w:t>
            </w:r>
            <w:r w:rsidRPr="00AB3874">
              <w:t xml:space="preserve"> klant overzicht</w:t>
            </w:r>
          </w:p>
        </w:tc>
        <w:tc>
          <w:tcPr>
            <w:tcW w:w="580" w:type="dxa"/>
          </w:tcPr>
          <w:p w14:paraId="102633ED" w14:textId="77777777" w:rsidR="00BB5266" w:rsidRPr="00AB3874" w:rsidRDefault="00BB5266" w:rsidP="00D4162E">
            <w:pPr>
              <w:jc w:val="center"/>
              <w:rPr>
                <w:rStyle w:val="Emphasis"/>
                <w:b/>
                <w:bCs/>
                <w:sz w:val="28"/>
              </w:rPr>
            </w:pPr>
          </w:p>
        </w:tc>
        <w:tc>
          <w:tcPr>
            <w:tcW w:w="1114" w:type="dxa"/>
          </w:tcPr>
          <w:p w14:paraId="24A2C04C" w14:textId="77777777" w:rsidR="00BB5266" w:rsidRPr="00AB3874" w:rsidRDefault="00BB5266" w:rsidP="00D4162E"/>
        </w:tc>
      </w:tr>
      <w:tr w:rsidR="00BB5266" w:rsidRPr="00AB3874" w14:paraId="2A36AA04" w14:textId="77777777" w:rsidTr="00BB5266">
        <w:trPr>
          <w:cantSplit/>
          <w:trHeight w:val="828"/>
        </w:trPr>
        <w:tc>
          <w:tcPr>
            <w:tcW w:w="5110" w:type="dxa"/>
            <w:vMerge/>
          </w:tcPr>
          <w:p w14:paraId="374F38C7" w14:textId="77777777" w:rsidR="00BB5266" w:rsidRPr="00AB3874" w:rsidRDefault="00BB5266" w:rsidP="00D4162E"/>
        </w:tc>
        <w:tc>
          <w:tcPr>
            <w:tcW w:w="7666" w:type="dxa"/>
          </w:tcPr>
          <w:p w14:paraId="75420122" w14:textId="77777777" w:rsidR="00BB5266" w:rsidRPr="00AB3874" w:rsidRDefault="00BB5266" w:rsidP="00D4162E">
            <w:pPr>
              <w:ind w:left="-70"/>
            </w:pPr>
            <w:r w:rsidRPr="00AB3874">
              <w:t xml:space="preserve">Als </w:t>
            </w:r>
            <w:r>
              <w:t>Secretaressen</w:t>
            </w:r>
          </w:p>
          <w:p w14:paraId="00326333" w14:textId="77777777" w:rsidR="00BB5266" w:rsidRPr="00AB3874" w:rsidRDefault="00BB5266" w:rsidP="00BB5266">
            <w:pPr>
              <w:numPr>
                <w:ilvl w:val="0"/>
                <w:numId w:val="3"/>
              </w:numPr>
              <w:tabs>
                <w:tab w:val="clear" w:pos="720"/>
              </w:tabs>
              <w:spacing w:after="0" w:line="240" w:lineRule="auto"/>
              <w:ind w:left="830"/>
            </w:pPr>
            <w:r w:rsidRPr="00AB3874">
              <w:t>Secretaressen klikt op</w:t>
            </w:r>
            <w:r>
              <w:t xml:space="preserve"> een</w:t>
            </w:r>
            <w:r w:rsidRPr="00AB3874">
              <w:t xml:space="preserve"> acc</w:t>
            </w:r>
            <w:r>
              <w:t>ount die je gegevens van wil aanpassen</w:t>
            </w:r>
          </w:p>
          <w:p w14:paraId="28145A18" w14:textId="77777777" w:rsidR="00BB5266" w:rsidRPr="00AB3874" w:rsidRDefault="00BB5266" w:rsidP="00BB5266">
            <w:pPr>
              <w:numPr>
                <w:ilvl w:val="0"/>
                <w:numId w:val="3"/>
              </w:numPr>
              <w:tabs>
                <w:tab w:val="clear" w:pos="720"/>
              </w:tabs>
              <w:spacing w:after="0" w:line="240" w:lineRule="auto"/>
              <w:ind w:left="830"/>
            </w:pPr>
            <w:r w:rsidRPr="00AB3874">
              <w:t xml:space="preserve">Secretaressen vult gegevens </w:t>
            </w:r>
            <w:r>
              <w:t xml:space="preserve">die veranderen </w:t>
            </w:r>
            <w:r w:rsidRPr="00AB3874">
              <w:t>in zoals: Naam, Email, Telefoon nummer en een wachtwoord.</w:t>
            </w:r>
          </w:p>
          <w:p w14:paraId="2FD117E6" w14:textId="77777777" w:rsidR="00BB5266" w:rsidRPr="00AB3874" w:rsidRDefault="00BB5266" w:rsidP="00BB5266">
            <w:pPr>
              <w:numPr>
                <w:ilvl w:val="0"/>
                <w:numId w:val="3"/>
              </w:numPr>
              <w:tabs>
                <w:tab w:val="clear" w:pos="720"/>
              </w:tabs>
              <w:spacing w:after="0" w:line="240" w:lineRule="auto"/>
              <w:ind w:left="830"/>
            </w:pPr>
            <w:r w:rsidRPr="00AB3874">
              <w:t>Systeem verwerkt gegevens</w:t>
            </w:r>
          </w:p>
          <w:p w14:paraId="038E97DE" w14:textId="77777777" w:rsidR="00BB5266" w:rsidRPr="00AB3874" w:rsidRDefault="00BB5266" w:rsidP="00BB5266">
            <w:pPr>
              <w:numPr>
                <w:ilvl w:val="0"/>
                <w:numId w:val="3"/>
              </w:numPr>
              <w:tabs>
                <w:tab w:val="clear" w:pos="720"/>
              </w:tabs>
              <w:spacing w:after="0" w:line="240" w:lineRule="auto"/>
              <w:ind w:left="830"/>
            </w:pPr>
            <w:r w:rsidRPr="00AB3874">
              <w:t xml:space="preserve">Systeem toont melding en toont </w:t>
            </w:r>
            <w:r w:rsidRPr="00AB3874">
              <w:rPr>
                <w:i/>
                <w:iCs/>
              </w:rPr>
              <w:t>1.5.1</w:t>
            </w:r>
            <w:r w:rsidRPr="00AB3874">
              <w:t xml:space="preserve"> klant overzicht</w:t>
            </w:r>
          </w:p>
        </w:tc>
        <w:tc>
          <w:tcPr>
            <w:tcW w:w="580" w:type="dxa"/>
          </w:tcPr>
          <w:p w14:paraId="1064D3CD" w14:textId="77777777" w:rsidR="00BB5266" w:rsidRPr="00AB3874" w:rsidRDefault="00BB5266" w:rsidP="00D4162E">
            <w:pPr>
              <w:jc w:val="center"/>
              <w:rPr>
                <w:rStyle w:val="Emphasis"/>
                <w:b/>
                <w:bCs/>
                <w:sz w:val="28"/>
              </w:rPr>
            </w:pPr>
          </w:p>
        </w:tc>
        <w:tc>
          <w:tcPr>
            <w:tcW w:w="1114" w:type="dxa"/>
          </w:tcPr>
          <w:p w14:paraId="071E2323" w14:textId="77777777" w:rsidR="00BB5266" w:rsidRPr="00AB3874" w:rsidRDefault="00BB5266" w:rsidP="00D4162E"/>
        </w:tc>
      </w:tr>
      <w:tr w:rsidR="00BB5266" w:rsidRPr="00AB3874" w14:paraId="22E97357" w14:textId="77777777" w:rsidTr="00BB5266">
        <w:trPr>
          <w:cantSplit/>
          <w:trHeight w:val="1380"/>
        </w:trPr>
        <w:tc>
          <w:tcPr>
            <w:tcW w:w="5110" w:type="dxa"/>
            <w:vMerge/>
          </w:tcPr>
          <w:p w14:paraId="0E252D0E" w14:textId="77777777" w:rsidR="00BB5266" w:rsidRPr="00AB3874" w:rsidRDefault="00BB5266" w:rsidP="00D4162E"/>
        </w:tc>
        <w:tc>
          <w:tcPr>
            <w:tcW w:w="7666" w:type="dxa"/>
          </w:tcPr>
          <w:p w14:paraId="433E1E25" w14:textId="77777777" w:rsidR="00BB5266" w:rsidRPr="00AB3874" w:rsidRDefault="00BB5266" w:rsidP="00D4162E">
            <w:pPr>
              <w:spacing w:after="0" w:line="240" w:lineRule="auto"/>
            </w:pPr>
          </w:p>
        </w:tc>
        <w:tc>
          <w:tcPr>
            <w:tcW w:w="580" w:type="dxa"/>
          </w:tcPr>
          <w:p w14:paraId="411743CA" w14:textId="77777777" w:rsidR="00BB5266" w:rsidRPr="00AB3874" w:rsidRDefault="00BB5266" w:rsidP="00D4162E">
            <w:pPr>
              <w:jc w:val="center"/>
              <w:rPr>
                <w:rStyle w:val="Emphasis"/>
                <w:b/>
                <w:bCs/>
                <w:sz w:val="28"/>
              </w:rPr>
            </w:pPr>
          </w:p>
        </w:tc>
        <w:tc>
          <w:tcPr>
            <w:tcW w:w="1114" w:type="dxa"/>
          </w:tcPr>
          <w:p w14:paraId="349067C3" w14:textId="77777777" w:rsidR="00BB5266" w:rsidRPr="00AB3874" w:rsidRDefault="00BB5266" w:rsidP="00D4162E"/>
        </w:tc>
      </w:tr>
    </w:tbl>
    <w:p w14:paraId="70FA9FBA" w14:textId="579B0F07" w:rsidR="00BB5266" w:rsidRDefault="00BB5266" w:rsidP="00BB5266"/>
    <w:tbl>
      <w:tblPr>
        <w:tblW w:w="1447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BB5266" w:rsidRPr="00AB3874" w14:paraId="66336417" w14:textId="77777777" w:rsidTr="00BB5266">
        <w:tc>
          <w:tcPr>
            <w:tcW w:w="14470" w:type="dxa"/>
            <w:gridSpan w:val="4"/>
            <w:shd w:val="clear" w:color="auto" w:fill="3366FF"/>
          </w:tcPr>
          <w:p w14:paraId="59CE9B94" w14:textId="77777777" w:rsidR="00BB5266" w:rsidRPr="00AB3874" w:rsidRDefault="00BB5266" w:rsidP="00D4162E">
            <w:pPr>
              <w:pStyle w:val="Heading3"/>
            </w:pPr>
            <w:bookmarkStart w:id="34" w:name="_Toc120545625"/>
            <w:r w:rsidRPr="00AB3874">
              <w:lastRenderedPageBreak/>
              <w:t>1.</w:t>
            </w:r>
            <w:r>
              <w:t>7</w:t>
            </w:r>
            <w:r w:rsidRPr="00AB3874">
              <w:t xml:space="preserve"> Account </w:t>
            </w:r>
            <w:r>
              <w:t>Verwijderen</w:t>
            </w:r>
            <w:r w:rsidRPr="00AB3874">
              <w:t xml:space="preserve"> als Secretaressen</w:t>
            </w:r>
            <w:bookmarkEnd w:id="34"/>
          </w:p>
        </w:tc>
      </w:tr>
      <w:tr w:rsidR="00BB5266" w:rsidRPr="00AB3874" w14:paraId="293B6FE5" w14:textId="77777777" w:rsidTr="00BB5266">
        <w:tc>
          <w:tcPr>
            <w:tcW w:w="14470" w:type="dxa"/>
            <w:gridSpan w:val="4"/>
            <w:tcBorders>
              <w:bottom w:val="single" w:sz="4" w:space="0" w:color="auto"/>
            </w:tcBorders>
          </w:tcPr>
          <w:p w14:paraId="5C93B2B3" w14:textId="77777777" w:rsidR="00BB5266" w:rsidRPr="00AB3874" w:rsidRDefault="00BB5266" w:rsidP="00D4162E"/>
        </w:tc>
      </w:tr>
      <w:tr w:rsidR="00BB5266" w:rsidRPr="00AB3874" w14:paraId="7B65B347" w14:textId="77777777" w:rsidTr="00BB5266">
        <w:tc>
          <w:tcPr>
            <w:tcW w:w="5110" w:type="dxa"/>
            <w:shd w:val="clear" w:color="auto" w:fill="F3F3F3"/>
          </w:tcPr>
          <w:p w14:paraId="68406920" w14:textId="77777777" w:rsidR="00BB5266" w:rsidRPr="00AB3874" w:rsidRDefault="00BB5266" w:rsidP="00D4162E">
            <w:r w:rsidRPr="00AB3874">
              <w:rPr>
                <w:b/>
                <w:bCs/>
              </w:rPr>
              <w:t>User slices</w:t>
            </w:r>
          </w:p>
        </w:tc>
        <w:tc>
          <w:tcPr>
            <w:tcW w:w="7666" w:type="dxa"/>
            <w:shd w:val="clear" w:color="auto" w:fill="F3F3F3"/>
            <w:vAlign w:val="bottom"/>
          </w:tcPr>
          <w:p w14:paraId="0A0DCEAA" w14:textId="77777777" w:rsidR="00BB5266" w:rsidRPr="00AB3874" w:rsidRDefault="00BB5266" w:rsidP="00D4162E">
            <w:pPr>
              <w:jc w:val="center"/>
              <w:rPr>
                <w:b/>
                <w:bCs/>
              </w:rPr>
            </w:pPr>
            <w:r w:rsidRPr="00AB3874">
              <w:rPr>
                <w:b/>
                <w:bCs/>
              </w:rPr>
              <w:t>Acceptatie criteria</w:t>
            </w:r>
          </w:p>
        </w:tc>
        <w:tc>
          <w:tcPr>
            <w:tcW w:w="580" w:type="dxa"/>
            <w:shd w:val="clear" w:color="auto" w:fill="F3F3F3"/>
            <w:vAlign w:val="bottom"/>
          </w:tcPr>
          <w:p w14:paraId="4EBE01A9" w14:textId="77777777" w:rsidR="00BB5266" w:rsidRPr="00AB3874" w:rsidRDefault="00BB5266" w:rsidP="00D4162E">
            <w:pPr>
              <w:jc w:val="center"/>
              <w:rPr>
                <w:b/>
                <w:bCs/>
              </w:rPr>
            </w:pPr>
            <w:r w:rsidRPr="00AB3874">
              <w:rPr>
                <w:b/>
                <w:bCs/>
              </w:rPr>
              <w:t>Prio</w:t>
            </w:r>
          </w:p>
        </w:tc>
        <w:tc>
          <w:tcPr>
            <w:tcW w:w="1114" w:type="dxa"/>
            <w:shd w:val="clear" w:color="auto" w:fill="F3F3F3"/>
            <w:vAlign w:val="bottom"/>
          </w:tcPr>
          <w:p w14:paraId="6A52892F" w14:textId="77777777" w:rsidR="00BB5266" w:rsidRPr="00AB3874" w:rsidRDefault="00BB5266" w:rsidP="00D4162E">
            <w:pPr>
              <w:jc w:val="center"/>
              <w:rPr>
                <w:b/>
                <w:bCs/>
              </w:rPr>
            </w:pPr>
            <w:r w:rsidRPr="00AB3874">
              <w:rPr>
                <w:b/>
                <w:bCs/>
              </w:rPr>
              <w:t>Gereed</w:t>
            </w:r>
          </w:p>
        </w:tc>
      </w:tr>
      <w:tr w:rsidR="00BB5266" w:rsidRPr="00AB3874" w14:paraId="078ED5E4" w14:textId="77777777" w:rsidTr="00BB5266">
        <w:tc>
          <w:tcPr>
            <w:tcW w:w="5110" w:type="dxa"/>
          </w:tcPr>
          <w:p w14:paraId="079B9785" w14:textId="77777777" w:rsidR="00BB5266" w:rsidRPr="00AB3874" w:rsidRDefault="00BB5266" w:rsidP="00D4162E">
            <w:pPr>
              <w:pStyle w:val="Heading3"/>
            </w:pPr>
            <w:bookmarkStart w:id="35" w:name="_Toc120545626"/>
            <w:r w:rsidRPr="00AB3874">
              <w:t>1.</w:t>
            </w:r>
            <w:r>
              <w:t>7</w:t>
            </w:r>
            <w:r w:rsidRPr="00AB3874">
              <w:t xml:space="preserve">.1 Account </w:t>
            </w:r>
            <w:r>
              <w:t>Verwijderen</w:t>
            </w:r>
            <w:bookmarkEnd w:id="35"/>
          </w:p>
        </w:tc>
        <w:tc>
          <w:tcPr>
            <w:tcW w:w="7666" w:type="dxa"/>
          </w:tcPr>
          <w:p w14:paraId="77106C01" w14:textId="77777777" w:rsidR="00BB5266" w:rsidRPr="00AB3874" w:rsidRDefault="00BB5266" w:rsidP="00D4162E">
            <w:pPr>
              <w:pStyle w:val="BodyText"/>
              <w:rPr>
                <w:rStyle w:val="Emphasis"/>
              </w:rPr>
            </w:pPr>
          </w:p>
        </w:tc>
        <w:tc>
          <w:tcPr>
            <w:tcW w:w="580" w:type="dxa"/>
          </w:tcPr>
          <w:p w14:paraId="4C0C6663" w14:textId="77777777" w:rsidR="00BB5266" w:rsidRPr="00AB3874" w:rsidRDefault="00BB5266" w:rsidP="00D4162E">
            <w:pPr>
              <w:pStyle w:val="BodyText"/>
              <w:rPr>
                <w:rStyle w:val="Emphasis"/>
                <w:b/>
                <w:bCs/>
                <w:sz w:val="28"/>
              </w:rPr>
            </w:pPr>
            <w:r w:rsidRPr="00AB3874">
              <w:rPr>
                <w:rStyle w:val="Emphasis"/>
                <w:b/>
                <w:bCs/>
                <w:sz w:val="28"/>
              </w:rPr>
              <w:t>100</w:t>
            </w:r>
          </w:p>
        </w:tc>
        <w:tc>
          <w:tcPr>
            <w:tcW w:w="1114" w:type="dxa"/>
          </w:tcPr>
          <w:p w14:paraId="12C0BFE8" w14:textId="77777777" w:rsidR="00BB5266" w:rsidRPr="00AB3874" w:rsidRDefault="00BB5266" w:rsidP="00D4162E">
            <w:pPr>
              <w:pStyle w:val="BodyText"/>
              <w:rPr>
                <w:rStyle w:val="Emphasis"/>
              </w:rPr>
            </w:pPr>
          </w:p>
        </w:tc>
      </w:tr>
      <w:tr w:rsidR="00BB5266" w:rsidRPr="00AB3874" w14:paraId="5527F5B0" w14:textId="77777777" w:rsidTr="00BB5266">
        <w:trPr>
          <w:cantSplit/>
          <w:trHeight w:val="828"/>
        </w:trPr>
        <w:tc>
          <w:tcPr>
            <w:tcW w:w="5110" w:type="dxa"/>
            <w:vMerge w:val="restart"/>
          </w:tcPr>
          <w:p w14:paraId="0DB03E8F" w14:textId="77777777" w:rsidR="00BB5266" w:rsidRPr="00AB3874" w:rsidRDefault="00BB5266" w:rsidP="00D4162E"/>
        </w:tc>
        <w:tc>
          <w:tcPr>
            <w:tcW w:w="7666" w:type="dxa"/>
          </w:tcPr>
          <w:p w14:paraId="3D5CA64D" w14:textId="77777777" w:rsidR="00BB5266" w:rsidRPr="00AB3874" w:rsidRDefault="00BB5266" w:rsidP="00BB5266">
            <w:pPr>
              <w:numPr>
                <w:ilvl w:val="0"/>
                <w:numId w:val="4"/>
              </w:numPr>
              <w:tabs>
                <w:tab w:val="clear" w:pos="290"/>
              </w:tabs>
              <w:spacing w:after="0" w:line="240" w:lineRule="auto"/>
            </w:pPr>
            <w:r w:rsidRPr="00AB3874">
              <w:t xml:space="preserve">Secretaressen ziet scherm </w:t>
            </w:r>
            <w:r w:rsidRPr="00AB3874">
              <w:rPr>
                <w:i/>
                <w:iCs/>
              </w:rPr>
              <w:t>1.5.1</w:t>
            </w:r>
            <w:r w:rsidRPr="00AB3874">
              <w:t xml:space="preserve"> klant overzicht</w:t>
            </w:r>
          </w:p>
        </w:tc>
        <w:tc>
          <w:tcPr>
            <w:tcW w:w="580" w:type="dxa"/>
          </w:tcPr>
          <w:p w14:paraId="2664B436" w14:textId="77777777" w:rsidR="00BB5266" w:rsidRPr="00AB3874" w:rsidRDefault="00BB5266" w:rsidP="00D4162E">
            <w:pPr>
              <w:jc w:val="center"/>
              <w:rPr>
                <w:rStyle w:val="Emphasis"/>
                <w:b/>
                <w:bCs/>
                <w:sz w:val="28"/>
              </w:rPr>
            </w:pPr>
          </w:p>
        </w:tc>
        <w:tc>
          <w:tcPr>
            <w:tcW w:w="1114" w:type="dxa"/>
          </w:tcPr>
          <w:p w14:paraId="0062461A" w14:textId="77777777" w:rsidR="00BB5266" w:rsidRPr="00AB3874" w:rsidRDefault="00BB5266" w:rsidP="00D4162E"/>
        </w:tc>
      </w:tr>
      <w:tr w:rsidR="00BB5266" w:rsidRPr="00AB3874" w14:paraId="7B686F6E" w14:textId="77777777" w:rsidTr="00BB5266">
        <w:trPr>
          <w:cantSplit/>
          <w:trHeight w:val="828"/>
        </w:trPr>
        <w:tc>
          <w:tcPr>
            <w:tcW w:w="5110" w:type="dxa"/>
            <w:vMerge/>
          </w:tcPr>
          <w:p w14:paraId="79093B26" w14:textId="77777777" w:rsidR="00BB5266" w:rsidRPr="00AB3874" w:rsidRDefault="00BB5266" w:rsidP="00D4162E"/>
        </w:tc>
        <w:tc>
          <w:tcPr>
            <w:tcW w:w="7666" w:type="dxa"/>
          </w:tcPr>
          <w:p w14:paraId="722F23B4" w14:textId="77777777" w:rsidR="00BB5266" w:rsidRPr="00AB3874" w:rsidRDefault="00BB5266" w:rsidP="00D4162E">
            <w:pPr>
              <w:ind w:left="-70"/>
            </w:pPr>
            <w:r w:rsidRPr="00AB3874">
              <w:t xml:space="preserve">Als </w:t>
            </w:r>
            <w:r>
              <w:t>Secretaressen</w:t>
            </w:r>
          </w:p>
          <w:p w14:paraId="157996D2" w14:textId="77777777" w:rsidR="00BB5266" w:rsidRDefault="00BB5266" w:rsidP="00BB5266">
            <w:pPr>
              <w:numPr>
                <w:ilvl w:val="0"/>
                <w:numId w:val="3"/>
              </w:numPr>
              <w:tabs>
                <w:tab w:val="clear" w:pos="720"/>
              </w:tabs>
              <w:spacing w:after="0" w:line="240" w:lineRule="auto"/>
              <w:ind w:left="830"/>
            </w:pPr>
            <w:r w:rsidRPr="00AB3874">
              <w:t>Secretaressen klikt op</w:t>
            </w:r>
            <w:r>
              <w:t xml:space="preserve"> een</w:t>
            </w:r>
            <w:r w:rsidRPr="00AB3874">
              <w:t xml:space="preserve"> acc</w:t>
            </w:r>
            <w:r>
              <w:t>ount die je wilt verwijderen’</w:t>
            </w:r>
          </w:p>
          <w:p w14:paraId="749BB573" w14:textId="77777777" w:rsidR="00BB5266" w:rsidRPr="00AB3874" w:rsidRDefault="00BB5266" w:rsidP="00BB5266">
            <w:pPr>
              <w:numPr>
                <w:ilvl w:val="0"/>
                <w:numId w:val="3"/>
              </w:numPr>
              <w:tabs>
                <w:tab w:val="clear" w:pos="720"/>
              </w:tabs>
              <w:spacing w:after="0" w:line="240" w:lineRule="auto"/>
              <w:ind w:left="830"/>
            </w:pPr>
            <w:r>
              <w:t>Systeem toont waarschuwing melding</w:t>
            </w:r>
          </w:p>
          <w:p w14:paraId="148D01B4" w14:textId="77777777" w:rsidR="00BB5266" w:rsidRDefault="00BB5266" w:rsidP="00BB5266">
            <w:pPr>
              <w:numPr>
                <w:ilvl w:val="0"/>
                <w:numId w:val="3"/>
              </w:numPr>
              <w:tabs>
                <w:tab w:val="clear" w:pos="720"/>
              </w:tabs>
              <w:spacing w:after="0" w:line="240" w:lineRule="auto"/>
              <w:ind w:left="830"/>
            </w:pPr>
            <w:r>
              <w:t>Secretaressen klikt op doorgaan.</w:t>
            </w:r>
          </w:p>
          <w:p w14:paraId="008712DD" w14:textId="77777777" w:rsidR="00BB5266" w:rsidRPr="00AB3874" w:rsidRDefault="00BB5266" w:rsidP="00BB5266">
            <w:pPr>
              <w:numPr>
                <w:ilvl w:val="0"/>
                <w:numId w:val="3"/>
              </w:numPr>
              <w:tabs>
                <w:tab w:val="clear" w:pos="720"/>
              </w:tabs>
              <w:spacing w:after="0" w:line="240" w:lineRule="auto"/>
              <w:ind w:left="830"/>
            </w:pPr>
            <w:r>
              <w:t>Systeem verwijderd de gegevens</w:t>
            </w:r>
          </w:p>
          <w:p w14:paraId="58EB4BCD" w14:textId="77777777" w:rsidR="00BB5266" w:rsidRPr="00AB3874" w:rsidRDefault="00BB5266" w:rsidP="00BB5266">
            <w:pPr>
              <w:numPr>
                <w:ilvl w:val="0"/>
                <w:numId w:val="3"/>
              </w:numPr>
              <w:tabs>
                <w:tab w:val="clear" w:pos="720"/>
              </w:tabs>
              <w:spacing w:after="0" w:line="240" w:lineRule="auto"/>
              <w:ind w:left="830"/>
            </w:pPr>
            <w:r w:rsidRPr="00AB3874">
              <w:t xml:space="preserve">Systeem toont melding en toont </w:t>
            </w:r>
            <w:r w:rsidRPr="00AB3874">
              <w:rPr>
                <w:i/>
                <w:iCs/>
              </w:rPr>
              <w:t>1.5.1</w:t>
            </w:r>
            <w:r w:rsidRPr="00AB3874">
              <w:t xml:space="preserve"> klant overzicht</w:t>
            </w:r>
          </w:p>
        </w:tc>
        <w:tc>
          <w:tcPr>
            <w:tcW w:w="580" w:type="dxa"/>
          </w:tcPr>
          <w:p w14:paraId="55C7D50F" w14:textId="77777777" w:rsidR="00BB5266" w:rsidRPr="00AB3874" w:rsidRDefault="00BB5266" w:rsidP="00D4162E">
            <w:pPr>
              <w:jc w:val="center"/>
              <w:rPr>
                <w:rStyle w:val="Emphasis"/>
                <w:b/>
                <w:bCs/>
                <w:sz w:val="28"/>
              </w:rPr>
            </w:pPr>
          </w:p>
        </w:tc>
        <w:tc>
          <w:tcPr>
            <w:tcW w:w="1114" w:type="dxa"/>
          </w:tcPr>
          <w:p w14:paraId="6E4580BB" w14:textId="77777777" w:rsidR="00BB5266" w:rsidRPr="00AB3874" w:rsidRDefault="00BB5266" w:rsidP="00D4162E"/>
        </w:tc>
      </w:tr>
      <w:tr w:rsidR="00BB5266" w:rsidRPr="00AB3874" w14:paraId="2EF560DA" w14:textId="77777777" w:rsidTr="00BB5266">
        <w:trPr>
          <w:cantSplit/>
          <w:trHeight w:val="1380"/>
        </w:trPr>
        <w:tc>
          <w:tcPr>
            <w:tcW w:w="5110" w:type="dxa"/>
            <w:vMerge/>
          </w:tcPr>
          <w:p w14:paraId="7087C592" w14:textId="77777777" w:rsidR="00BB5266" w:rsidRPr="00AB3874" w:rsidRDefault="00BB5266" w:rsidP="00D4162E"/>
        </w:tc>
        <w:tc>
          <w:tcPr>
            <w:tcW w:w="7666" w:type="dxa"/>
          </w:tcPr>
          <w:p w14:paraId="23B3608F" w14:textId="77777777" w:rsidR="00BB5266" w:rsidRPr="00AB3874" w:rsidRDefault="00BB5266" w:rsidP="00D4162E">
            <w:pPr>
              <w:spacing w:after="0" w:line="240" w:lineRule="auto"/>
            </w:pPr>
          </w:p>
        </w:tc>
        <w:tc>
          <w:tcPr>
            <w:tcW w:w="580" w:type="dxa"/>
          </w:tcPr>
          <w:p w14:paraId="338C24CB" w14:textId="77777777" w:rsidR="00BB5266" w:rsidRPr="00AB3874" w:rsidRDefault="00BB5266" w:rsidP="00D4162E">
            <w:pPr>
              <w:jc w:val="center"/>
              <w:rPr>
                <w:rStyle w:val="Emphasis"/>
                <w:b/>
                <w:bCs/>
                <w:sz w:val="28"/>
              </w:rPr>
            </w:pPr>
          </w:p>
        </w:tc>
        <w:tc>
          <w:tcPr>
            <w:tcW w:w="1114" w:type="dxa"/>
          </w:tcPr>
          <w:p w14:paraId="226C473B" w14:textId="77777777" w:rsidR="00BB5266" w:rsidRPr="00AB3874" w:rsidRDefault="00BB5266" w:rsidP="00D4162E"/>
        </w:tc>
      </w:tr>
    </w:tbl>
    <w:p w14:paraId="570D9A0C" w14:textId="7E03BF4A" w:rsidR="00BB5266" w:rsidRDefault="00BB5266">
      <w:pPr>
        <w:rPr>
          <w:rFonts w:asciiTheme="majorHAnsi" w:eastAsiaTheme="majorEastAsia" w:hAnsiTheme="majorHAnsi" w:cstheme="majorBidi"/>
          <w:sz w:val="32"/>
          <w:szCs w:val="32"/>
        </w:rPr>
      </w:pPr>
    </w:p>
    <w:p w14:paraId="70CE7271" w14:textId="77777777" w:rsidR="00BB5266" w:rsidRDefault="00BB5266">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15CA4F2C" w14:textId="26319428" w:rsidR="00825DD5" w:rsidRDefault="00825DD5" w:rsidP="00825DD5">
      <w:pPr>
        <w:pStyle w:val="Heading1"/>
      </w:pPr>
      <w:bookmarkStart w:id="36" w:name="_Toc120545627"/>
      <w:r>
        <w:lastRenderedPageBreak/>
        <w:t>Ontwerp</w:t>
      </w:r>
      <w:bookmarkEnd w:id="36"/>
      <w:r>
        <w:t xml:space="preserve"> </w:t>
      </w:r>
    </w:p>
    <w:p w14:paraId="0D4C183D" w14:textId="77777777" w:rsidR="004811E6" w:rsidRDefault="004811E6" w:rsidP="00825DD5">
      <w:pPr>
        <w:pStyle w:val="Heading2"/>
      </w:pPr>
      <w:bookmarkStart w:id="37" w:name="_Toc120545628"/>
      <w:r>
        <w:t>Basis schermontwerp</w:t>
      </w:r>
      <w:bookmarkEnd w:id="37"/>
    </w:p>
    <w:p w14:paraId="3B4A9A0D" w14:textId="77777777" w:rsidR="004811E6" w:rsidRPr="004D2417" w:rsidRDefault="004811E6" w:rsidP="004811E6">
      <w:pPr>
        <w:rPr>
          <w:rFonts w:ascii="Calibri" w:hAnsi="Calibri"/>
          <w:i/>
          <w:iCs/>
        </w:rPr>
      </w:pPr>
      <w:r w:rsidRPr="004D2417">
        <w:rPr>
          <w:rFonts w:ascii="Calibri" w:hAnsi="Calibri"/>
          <w:i/>
          <w:iCs/>
        </w:rPr>
        <w:t>Geef in één of meerdere schetsen aan, hoe de applicatie er uit gaat zien. In deze schets(en) moeten duidelijk de onderstaande punten naar voren komen:</w:t>
      </w:r>
    </w:p>
    <w:p w14:paraId="4EA90FB6" w14:textId="20C42208" w:rsidR="00AE7B82" w:rsidRDefault="00830D84">
      <w:pPr>
        <w:rPr>
          <w:rFonts w:asciiTheme="majorHAnsi" w:eastAsiaTheme="majorEastAsia" w:hAnsiTheme="majorHAnsi" w:cstheme="majorBidi"/>
          <w:sz w:val="32"/>
          <w:szCs w:val="32"/>
        </w:rPr>
      </w:pPr>
      <w:bookmarkStart w:id="38" w:name="_Toc447878400"/>
      <w:r w:rsidRPr="00830D84">
        <w:rPr>
          <w:rFonts w:asciiTheme="majorHAnsi" w:eastAsiaTheme="majorEastAsia" w:hAnsiTheme="majorHAnsi" w:cstheme="majorBidi"/>
          <w:noProof/>
          <w:sz w:val="32"/>
          <w:szCs w:val="32"/>
        </w:rPr>
        <w:drawing>
          <wp:inline distT="0" distB="0" distL="0" distR="0" wp14:anchorId="1F5A585D" wp14:editId="3F3782C9">
            <wp:extent cx="5760720" cy="576072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5760720" cy="5760720"/>
                    </a:xfrm>
                    <a:prstGeom prst="rect">
                      <a:avLst/>
                    </a:prstGeom>
                  </pic:spPr>
                </pic:pic>
              </a:graphicData>
            </a:graphic>
          </wp:inline>
        </w:drawing>
      </w:r>
    </w:p>
    <w:p w14:paraId="544C9461" w14:textId="77777777" w:rsidR="00830D84" w:rsidRDefault="00830D84">
      <w:pPr>
        <w:rPr>
          <w:rFonts w:asciiTheme="majorHAnsi" w:eastAsiaTheme="majorEastAsia" w:hAnsiTheme="majorHAnsi" w:cstheme="majorBidi"/>
          <w:sz w:val="32"/>
          <w:szCs w:val="32"/>
        </w:rPr>
      </w:pPr>
      <w:r>
        <w:br w:type="page"/>
      </w:r>
    </w:p>
    <w:p w14:paraId="0E1A45E1" w14:textId="336211AB" w:rsidR="00825DD5" w:rsidRDefault="00825DD5" w:rsidP="00825DD5">
      <w:pPr>
        <w:pStyle w:val="Heading1"/>
      </w:pPr>
      <w:bookmarkStart w:id="39" w:name="_Toc120545629"/>
      <w:r>
        <w:lastRenderedPageBreak/>
        <w:t>Schematechnieken</w:t>
      </w:r>
      <w:bookmarkEnd w:id="39"/>
      <w:r w:rsidRPr="00584DC6">
        <w:t xml:space="preserve"> </w:t>
      </w:r>
    </w:p>
    <w:p w14:paraId="20F7727A" w14:textId="77777777" w:rsidR="004811E6" w:rsidRDefault="004811E6" w:rsidP="00825DD5">
      <w:pPr>
        <w:pStyle w:val="Heading2"/>
      </w:pPr>
      <w:bookmarkStart w:id="40" w:name="_Toc120545630"/>
      <w:r w:rsidRPr="00584DC6">
        <w:t>Formulierontwerp</w:t>
      </w:r>
      <w:bookmarkEnd w:id="38"/>
      <w:bookmarkEnd w:id="40"/>
    </w:p>
    <w:p w14:paraId="36A6CAE4" w14:textId="77777777" w:rsidR="008B7874" w:rsidRDefault="008B7874" w:rsidP="00B17F87">
      <w:pPr>
        <w:pStyle w:val="Heading3"/>
        <w:sectPr w:rsidR="008B7874" w:rsidSect="004B1B5C">
          <w:headerReference w:type="even" r:id="rId14"/>
          <w:headerReference w:type="default" r:id="rId15"/>
          <w:footerReference w:type="even" r:id="rId16"/>
          <w:footerReference w:type="default" r:id="rId17"/>
          <w:pgSz w:w="11906" w:h="16838"/>
          <w:pgMar w:top="1417" w:right="1417" w:bottom="1417" w:left="1417" w:header="708" w:footer="708" w:gutter="0"/>
          <w:pgNumType w:start="1"/>
          <w:cols w:space="708"/>
          <w:docGrid w:linePitch="360"/>
        </w:sectPr>
      </w:pPr>
    </w:p>
    <w:p w14:paraId="2BCB3C92" w14:textId="4911DC60" w:rsidR="00B17F87" w:rsidRPr="00B17F87" w:rsidRDefault="00B17F87" w:rsidP="00B17F87">
      <w:pPr>
        <w:pStyle w:val="Heading3"/>
      </w:pPr>
      <w:bookmarkStart w:id="43" w:name="_Toc120545631"/>
      <w:r>
        <w:t>Login Formulier</w:t>
      </w:r>
      <w:bookmarkEnd w:id="43"/>
    </w:p>
    <w:p w14:paraId="547E607A" w14:textId="0BD2BBA6" w:rsidR="00720974" w:rsidRDefault="00E15800" w:rsidP="00720974">
      <w:r w:rsidRPr="00E15800">
        <w:rPr>
          <w:noProof/>
        </w:rPr>
        <w:drawing>
          <wp:inline distT="0" distB="0" distL="0" distR="0" wp14:anchorId="2E7598F6" wp14:editId="2037B66F">
            <wp:extent cx="1484524" cy="1917510"/>
            <wp:effectExtent l="0" t="0" r="1905" b="698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8"/>
                    <a:stretch>
                      <a:fillRect/>
                    </a:stretch>
                  </pic:blipFill>
                  <pic:spPr>
                    <a:xfrm>
                      <a:off x="0" y="0"/>
                      <a:ext cx="1492644" cy="1927998"/>
                    </a:xfrm>
                    <a:prstGeom prst="rect">
                      <a:avLst/>
                    </a:prstGeom>
                  </pic:spPr>
                </pic:pic>
              </a:graphicData>
            </a:graphic>
          </wp:inline>
        </w:drawing>
      </w:r>
    </w:p>
    <w:p w14:paraId="3274F9FF" w14:textId="222130F0" w:rsidR="00B17F87" w:rsidRDefault="00B17F87" w:rsidP="00B17F87">
      <w:pPr>
        <w:pStyle w:val="Heading3"/>
      </w:pPr>
      <w:bookmarkStart w:id="44" w:name="_Toc120545632"/>
      <w:r>
        <w:t>Registratie formulier</w:t>
      </w:r>
      <w:bookmarkEnd w:id="44"/>
    </w:p>
    <w:p w14:paraId="47AB55FF" w14:textId="560A812F" w:rsidR="00082D57" w:rsidRDefault="008B7874" w:rsidP="00B17F87">
      <w:pPr>
        <w:sectPr w:rsidR="00082D57" w:rsidSect="00DC1279">
          <w:type w:val="continuous"/>
          <w:pgSz w:w="11906" w:h="16838"/>
          <w:pgMar w:top="1417" w:right="1417" w:bottom="1417" w:left="1417" w:header="708" w:footer="708" w:gutter="0"/>
          <w:pgNumType w:start="1"/>
          <w:cols w:num="2" w:space="720"/>
          <w:docGrid w:linePitch="360"/>
        </w:sectPr>
      </w:pPr>
      <w:r w:rsidRPr="008B7874">
        <w:rPr>
          <w:noProof/>
        </w:rPr>
        <w:drawing>
          <wp:inline distT="0" distB="0" distL="0" distR="0" wp14:anchorId="07EC701B" wp14:editId="40DADA42">
            <wp:extent cx="1384571" cy="2026693"/>
            <wp:effectExtent l="0" t="0" r="635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9"/>
                    <a:stretch>
                      <a:fillRect/>
                    </a:stretch>
                  </pic:blipFill>
                  <pic:spPr>
                    <a:xfrm>
                      <a:off x="0" y="0"/>
                      <a:ext cx="1396033" cy="2043471"/>
                    </a:xfrm>
                    <a:prstGeom prst="rect">
                      <a:avLst/>
                    </a:prstGeom>
                  </pic:spPr>
                </pic:pic>
              </a:graphicData>
            </a:graphic>
          </wp:inline>
        </w:drawing>
      </w:r>
    </w:p>
    <w:p w14:paraId="56F83F18" w14:textId="12531CED" w:rsidR="00B17F87" w:rsidRDefault="00082D57" w:rsidP="00082D57">
      <w:pPr>
        <w:pStyle w:val="Heading3"/>
      </w:pPr>
      <w:bookmarkStart w:id="45" w:name="_Toc120545633"/>
      <w:r>
        <w:t>Account Wijzigen</w:t>
      </w:r>
      <w:bookmarkEnd w:id="45"/>
    </w:p>
    <w:p w14:paraId="461157D5" w14:textId="038ED10D" w:rsidR="00082D57" w:rsidRPr="00082D57" w:rsidRDefault="00DC1279" w:rsidP="00082D57">
      <w:r w:rsidRPr="00DC1279">
        <w:rPr>
          <w:noProof/>
        </w:rPr>
        <w:drawing>
          <wp:inline distT="0" distB="0" distL="0" distR="0" wp14:anchorId="18F69406" wp14:editId="780FBCDF">
            <wp:extent cx="1220635" cy="2231409"/>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0"/>
                    <a:stretch>
                      <a:fillRect/>
                    </a:stretch>
                  </pic:blipFill>
                  <pic:spPr>
                    <a:xfrm>
                      <a:off x="0" y="0"/>
                      <a:ext cx="1228217" cy="2245269"/>
                    </a:xfrm>
                    <a:prstGeom prst="rect">
                      <a:avLst/>
                    </a:prstGeom>
                  </pic:spPr>
                </pic:pic>
              </a:graphicData>
            </a:graphic>
          </wp:inline>
        </w:drawing>
      </w:r>
    </w:p>
    <w:p w14:paraId="5034F447" w14:textId="77777777" w:rsidR="00DC1279" w:rsidRDefault="00DC1279" w:rsidP="00825DD5">
      <w:pPr>
        <w:pStyle w:val="Heading2"/>
        <w:sectPr w:rsidR="00DC1279" w:rsidSect="00DC1279">
          <w:type w:val="continuous"/>
          <w:pgSz w:w="11906" w:h="16838"/>
          <w:pgMar w:top="1417" w:right="1417" w:bottom="1417" w:left="1417" w:header="708" w:footer="708" w:gutter="0"/>
          <w:pgNumType w:start="1"/>
          <w:cols w:num="2" w:space="720"/>
          <w:docGrid w:linePitch="360"/>
        </w:sectPr>
      </w:pPr>
      <w:bookmarkStart w:id="46" w:name="_Toc447878401"/>
    </w:p>
    <w:p w14:paraId="084E875B" w14:textId="77777777" w:rsidR="008B7874" w:rsidRDefault="008B7874" w:rsidP="00825DD5">
      <w:pPr>
        <w:pStyle w:val="Heading2"/>
      </w:pPr>
    </w:p>
    <w:p w14:paraId="37C25596" w14:textId="0D68CB5E" w:rsidR="00082D57" w:rsidRPr="00082D57" w:rsidRDefault="00082D57" w:rsidP="00082D57">
      <w:pPr>
        <w:sectPr w:rsidR="00082D57" w:rsidRPr="00082D57" w:rsidSect="008B7874">
          <w:type w:val="continuous"/>
          <w:pgSz w:w="11906" w:h="16838"/>
          <w:pgMar w:top="1417" w:right="1417" w:bottom="1417" w:left="1417" w:header="708" w:footer="708" w:gutter="0"/>
          <w:pgNumType w:start="1"/>
          <w:cols w:num="2" w:space="708"/>
          <w:docGrid w:linePitch="360"/>
        </w:sectPr>
      </w:pPr>
    </w:p>
    <w:p w14:paraId="1CA1E651" w14:textId="6FF72E52" w:rsidR="004811E6" w:rsidRDefault="004811E6" w:rsidP="00A13F70">
      <w:pPr>
        <w:pStyle w:val="Heading2"/>
        <w:rPr>
          <w:rFonts w:asciiTheme="minorHAnsi" w:eastAsiaTheme="minorHAnsi" w:hAnsiTheme="minorHAnsi" w:cstheme="minorBidi"/>
          <w:i/>
          <w:iCs/>
          <w:color w:val="FF0000"/>
          <w:sz w:val="22"/>
          <w:szCs w:val="22"/>
        </w:rPr>
      </w:pPr>
      <w:bookmarkStart w:id="47" w:name="_Toc120545634"/>
      <w:r>
        <w:t>Uitvoerontwerp</w:t>
      </w:r>
      <w:bookmarkEnd w:id="46"/>
      <w:bookmarkEnd w:id="47"/>
    </w:p>
    <w:p w14:paraId="68CF0CA5" w14:textId="7BA310FC" w:rsidR="00A13F70" w:rsidRPr="00A13F70" w:rsidRDefault="00A13F70" w:rsidP="00A13F70">
      <w:r>
        <w:t>Na het aanmelde</w:t>
      </w:r>
      <w:r w:rsidR="00FD7AD5">
        <w:t>n en</w:t>
      </w:r>
      <w:r>
        <w:t xml:space="preserve"> inloggen</w:t>
      </w:r>
      <w:r w:rsidR="00FD7AD5">
        <w:t xml:space="preserve"> wordt er een melding gegeven van de bepaalde actie. </w:t>
      </w:r>
      <w:r w:rsidR="00A753C8">
        <w:t xml:space="preserve">Bij het uitloggen, account wijzigen en verwijderen </w:t>
      </w:r>
      <w:r w:rsidR="00660332">
        <w:t>wordt</w:t>
      </w:r>
      <w:r w:rsidR="00A753C8">
        <w:t xml:space="preserve"> er een waarschuwing </w:t>
      </w:r>
      <w:r w:rsidR="00660332">
        <w:t>getoond.</w:t>
      </w:r>
    </w:p>
    <w:p w14:paraId="0A0D7AA2" w14:textId="77777777" w:rsidR="004811E6" w:rsidRDefault="004811E6" w:rsidP="00825DD5">
      <w:pPr>
        <w:pStyle w:val="Heading2"/>
      </w:pPr>
      <w:bookmarkStart w:id="48" w:name="_Toc120545635"/>
      <w:r>
        <w:t>Gebruikersschermen</w:t>
      </w:r>
      <w:bookmarkEnd w:id="48"/>
    </w:p>
    <w:p w14:paraId="42265E16" w14:textId="77777777" w:rsidR="004811E6" w:rsidRPr="00CF104C" w:rsidRDefault="004811E6" w:rsidP="004811E6">
      <w:pPr>
        <w:rPr>
          <w:i/>
          <w:iCs/>
          <w:color w:val="FF0000"/>
        </w:rPr>
      </w:pPr>
      <w:r w:rsidRPr="00CF104C">
        <w:rPr>
          <w:i/>
          <w:iCs/>
          <w:color w:val="FF0000"/>
        </w:rPr>
        <w:t>Beschrijf de inhoud van het scherm. Dit moet minimaal gebeuren voor elk scherm dat in de navigatie voor komt. Welke gegevens moeten worden getoond op het scherm en welke acties moet de gebruiker kunnen uitvoeren. Beschrijf indien nodig de processen die achter het scherm worden uitgevoerd.</w:t>
      </w:r>
    </w:p>
    <w:p w14:paraId="451AEF36" w14:textId="4AF80766" w:rsidR="0045470A" w:rsidRPr="00CF104C" w:rsidRDefault="004811E6" w:rsidP="004811E6">
      <w:pPr>
        <w:rPr>
          <w:i/>
          <w:iCs/>
          <w:color w:val="FF0000"/>
        </w:rPr>
      </w:pPr>
      <w:r w:rsidRPr="00CF104C">
        <w:rPr>
          <w:i/>
          <w:iCs/>
          <w:color w:val="FF0000"/>
        </w:rPr>
        <w:t>Indien mogelijk kun je hier ook gebruik maken van prototyping.</w:t>
      </w:r>
    </w:p>
    <w:p w14:paraId="69157401" w14:textId="77777777" w:rsidR="0004187B" w:rsidRDefault="0004187B" w:rsidP="004811E6">
      <w:pPr>
        <w:rPr>
          <w:i/>
          <w:iCs/>
        </w:rPr>
      </w:pPr>
    </w:p>
    <w:p w14:paraId="6629C513" w14:textId="69C046F9" w:rsidR="0004187B" w:rsidRDefault="0007644D" w:rsidP="0007644D">
      <w:pPr>
        <w:pStyle w:val="Heading2"/>
      </w:pPr>
      <w:bookmarkStart w:id="49" w:name="_Toc120545636"/>
      <w:r>
        <w:lastRenderedPageBreak/>
        <w:t>Processen</w:t>
      </w:r>
      <w:r w:rsidR="00891CF6">
        <w:t xml:space="preserve"> (basis van een inlog/ registratie systeem)</w:t>
      </w:r>
      <w:bookmarkEnd w:id="49"/>
    </w:p>
    <w:p w14:paraId="4EA6680E" w14:textId="6E38F5AE" w:rsidR="003A1D9A" w:rsidRPr="003A1D9A" w:rsidRDefault="003A1D9A" w:rsidP="003A1D9A">
      <w:r>
        <w:rPr>
          <w:noProof/>
        </w:rPr>
        <w:drawing>
          <wp:inline distT="0" distB="0" distL="0" distR="0" wp14:anchorId="2ED20D48" wp14:editId="73285B06">
            <wp:extent cx="5720080" cy="423164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080" cy="4231640"/>
                    </a:xfrm>
                    <a:prstGeom prst="rect">
                      <a:avLst/>
                    </a:prstGeom>
                    <a:noFill/>
                    <a:ln>
                      <a:noFill/>
                    </a:ln>
                  </pic:spPr>
                </pic:pic>
              </a:graphicData>
            </a:graphic>
          </wp:inline>
        </w:drawing>
      </w:r>
    </w:p>
    <w:p w14:paraId="3204B1EB" w14:textId="77777777" w:rsidR="006F6E5A" w:rsidRDefault="006F6E5A">
      <w:pPr>
        <w:rPr>
          <w:rFonts w:asciiTheme="majorHAnsi" w:eastAsiaTheme="majorEastAsia" w:hAnsiTheme="majorHAnsi" w:cstheme="majorBidi"/>
          <w:sz w:val="28"/>
          <w:szCs w:val="26"/>
        </w:rPr>
      </w:pPr>
      <w:bookmarkStart w:id="50" w:name="_Toc447881112"/>
      <w:bookmarkStart w:id="51" w:name="_Toc484092853"/>
      <w:r>
        <w:br w:type="page"/>
      </w:r>
    </w:p>
    <w:p w14:paraId="3A1C86EA" w14:textId="4F1349D8" w:rsidR="00D72909" w:rsidRPr="008234C6" w:rsidRDefault="00D72909" w:rsidP="00825DD5">
      <w:pPr>
        <w:pStyle w:val="Heading2"/>
        <w:rPr>
          <w:b/>
        </w:rPr>
      </w:pPr>
      <w:bookmarkStart w:id="52" w:name="_Toc120545637"/>
      <w:r w:rsidRPr="008234C6">
        <w:lastRenderedPageBreak/>
        <w:t>Relationeel datamodel</w:t>
      </w:r>
      <w:bookmarkEnd w:id="50"/>
      <w:bookmarkEnd w:id="51"/>
      <w:bookmarkEnd w:id="52"/>
    </w:p>
    <w:p w14:paraId="7370994B" w14:textId="77777777" w:rsidR="00D72909" w:rsidRPr="00D72909" w:rsidRDefault="00D72909" w:rsidP="00D72909">
      <w:pPr>
        <w:pStyle w:val="ListParagraph"/>
        <w:numPr>
          <w:ilvl w:val="0"/>
          <w:numId w:val="2"/>
        </w:numPr>
        <w:spacing w:after="160" w:line="259" w:lineRule="auto"/>
        <w:rPr>
          <w:i/>
          <w:iCs/>
        </w:rPr>
      </w:pPr>
      <w:r w:rsidRPr="00D72909">
        <w:rPr>
          <w:i/>
          <w:iCs/>
        </w:rPr>
        <w:t>Normaliseer de overzichten en eventueel formulieren. Gebruik hiervoor de 0</w:t>
      </w:r>
      <w:r w:rsidRPr="00D72909">
        <w:rPr>
          <w:i/>
          <w:iCs/>
          <w:vertAlign w:val="superscript"/>
        </w:rPr>
        <w:t>e</w:t>
      </w:r>
      <w:r w:rsidRPr="00D72909">
        <w:rPr>
          <w:i/>
          <w:iCs/>
        </w:rPr>
        <w:t xml:space="preserve"> tot en met 3</w:t>
      </w:r>
      <w:r w:rsidRPr="00D72909">
        <w:rPr>
          <w:i/>
          <w:iCs/>
          <w:vertAlign w:val="superscript"/>
        </w:rPr>
        <w:t>e</w:t>
      </w:r>
      <w:r w:rsidRPr="00D72909">
        <w:rPr>
          <w:i/>
          <w:iCs/>
        </w:rPr>
        <w:t xml:space="preserve"> normaalvorm.</w:t>
      </w:r>
    </w:p>
    <w:p w14:paraId="41B5CDBA" w14:textId="77777777" w:rsidR="00D72909" w:rsidRPr="00D72909" w:rsidRDefault="00D72909" w:rsidP="00D72909">
      <w:pPr>
        <w:pStyle w:val="ListParagraph"/>
        <w:numPr>
          <w:ilvl w:val="0"/>
          <w:numId w:val="2"/>
        </w:numPr>
        <w:spacing w:after="160" w:line="259" w:lineRule="auto"/>
        <w:rPr>
          <w:i/>
          <w:iCs/>
        </w:rPr>
      </w:pPr>
      <w:r w:rsidRPr="00D72909">
        <w:rPr>
          <w:i/>
          <w:iCs/>
        </w:rPr>
        <w:t>Voeg de 3</w:t>
      </w:r>
      <w:r w:rsidRPr="00D72909">
        <w:rPr>
          <w:i/>
          <w:iCs/>
          <w:vertAlign w:val="superscript"/>
        </w:rPr>
        <w:t>e</w:t>
      </w:r>
      <w:r w:rsidRPr="00D72909">
        <w:rPr>
          <w:i/>
          <w:iCs/>
        </w:rPr>
        <w:t xml:space="preserve"> normaalvormen samen tot een 3</w:t>
      </w:r>
      <w:r w:rsidRPr="00D72909">
        <w:rPr>
          <w:i/>
          <w:iCs/>
          <w:vertAlign w:val="superscript"/>
        </w:rPr>
        <w:t>e</w:t>
      </w:r>
      <w:r w:rsidRPr="00D72909">
        <w:rPr>
          <w:i/>
          <w:iCs/>
        </w:rPr>
        <w:t xml:space="preserve"> normaalvorm.</w:t>
      </w:r>
    </w:p>
    <w:p w14:paraId="76A23F98" w14:textId="77777777" w:rsidR="00D72909" w:rsidRPr="00D72909" w:rsidRDefault="00D72909" w:rsidP="00D72909">
      <w:pPr>
        <w:pStyle w:val="ListParagraph"/>
        <w:numPr>
          <w:ilvl w:val="0"/>
          <w:numId w:val="2"/>
        </w:numPr>
        <w:spacing w:after="160" w:line="259" w:lineRule="auto"/>
        <w:rPr>
          <w:i/>
          <w:iCs/>
        </w:rPr>
      </w:pPr>
      <w:r w:rsidRPr="00D72909">
        <w:rPr>
          <w:i/>
          <w:iCs/>
        </w:rPr>
        <w:t>Normaliseer de informatiebehoefte op basis van de overzichten en eventueel formulieren uit het functioneel ontwerp. Geef het resultaat van deze normalisatie weer in een Entiteit Relatie Diagram (ERD). Laat daarbij duidelijk naar voren komen:</w:t>
      </w:r>
    </w:p>
    <w:p w14:paraId="496EA10E" w14:textId="77777777" w:rsidR="00D72909" w:rsidRPr="00D72909" w:rsidRDefault="00D72909" w:rsidP="00D72909">
      <w:pPr>
        <w:pStyle w:val="ListParagraph"/>
        <w:numPr>
          <w:ilvl w:val="1"/>
          <w:numId w:val="2"/>
        </w:numPr>
        <w:spacing w:after="160" w:line="259" w:lineRule="auto"/>
        <w:rPr>
          <w:i/>
          <w:iCs/>
        </w:rPr>
      </w:pPr>
      <w:r w:rsidRPr="00D72909">
        <w:rPr>
          <w:i/>
          <w:iCs/>
        </w:rPr>
        <w:t>welke entiteiten gebruikt worden;</w:t>
      </w:r>
    </w:p>
    <w:p w14:paraId="34257339" w14:textId="77777777" w:rsidR="00D72909" w:rsidRPr="00D72909" w:rsidRDefault="00D72909" w:rsidP="00D72909">
      <w:pPr>
        <w:pStyle w:val="ListParagraph"/>
        <w:numPr>
          <w:ilvl w:val="1"/>
          <w:numId w:val="2"/>
        </w:numPr>
        <w:spacing w:after="160" w:line="259" w:lineRule="auto"/>
        <w:rPr>
          <w:i/>
          <w:iCs/>
        </w:rPr>
      </w:pPr>
      <w:r w:rsidRPr="00D72909">
        <w:rPr>
          <w:i/>
          <w:iCs/>
        </w:rPr>
        <w:t>welke eigenschappen of attributen gebruikt worden en bij welke entiteiten zij horen;</w:t>
      </w:r>
    </w:p>
    <w:p w14:paraId="1BC22315" w14:textId="77777777" w:rsidR="00D72909" w:rsidRPr="00D72909" w:rsidRDefault="00D72909" w:rsidP="00D72909">
      <w:pPr>
        <w:pStyle w:val="ListParagraph"/>
        <w:numPr>
          <w:ilvl w:val="1"/>
          <w:numId w:val="2"/>
        </w:numPr>
        <w:spacing w:after="160" w:line="259" w:lineRule="auto"/>
        <w:rPr>
          <w:i/>
          <w:iCs/>
        </w:rPr>
      </w:pPr>
      <w:r w:rsidRPr="00D72909">
        <w:rPr>
          <w:i/>
          <w:iCs/>
        </w:rPr>
        <w:t>welke sleutels gebruikt worden;</w:t>
      </w:r>
    </w:p>
    <w:p w14:paraId="01C89A26" w14:textId="77777777" w:rsidR="00D72909" w:rsidRPr="00D72909" w:rsidRDefault="00D72909" w:rsidP="00D72909">
      <w:pPr>
        <w:pStyle w:val="ListParagraph"/>
        <w:numPr>
          <w:ilvl w:val="1"/>
          <w:numId w:val="2"/>
        </w:numPr>
        <w:spacing w:after="160" w:line="259" w:lineRule="auto"/>
        <w:rPr>
          <w:i/>
          <w:iCs/>
        </w:rPr>
      </w:pPr>
      <w:r w:rsidRPr="00D72909">
        <w:rPr>
          <w:i/>
          <w:iCs/>
        </w:rPr>
        <w:t>welke relaties er zijn.</w:t>
      </w:r>
    </w:p>
    <w:p w14:paraId="07CE5C28" w14:textId="73D286EA" w:rsidR="00D72909" w:rsidRPr="008234C6" w:rsidRDefault="00D72909" w:rsidP="00D72909">
      <w:pPr>
        <w:pStyle w:val="ListParagraph"/>
        <w:numPr>
          <w:ilvl w:val="0"/>
          <w:numId w:val="2"/>
        </w:numPr>
        <w:spacing w:after="160" w:line="259" w:lineRule="auto"/>
      </w:pPr>
      <w:r w:rsidRPr="00D72909">
        <w:rPr>
          <w:i/>
          <w:iCs/>
        </w:rPr>
        <w:t>Maak op basis van het ERD de datadictionary. Gebruik daarvoor het onderstaand schema per entiteit.</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D72909" w:rsidRPr="008234C6" w14:paraId="282BC2A6" w14:textId="77777777" w:rsidTr="000D5888">
        <w:tc>
          <w:tcPr>
            <w:tcW w:w="992" w:type="pct"/>
            <w:tcBorders>
              <w:bottom w:val="single" w:sz="4" w:space="0" w:color="auto"/>
            </w:tcBorders>
            <w:shd w:val="clear" w:color="auto" w:fill="BFBFBF"/>
          </w:tcPr>
          <w:p w14:paraId="3166C2AF" w14:textId="77777777" w:rsidR="00D72909" w:rsidRPr="008234C6" w:rsidRDefault="00D72909" w:rsidP="000D5888">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4E4780F9" w14:textId="77777777" w:rsidR="00D72909" w:rsidRPr="008234C6" w:rsidRDefault="00D72909" w:rsidP="000D5888">
            <w:pPr>
              <w:rPr>
                <w:rFonts w:ascii="Calibri" w:hAnsi="Calibri"/>
              </w:rPr>
            </w:pPr>
            <w:r>
              <w:rPr>
                <w:rFonts w:ascii="Calibri" w:hAnsi="Calibri"/>
              </w:rPr>
              <w:t>Leden</w:t>
            </w:r>
          </w:p>
        </w:tc>
      </w:tr>
      <w:tr w:rsidR="00D72909" w:rsidRPr="008234C6" w14:paraId="773055AA" w14:textId="77777777" w:rsidTr="004B0B87">
        <w:tc>
          <w:tcPr>
            <w:tcW w:w="992" w:type="pct"/>
            <w:shd w:val="clear" w:color="auto" w:fill="BFBFBF"/>
          </w:tcPr>
          <w:p w14:paraId="31D72D40" w14:textId="77777777" w:rsidR="00D72909" w:rsidRPr="008234C6" w:rsidRDefault="00D72909" w:rsidP="000D5888">
            <w:pPr>
              <w:rPr>
                <w:rFonts w:ascii="Calibri" w:hAnsi="Calibri"/>
              </w:rPr>
            </w:pPr>
            <w:r w:rsidRPr="008234C6">
              <w:rPr>
                <w:rFonts w:ascii="Calibri" w:hAnsi="Calibri"/>
              </w:rPr>
              <w:t>Attribuutnaam</w:t>
            </w:r>
          </w:p>
        </w:tc>
        <w:tc>
          <w:tcPr>
            <w:tcW w:w="804" w:type="pct"/>
            <w:shd w:val="clear" w:color="auto" w:fill="BFBFBF"/>
          </w:tcPr>
          <w:p w14:paraId="26EFCD03" w14:textId="77777777" w:rsidR="00D72909" w:rsidRPr="008234C6" w:rsidRDefault="00D72909" w:rsidP="000D5888">
            <w:pPr>
              <w:rPr>
                <w:rFonts w:ascii="Calibri" w:hAnsi="Calibri"/>
              </w:rPr>
            </w:pPr>
            <w:r w:rsidRPr="008234C6">
              <w:rPr>
                <w:rFonts w:ascii="Calibri" w:hAnsi="Calibri"/>
              </w:rPr>
              <w:t>Datatype</w:t>
            </w:r>
          </w:p>
        </w:tc>
        <w:tc>
          <w:tcPr>
            <w:tcW w:w="3204" w:type="pct"/>
            <w:shd w:val="clear" w:color="auto" w:fill="BFBFBF"/>
          </w:tcPr>
          <w:p w14:paraId="5898C0FC" w14:textId="77777777" w:rsidR="00D72909" w:rsidRPr="008234C6" w:rsidRDefault="00D72909" w:rsidP="000D5888">
            <w:pPr>
              <w:rPr>
                <w:rFonts w:ascii="Calibri" w:hAnsi="Calibri"/>
              </w:rPr>
            </w:pPr>
            <w:r w:rsidRPr="008234C6">
              <w:rPr>
                <w:rFonts w:ascii="Calibri" w:hAnsi="Calibri"/>
              </w:rPr>
              <w:t>Toelichting</w:t>
            </w:r>
          </w:p>
        </w:tc>
      </w:tr>
      <w:tr w:rsidR="00D72909" w:rsidRPr="008234C6" w14:paraId="4DD32468" w14:textId="77777777" w:rsidTr="004B0B87">
        <w:tc>
          <w:tcPr>
            <w:tcW w:w="992" w:type="pct"/>
            <w:shd w:val="clear" w:color="auto" w:fill="auto"/>
          </w:tcPr>
          <w:p w14:paraId="14535DF6" w14:textId="77777777" w:rsidR="00D72909" w:rsidRPr="008234C6" w:rsidRDefault="00D72909" w:rsidP="000D5888">
            <w:pPr>
              <w:rPr>
                <w:rFonts w:ascii="Calibri" w:hAnsi="Calibri"/>
              </w:rPr>
            </w:pPr>
            <w:r>
              <w:rPr>
                <w:rFonts w:ascii="Calibri" w:hAnsi="Calibri"/>
              </w:rPr>
              <w:t>Lidnummer</w:t>
            </w:r>
          </w:p>
        </w:tc>
        <w:tc>
          <w:tcPr>
            <w:tcW w:w="804" w:type="pct"/>
            <w:shd w:val="clear" w:color="auto" w:fill="auto"/>
          </w:tcPr>
          <w:p w14:paraId="5D485BF1" w14:textId="77777777" w:rsidR="00D72909" w:rsidRPr="008234C6" w:rsidRDefault="00D72909" w:rsidP="000D5888">
            <w:pPr>
              <w:rPr>
                <w:rFonts w:ascii="Calibri" w:hAnsi="Calibri"/>
              </w:rPr>
            </w:pPr>
            <w:r>
              <w:rPr>
                <w:rFonts w:ascii="Calibri" w:hAnsi="Calibri"/>
              </w:rPr>
              <w:t>Int</w:t>
            </w:r>
          </w:p>
        </w:tc>
        <w:tc>
          <w:tcPr>
            <w:tcW w:w="3204" w:type="pct"/>
            <w:shd w:val="clear" w:color="auto" w:fill="auto"/>
          </w:tcPr>
          <w:p w14:paraId="3BFC0185" w14:textId="77777777" w:rsidR="00D72909" w:rsidRPr="008234C6" w:rsidRDefault="00D72909" w:rsidP="000D5888">
            <w:pPr>
              <w:rPr>
                <w:rFonts w:ascii="Calibri" w:hAnsi="Calibri"/>
              </w:rPr>
            </w:pPr>
            <w:r>
              <w:rPr>
                <w:rFonts w:ascii="Calibri" w:hAnsi="Calibri"/>
              </w:rPr>
              <w:t>Dit lidnummer wordt automatisch gegenereerd</w:t>
            </w:r>
          </w:p>
        </w:tc>
      </w:tr>
      <w:tr w:rsidR="00AB2FC6" w:rsidRPr="008234C6" w14:paraId="4488F4FC" w14:textId="77777777" w:rsidTr="004B0B87">
        <w:tc>
          <w:tcPr>
            <w:tcW w:w="992" w:type="pct"/>
            <w:tcBorders>
              <w:bottom w:val="single" w:sz="4" w:space="0" w:color="auto"/>
            </w:tcBorders>
            <w:shd w:val="clear" w:color="auto" w:fill="auto"/>
          </w:tcPr>
          <w:p w14:paraId="0075BF16" w14:textId="7FC032AC" w:rsidR="00AB2FC6" w:rsidRDefault="00AB2FC6" w:rsidP="000D5888">
            <w:pPr>
              <w:rPr>
                <w:rFonts w:ascii="Calibri" w:hAnsi="Calibri"/>
              </w:rPr>
            </w:pPr>
            <w:r>
              <w:rPr>
                <w:rFonts w:ascii="Calibri" w:hAnsi="Calibri"/>
              </w:rPr>
              <w:t>Voornaam</w:t>
            </w:r>
          </w:p>
        </w:tc>
        <w:tc>
          <w:tcPr>
            <w:tcW w:w="804" w:type="pct"/>
            <w:tcBorders>
              <w:bottom w:val="single" w:sz="4" w:space="0" w:color="auto"/>
            </w:tcBorders>
            <w:shd w:val="clear" w:color="auto" w:fill="auto"/>
          </w:tcPr>
          <w:p w14:paraId="40304EFD" w14:textId="061279D8" w:rsidR="00AB2FC6" w:rsidRDefault="00AB2FC6" w:rsidP="000D5888">
            <w:pPr>
              <w:rPr>
                <w:rFonts w:ascii="Calibri" w:hAnsi="Calibri"/>
              </w:rPr>
            </w:pPr>
            <w:r>
              <w:rPr>
                <w:rFonts w:ascii="Calibri" w:hAnsi="Calibri"/>
              </w:rPr>
              <w:t>Char</w:t>
            </w:r>
          </w:p>
        </w:tc>
        <w:tc>
          <w:tcPr>
            <w:tcW w:w="3204" w:type="pct"/>
            <w:tcBorders>
              <w:bottom w:val="single" w:sz="4" w:space="0" w:color="auto"/>
            </w:tcBorders>
            <w:shd w:val="clear" w:color="auto" w:fill="auto"/>
          </w:tcPr>
          <w:p w14:paraId="185308E5" w14:textId="2C4D5903" w:rsidR="00AB2FC6" w:rsidRPr="008234C6" w:rsidRDefault="00AB2FC6" w:rsidP="000D5888">
            <w:pPr>
              <w:rPr>
                <w:rFonts w:ascii="Calibri" w:hAnsi="Calibri"/>
              </w:rPr>
            </w:pPr>
            <w:r>
              <w:rPr>
                <w:rFonts w:ascii="Calibri" w:hAnsi="Calibri"/>
              </w:rPr>
              <w:t>…</w:t>
            </w:r>
          </w:p>
        </w:tc>
      </w:tr>
      <w:tr w:rsidR="00D72909" w:rsidRPr="008234C6" w14:paraId="546052AA" w14:textId="77777777" w:rsidTr="004B0B87">
        <w:tc>
          <w:tcPr>
            <w:tcW w:w="992" w:type="pct"/>
            <w:tcBorders>
              <w:bottom w:val="single" w:sz="4" w:space="0" w:color="auto"/>
            </w:tcBorders>
            <w:shd w:val="clear" w:color="auto" w:fill="auto"/>
          </w:tcPr>
          <w:p w14:paraId="3828827F" w14:textId="77777777" w:rsidR="00D72909" w:rsidRPr="008234C6" w:rsidRDefault="00D72909" w:rsidP="000D5888">
            <w:pPr>
              <w:rPr>
                <w:rFonts w:ascii="Calibri" w:hAnsi="Calibri"/>
              </w:rPr>
            </w:pPr>
            <w:r>
              <w:rPr>
                <w:rFonts w:ascii="Calibri" w:hAnsi="Calibri"/>
              </w:rPr>
              <w:t>Achternaam</w:t>
            </w:r>
          </w:p>
        </w:tc>
        <w:tc>
          <w:tcPr>
            <w:tcW w:w="804" w:type="pct"/>
            <w:tcBorders>
              <w:bottom w:val="single" w:sz="4" w:space="0" w:color="auto"/>
            </w:tcBorders>
            <w:shd w:val="clear" w:color="auto" w:fill="auto"/>
          </w:tcPr>
          <w:p w14:paraId="05231E61" w14:textId="77777777" w:rsidR="00D72909" w:rsidRPr="008234C6" w:rsidRDefault="00D72909" w:rsidP="000D5888">
            <w:pPr>
              <w:rPr>
                <w:rFonts w:ascii="Calibri" w:hAnsi="Calibri"/>
              </w:rPr>
            </w:pPr>
            <w:r>
              <w:rPr>
                <w:rFonts w:ascii="Calibri" w:hAnsi="Calibri"/>
              </w:rPr>
              <w:t>Char</w:t>
            </w:r>
          </w:p>
        </w:tc>
        <w:tc>
          <w:tcPr>
            <w:tcW w:w="3204" w:type="pct"/>
            <w:tcBorders>
              <w:bottom w:val="single" w:sz="4" w:space="0" w:color="auto"/>
            </w:tcBorders>
            <w:shd w:val="clear" w:color="auto" w:fill="auto"/>
          </w:tcPr>
          <w:p w14:paraId="2F51135B" w14:textId="77777777" w:rsidR="00D72909" w:rsidRPr="008234C6" w:rsidRDefault="00D72909" w:rsidP="000D5888">
            <w:pPr>
              <w:rPr>
                <w:rFonts w:ascii="Calibri" w:hAnsi="Calibri"/>
              </w:rPr>
            </w:pPr>
            <w:r w:rsidRPr="008234C6">
              <w:rPr>
                <w:rFonts w:ascii="Calibri" w:hAnsi="Calibri"/>
              </w:rPr>
              <w:t>…</w:t>
            </w:r>
          </w:p>
        </w:tc>
      </w:tr>
      <w:tr w:rsidR="00547BFD" w:rsidRPr="008234C6" w14:paraId="3A894B8E" w14:textId="77777777" w:rsidTr="004B0B87">
        <w:tc>
          <w:tcPr>
            <w:tcW w:w="992" w:type="pct"/>
            <w:tcBorders>
              <w:bottom w:val="single" w:sz="4" w:space="0" w:color="auto"/>
            </w:tcBorders>
            <w:shd w:val="clear" w:color="auto" w:fill="auto"/>
          </w:tcPr>
          <w:p w14:paraId="3B7D3422" w14:textId="4BBD14D8" w:rsidR="00547BFD" w:rsidRDefault="008071CF" w:rsidP="000D5888">
            <w:pPr>
              <w:rPr>
                <w:rFonts w:ascii="Calibri" w:hAnsi="Calibri"/>
              </w:rPr>
            </w:pPr>
            <w:r>
              <w:rPr>
                <w:rFonts w:ascii="Calibri" w:hAnsi="Calibri"/>
              </w:rPr>
              <w:t>Telefoon Nummer</w:t>
            </w:r>
          </w:p>
        </w:tc>
        <w:tc>
          <w:tcPr>
            <w:tcW w:w="804" w:type="pct"/>
            <w:tcBorders>
              <w:bottom w:val="single" w:sz="4" w:space="0" w:color="auto"/>
            </w:tcBorders>
            <w:shd w:val="clear" w:color="auto" w:fill="auto"/>
          </w:tcPr>
          <w:p w14:paraId="4D45DEF5" w14:textId="1E5FB496" w:rsidR="00547BFD" w:rsidRDefault="008071CF" w:rsidP="000D5888">
            <w:pPr>
              <w:rPr>
                <w:rFonts w:ascii="Calibri" w:hAnsi="Calibri"/>
              </w:rPr>
            </w:pPr>
            <w:r>
              <w:rPr>
                <w:rFonts w:ascii="Calibri" w:hAnsi="Calibri"/>
              </w:rPr>
              <w:t>Char</w:t>
            </w:r>
          </w:p>
        </w:tc>
        <w:tc>
          <w:tcPr>
            <w:tcW w:w="3204" w:type="pct"/>
            <w:tcBorders>
              <w:bottom w:val="single" w:sz="4" w:space="0" w:color="auto"/>
            </w:tcBorders>
            <w:shd w:val="clear" w:color="auto" w:fill="auto"/>
          </w:tcPr>
          <w:p w14:paraId="0C873858" w14:textId="6F0D5DAF" w:rsidR="00547BFD" w:rsidRPr="008234C6" w:rsidRDefault="008071CF" w:rsidP="000D5888">
            <w:pPr>
              <w:rPr>
                <w:rFonts w:ascii="Calibri" w:hAnsi="Calibri"/>
              </w:rPr>
            </w:pPr>
            <w:r>
              <w:rPr>
                <w:rFonts w:ascii="Calibri" w:hAnsi="Calibri"/>
              </w:rPr>
              <w:t>…</w:t>
            </w:r>
          </w:p>
        </w:tc>
      </w:tr>
      <w:tr w:rsidR="008071CF" w:rsidRPr="008234C6" w14:paraId="39411887" w14:textId="77777777" w:rsidTr="004B0B87">
        <w:tc>
          <w:tcPr>
            <w:tcW w:w="992" w:type="pct"/>
            <w:tcBorders>
              <w:bottom w:val="single" w:sz="4" w:space="0" w:color="auto"/>
            </w:tcBorders>
            <w:shd w:val="clear" w:color="auto" w:fill="auto"/>
          </w:tcPr>
          <w:p w14:paraId="2372EBAF" w14:textId="68F653D7" w:rsidR="008071CF" w:rsidRDefault="00F531BD" w:rsidP="000D5888">
            <w:pPr>
              <w:rPr>
                <w:rFonts w:ascii="Calibri" w:hAnsi="Calibri"/>
              </w:rPr>
            </w:pPr>
            <w:r>
              <w:rPr>
                <w:rFonts w:ascii="Calibri" w:hAnsi="Calibri"/>
              </w:rPr>
              <w:t>E-mail</w:t>
            </w:r>
          </w:p>
        </w:tc>
        <w:tc>
          <w:tcPr>
            <w:tcW w:w="804" w:type="pct"/>
            <w:tcBorders>
              <w:bottom w:val="single" w:sz="4" w:space="0" w:color="auto"/>
            </w:tcBorders>
            <w:shd w:val="clear" w:color="auto" w:fill="auto"/>
          </w:tcPr>
          <w:p w14:paraId="0AC85EEF" w14:textId="3E79CA51" w:rsidR="008071CF" w:rsidRDefault="00F531BD" w:rsidP="000D5888">
            <w:pPr>
              <w:rPr>
                <w:rFonts w:ascii="Calibri" w:hAnsi="Calibri"/>
              </w:rPr>
            </w:pPr>
            <w:r>
              <w:rPr>
                <w:rFonts w:ascii="Calibri" w:hAnsi="Calibri"/>
              </w:rPr>
              <w:t>Char</w:t>
            </w:r>
          </w:p>
        </w:tc>
        <w:tc>
          <w:tcPr>
            <w:tcW w:w="3204" w:type="pct"/>
            <w:tcBorders>
              <w:bottom w:val="single" w:sz="4" w:space="0" w:color="auto"/>
            </w:tcBorders>
            <w:shd w:val="clear" w:color="auto" w:fill="auto"/>
          </w:tcPr>
          <w:p w14:paraId="43EEBFCE" w14:textId="204A6482" w:rsidR="008071CF" w:rsidRDefault="00F531BD" w:rsidP="000D5888">
            <w:pPr>
              <w:rPr>
                <w:rFonts w:ascii="Calibri" w:hAnsi="Calibri"/>
              </w:rPr>
            </w:pPr>
            <w:r>
              <w:rPr>
                <w:rFonts w:ascii="Calibri" w:hAnsi="Calibri"/>
              </w:rPr>
              <w:t>…</w:t>
            </w:r>
          </w:p>
        </w:tc>
      </w:tr>
      <w:tr w:rsidR="00F531BD" w:rsidRPr="008234C6" w14:paraId="7DAE764C" w14:textId="77777777" w:rsidTr="004B0B87">
        <w:tc>
          <w:tcPr>
            <w:tcW w:w="992" w:type="pct"/>
            <w:tcBorders>
              <w:bottom w:val="single" w:sz="4" w:space="0" w:color="auto"/>
            </w:tcBorders>
            <w:shd w:val="clear" w:color="auto" w:fill="auto"/>
          </w:tcPr>
          <w:p w14:paraId="469890E0" w14:textId="3F6207CC" w:rsidR="00F531BD" w:rsidRDefault="00F531BD" w:rsidP="000D5888">
            <w:pPr>
              <w:rPr>
                <w:rFonts w:ascii="Calibri" w:hAnsi="Calibri"/>
              </w:rPr>
            </w:pPr>
            <w:r>
              <w:rPr>
                <w:rFonts w:ascii="Calibri" w:hAnsi="Calibri"/>
              </w:rPr>
              <w:t>Wachtwoord</w:t>
            </w:r>
          </w:p>
        </w:tc>
        <w:tc>
          <w:tcPr>
            <w:tcW w:w="804" w:type="pct"/>
            <w:tcBorders>
              <w:bottom w:val="single" w:sz="4" w:space="0" w:color="auto"/>
            </w:tcBorders>
            <w:shd w:val="clear" w:color="auto" w:fill="auto"/>
          </w:tcPr>
          <w:p w14:paraId="65FACA1F" w14:textId="4BAB53B7" w:rsidR="00F531BD" w:rsidRDefault="00F531BD" w:rsidP="000D5888">
            <w:pPr>
              <w:rPr>
                <w:rFonts w:ascii="Calibri" w:hAnsi="Calibri"/>
              </w:rPr>
            </w:pPr>
            <w:r>
              <w:rPr>
                <w:rFonts w:ascii="Calibri" w:hAnsi="Calibri"/>
              </w:rPr>
              <w:t>Char</w:t>
            </w:r>
          </w:p>
        </w:tc>
        <w:tc>
          <w:tcPr>
            <w:tcW w:w="3204" w:type="pct"/>
            <w:tcBorders>
              <w:bottom w:val="single" w:sz="4" w:space="0" w:color="auto"/>
            </w:tcBorders>
            <w:shd w:val="clear" w:color="auto" w:fill="auto"/>
          </w:tcPr>
          <w:p w14:paraId="612904EA" w14:textId="38E90A47" w:rsidR="00F531BD" w:rsidRDefault="00F531BD" w:rsidP="000D5888">
            <w:pPr>
              <w:rPr>
                <w:rFonts w:ascii="Calibri" w:hAnsi="Calibri"/>
              </w:rPr>
            </w:pPr>
            <w:r>
              <w:rPr>
                <w:rFonts w:ascii="Calibri" w:hAnsi="Calibri"/>
              </w:rPr>
              <w:t>…</w:t>
            </w:r>
          </w:p>
        </w:tc>
      </w:tr>
      <w:tr w:rsidR="0045629A" w:rsidRPr="008234C6" w14:paraId="4C615869" w14:textId="77777777" w:rsidTr="004B0B87">
        <w:tc>
          <w:tcPr>
            <w:tcW w:w="992" w:type="pct"/>
            <w:tcBorders>
              <w:bottom w:val="single" w:sz="4" w:space="0" w:color="auto"/>
            </w:tcBorders>
            <w:shd w:val="clear" w:color="auto" w:fill="auto"/>
          </w:tcPr>
          <w:p w14:paraId="2C01A8C3" w14:textId="2CE4A0EC" w:rsidR="0045629A" w:rsidRDefault="000E2009" w:rsidP="000D5888">
            <w:pPr>
              <w:rPr>
                <w:rFonts w:ascii="Calibri" w:hAnsi="Calibri"/>
              </w:rPr>
            </w:pPr>
            <w:r>
              <w:rPr>
                <w:rFonts w:ascii="Calibri" w:hAnsi="Calibri"/>
              </w:rPr>
              <w:t>Rollen</w:t>
            </w:r>
          </w:p>
        </w:tc>
        <w:tc>
          <w:tcPr>
            <w:tcW w:w="804" w:type="pct"/>
            <w:tcBorders>
              <w:bottom w:val="single" w:sz="4" w:space="0" w:color="auto"/>
            </w:tcBorders>
            <w:shd w:val="clear" w:color="auto" w:fill="auto"/>
          </w:tcPr>
          <w:p w14:paraId="56B4174E" w14:textId="5FAEB02B" w:rsidR="0045629A" w:rsidRDefault="000E2009" w:rsidP="000D5888">
            <w:pPr>
              <w:rPr>
                <w:rFonts w:ascii="Calibri" w:hAnsi="Calibri"/>
              </w:rPr>
            </w:pPr>
            <w:r>
              <w:rPr>
                <w:rFonts w:ascii="Calibri" w:hAnsi="Calibri"/>
              </w:rPr>
              <w:t>Int</w:t>
            </w:r>
          </w:p>
        </w:tc>
        <w:tc>
          <w:tcPr>
            <w:tcW w:w="3204" w:type="pct"/>
            <w:tcBorders>
              <w:bottom w:val="single" w:sz="4" w:space="0" w:color="auto"/>
            </w:tcBorders>
            <w:shd w:val="clear" w:color="auto" w:fill="auto"/>
          </w:tcPr>
          <w:p w14:paraId="55EEFCB4" w14:textId="798B476E" w:rsidR="0045629A" w:rsidRDefault="007969BB" w:rsidP="000D5888">
            <w:pPr>
              <w:rPr>
                <w:rFonts w:ascii="Calibri" w:hAnsi="Calibri"/>
              </w:rPr>
            </w:pPr>
            <w:r>
              <w:rPr>
                <w:rFonts w:ascii="Calibri" w:hAnsi="Calibri"/>
              </w:rPr>
              <w:t>Een rol bijvoorbeeld : admin, gast, enz…</w:t>
            </w:r>
          </w:p>
        </w:tc>
      </w:tr>
      <w:tr w:rsidR="00D72909" w:rsidRPr="008234C6" w14:paraId="4BDD66D9" w14:textId="77777777" w:rsidTr="000D5888">
        <w:tc>
          <w:tcPr>
            <w:tcW w:w="992" w:type="pct"/>
            <w:shd w:val="clear" w:color="auto" w:fill="BFBFBF"/>
          </w:tcPr>
          <w:p w14:paraId="04693C88" w14:textId="77777777" w:rsidR="00D72909" w:rsidRPr="008234C6" w:rsidRDefault="00D72909" w:rsidP="000D5888">
            <w:pPr>
              <w:rPr>
                <w:rFonts w:ascii="Calibri" w:hAnsi="Calibri"/>
              </w:rPr>
            </w:pPr>
            <w:r w:rsidRPr="008234C6">
              <w:rPr>
                <w:rFonts w:ascii="Calibri" w:hAnsi="Calibri"/>
              </w:rPr>
              <w:t>Relatie</w:t>
            </w:r>
          </w:p>
        </w:tc>
        <w:tc>
          <w:tcPr>
            <w:tcW w:w="4008" w:type="pct"/>
            <w:gridSpan w:val="2"/>
            <w:shd w:val="clear" w:color="auto" w:fill="BFBFBF"/>
          </w:tcPr>
          <w:p w14:paraId="5443E60D" w14:textId="5271187D" w:rsidR="009C4B32" w:rsidRPr="008234C6" w:rsidRDefault="00D72909" w:rsidP="000D5888">
            <w:pPr>
              <w:rPr>
                <w:rFonts w:ascii="Calibri" w:hAnsi="Calibri"/>
              </w:rPr>
            </w:pPr>
            <w:r w:rsidRPr="008234C6">
              <w:rPr>
                <w:rFonts w:ascii="Calibri" w:hAnsi="Calibri"/>
              </w:rPr>
              <w:t>Toelichting</w:t>
            </w:r>
          </w:p>
        </w:tc>
      </w:tr>
    </w:tbl>
    <w:p w14:paraId="07BF82C7" w14:textId="77777777" w:rsidR="00D72909" w:rsidRDefault="00D72909" w:rsidP="004811E6">
      <w:pPr>
        <w:rPr>
          <w:i/>
          <w:iC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397"/>
        <w:gridCol w:w="5698"/>
      </w:tblGrid>
      <w:tr w:rsidR="009C4B32" w:rsidRPr="008234C6" w14:paraId="11CC018C" w14:textId="77777777" w:rsidTr="00F62F31">
        <w:tc>
          <w:tcPr>
            <w:tcW w:w="1039" w:type="pct"/>
            <w:tcBorders>
              <w:bottom w:val="single" w:sz="4" w:space="0" w:color="auto"/>
            </w:tcBorders>
            <w:shd w:val="clear" w:color="auto" w:fill="BFBFBF"/>
          </w:tcPr>
          <w:p w14:paraId="1961C1FC" w14:textId="77777777" w:rsidR="009C4B32" w:rsidRPr="008234C6" w:rsidRDefault="009C4B32" w:rsidP="008740EF">
            <w:pPr>
              <w:rPr>
                <w:rFonts w:ascii="Calibri" w:hAnsi="Calibri"/>
              </w:rPr>
            </w:pPr>
            <w:r w:rsidRPr="008234C6">
              <w:rPr>
                <w:rFonts w:ascii="Calibri" w:hAnsi="Calibri"/>
              </w:rPr>
              <w:t>Definitie</w:t>
            </w:r>
          </w:p>
        </w:tc>
        <w:tc>
          <w:tcPr>
            <w:tcW w:w="3961" w:type="pct"/>
            <w:gridSpan w:val="2"/>
            <w:tcBorders>
              <w:bottom w:val="single" w:sz="4" w:space="0" w:color="auto"/>
            </w:tcBorders>
            <w:shd w:val="clear" w:color="auto" w:fill="auto"/>
          </w:tcPr>
          <w:p w14:paraId="565B90BA" w14:textId="1C3829AA" w:rsidR="009C4B32" w:rsidRPr="008234C6" w:rsidRDefault="009C4B32" w:rsidP="008740EF">
            <w:pPr>
              <w:rPr>
                <w:rFonts w:ascii="Calibri" w:hAnsi="Calibri"/>
              </w:rPr>
            </w:pPr>
            <w:r>
              <w:rPr>
                <w:rFonts w:ascii="Calibri" w:hAnsi="Calibri"/>
              </w:rPr>
              <w:t>Wedstrijden</w:t>
            </w:r>
          </w:p>
        </w:tc>
      </w:tr>
      <w:tr w:rsidR="009C4B32" w:rsidRPr="008234C6" w14:paraId="4158E6AD" w14:textId="77777777" w:rsidTr="00F62F31">
        <w:tc>
          <w:tcPr>
            <w:tcW w:w="1039" w:type="pct"/>
            <w:shd w:val="clear" w:color="auto" w:fill="BFBFBF"/>
          </w:tcPr>
          <w:p w14:paraId="5A640065" w14:textId="77777777" w:rsidR="009C4B32" w:rsidRPr="008234C6" w:rsidRDefault="009C4B32" w:rsidP="008740EF">
            <w:pPr>
              <w:rPr>
                <w:rFonts w:ascii="Calibri" w:hAnsi="Calibri"/>
              </w:rPr>
            </w:pPr>
            <w:r w:rsidRPr="008234C6">
              <w:rPr>
                <w:rFonts w:ascii="Calibri" w:hAnsi="Calibri"/>
              </w:rPr>
              <w:t>Attribuutnaam</w:t>
            </w:r>
          </w:p>
        </w:tc>
        <w:tc>
          <w:tcPr>
            <w:tcW w:w="780" w:type="pct"/>
            <w:shd w:val="clear" w:color="auto" w:fill="BFBFBF"/>
          </w:tcPr>
          <w:p w14:paraId="497006CC" w14:textId="77777777" w:rsidR="009C4B32" w:rsidRPr="008234C6" w:rsidRDefault="009C4B32" w:rsidP="008740EF">
            <w:pPr>
              <w:rPr>
                <w:rFonts w:ascii="Calibri" w:hAnsi="Calibri"/>
              </w:rPr>
            </w:pPr>
            <w:r w:rsidRPr="008234C6">
              <w:rPr>
                <w:rFonts w:ascii="Calibri" w:hAnsi="Calibri"/>
              </w:rPr>
              <w:t>Datatype</w:t>
            </w:r>
          </w:p>
        </w:tc>
        <w:tc>
          <w:tcPr>
            <w:tcW w:w="3181" w:type="pct"/>
            <w:shd w:val="clear" w:color="auto" w:fill="BFBFBF"/>
          </w:tcPr>
          <w:p w14:paraId="69C18D5C" w14:textId="77777777" w:rsidR="009C4B32" w:rsidRPr="008234C6" w:rsidRDefault="009C4B32" w:rsidP="008740EF">
            <w:pPr>
              <w:rPr>
                <w:rFonts w:ascii="Calibri" w:hAnsi="Calibri"/>
              </w:rPr>
            </w:pPr>
            <w:r w:rsidRPr="008234C6">
              <w:rPr>
                <w:rFonts w:ascii="Calibri" w:hAnsi="Calibri"/>
              </w:rPr>
              <w:t>Toelichting</w:t>
            </w:r>
          </w:p>
        </w:tc>
      </w:tr>
      <w:tr w:rsidR="009C4B32" w:rsidRPr="008234C6" w14:paraId="45B406B0" w14:textId="77777777" w:rsidTr="00F62F31">
        <w:tc>
          <w:tcPr>
            <w:tcW w:w="1039" w:type="pct"/>
            <w:shd w:val="clear" w:color="auto" w:fill="auto"/>
          </w:tcPr>
          <w:p w14:paraId="0A96560A" w14:textId="3B6ADA6D" w:rsidR="009C4B32" w:rsidRPr="008234C6" w:rsidRDefault="009C4B32" w:rsidP="008740EF">
            <w:pPr>
              <w:rPr>
                <w:rFonts w:ascii="Calibri" w:hAnsi="Calibri"/>
              </w:rPr>
            </w:pPr>
            <w:r>
              <w:rPr>
                <w:rFonts w:ascii="Calibri" w:hAnsi="Calibri"/>
              </w:rPr>
              <w:t>Wedstrijdnummer</w:t>
            </w:r>
          </w:p>
        </w:tc>
        <w:tc>
          <w:tcPr>
            <w:tcW w:w="780" w:type="pct"/>
            <w:shd w:val="clear" w:color="auto" w:fill="auto"/>
          </w:tcPr>
          <w:p w14:paraId="446F7348" w14:textId="77777777" w:rsidR="009C4B32" w:rsidRPr="008234C6" w:rsidRDefault="009C4B32" w:rsidP="008740EF">
            <w:pPr>
              <w:rPr>
                <w:rFonts w:ascii="Calibri" w:hAnsi="Calibri"/>
              </w:rPr>
            </w:pPr>
            <w:r>
              <w:rPr>
                <w:rFonts w:ascii="Calibri" w:hAnsi="Calibri"/>
              </w:rPr>
              <w:t>Int</w:t>
            </w:r>
          </w:p>
        </w:tc>
        <w:tc>
          <w:tcPr>
            <w:tcW w:w="3181" w:type="pct"/>
            <w:shd w:val="clear" w:color="auto" w:fill="auto"/>
          </w:tcPr>
          <w:p w14:paraId="02A66D19" w14:textId="37FFC8BF" w:rsidR="009C4B32" w:rsidRPr="008234C6" w:rsidRDefault="009C4B32" w:rsidP="008740EF">
            <w:pPr>
              <w:rPr>
                <w:rFonts w:ascii="Calibri" w:hAnsi="Calibri"/>
              </w:rPr>
            </w:pPr>
            <w:r>
              <w:rPr>
                <w:rFonts w:ascii="Calibri" w:hAnsi="Calibri"/>
              </w:rPr>
              <w:t>Dit nummer wordt automatisch gegenereerd</w:t>
            </w:r>
          </w:p>
        </w:tc>
      </w:tr>
      <w:tr w:rsidR="009C4B32" w:rsidRPr="008234C6" w14:paraId="29F294E5" w14:textId="77777777" w:rsidTr="00F62F31">
        <w:tc>
          <w:tcPr>
            <w:tcW w:w="1039" w:type="pct"/>
            <w:tcBorders>
              <w:bottom w:val="single" w:sz="4" w:space="0" w:color="auto"/>
            </w:tcBorders>
            <w:shd w:val="clear" w:color="auto" w:fill="auto"/>
          </w:tcPr>
          <w:p w14:paraId="26716708" w14:textId="644BE440" w:rsidR="009C4B32" w:rsidRDefault="00F62F31" w:rsidP="008740EF">
            <w:pPr>
              <w:rPr>
                <w:rFonts w:ascii="Calibri" w:hAnsi="Calibri"/>
              </w:rPr>
            </w:pPr>
            <w:r>
              <w:rPr>
                <w:rFonts w:ascii="Calibri" w:hAnsi="Calibri"/>
              </w:rPr>
              <w:t>Lid 1</w:t>
            </w:r>
          </w:p>
        </w:tc>
        <w:tc>
          <w:tcPr>
            <w:tcW w:w="780" w:type="pct"/>
            <w:tcBorders>
              <w:bottom w:val="single" w:sz="4" w:space="0" w:color="auto"/>
            </w:tcBorders>
            <w:shd w:val="clear" w:color="auto" w:fill="auto"/>
          </w:tcPr>
          <w:p w14:paraId="678A6742" w14:textId="43E1D452" w:rsidR="009C4B32" w:rsidRDefault="00F62F31" w:rsidP="008740EF">
            <w:pPr>
              <w:rPr>
                <w:rFonts w:ascii="Calibri" w:hAnsi="Calibri"/>
              </w:rPr>
            </w:pPr>
            <w:r>
              <w:rPr>
                <w:rFonts w:ascii="Calibri" w:hAnsi="Calibri"/>
              </w:rPr>
              <w:t>int</w:t>
            </w:r>
          </w:p>
        </w:tc>
        <w:tc>
          <w:tcPr>
            <w:tcW w:w="3181" w:type="pct"/>
            <w:tcBorders>
              <w:bottom w:val="single" w:sz="4" w:space="0" w:color="auto"/>
            </w:tcBorders>
            <w:shd w:val="clear" w:color="auto" w:fill="auto"/>
          </w:tcPr>
          <w:p w14:paraId="43A84883" w14:textId="77777777" w:rsidR="009C4B32" w:rsidRPr="008234C6" w:rsidRDefault="009C4B32" w:rsidP="008740EF">
            <w:pPr>
              <w:rPr>
                <w:rFonts w:ascii="Calibri" w:hAnsi="Calibri"/>
              </w:rPr>
            </w:pPr>
            <w:r>
              <w:rPr>
                <w:rFonts w:ascii="Calibri" w:hAnsi="Calibri"/>
              </w:rPr>
              <w:t>…</w:t>
            </w:r>
          </w:p>
        </w:tc>
      </w:tr>
      <w:tr w:rsidR="009C4B32" w:rsidRPr="008234C6" w14:paraId="6E09C811" w14:textId="77777777" w:rsidTr="00F62F31">
        <w:tc>
          <w:tcPr>
            <w:tcW w:w="1039" w:type="pct"/>
            <w:tcBorders>
              <w:bottom w:val="single" w:sz="4" w:space="0" w:color="auto"/>
            </w:tcBorders>
            <w:shd w:val="clear" w:color="auto" w:fill="auto"/>
          </w:tcPr>
          <w:p w14:paraId="5A46DDB9" w14:textId="3052B8C2" w:rsidR="009C4B32" w:rsidRPr="008234C6" w:rsidRDefault="00F62F31" w:rsidP="008740EF">
            <w:pPr>
              <w:rPr>
                <w:rFonts w:ascii="Calibri" w:hAnsi="Calibri"/>
              </w:rPr>
            </w:pPr>
            <w:r>
              <w:rPr>
                <w:rFonts w:ascii="Calibri" w:hAnsi="Calibri"/>
              </w:rPr>
              <w:t>Lid 2</w:t>
            </w:r>
          </w:p>
        </w:tc>
        <w:tc>
          <w:tcPr>
            <w:tcW w:w="780" w:type="pct"/>
            <w:tcBorders>
              <w:bottom w:val="single" w:sz="4" w:space="0" w:color="auto"/>
            </w:tcBorders>
            <w:shd w:val="clear" w:color="auto" w:fill="auto"/>
          </w:tcPr>
          <w:p w14:paraId="6BB4D573" w14:textId="12AE184B" w:rsidR="009C4B32" w:rsidRPr="008234C6" w:rsidRDefault="00F62F31" w:rsidP="008740EF">
            <w:pPr>
              <w:rPr>
                <w:rFonts w:ascii="Calibri" w:hAnsi="Calibri"/>
              </w:rPr>
            </w:pPr>
            <w:r>
              <w:rPr>
                <w:rFonts w:ascii="Calibri" w:hAnsi="Calibri"/>
              </w:rPr>
              <w:t>int</w:t>
            </w:r>
          </w:p>
        </w:tc>
        <w:tc>
          <w:tcPr>
            <w:tcW w:w="3181" w:type="pct"/>
            <w:tcBorders>
              <w:bottom w:val="single" w:sz="4" w:space="0" w:color="auto"/>
            </w:tcBorders>
            <w:shd w:val="clear" w:color="auto" w:fill="auto"/>
          </w:tcPr>
          <w:p w14:paraId="136D956A" w14:textId="77777777" w:rsidR="009C4B32" w:rsidRPr="008234C6" w:rsidRDefault="009C4B32" w:rsidP="008740EF">
            <w:pPr>
              <w:rPr>
                <w:rFonts w:ascii="Calibri" w:hAnsi="Calibri"/>
              </w:rPr>
            </w:pPr>
            <w:r w:rsidRPr="008234C6">
              <w:rPr>
                <w:rFonts w:ascii="Calibri" w:hAnsi="Calibri"/>
              </w:rPr>
              <w:t>…</w:t>
            </w:r>
          </w:p>
        </w:tc>
      </w:tr>
      <w:tr w:rsidR="009C4B32" w:rsidRPr="008234C6" w14:paraId="202EBA59" w14:textId="77777777" w:rsidTr="00F62F31">
        <w:tc>
          <w:tcPr>
            <w:tcW w:w="1039" w:type="pct"/>
            <w:tcBorders>
              <w:bottom w:val="single" w:sz="4" w:space="0" w:color="auto"/>
            </w:tcBorders>
            <w:shd w:val="clear" w:color="auto" w:fill="auto"/>
          </w:tcPr>
          <w:p w14:paraId="084D15BC" w14:textId="4C53FF3F" w:rsidR="009C4B32" w:rsidRDefault="00F62F31" w:rsidP="008740EF">
            <w:pPr>
              <w:rPr>
                <w:rFonts w:ascii="Calibri" w:hAnsi="Calibri"/>
              </w:rPr>
            </w:pPr>
            <w:r>
              <w:rPr>
                <w:rFonts w:ascii="Calibri" w:hAnsi="Calibri"/>
              </w:rPr>
              <w:t>Score lid 1</w:t>
            </w:r>
          </w:p>
        </w:tc>
        <w:tc>
          <w:tcPr>
            <w:tcW w:w="780" w:type="pct"/>
            <w:tcBorders>
              <w:bottom w:val="single" w:sz="4" w:space="0" w:color="auto"/>
            </w:tcBorders>
            <w:shd w:val="clear" w:color="auto" w:fill="auto"/>
          </w:tcPr>
          <w:p w14:paraId="104793F5" w14:textId="58A16790" w:rsidR="009C4B32" w:rsidRDefault="00F62F31" w:rsidP="008740EF">
            <w:pPr>
              <w:rPr>
                <w:rFonts w:ascii="Calibri" w:hAnsi="Calibri"/>
              </w:rPr>
            </w:pPr>
            <w:r>
              <w:rPr>
                <w:rFonts w:ascii="Calibri" w:hAnsi="Calibri"/>
              </w:rPr>
              <w:t>int</w:t>
            </w:r>
          </w:p>
        </w:tc>
        <w:tc>
          <w:tcPr>
            <w:tcW w:w="3181" w:type="pct"/>
            <w:tcBorders>
              <w:bottom w:val="single" w:sz="4" w:space="0" w:color="auto"/>
            </w:tcBorders>
            <w:shd w:val="clear" w:color="auto" w:fill="auto"/>
          </w:tcPr>
          <w:p w14:paraId="2503DC7F" w14:textId="77777777" w:rsidR="009C4B32" w:rsidRPr="008234C6" w:rsidRDefault="009C4B32" w:rsidP="008740EF">
            <w:pPr>
              <w:rPr>
                <w:rFonts w:ascii="Calibri" w:hAnsi="Calibri"/>
              </w:rPr>
            </w:pPr>
            <w:r>
              <w:rPr>
                <w:rFonts w:ascii="Calibri" w:hAnsi="Calibri"/>
              </w:rPr>
              <w:t>…</w:t>
            </w:r>
          </w:p>
        </w:tc>
      </w:tr>
      <w:tr w:rsidR="009C4B32" w:rsidRPr="008234C6" w14:paraId="1F0DA320" w14:textId="77777777" w:rsidTr="00F62F31">
        <w:tc>
          <w:tcPr>
            <w:tcW w:w="1039" w:type="pct"/>
            <w:tcBorders>
              <w:bottom w:val="single" w:sz="4" w:space="0" w:color="auto"/>
            </w:tcBorders>
            <w:shd w:val="clear" w:color="auto" w:fill="auto"/>
          </w:tcPr>
          <w:p w14:paraId="3BAFA360" w14:textId="3CB1B1F0" w:rsidR="009C4B32" w:rsidRDefault="00F62F31" w:rsidP="008740EF">
            <w:pPr>
              <w:rPr>
                <w:rFonts w:ascii="Calibri" w:hAnsi="Calibri"/>
              </w:rPr>
            </w:pPr>
            <w:r>
              <w:rPr>
                <w:rFonts w:ascii="Calibri" w:hAnsi="Calibri"/>
              </w:rPr>
              <w:t>Score lid 2</w:t>
            </w:r>
          </w:p>
        </w:tc>
        <w:tc>
          <w:tcPr>
            <w:tcW w:w="780" w:type="pct"/>
            <w:tcBorders>
              <w:bottom w:val="single" w:sz="4" w:space="0" w:color="auto"/>
            </w:tcBorders>
            <w:shd w:val="clear" w:color="auto" w:fill="auto"/>
          </w:tcPr>
          <w:p w14:paraId="5C1B78CF" w14:textId="031D90F1" w:rsidR="009C4B32" w:rsidRDefault="00F62F31" w:rsidP="008740EF">
            <w:pPr>
              <w:rPr>
                <w:rFonts w:ascii="Calibri" w:hAnsi="Calibri"/>
              </w:rPr>
            </w:pPr>
            <w:r>
              <w:rPr>
                <w:rFonts w:ascii="Calibri" w:hAnsi="Calibri"/>
              </w:rPr>
              <w:t>int</w:t>
            </w:r>
          </w:p>
        </w:tc>
        <w:tc>
          <w:tcPr>
            <w:tcW w:w="3181" w:type="pct"/>
            <w:tcBorders>
              <w:bottom w:val="single" w:sz="4" w:space="0" w:color="auto"/>
            </w:tcBorders>
            <w:shd w:val="clear" w:color="auto" w:fill="auto"/>
          </w:tcPr>
          <w:p w14:paraId="24F67C5C" w14:textId="77777777" w:rsidR="009C4B32" w:rsidRDefault="009C4B32" w:rsidP="008740EF">
            <w:pPr>
              <w:rPr>
                <w:rFonts w:ascii="Calibri" w:hAnsi="Calibri"/>
              </w:rPr>
            </w:pPr>
            <w:r>
              <w:rPr>
                <w:rFonts w:ascii="Calibri" w:hAnsi="Calibri"/>
              </w:rPr>
              <w:t>…</w:t>
            </w:r>
          </w:p>
        </w:tc>
      </w:tr>
      <w:tr w:rsidR="00214A4B" w:rsidRPr="008234C6" w14:paraId="720F0A80" w14:textId="77777777" w:rsidTr="00F62F31">
        <w:tc>
          <w:tcPr>
            <w:tcW w:w="1039" w:type="pct"/>
            <w:tcBorders>
              <w:bottom w:val="single" w:sz="4" w:space="0" w:color="auto"/>
            </w:tcBorders>
            <w:shd w:val="clear" w:color="auto" w:fill="auto"/>
          </w:tcPr>
          <w:p w14:paraId="5F88B56E" w14:textId="06D78242" w:rsidR="00214A4B" w:rsidRDefault="00214A4B" w:rsidP="008740EF">
            <w:pPr>
              <w:rPr>
                <w:rFonts w:ascii="Calibri" w:hAnsi="Calibri"/>
              </w:rPr>
            </w:pPr>
            <w:r>
              <w:rPr>
                <w:rFonts w:ascii="Calibri" w:hAnsi="Calibri"/>
              </w:rPr>
              <w:t>Scheidsrechter id</w:t>
            </w:r>
          </w:p>
        </w:tc>
        <w:tc>
          <w:tcPr>
            <w:tcW w:w="780" w:type="pct"/>
            <w:tcBorders>
              <w:bottom w:val="single" w:sz="4" w:space="0" w:color="auto"/>
            </w:tcBorders>
            <w:shd w:val="clear" w:color="auto" w:fill="auto"/>
          </w:tcPr>
          <w:p w14:paraId="1AA51707" w14:textId="514AE69E" w:rsidR="00214A4B" w:rsidRDefault="00214A4B" w:rsidP="008740EF">
            <w:pPr>
              <w:rPr>
                <w:rFonts w:ascii="Calibri" w:hAnsi="Calibri"/>
              </w:rPr>
            </w:pPr>
            <w:r>
              <w:rPr>
                <w:rFonts w:ascii="Calibri" w:hAnsi="Calibri"/>
              </w:rPr>
              <w:t>int</w:t>
            </w:r>
          </w:p>
        </w:tc>
        <w:tc>
          <w:tcPr>
            <w:tcW w:w="3181" w:type="pct"/>
            <w:tcBorders>
              <w:bottom w:val="single" w:sz="4" w:space="0" w:color="auto"/>
            </w:tcBorders>
            <w:shd w:val="clear" w:color="auto" w:fill="auto"/>
          </w:tcPr>
          <w:p w14:paraId="4A7127C2" w14:textId="5020F669" w:rsidR="00214A4B" w:rsidRDefault="00214A4B" w:rsidP="008740EF">
            <w:pPr>
              <w:rPr>
                <w:rFonts w:ascii="Calibri" w:hAnsi="Calibri"/>
              </w:rPr>
            </w:pPr>
            <w:r>
              <w:rPr>
                <w:rFonts w:ascii="Calibri" w:hAnsi="Calibri"/>
              </w:rPr>
              <w:t>…</w:t>
            </w:r>
          </w:p>
        </w:tc>
      </w:tr>
      <w:tr w:rsidR="009C4B32" w:rsidRPr="008234C6" w14:paraId="7BB9CD6E" w14:textId="77777777" w:rsidTr="00F62F31">
        <w:tc>
          <w:tcPr>
            <w:tcW w:w="1039" w:type="pct"/>
            <w:shd w:val="clear" w:color="auto" w:fill="BFBFBF"/>
          </w:tcPr>
          <w:p w14:paraId="7B90132F" w14:textId="77777777" w:rsidR="009C4B32" w:rsidRPr="008234C6" w:rsidRDefault="009C4B32" w:rsidP="008740EF">
            <w:pPr>
              <w:rPr>
                <w:rFonts w:ascii="Calibri" w:hAnsi="Calibri"/>
              </w:rPr>
            </w:pPr>
            <w:r w:rsidRPr="008234C6">
              <w:rPr>
                <w:rFonts w:ascii="Calibri" w:hAnsi="Calibri"/>
              </w:rPr>
              <w:t>Relatie</w:t>
            </w:r>
          </w:p>
        </w:tc>
        <w:tc>
          <w:tcPr>
            <w:tcW w:w="3961" w:type="pct"/>
            <w:gridSpan w:val="2"/>
            <w:shd w:val="clear" w:color="auto" w:fill="BFBFBF"/>
          </w:tcPr>
          <w:p w14:paraId="613CFCC4" w14:textId="77777777" w:rsidR="009C4B32" w:rsidRPr="008234C6" w:rsidRDefault="009C4B32" w:rsidP="008740EF">
            <w:pPr>
              <w:rPr>
                <w:rFonts w:ascii="Calibri" w:hAnsi="Calibri"/>
              </w:rPr>
            </w:pPr>
            <w:r w:rsidRPr="008234C6">
              <w:rPr>
                <w:rFonts w:ascii="Calibri" w:hAnsi="Calibri"/>
              </w:rPr>
              <w:t>Toelichting</w:t>
            </w:r>
          </w:p>
        </w:tc>
      </w:tr>
    </w:tbl>
    <w:p w14:paraId="49E06303" w14:textId="77777777" w:rsidR="009C4B32" w:rsidRDefault="009C4B32" w:rsidP="004811E6">
      <w:pPr>
        <w:rPr>
          <w:i/>
          <w:iC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397"/>
        <w:gridCol w:w="5698"/>
      </w:tblGrid>
      <w:tr w:rsidR="000A291C" w:rsidRPr="008234C6" w14:paraId="57061CFF" w14:textId="77777777" w:rsidTr="008740EF">
        <w:tc>
          <w:tcPr>
            <w:tcW w:w="1039" w:type="pct"/>
            <w:tcBorders>
              <w:bottom w:val="single" w:sz="4" w:space="0" w:color="auto"/>
            </w:tcBorders>
            <w:shd w:val="clear" w:color="auto" w:fill="BFBFBF"/>
          </w:tcPr>
          <w:p w14:paraId="7C60D73F" w14:textId="77777777" w:rsidR="000A291C" w:rsidRPr="008234C6" w:rsidRDefault="000A291C" w:rsidP="008740EF">
            <w:pPr>
              <w:rPr>
                <w:rFonts w:ascii="Calibri" w:hAnsi="Calibri"/>
              </w:rPr>
            </w:pPr>
            <w:r w:rsidRPr="008234C6">
              <w:rPr>
                <w:rFonts w:ascii="Calibri" w:hAnsi="Calibri"/>
              </w:rPr>
              <w:lastRenderedPageBreak/>
              <w:t>Definitie</w:t>
            </w:r>
          </w:p>
        </w:tc>
        <w:tc>
          <w:tcPr>
            <w:tcW w:w="3961" w:type="pct"/>
            <w:gridSpan w:val="2"/>
            <w:tcBorders>
              <w:bottom w:val="single" w:sz="4" w:space="0" w:color="auto"/>
            </w:tcBorders>
            <w:shd w:val="clear" w:color="auto" w:fill="auto"/>
          </w:tcPr>
          <w:p w14:paraId="2A2E8DE4" w14:textId="53DED262" w:rsidR="000A291C" w:rsidRPr="008234C6" w:rsidRDefault="000A291C" w:rsidP="008740EF">
            <w:pPr>
              <w:rPr>
                <w:rFonts w:ascii="Calibri" w:hAnsi="Calibri"/>
              </w:rPr>
            </w:pPr>
            <w:r>
              <w:rPr>
                <w:rFonts w:ascii="Calibri" w:hAnsi="Calibri"/>
              </w:rPr>
              <w:t>Rollen</w:t>
            </w:r>
          </w:p>
        </w:tc>
      </w:tr>
      <w:tr w:rsidR="000A291C" w:rsidRPr="008234C6" w14:paraId="782DA76B" w14:textId="77777777" w:rsidTr="008740EF">
        <w:tc>
          <w:tcPr>
            <w:tcW w:w="1039" w:type="pct"/>
            <w:shd w:val="clear" w:color="auto" w:fill="BFBFBF"/>
          </w:tcPr>
          <w:p w14:paraId="2093532E" w14:textId="77777777" w:rsidR="000A291C" w:rsidRPr="008234C6" w:rsidRDefault="000A291C" w:rsidP="008740EF">
            <w:pPr>
              <w:rPr>
                <w:rFonts w:ascii="Calibri" w:hAnsi="Calibri"/>
              </w:rPr>
            </w:pPr>
            <w:r w:rsidRPr="008234C6">
              <w:rPr>
                <w:rFonts w:ascii="Calibri" w:hAnsi="Calibri"/>
              </w:rPr>
              <w:t>Attribuutnaam</w:t>
            </w:r>
          </w:p>
        </w:tc>
        <w:tc>
          <w:tcPr>
            <w:tcW w:w="780" w:type="pct"/>
            <w:shd w:val="clear" w:color="auto" w:fill="BFBFBF"/>
          </w:tcPr>
          <w:p w14:paraId="4EEADECE" w14:textId="77777777" w:rsidR="000A291C" w:rsidRPr="008234C6" w:rsidRDefault="000A291C" w:rsidP="008740EF">
            <w:pPr>
              <w:rPr>
                <w:rFonts w:ascii="Calibri" w:hAnsi="Calibri"/>
              </w:rPr>
            </w:pPr>
            <w:r w:rsidRPr="008234C6">
              <w:rPr>
                <w:rFonts w:ascii="Calibri" w:hAnsi="Calibri"/>
              </w:rPr>
              <w:t>Datatype</w:t>
            </w:r>
          </w:p>
        </w:tc>
        <w:tc>
          <w:tcPr>
            <w:tcW w:w="3181" w:type="pct"/>
            <w:shd w:val="clear" w:color="auto" w:fill="BFBFBF"/>
          </w:tcPr>
          <w:p w14:paraId="23726F89" w14:textId="77777777" w:rsidR="000A291C" w:rsidRPr="008234C6" w:rsidRDefault="000A291C" w:rsidP="008740EF">
            <w:pPr>
              <w:rPr>
                <w:rFonts w:ascii="Calibri" w:hAnsi="Calibri"/>
              </w:rPr>
            </w:pPr>
            <w:r w:rsidRPr="008234C6">
              <w:rPr>
                <w:rFonts w:ascii="Calibri" w:hAnsi="Calibri"/>
              </w:rPr>
              <w:t>Toelichting</w:t>
            </w:r>
          </w:p>
        </w:tc>
      </w:tr>
      <w:tr w:rsidR="000A291C" w:rsidRPr="008234C6" w14:paraId="70C8490B" w14:textId="77777777" w:rsidTr="008740EF">
        <w:tc>
          <w:tcPr>
            <w:tcW w:w="1039" w:type="pct"/>
            <w:shd w:val="clear" w:color="auto" w:fill="auto"/>
          </w:tcPr>
          <w:p w14:paraId="0A7CAD1C" w14:textId="39BF6046" w:rsidR="000A291C" w:rsidRPr="008234C6" w:rsidRDefault="004A3ADD" w:rsidP="008740EF">
            <w:pPr>
              <w:rPr>
                <w:rFonts w:ascii="Calibri" w:hAnsi="Calibri"/>
              </w:rPr>
            </w:pPr>
            <w:r>
              <w:rPr>
                <w:rFonts w:ascii="Calibri" w:hAnsi="Calibri"/>
              </w:rPr>
              <w:t>rolid</w:t>
            </w:r>
          </w:p>
        </w:tc>
        <w:tc>
          <w:tcPr>
            <w:tcW w:w="780" w:type="pct"/>
            <w:shd w:val="clear" w:color="auto" w:fill="auto"/>
          </w:tcPr>
          <w:p w14:paraId="6C09BAC0" w14:textId="77777777" w:rsidR="000A291C" w:rsidRPr="008234C6" w:rsidRDefault="000A291C" w:rsidP="008740EF">
            <w:pPr>
              <w:rPr>
                <w:rFonts w:ascii="Calibri" w:hAnsi="Calibri"/>
              </w:rPr>
            </w:pPr>
            <w:r>
              <w:rPr>
                <w:rFonts w:ascii="Calibri" w:hAnsi="Calibri"/>
              </w:rPr>
              <w:t>Int</w:t>
            </w:r>
          </w:p>
        </w:tc>
        <w:tc>
          <w:tcPr>
            <w:tcW w:w="3181" w:type="pct"/>
            <w:shd w:val="clear" w:color="auto" w:fill="auto"/>
          </w:tcPr>
          <w:p w14:paraId="4C4E3EB3" w14:textId="77777777" w:rsidR="000A291C" w:rsidRPr="008234C6" w:rsidRDefault="000A291C" w:rsidP="008740EF">
            <w:pPr>
              <w:rPr>
                <w:rFonts w:ascii="Calibri" w:hAnsi="Calibri"/>
              </w:rPr>
            </w:pPr>
            <w:r>
              <w:rPr>
                <w:rFonts w:ascii="Calibri" w:hAnsi="Calibri"/>
              </w:rPr>
              <w:t>Dit nummer wordt automatisch gegenereerd</w:t>
            </w:r>
          </w:p>
        </w:tc>
      </w:tr>
      <w:tr w:rsidR="000A291C" w:rsidRPr="008234C6" w14:paraId="61830118" w14:textId="77777777" w:rsidTr="008740EF">
        <w:tc>
          <w:tcPr>
            <w:tcW w:w="1039" w:type="pct"/>
            <w:tcBorders>
              <w:bottom w:val="single" w:sz="4" w:space="0" w:color="auto"/>
            </w:tcBorders>
            <w:shd w:val="clear" w:color="auto" w:fill="auto"/>
          </w:tcPr>
          <w:p w14:paraId="4EA71A0A" w14:textId="24F15768" w:rsidR="000A291C" w:rsidRDefault="000A291C" w:rsidP="008740EF">
            <w:pPr>
              <w:rPr>
                <w:rFonts w:ascii="Calibri" w:hAnsi="Calibri"/>
              </w:rPr>
            </w:pPr>
            <w:r>
              <w:rPr>
                <w:rFonts w:ascii="Calibri" w:hAnsi="Calibri"/>
              </w:rPr>
              <w:t>Naam rol</w:t>
            </w:r>
          </w:p>
        </w:tc>
        <w:tc>
          <w:tcPr>
            <w:tcW w:w="780" w:type="pct"/>
            <w:tcBorders>
              <w:bottom w:val="single" w:sz="4" w:space="0" w:color="auto"/>
            </w:tcBorders>
            <w:shd w:val="clear" w:color="auto" w:fill="auto"/>
          </w:tcPr>
          <w:p w14:paraId="7B9ED2F6" w14:textId="4F3CCAD6" w:rsidR="000A291C" w:rsidRDefault="00214A4B" w:rsidP="008740EF">
            <w:pPr>
              <w:rPr>
                <w:rFonts w:ascii="Calibri" w:hAnsi="Calibri"/>
              </w:rPr>
            </w:pPr>
            <w:r>
              <w:rPr>
                <w:rFonts w:ascii="Calibri" w:hAnsi="Calibri"/>
              </w:rPr>
              <w:t>char</w:t>
            </w:r>
          </w:p>
        </w:tc>
        <w:tc>
          <w:tcPr>
            <w:tcW w:w="3181" w:type="pct"/>
            <w:tcBorders>
              <w:bottom w:val="single" w:sz="4" w:space="0" w:color="auto"/>
            </w:tcBorders>
            <w:shd w:val="clear" w:color="auto" w:fill="auto"/>
          </w:tcPr>
          <w:p w14:paraId="171025B3" w14:textId="77777777" w:rsidR="000A291C" w:rsidRPr="008234C6" w:rsidRDefault="000A291C" w:rsidP="008740EF">
            <w:pPr>
              <w:rPr>
                <w:rFonts w:ascii="Calibri" w:hAnsi="Calibri"/>
              </w:rPr>
            </w:pPr>
            <w:r>
              <w:rPr>
                <w:rFonts w:ascii="Calibri" w:hAnsi="Calibri"/>
              </w:rPr>
              <w:t>…</w:t>
            </w:r>
          </w:p>
        </w:tc>
      </w:tr>
      <w:tr w:rsidR="000A291C" w:rsidRPr="008234C6" w14:paraId="07E3BB45" w14:textId="77777777" w:rsidTr="008740EF">
        <w:tc>
          <w:tcPr>
            <w:tcW w:w="1039" w:type="pct"/>
            <w:shd w:val="clear" w:color="auto" w:fill="BFBFBF"/>
          </w:tcPr>
          <w:p w14:paraId="2BC4033E" w14:textId="77777777" w:rsidR="000A291C" w:rsidRPr="008234C6" w:rsidRDefault="000A291C" w:rsidP="008740EF">
            <w:pPr>
              <w:rPr>
                <w:rFonts w:ascii="Calibri" w:hAnsi="Calibri"/>
              </w:rPr>
            </w:pPr>
            <w:r w:rsidRPr="008234C6">
              <w:rPr>
                <w:rFonts w:ascii="Calibri" w:hAnsi="Calibri"/>
              </w:rPr>
              <w:t>Relatie</w:t>
            </w:r>
          </w:p>
        </w:tc>
        <w:tc>
          <w:tcPr>
            <w:tcW w:w="3961" w:type="pct"/>
            <w:gridSpan w:val="2"/>
            <w:shd w:val="clear" w:color="auto" w:fill="BFBFBF"/>
          </w:tcPr>
          <w:p w14:paraId="19BD2290" w14:textId="77777777" w:rsidR="000A291C" w:rsidRPr="008234C6" w:rsidRDefault="000A291C" w:rsidP="008740EF">
            <w:pPr>
              <w:rPr>
                <w:rFonts w:ascii="Calibri" w:hAnsi="Calibri"/>
              </w:rPr>
            </w:pPr>
            <w:r w:rsidRPr="008234C6">
              <w:rPr>
                <w:rFonts w:ascii="Calibri" w:hAnsi="Calibri"/>
              </w:rPr>
              <w:t>Toelichting</w:t>
            </w:r>
          </w:p>
        </w:tc>
      </w:tr>
    </w:tbl>
    <w:p w14:paraId="3CD0288D" w14:textId="7706D764" w:rsidR="002E45D7" w:rsidRDefault="002E45D7">
      <w:pPr>
        <w:rPr>
          <w:rFonts w:asciiTheme="majorHAnsi" w:eastAsiaTheme="majorEastAsia" w:hAnsiTheme="majorHAnsi" w:cstheme="majorBidi"/>
          <w:sz w:val="28"/>
          <w:szCs w:val="26"/>
        </w:rPr>
      </w:pPr>
    </w:p>
    <w:p w14:paraId="5908CE01" w14:textId="6BD5A744" w:rsidR="00D72909" w:rsidRDefault="00D72909" w:rsidP="00825DD5">
      <w:pPr>
        <w:pStyle w:val="Heading2"/>
      </w:pPr>
      <w:bookmarkStart w:id="53" w:name="_Toc120545638"/>
      <w:r w:rsidRPr="00825DD5">
        <w:t>ERD</w:t>
      </w:r>
      <w:bookmarkEnd w:id="53"/>
    </w:p>
    <w:p w14:paraId="41D3E1AB" w14:textId="77777777" w:rsidR="00B7066E" w:rsidRPr="00B7066E" w:rsidRDefault="00B7066E" w:rsidP="00B7066E">
      <w:pPr>
        <w:rPr>
          <w:i/>
          <w:iCs/>
        </w:rPr>
      </w:pPr>
      <w:r w:rsidRPr="00B7066E">
        <w:rPr>
          <w:i/>
          <w:iCs/>
        </w:rPr>
        <w:t>Dit ERD vervangen door het door jouw gemaakt ERD.</w:t>
      </w:r>
    </w:p>
    <w:p w14:paraId="788526C6" w14:textId="6668CD85" w:rsidR="00D72909" w:rsidRPr="00542031" w:rsidRDefault="002717FF" w:rsidP="004811E6">
      <w:pPr>
        <w:rPr>
          <w:i/>
          <w:iCs/>
        </w:rPr>
      </w:pPr>
      <w:r>
        <w:rPr>
          <w:noProof/>
        </w:rPr>
        <w:drawing>
          <wp:inline distT="0" distB="0" distL="0" distR="0" wp14:anchorId="5DA15CCD" wp14:editId="7833DE38">
            <wp:extent cx="5760720" cy="2525395"/>
            <wp:effectExtent l="0" t="0" r="0" b="82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25395"/>
                    </a:xfrm>
                    <a:prstGeom prst="rect">
                      <a:avLst/>
                    </a:prstGeom>
                  </pic:spPr>
                </pic:pic>
              </a:graphicData>
            </a:graphic>
          </wp:inline>
        </w:drawing>
      </w:r>
    </w:p>
    <w:p w14:paraId="272D68FA" w14:textId="77777777" w:rsidR="00825DD5" w:rsidRDefault="00825DD5" w:rsidP="00825DD5">
      <w:pPr>
        <w:pStyle w:val="Heading1"/>
      </w:pPr>
      <w:bookmarkStart w:id="54" w:name="_Toc120545639"/>
      <w:r>
        <w:t>Onderbouwing</w:t>
      </w:r>
      <w:bookmarkEnd w:id="54"/>
    </w:p>
    <w:p w14:paraId="1420F9CB" w14:textId="77777777" w:rsidR="00825DD5" w:rsidRDefault="00825DD5" w:rsidP="00825DD5">
      <w:pPr>
        <w:pStyle w:val="Heading2"/>
      </w:pPr>
      <w:bookmarkStart w:id="55" w:name="_Toc120545640"/>
      <w:r>
        <w:t>Beveiliging en privacy</w:t>
      </w:r>
      <w:bookmarkEnd w:id="55"/>
    </w:p>
    <w:p w14:paraId="501B9259" w14:textId="319D0CDD" w:rsidR="00825DD5" w:rsidRDefault="00742B63" w:rsidP="00825DD5">
      <w:r>
        <w:t>De wachtwoorden zijn automatisch gehashed (encript) zodat de developers niet bij persoonlijke gegevens kunnen komen</w:t>
      </w:r>
      <w:r w:rsidR="00C92D54">
        <w:t>.</w:t>
      </w:r>
    </w:p>
    <w:p w14:paraId="4CCA439D" w14:textId="77777777" w:rsidR="004811E6" w:rsidRDefault="004811E6" w:rsidP="004811E6">
      <w:pPr>
        <w:pStyle w:val="Heading1"/>
      </w:pPr>
      <w:bookmarkStart w:id="56" w:name="_Toc120545641"/>
      <w:r>
        <w:t>Bijlagen</w:t>
      </w:r>
      <w:bookmarkEnd w:id="56"/>
    </w:p>
    <w:p w14:paraId="0690AB5D" w14:textId="77777777" w:rsidR="004811E6" w:rsidRPr="00607366" w:rsidRDefault="004811E6" w:rsidP="004811E6">
      <w:pPr>
        <w:rPr>
          <w:i/>
          <w:iCs/>
          <w:color w:val="FF0000"/>
        </w:rPr>
      </w:pPr>
      <w:r w:rsidRPr="00607366">
        <w:rPr>
          <w:i/>
          <w:iCs/>
          <w:color w:val="FF0000"/>
        </w:rPr>
        <w:t>Als er voorbeelden van bijv. overzichten beschikbaar zijn dan moeten die toe worden gevoegd als bijlagen. In het technisch ontwerp kunnen ze worden gebruikt voor bijv. de normalisering.</w:t>
      </w:r>
    </w:p>
    <w:p w14:paraId="770AD3A4" w14:textId="77777777" w:rsidR="001F7830" w:rsidRPr="001211FE" w:rsidRDefault="001F7830" w:rsidP="003C0795"/>
    <w:sectPr w:rsidR="001F7830" w:rsidRPr="001211FE" w:rsidSect="008B7874">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B04F" w14:textId="77777777" w:rsidR="004B69D5" w:rsidRDefault="004B69D5" w:rsidP="001211FE">
      <w:pPr>
        <w:spacing w:after="0" w:line="240" w:lineRule="auto"/>
      </w:pPr>
      <w:r>
        <w:separator/>
      </w:r>
    </w:p>
  </w:endnote>
  <w:endnote w:type="continuationSeparator" w:id="0">
    <w:p w14:paraId="3080C107" w14:textId="77777777" w:rsidR="004B69D5" w:rsidRDefault="004B69D5" w:rsidP="0012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CBB3" w14:textId="77777777" w:rsidR="001211FE" w:rsidRDefault="001211FE">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FD55" w14:textId="77777777" w:rsidR="004B1B5C" w:rsidRDefault="004B1B5C" w:rsidP="004B1B5C">
    <w:pPr>
      <w:pStyle w:val="Footer"/>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FFF1" w14:textId="77777777" w:rsidR="00C97A5F" w:rsidRDefault="00C97A5F">
    <w:pPr>
      <w:pStyle w:val="Footer"/>
    </w:pPr>
    <w:r w:rsidRPr="00436610">
      <w:rPr>
        <w:rStyle w:val="HeaderChar"/>
      </w:rPr>
      <w:t>Pagina</w:t>
    </w:r>
    <w:r>
      <w:t xml:space="preserve">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r>
      <w:t>Functioneel ontwerp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5C65" w14:textId="77777777" w:rsidR="00C97A5F" w:rsidRDefault="00C97A5F" w:rsidP="00C97A5F">
    <w:pPr>
      <w:pStyle w:val="Footer"/>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486F" w14:textId="77777777" w:rsidR="004B69D5" w:rsidRDefault="004B69D5" w:rsidP="001211FE">
      <w:pPr>
        <w:spacing w:after="0" w:line="240" w:lineRule="auto"/>
      </w:pPr>
      <w:r>
        <w:separator/>
      </w:r>
    </w:p>
  </w:footnote>
  <w:footnote w:type="continuationSeparator" w:id="0">
    <w:p w14:paraId="47F23DFA" w14:textId="77777777" w:rsidR="004B69D5" w:rsidRDefault="004B69D5" w:rsidP="0012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B9403" w14:textId="77777777" w:rsidR="004B1B5C" w:rsidRDefault="004B1B5C" w:rsidP="004B1B5C">
    <w:pPr>
      <w:pStyle w:val="Header"/>
    </w:pPr>
    <w:bookmarkStart w:id="0" w:name="_Hlk119055787"/>
    <w:bookmarkStart w:id="1" w:name="_Hlk119055788"/>
    <w:r>
      <w:rPr>
        <w:noProof/>
      </w:rPr>
      <w:drawing>
        <wp:inline distT="0" distB="0" distL="0" distR="0" wp14:anchorId="7E82B517" wp14:editId="776A2624">
          <wp:extent cx="1906905" cy="283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630968503"/>
        <w:placeholder>
          <w:docPart w:val="8C11993D2B774E58A6F54877636AB326"/>
        </w:placeholder>
        <w:dataBinding w:prefixMappings="xmlns:ns0='http://purl.org/dc/elements/1.1/' xmlns:ns1='http://schemas.openxmlformats.org/package/2006/metadata/core-properties' " w:xpath="/ns1:coreProperties[1]/ns0:creator[1]" w:storeItemID="{6C3C8BC8-F283-45AE-878A-BAB7291924A1}"/>
        <w:text/>
      </w:sdtPr>
      <w:sdtEndPr/>
      <w:sdtContent>
        <w:r w:rsidR="007137CB">
          <w:t>TheGamingBram TGB</w:t>
        </w:r>
      </w:sdtContent>
    </w:sdt>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D547" w14:textId="77777777" w:rsidR="00C97A5F" w:rsidRDefault="00C97A5F">
    <w:pPr>
      <w:pStyle w:val="Header"/>
    </w:pPr>
    <w:bookmarkStart w:id="41" w:name="_Hlk119055905"/>
    <w:bookmarkStart w:id="42" w:name="_Hlk119055906"/>
    <w:r>
      <w:t xml:space="preserve"> </w:t>
    </w:r>
    <w:sdt>
      <w:sdtPr>
        <w:alias w:val="Auteur"/>
        <w:tag w:val=""/>
        <w:id w:val="743070282"/>
        <w:placeholder>
          <w:docPart w:val="B1F176D7A4DC4D0FA27C2AD34C865ADF"/>
        </w:placeholder>
        <w:dataBinding w:prefixMappings="xmlns:ns0='http://purl.org/dc/elements/1.1/' xmlns:ns1='http://schemas.openxmlformats.org/package/2006/metadata/core-properties' " w:xpath="/ns1:coreProperties[1]/ns0:creator[1]" w:storeItemID="{6C3C8BC8-F283-45AE-878A-BAB7291924A1}"/>
        <w:text/>
      </w:sdtPr>
      <w:sdtEndPr/>
      <w:sdtContent>
        <w:r w:rsidR="007137CB">
          <w:t>TheGamingBram TGB</w:t>
        </w:r>
      </w:sdtContent>
    </w:sdt>
    <w:r>
      <w:tab/>
    </w:r>
    <w:r>
      <w:tab/>
    </w:r>
    <w:r>
      <w:rPr>
        <w:noProof/>
      </w:rPr>
      <w:drawing>
        <wp:inline distT="0" distB="0" distL="0" distR="0" wp14:anchorId="3E463DC5" wp14:editId="27BC90CD">
          <wp:extent cx="1906905" cy="2838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bookmarkEnd w:id="41"/>
    <w:bookmarkEnd w:id="4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A6EF" w14:textId="77777777" w:rsidR="001211FE" w:rsidRDefault="00C97A5F">
    <w:pPr>
      <w:pStyle w:val="Header"/>
    </w:pPr>
    <w:r>
      <w:rPr>
        <w:noProof/>
      </w:rPr>
      <w:drawing>
        <wp:inline distT="0" distB="0" distL="0" distR="0" wp14:anchorId="080BC0F9" wp14:editId="45F6C249">
          <wp:extent cx="1906905" cy="2838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t xml:space="preserve"> </w:t>
    </w:r>
    <w:sdt>
      <w:sdtPr>
        <w:alias w:val="Auteur"/>
        <w:tag w:val=""/>
        <w:id w:val="-1207097852"/>
        <w:placeholder>
          <w:docPart w:val="BC355315EDCE4863BEDE3A4C29FE11CA"/>
        </w:placeholder>
        <w:dataBinding w:prefixMappings="xmlns:ns0='http://purl.org/dc/elements/1.1/' xmlns:ns1='http://schemas.openxmlformats.org/package/2006/metadata/core-properties' " w:xpath="/ns1:coreProperties[1]/ns0:creator[1]" w:storeItemID="{6C3C8BC8-F283-45AE-878A-BAB7291924A1}"/>
        <w:text/>
      </w:sdtPr>
      <w:sdtEndPr/>
      <w:sdtContent>
        <w:r w:rsidR="007137CB">
          <w:t>TheGamingBram TGB</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B63897"/>
    <w:multiLevelType w:val="hybridMultilevel"/>
    <w:tmpl w:val="4C84B892"/>
    <w:lvl w:ilvl="0" w:tplc="BDCA9BC6">
      <w:start w:val="1"/>
      <w:numFmt w:val="bullet"/>
      <w:lvlText w:val=""/>
      <w:lvlJc w:val="left"/>
      <w:pPr>
        <w:tabs>
          <w:tab w:val="num" w:pos="290"/>
        </w:tabs>
        <w:ind w:left="157" w:hanging="227"/>
      </w:pPr>
      <w:rPr>
        <w:rFonts w:ascii="Wingdings" w:hAnsi="Wingdings" w:hint="default"/>
        <w:sz w:val="16"/>
      </w:rPr>
    </w:lvl>
    <w:lvl w:ilvl="1" w:tplc="04130003">
      <w:start w:val="1"/>
      <w:numFmt w:val="bullet"/>
      <w:lvlText w:val="o"/>
      <w:lvlJc w:val="left"/>
      <w:pPr>
        <w:tabs>
          <w:tab w:val="num" w:pos="1370"/>
        </w:tabs>
        <w:ind w:left="1370" w:hanging="360"/>
      </w:pPr>
      <w:rPr>
        <w:rFonts w:ascii="Courier New" w:hAnsi="Courier New" w:hint="default"/>
      </w:rPr>
    </w:lvl>
    <w:lvl w:ilvl="2" w:tplc="04130005" w:tentative="1">
      <w:start w:val="1"/>
      <w:numFmt w:val="bullet"/>
      <w:lvlText w:val=""/>
      <w:lvlJc w:val="left"/>
      <w:pPr>
        <w:tabs>
          <w:tab w:val="num" w:pos="2090"/>
        </w:tabs>
        <w:ind w:left="2090" w:hanging="360"/>
      </w:pPr>
      <w:rPr>
        <w:rFonts w:ascii="Wingdings" w:hAnsi="Wingdings" w:hint="default"/>
      </w:rPr>
    </w:lvl>
    <w:lvl w:ilvl="3" w:tplc="04130001" w:tentative="1">
      <w:start w:val="1"/>
      <w:numFmt w:val="bullet"/>
      <w:lvlText w:val=""/>
      <w:lvlJc w:val="left"/>
      <w:pPr>
        <w:tabs>
          <w:tab w:val="num" w:pos="2810"/>
        </w:tabs>
        <w:ind w:left="2810" w:hanging="360"/>
      </w:pPr>
      <w:rPr>
        <w:rFonts w:ascii="Symbol" w:hAnsi="Symbol" w:hint="default"/>
      </w:rPr>
    </w:lvl>
    <w:lvl w:ilvl="4" w:tplc="04130003" w:tentative="1">
      <w:start w:val="1"/>
      <w:numFmt w:val="bullet"/>
      <w:lvlText w:val="o"/>
      <w:lvlJc w:val="left"/>
      <w:pPr>
        <w:tabs>
          <w:tab w:val="num" w:pos="3530"/>
        </w:tabs>
        <w:ind w:left="3530" w:hanging="360"/>
      </w:pPr>
      <w:rPr>
        <w:rFonts w:ascii="Courier New" w:hAnsi="Courier New" w:hint="default"/>
      </w:rPr>
    </w:lvl>
    <w:lvl w:ilvl="5" w:tplc="04130005" w:tentative="1">
      <w:start w:val="1"/>
      <w:numFmt w:val="bullet"/>
      <w:lvlText w:val=""/>
      <w:lvlJc w:val="left"/>
      <w:pPr>
        <w:tabs>
          <w:tab w:val="num" w:pos="4250"/>
        </w:tabs>
        <w:ind w:left="4250" w:hanging="360"/>
      </w:pPr>
      <w:rPr>
        <w:rFonts w:ascii="Wingdings" w:hAnsi="Wingdings" w:hint="default"/>
      </w:rPr>
    </w:lvl>
    <w:lvl w:ilvl="6" w:tplc="04130001" w:tentative="1">
      <w:start w:val="1"/>
      <w:numFmt w:val="bullet"/>
      <w:lvlText w:val=""/>
      <w:lvlJc w:val="left"/>
      <w:pPr>
        <w:tabs>
          <w:tab w:val="num" w:pos="4970"/>
        </w:tabs>
        <w:ind w:left="4970" w:hanging="360"/>
      </w:pPr>
      <w:rPr>
        <w:rFonts w:ascii="Symbol" w:hAnsi="Symbol" w:hint="default"/>
      </w:rPr>
    </w:lvl>
    <w:lvl w:ilvl="7" w:tplc="04130003" w:tentative="1">
      <w:start w:val="1"/>
      <w:numFmt w:val="bullet"/>
      <w:lvlText w:val="o"/>
      <w:lvlJc w:val="left"/>
      <w:pPr>
        <w:tabs>
          <w:tab w:val="num" w:pos="5690"/>
        </w:tabs>
        <w:ind w:left="5690" w:hanging="360"/>
      </w:pPr>
      <w:rPr>
        <w:rFonts w:ascii="Courier New" w:hAnsi="Courier New" w:hint="default"/>
      </w:rPr>
    </w:lvl>
    <w:lvl w:ilvl="8" w:tplc="04130005" w:tentative="1">
      <w:start w:val="1"/>
      <w:numFmt w:val="bullet"/>
      <w:lvlText w:val=""/>
      <w:lvlJc w:val="left"/>
      <w:pPr>
        <w:tabs>
          <w:tab w:val="num" w:pos="6410"/>
        </w:tabs>
        <w:ind w:left="6410" w:hanging="360"/>
      </w:pPr>
      <w:rPr>
        <w:rFonts w:ascii="Wingdings" w:hAnsi="Wingdings" w:hint="default"/>
      </w:rPr>
    </w:lvl>
  </w:abstractNum>
  <w:abstractNum w:abstractNumId="2" w15:restartNumberingAfterBreak="0">
    <w:nsid w:val="6DAB0624"/>
    <w:multiLevelType w:val="hybridMultilevel"/>
    <w:tmpl w:val="E8EC419E"/>
    <w:lvl w:ilvl="0" w:tplc="04130007">
      <w:start w:val="1"/>
      <w:numFmt w:val="bullet"/>
      <w:lvlText w:val=""/>
      <w:lvlJc w:val="left"/>
      <w:pPr>
        <w:tabs>
          <w:tab w:val="num" w:pos="720"/>
        </w:tabs>
        <w:ind w:left="720" w:hanging="360"/>
      </w:pPr>
      <w:rPr>
        <w:rFonts w:ascii="Wingdings" w:hAnsi="Wingdings"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228016">
    <w:abstractNumId w:val="0"/>
  </w:num>
  <w:num w:numId="2" w16cid:durableId="452099766">
    <w:abstractNumId w:val="3"/>
  </w:num>
  <w:num w:numId="3" w16cid:durableId="1501389425">
    <w:abstractNumId w:val="2"/>
  </w:num>
  <w:num w:numId="4" w16cid:durableId="1224216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CB"/>
    <w:rsid w:val="0004187B"/>
    <w:rsid w:val="00076175"/>
    <w:rsid w:val="0007644D"/>
    <w:rsid w:val="00082D57"/>
    <w:rsid w:val="000A291C"/>
    <w:rsid w:val="000E196A"/>
    <w:rsid w:val="000E2009"/>
    <w:rsid w:val="000E26BD"/>
    <w:rsid w:val="001211FE"/>
    <w:rsid w:val="001B2718"/>
    <w:rsid w:val="001C5A3C"/>
    <w:rsid w:val="001F0F93"/>
    <w:rsid w:val="001F7830"/>
    <w:rsid w:val="00214A4B"/>
    <w:rsid w:val="002717FF"/>
    <w:rsid w:val="00294DAC"/>
    <w:rsid w:val="002E45D7"/>
    <w:rsid w:val="00313C21"/>
    <w:rsid w:val="00315C5B"/>
    <w:rsid w:val="00320632"/>
    <w:rsid w:val="003A1D9A"/>
    <w:rsid w:val="003C0795"/>
    <w:rsid w:val="003C341C"/>
    <w:rsid w:val="00436610"/>
    <w:rsid w:val="0045470A"/>
    <w:rsid w:val="0045629A"/>
    <w:rsid w:val="004811E6"/>
    <w:rsid w:val="0049512C"/>
    <w:rsid w:val="004A3ADD"/>
    <w:rsid w:val="004B0B87"/>
    <w:rsid w:val="004B1B5C"/>
    <w:rsid w:val="004B69D5"/>
    <w:rsid w:val="004D2417"/>
    <w:rsid w:val="00542031"/>
    <w:rsid w:val="00547BFD"/>
    <w:rsid w:val="00551E56"/>
    <w:rsid w:val="005F3F1B"/>
    <w:rsid w:val="00607366"/>
    <w:rsid w:val="00613535"/>
    <w:rsid w:val="0065729A"/>
    <w:rsid w:val="00660332"/>
    <w:rsid w:val="00665A35"/>
    <w:rsid w:val="006B5219"/>
    <w:rsid w:val="006D6F2F"/>
    <w:rsid w:val="006F6E5A"/>
    <w:rsid w:val="00711C25"/>
    <w:rsid w:val="007137CB"/>
    <w:rsid w:val="00720974"/>
    <w:rsid w:val="00742B63"/>
    <w:rsid w:val="007969BB"/>
    <w:rsid w:val="00797D96"/>
    <w:rsid w:val="007D4B4F"/>
    <w:rsid w:val="007D76C0"/>
    <w:rsid w:val="007E45B3"/>
    <w:rsid w:val="00802347"/>
    <w:rsid w:val="008071CF"/>
    <w:rsid w:val="00825DD5"/>
    <w:rsid w:val="00826039"/>
    <w:rsid w:val="00830D84"/>
    <w:rsid w:val="00833607"/>
    <w:rsid w:val="00843BF4"/>
    <w:rsid w:val="00852AFF"/>
    <w:rsid w:val="00891CF6"/>
    <w:rsid w:val="008B5157"/>
    <w:rsid w:val="008B7874"/>
    <w:rsid w:val="008D3301"/>
    <w:rsid w:val="009C4B32"/>
    <w:rsid w:val="00A116D6"/>
    <w:rsid w:val="00A13ABB"/>
    <w:rsid w:val="00A13F70"/>
    <w:rsid w:val="00A74C01"/>
    <w:rsid w:val="00A753C8"/>
    <w:rsid w:val="00A90E1E"/>
    <w:rsid w:val="00AB2FC6"/>
    <w:rsid w:val="00AE7B82"/>
    <w:rsid w:val="00B17F87"/>
    <w:rsid w:val="00B7066E"/>
    <w:rsid w:val="00BB5266"/>
    <w:rsid w:val="00C16CAF"/>
    <w:rsid w:val="00C92D54"/>
    <w:rsid w:val="00C97A5F"/>
    <w:rsid w:val="00CB366A"/>
    <w:rsid w:val="00CF104C"/>
    <w:rsid w:val="00D72909"/>
    <w:rsid w:val="00D96829"/>
    <w:rsid w:val="00DC1279"/>
    <w:rsid w:val="00E15800"/>
    <w:rsid w:val="00E4372B"/>
    <w:rsid w:val="00EF6E20"/>
    <w:rsid w:val="00F108F9"/>
    <w:rsid w:val="00F273FB"/>
    <w:rsid w:val="00F531BD"/>
    <w:rsid w:val="00F62F31"/>
    <w:rsid w:val="00F84273"/>
    <w:rsid w:val="00FA4DF6"/>
    <w:rsid w:val="00FD2B27"/>
    <w:rsid w:val="00FD7A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24C8"/>
  <w15:chartTrackingRefBased/>
  <w15:docId w15:val="{6288B3F4-5A90-45AD-9A56-6138DC01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10"/>
  </w:style>
  <w:style w:type="paragraph" w:styleId="Heading1">
    <w:name w:val="heading 1"/>
    <w:basedOn w:val="Normal"/>
    <w:next w:val="Normal"/>
    <w:link w:val="Heading1Char"/>
    <w:uiPriority w:val="9"/>
    <w:qFormat/>
    <w:rsid w:val="0043661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36610"/>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F273FB"/>
    <w:pPr>
      <w:keepNext/>
      <w:keepLines/>
      <w:spacing w:before="40" w:after="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1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1211FE"/>
    <w:pPr>
      <w:outlineLvl w:val="9"/>
    </w:pPr>
    <w:rPr>
      <w:lang w:eastAsia="nl-NL"/>
    </w:rPr>
  </w:style>
  <w:style w:type="character" w:customStyle="1" w:styleId="Heading2Char">
    <w:name w:val="Heading 2 Char"/>
    <w:basedOn w:val="DefaultParagraphFont"/>
    <w:link w:val="Heading2"/>
    <w:uiPriority w:val="9"/>
    <w:rsid w:val="00436610"/>
    <w:rPr>
      <w:rFonts w:asciiTheme="majorHAnsi" w:eastAsiaTheme="majorEastAsia" w:hAnsiTheme="majorHAnsi" w:cstheme="majorBidi"/>
      <w:sz w:val="28"/>
      <w:szCs w:val="26"/>
    </w:rPr>
  </w:style>
  <w:style w:type="paragraph" w:styleId="TOC1">
    <w:name w:val="toc 1"/>
    <w:basedOn w:val="Normal"/>
    <w:next w:val="Normal"/>
    <w:autoRedefine/>
    <w:uiPriority w:val="39"/>
    <w:unhideWhenUsed/>
    <w:rsid w:val="001211FE"/>
    <w:pPr>
      <w:spacing w:after="100"/>
    </w:pPr>
  </w:style>
  <w:style w:type="character" w:styleId="Hyperlink">
    <w:name w:val="Hyperlink"/>
    <w:basedOn w:val="DefaultParagraphFont"/>
    <w:uiPriority w:val="99"/>
    <w:unhideWhenUsed/>
    <w:rsid w:val="001211FE"/>
    <w:rPr>
      <w:color w:val="0563C1" w:themeColor="hyperlink"/>
      <w:u w:val="single"/>
    </w:rPr>
  </w:style>
  <w:style w:type="paragraph" w:styleId="Header">
    <w:name w:val="header"/>
    <w:basedOn w:val="Normal"/>
    <w:link w:val="HeaderChar"/>
    <w:uiPriority w:val="99"/>
    <w:unhideWhenUsed/>
    <w:rsid w:val="00436610"/>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436610"/>
    <w:rPr>
      <w:sz w:val="18"/>
    </w:rPr>
  </w:style>
  <w:style w:type="paragraph" w:styleId="Footer">
    <w:name w:val="footer"/>
    <w:basedOn w:val="Normal"/>
    <w:link w:val="FooterChar"/>
    <w:uiPriority w:val="99"/>
    <w:unhideWhenUsed/>
    <w:rsid w:val="00436610"/>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436610"/>
    <w:rPr>
      <w:sz w:val="18"/>
    </w:rPr>
  </w:style>
  <w:style w:type="character" w:styleId="PlaceholderText">
    <w:name w:val="Placeholder Text"/>
    <w:basedOn w:val="DefaultParagraphFont"/>
    <w:uiPriority w:val="99"/>
    <w:semiHidden/>
    <w:rsid w:val="000E196A"/>
    <w:rPr>
      <w:color w:val="808080"/>
    </w:rPr>
  </w:style>
  <w:style w:type="paragraph" w:styleId="ListParagraph">
    <w:name w:val="List Paragraph"/>
    <w:basedOn w:val="Normal"/>
    <w:uiPriority w:val="34"/>
    <w:qFormat/>
    <w:rsid w:val="004811E6"/>
    <w:pPr>
      <w:spacing w:after="120" w:line="276" w:lineRule="auto"/>
      <w:ind w:left="720"/>
      <w:contextualSpacing/>
    </w:pPr>
  </w:style>
  <w:style w:type="paragraph" w:customStyle="1" w:styleId="Default">
    <w:name w:val="Default"/>
    <w:rsid w:val="00436610"/>
    <w:pPr>
      <w:autoSpaceDE w:val="0"/>
      <w:autoSpaceDN w:val="0"/>
      <w:adjustRightInd w:val="0"/>
      <w:spacing w:after="0" w:line="240" w:lineRule="auto"/>
    </w:pPr>
    <w:rPr>
      <w:rFonts w:ascii="Calibri" w:eastAsia="Times New Roman" w:hAnsi="Calibri" w:cs="Times New Roman"/>
      <w:color w:val="000000"/>
      <w:szCs w:val="24"/>
      <w:lang w:eastAsia="nl-NL"/>
    </w:rPr>
  </w:style>
  <w:style w:type="character" w:customStyle="1" w:styleId="Heading3Char">
    <w:name w:val="Heading 3 Char"/>
    <w:basedOn w:val="DefaultParagraphFont"/>
    <w:link w:val="Heading3"/>
    <w:uiPriority w:val="9"/>
    <w:rsid w:val="00F273FB"/>
    <w:rPr>
      <w:rFonts w:asciiTheme="majorHAnsi" w:eastAsiaTheme="majorEastAsia" w:hAnsiTheme="majorHAnsi" w:cstheme="majorBidi"/>
      <w:sz w:val="28"/>
      <w:szCs w:val="24"/>
    </w:rPr>
  </w:style>
  <w:style w:type="table" w:styleId="TableGrid">
    <w:name w:val="Table Grid"/>
    <w:basedOn w:val="TableNormal"/>
    <w:uiPriority w:val="59"/>
    <w:rsid w:val="00D9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7066E"/>
    <w:pPr>
      <w:spacing w:after="100"/>
      <w:ind w:left="220"/>
    </w:pPr>
  </w:style>
  <w:style w:type="character" w:styleId="UnresolvedMention">
    <w:name w:val="Unresolved Mention"/>
    <w:basedOn w:val="DefaultParagraphFont"/>
    <w:uiPriority w:val="99"/>
    <w:semiHidden/>
    <w:unhideWhenUsed/>
    <w:rsid w:val="007137CB"/>
    <w:rPr>
      <w:color w:val="605E5C"/>
      <w:shd w:val="clear" w:color="auto" w:fill="E1DFDD"/>
    </w:rPr>
  </w:style>
  <w:style w:type="paragraph" w:styleId="BodyText">
    <w:name w:val="Body Text"/>
    <w:basedOn w:val="Normal"/>
    <w:link w:val="BodyTextChar"/>
    <w:semiHidden/>
    <w:rsid w:val="00BB5266"/>
    <w:pPr>
      <w:suppressAutoHyphens/>
      <w:spacing w:after="120" w:line="276" w:lineRule="auto"/>
    </w:pPr>
    <w:rPr>
      <w:rFonts w:ascii="Calibri" w:eastAsia="SimSun" w:hAnsi="Calibri" w:cs="Times New Roman"/>
      <w:noProof/>
      <w:lang w:eastAsia="ar-SA"/>
    </w:rPr>
  </w:style>
  <w:style w:type="character" w:customStyle="1" w:styleId="BodyTextChar">
    <w:name w:val="Body Text Char"/>
    <w:basedOn w:val="DefaultParagraphFont"/>
    <w:link w:val="BodyText"/>
    <w:semiHidden/>
    <w:rsid w:val="00BB5266"/>
    <w:rPr>
      <w:rFonts w:ascii="Calibri" w:eastAsia="SimSun" w:hAnsi="Calibri" w:cs="Times New Roman"/>
      <w:noProof/>
      <w:lang w:eastAsia="ar-SA"/>
    </w:rPr>
  </w:style>
  <w:style w:type="character" w:styleId="Emphasis">
    <w:name w:val="Emphasis"/>
    <w:basedOn w:val="DefaultParagraphFont"/>
    <w:qFormat/>
    <w:rsid w:val="00BB5266"/>
    <w:rPr>
      <w:i/>
      <w:iCs/>
    </w:rPr>
  </w:style>
  <w:style w:type="paragraph" w:styleId="TOC3">
    <w:name w:val="toc 3"/>
    <w:basedOn w:val="Normal"/>
    <w:next w:val="Normal"/>
    <w:autoRedefine/>
    <w:uiPriority w:val="39"/>
    <w:unhideWhenUsed/>
    <w:rsid w:val="006D6F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mailto:bram.hesen@edu-kw1c.n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vanuuden@kw1c.nl"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h\AppData\Local\Packages\microsoft.windowscommunicationsapps_8wekyb3d8bbwe\LocalState\Files\S0\2971\Attachments\FunctioneelOntwerp%5b457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11993D2B774E58A6F54877636AB326"/>
        <w:category>
          <w:name w:val="Algemeen"/>
          <w:gallery w:val="placeholder"/>
        </w:category>
        <w:types>
          <w:type w:val="bbPlcHdr"/>
        </w:types>
        <w:behaviors>
          <w:behavior w:val="content"/>
        </w:behaviors>
        <w:guid w:val="{079CFDF0-72C5-4604-9FC1-9AAF868B9CED}"/>
      </w:docPartPr>
      <w:docPartBody>
        <w:p w:rsidR="00672DA3" w:rsidRDefault="00BD4C52">
          <w:pPr>
            <w:pStyle w:val="8C11993D2B774E58A6F54877636AB326"/>
          </w:pPr>
          <w:r w:rsidRPr="009B469B">
            <w:rPr>
              <w:rStyle w:val="PlaceholderText"/>
            </w:rPr>
            <w:t>[Auteur]</w:t>
          </w:r>
        </w:p>
      </w:docPartBody>
    </w:docPart>
    <w:docPart>
      <w:docPartPr>
        <w:name w:val="B1F176D7A4DC4D0FA27C2AD34C865ADF"/>
        <w:category>
          <w:name w:val="Algemeen"/>
          <w:gallery w:val="placeholder"/>
        </w:category>
        <w:types>
          <w:type w:val="bbPlcHdr"/>
        </w:types>
        <w:behaviors>
          <w:behavior w:val="content"/>
        </w:behaviors>
        <w:guid w:val="{670D9F3F-0595-47C2-89F7-6FB79AB15580}"/>
      </w:docPartPr>
      <w:docPartBody>
        <w:p w:rsidR="00672DA3" w:rsidRDefault="00BD4C52">
          <w:pPr>
            <w:pStyle w:val="B1F176D7A4DC4D0FA27C2AD34C865ADF"/>
          </w:pPr>
          <w:r w:rsidRPr="009B469B">
            <w:rPr>
              <w:rStyle w:val="PlaceholderText"/>
            </w:rPr>
            <w:t>[Auteur]</w:t>
          </w:r>
        </w:p>
      </w:docPartBody>
    </w:docPart>
    <w:docPart>
      <w:docPartPr>
        <w:name w:val="BC355315EDCE4863BEDE3A4C29FE11CA"/>
        <w:category>
          <w:name w:val="Algemeen"/>
          <w:gallery w:val="placeholder"/>
        </w:category>
        <w:types>
          <w:type w:val="bbPlcHdr"/>
        </w:types>
        <w:behaviors>
          <w:behavior w:val="content"/>
        </w:behaviors>
        <w:guid w:val="{F1BE2328-980F-4A17-B3FE-7A7FD7B5EA85}"/>
      </w:docPartPr>
      <w:docPartBody>
        <w:p w:rsidR="00672DA3" w:rsidRDefault="00BD4C52">
          <w:pPr>
            <w:pStyle w:val="BC355315EDCE4863BEDE3A4C29FE11CA"/>
          </w:pPr>
          <w:r w:rsidRPr="009B469B">
            <w:rPr>
              <w:rStyle w:val="PlaceholderText"/>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52"/>
    <w:rsid w:val="001F4164"/>
    <w:rsid w:val="00672DA3"/>
    <w:rsid w:val="008D3ED3"/>
    <w:rsid w:val="00BD4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1993D2B774E58A6F54877636AB326">
    <w:name w:val="8C11993D2B774E58A6F54877636AB326"/>
  </w:style>
  <w:style w:type="paragraph" w:customStyle="1" w:styleId="B1F176D7A4DC4D0FA27C2AD34C865ADF">
    <w:name w:val="B1F176D7A4DC4D0FA27C2AD34C865ADF"/>
  </w:style>
  <w:style w:type="paragraph" w:customStyle="1" w:styleId="BC355315EDCE4863BEDE3A4C29FE11CA">
    <w:name w:val="BC355315EDCE4863BEDE3A4C29FE1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FunctioneelOntwerp[4571].dotx</Template>
  <TotalTime>134</TotalTime>
  <Pages>14</Pages>
  <Words>1510</Words>
  <Characters>8608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TheGamingBram TGB</dc:creator>
  <cp:keywords/>
  <dc:description/>
  <cp:lastModifiedBy>TheGamingBram TGB</cp:lastModifiedBy>
  <cp:revision>60</cp:revision>
  <dcterms:created xsi:type="dcterms:W3CDTF">2022-11-25T10:08:00Z</dcterms:created>
  <dcterms:modified xsi:type="dcterms:W3CDTF">2022-11-28T15:32:00Z</dcterms:modified>
</cp:coreProperties>
</file>